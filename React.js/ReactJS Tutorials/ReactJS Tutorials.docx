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29683" w14:textId="77777777" w:rsidR="00CC2ABE" w:rsidRDefault="00CC2ABE" w:rsidP="00CC2ABE">
      <w:pPr>
        <w:spacing w:after="0" w:line="260" w:lineRule="exact"/>
        <w:rPr>
          <w:rFonts w:asciiTheme="minorHAnsi" w:hAnsiTheme="minorHAnsi"/>
          <w:b/>
        </w:rPr>
      </w:pPr>
      <w:r w:rsidRPr="00CC2ABE">
        <w:rPr>
          <w:rFonts w:asciiTheme="minorHAnsi" w:hAnsiTheme="minorHAnsi"/>
          <w:b/>
        </w:rPr>
        <w:t>REACT JS TUTORIAL #1 - ReactJS JavaScript Introduction &amp; Workspace Setup</w:t>
      </w:r>
      <w:r w:rsidR="005212A6">
        <w:rPr>
          <w:rFonts w:asciiTheme="minorHAnsi" w:hAnsiTheme="minorHAnsi"/>
          <w:b/>
        </w:rPr>
        <w:t>:</w:t>
      </w:r>
    </w:p>
    <w:p w14:paraId="34F51ED2" w14:textId="77777777" w:rsidR="00CC2ABE" w:rsidRDefault="00CC2ABE" w:rsidP="00885F74">
      <w:pPr>
        <w:spacing w:after="0" w:line="260" w:lineRule="exact"/>
        <w:rPr>
          <w:rFonts w:asciiTheme="minorHAnsi" w:hAnsiTheme="minorHAnsi"/>
        </w:rPr>
      </w:pPr>
      <w:r w:rsidRPr="00CC2ABE">
        <w:rPr>
          <w:rFonts w:asciiTheme="minorHAnsi" w:hAnsiTheme="minorHAnsi"/>
        </w:rPr>
        <w:t>ReactJS changes the way you approach building web apps.</w:t>
      </w:r>
    </w:p>
    <w:p w14:paraId="3AAC221A" w14:textId="4CC29BCC" w:rsidR="00AE1AC5" w:rsidRDefault="00FA2379" w:rsidP="00885F74">
      <w:pPr>
        <w:spacing w:after="0" w:line="260" w:lineRule="exact"/>
        <w:rPr>
          <w:rFonts w:asciiTheme="minorHAnsi" w:hAnsiTheme="minorHAnsi"/>
        </w:rPr>
      </w:pPr>
      <w:r>
        <w:rPr>
          <w:rFonts w:asciiTheme="minorHAnsi" w:hAnsiTheme="minorHAnsi"/>
        </w:rPr>
        <w:t xml:space="preserve">Some </w:t>
      </w:r>
      <w:r w:rsidR="00EF29B5">
        <w:rPr>
          <w:rFonts w:asciiTheme="minorHAnsi" w:hAnsiTheme="minorHAnsi"/>
        </w:rPr>
        <w:t xml:space="preserve">Babel </w:t>
      </w:r>
      <w:r w:rsidR="00EF29B5" w:rsidRPr="00D81E4E">
        <w:rPr>
          <w:rFonts w:asciiTheme="minorHAnsi" w:hAnsiTheme="minorHAnsi"/>
          <w:noProof/>
        </w:rPr>
        <w:t>stuff</w:t>
      </w:r>
      <w:r w:rsidR="00EF29B5">
        <w:rPr>
          <w:rFonts w:asciiTheme="minorHAnsi" w:hAnsiTheme="minorHAnsi"/>
        </w:rPr>
        <w:t xml:space="preserve"> </w:t>
      </w:r>
      <w:r w:rsidR="00D81E4E">
        <w:rPr>
          <w:rFonts w:asciiTheme="minorHAnsi" w:hAnsiTheme="minorHAnsi"/>
        </w:rPr>
        <w:t>is</w:t>
      </w:r>
      <w:r w:rsidR="00EF29B5">
        <w:rPr>
          <w:rFonts w:asciiTheme="minorHAnsi" w:hAnsiTheme="minorHAnsi"/>
        </w:rPr>
        <w:t xml:space="preserve"> installed</w:t>
      </w:r>
      <w:r w:rsidR="005A6C23">
        <w:rPr>
          <w:rFonts w:asciiTheme="minorHAnsi" w:hAnsiTheme="minorHAnsi"/>
        </w:rPr>
        <w:t xml:space="preserve">. </w:t>
      </w:r>
      <w:r w:rsidR="00410BCF">
        <w:rPr>
          <w:rFonts w:asciiTheme="minorHAnsi" w:hAnsiTheme="minorHAnsi"/>
        </w:rPr>
        <w:t>This can be seen in the package.json file.</w:t>
      </w:r>
      <w:r w:rsidR="00EF29B5">
        <w:rPr>
          <w:rFonts w:asciiTheme="minorHAnsi" w:hAnsiTheme="minorHAnsi"/>
        </w:rPr>
        <w:t xml:space="preserve"> </w:t>
      </w:r>
      <w:r w:rsidR="00CC2ABE">
        <w:rPr>
          <w:rFonts w:asciiTheme="minorHAnsi" w:hAnsiTheme="minorHAnsi"/>
        </w:rPr>
        <w:t xml:space="preserve">Babel is a tool for </w:t>
      </w:r>
      <w:r w:rsidR="00CC2ABE" w:rsidRPr="00337388">
        <w:rPr>
          <w:rFonts w:asciiTheme="minorHAnsi" w:hAnsiTheme="minorHAnsi"/>
          <w:noProof/>
        </w:rPr>
        <w:t>transpiling</w:t>
      </w:r>
      <w:r w:rsidR="005A6C23">
        <w:rPr>
          <w:rFonts w:asciiTheme="minorHAnsi" w:hAnsiTheme="minorHAnsi" w:hint="eastAsia"/>
        </w:rPr>
        <w:t xml:space="preserve"> (</w:t>
      </w:r>
      <w:r w:rsidR="005A6C23">
        <w:rPr>
          <w:rFonts w:asciiTheme="minorHAnsi" w:hAnsiTheme="minorHAnsi" w:hint="eastAsia"/>
        </w:rPr>
        <w:t>轉譯，將一種語言編寫的源代碼轉換為另一種具有相同抽象層次的</w:t>
      </w:r>
      <w:r w:rsidR="00410BCF">
        <w:rPr>
          <w:rFonts w:asciiTheme="minorHAnsi" w:hAnsiTheme="minorHAnsi" w:hint="eastAsia"/>
        </w:rPr>
        <w:t>語言</w:t>
      </w:r>
      <w:r w:rsidR="005A6C23">
        <w:rPr>
          <w:rFonts w:asciiTheme="minorHAnsi" w:hAnsiTheme="minorHAnsi" w:hint="eastAsia"/>
        </w:rPr>
        <w:t>)</w:t>
      </w:r>
      <w:r w:rsidR="00CC2ABE">
        <w:rPr>
          <w:rFonts w:asciiTheme="minorHAnsi" w:hAnsiTheme="minorHAnsi"/>
        </w:rPr>
        <w:t xml:space="preserve"> the React code (.jsx) and ES6 code at the same time.</w:t>
      </w:r>
      <w:r w:rsidR="00C5327A">
        <w:rPr>
          <w:rFonts w:asciiTheme="minorHAnsi" w:hAnsiTheme="minorHAnsi"/>
        </w:rPr>
        <w:t xml:space="preserve"> The JS file gets through the Babel loader. Babel will transpile React JSX and ES6 code. There are also some bleeding edge features that might not be fully incorporated into ES2015.</w:t>
      </w:r>
    </w:p>
    <w:p w14:paraId="78A501AE" w14:textId="77777777" w:rsidR="00451449" w:rsidRDefault="00451449" w:rsidP="00885F74">
      <w:pPr>
        <w:spacing w:after="0" w:line="260" w:lineRule="exact"/>
        <w:rPr>
          <w:rFonts w:asciiTheme="minorHAnsi" w:hAnsiTheme="minorHAnsi"/>
        </w:rPr>
      </w:pPr>
      <w:r>
        <w:rPr>
          <w:rFonts w:asciiTheme="minorHAnsi" w:hAnsiTheme="minorHAnsi"/>
        </w:rPr>
        <w:t>We are going to convert some React attributes to HTML attributes and add class properties. We are also going to use decorators.</w:t>
      </w:r>
    </w:p>
    <w:p w14:paraId="6D3E5FED" w14:textId="77777777" w:rsidR="00410BCF" w:rsidRDefault="00410BCF" w:rsidP="00885F74">
      <w:pPr>
        <w:spacing w:after="0" w:line="260" w:lineRule="exact"/>
        <w:rPr>
          <w:rFonts w:asciiTheme="minorHAnsi" w:hAnsiTheme="minorHAnsi"/>
        </w:rPr>
      </w:pPr>
      <w:r>
        <w:rPr>
          <w:rFonts w:asciiTheme="minorHAnsi" w:hAnsiTheme="minorHAnsi"/>
        </w:rPr>
        <w:t xml:space="preserve"> </w:t>
      </w:r>
    </w:p>
    <w:p w14:paraId="0CF300B6" w14:textId="77777777" w:rsidR="00410BCF" w:rsidRDefault="00410BCF" w:rsidP="00885F74">
      <w:pPr>
        <w:spacing w:after="0" w:line="260" w:lineRule="exact"/>
        <w:rPr>
          <w:rFonts w:ascii="Consolas" w:hAnsi="Consolas"/>
        </w:rPr>
      </w:pPr>
      <w:r w:rsidRPr="00E10661">
        <w:rPr>
          <w:rFonts w:ascii="Consolas" w:hAnsi="Consolas"/>
        </w:rPr>
        <w:t xml:space="preserve">/* </w:t>
      </w:r>
      <w:r w:rsidR="00E10661" w:rsidRPr="00E10661">
        <w:rPr>
          <w:rFonts w:ascii="Consolas" w:hAnsi="Consolas"/>
        </w:rPr>
        <w:t>./</w:t>
      </w:r>
      <w:r w:rsidRPr="00E10661">
        <w:rPr>
          <w:rFonts w:ascii="Consolas" w:hAnsi="Consolas"/>
        </w:rPr>
        <w:t>package</w:t>
      </w:r>
      <w:r w:rsidR="00E10661" w:rsidRPr="00E10661">
        <w:rPr>
          <w:rFonts w:ascii="Consolas" w:hAnsi="Consolas"/>
        </w:rPr>
        <w:t xml:space="preserve">.json </w:t>
      </w:r>
      <w:r w:rsidR="00484800">
        <w:rPr>
          <w:rFonts w:ascii="Consolas" w:hAnsi="Consolas"/>
        </w:rPr>
        <w:t>(Ac</w:t>
      </w:r>
      <w:r w:rsidR="0078077A">
        <w:rPr>
          <w:rFonts w:ascii="Consolas" w:hAnsi="Consolas"/>
        </w:rPr>
        <w:t xml:space="preserve">tually, comments are not supported in JSON file) </w:t>
      </w:r>
      <w:r w:rsidR="00E10661" w:rsidRPr="00E10661">
        <w:rPr>
          <w:rFonts w:ascii="Consolas" w:hAnsi="Consolas"/>
        </w:rPr>
        <w:t>*/</w:t>
      </w:r>
    </w:p>
    <w:p w14:paraId="616EF219" w14:textId="60F0D26C" w:rsidR="00E10661" w:rsidRPr="00E10661" w:rsidRDefault="00E10661" w:rsidP="00E10661">
      <w:pPr>
        <w:spacing w:after="0" w:line="260" w:lineRule="exact"/>
        <w:rPr>
          <w:rFonts w:ascii="Consolas" w:hAnsi="Consolas"/>
        </w:rPr>
      </w:pPr>
      <w:r w:rsidRPr="00E10661">
        <w:rPr>
          <w:rFonts w:ascii="Consolas" w:hAnsi="Consolas"/>
        </w:rPr>
        <w:t>{</w:t>
      </w:r>
    </w:p>
    <w:p w14:paraId="784A9AD2" w14:textId="77777777" w:rsidR="00E10661" w:rsidRPr="00E10661" w:rsidRDefault="00E10661" w:rsidP="00E10661">
      <w:pPr>
        <w:spacing w:after="0" w:line="260" w:lineRule="exact"/>
        <w:rPr>
          <w:rFonts w:ascii="Consolas" w:hAnsi="Consolas"/>
        </w:rPr>
      </w:pPr>
      <w:r w:rsidRPr="00E10661">
        <w:rPr>
          <w:rFonts w:ascii="Consolas" w:hAnsi="Consolas"/>
        </w:rPr>
        <w:t xml:space="preserve">  "name": "react-tutorials",</w:t>
      </w:r>
    </w:p>
    <w:p w14:paraId="61226026" w14:textId="77777777" w:rsidR="00E10661" w:rsidRPr="00E10661" w:rsidRDefault="00E10661" w:rsidP="00E10661">
      <w:pPr>
        <w:spacing w:after="0" w:line="260" w:lineRule="exact"/>
        <w:rPr>
          <w:rFonts w:ascii="Consolas" w:hAnsi="Consolas"/>
        </w:rPr>
      </w:pPr>
      <w:r w:rsidRPr="00E10661">
        <w:rPr>
          <w:rFonts w:ascii="Consolas" w:hAnsi="Consolas"/>
        </w:rPr>
        <w:t xml:space="preserve">  "version": "0.0.0",</w:t>
      </w:r>
    </w:p>
    <w:p w14:paraId="7ECF875D" w14:textId="77777777" w:rsidR="00E10661" w:rsidRPr="00E10661" w:rsidRDefault="00E10661" w:rsidP="00E10661">
      <w:pPr>
        <w:spacing w:after="0" w:line="260" w:lineRule="exact"/>
        <w:rPr>
          <w:rFonts w:ascii="Consolas" w:hAnsi="Consolas"/>
        </w:rPr>
      </w:pPr>
      <w:r w:rsidRPr="00E10661">
        <w:rPr>
          <w:rFonts w:ascii="Consolas" w:hAnsi="Consolas"/>
        </w:rPr>
        <w:t xml:space="preserve">  "description": "",</w:t>
      </w:r>
    </w:p>
    <w:p w14:paraId="7A88FAC2" w14:textId="77777777" w:rsidR="00E10661" w:rsidRPr="00E10661" w:rsidRDefault="00E10661" w:rsidP="00E10661">
      <w:pPr>
        <w:spacing w:after="0" w:line="260" w:lineRule="exact"/>
        <w:rPr>
          <w:rFonts w:ascii="Consolas" w:hAnsi="Consolas"/>
        </w:rPr>
      </w:pPr>
      <w:r w:rsidRPr="00E10661">
        <w:rPr>
          <w:rFonts w:ascii="Consolas" w:hAnsi="Consolas"/>
        </w:rPr>
        <w:t xml:space="preserve">  "main": "webpack.config.js",</w:t>
      </w:r>
    </w:p>
    <w:p w14:paraId="7408EDF8" w14:textId="77777777" w:rsidR="00E10661" w:rsidRDefault="00E10661" w:rsidP="00E10661">
      <w:pPr>
        <w:spacing w:after="0" w:line="260" w:lineRule="exact"/>
        <w:rPr>
          <w:rFonts w:ascii="Consolas" w:hAnsi="Consolas"/>
        </w:rPr>
      </w:pPr>
      <w:r w:rsidRPr="00E10661">
        <w:rPr>
          <w:rFonts w:ascii="Consolas" w:hAnsi="Consolas"/>
        </w:rPr>
        <w:t xml:space="preserve">  "dependencies": {</w:t>
      </w:r>
    </w:p>
    <w:p w14:paraId="159E28ED" w14:textId="77777777" w:rsidR="003B3CE9" w:rsidRPr="00E10661" w:rsidRDefault="003B3CE9" w:rsidP="00E10661">
      <w:pPr>
        <w:spacing w:after="0" w:line="260" w:lineRule="exact"/>
        <w:rPr>
          <w:rFonts w:ascii="Consolas" w:hAnsi="Consolas"/>
        </w:rPr>
      </w:pPr>
      <w:r>
        <w:rPr>
          <w:rFonts w:ascii="Consolas" w:hAnsi="Consolas"/>
        </w:rPr>
        <w:t xml:space="preserve">    // Some Babel stuff</w:t>
      </w:r>
      <w:r w:rsidR="00C5327A">
        <w:rPr>
          <w:rFonts w:ascii="Consolas" w:hAnsi="Consolas"/>
        </w:rPr>
        <w:t>s are installed</w:t>
      </w:r>
    </w:p>
    <w:p w14:paraId="6F94B9E0" w14:textId="77777777" w:rsidR="00E10661" w:rsidRDefault="00E10661" w:rsidP="00E10661">
      <w:pPr>
        <w:spacing w:after="0" w:line="260" w:lineRule="exact"/>
        <w:rPr>
          <w:rFonts w:ascii="Consolas" w:hAnsi="Consolas"/>
        </w:rPr>
      </w:pPr>
      <w:r w:rsidRPr="00E10661">
        <w:rPr>
          <w:rFonts w:ascii="Consolas" w:hAnsi="Consolas"/>
        </w:rPr>
        <w:t xml:space="preserve">    "babel-core": "^6.17.0",</w:t>
      </w:r>
    </w:p>
    <w:p w14:paraId="37ABC5E7" w14:textId="77777777" w:rsidR="00E10661" w:rsidRPr="00E10661" w:rsidRDefault="00E10661" w:rsidP="00E10661">
      <w:pPr>
        <w:spacing w:after="0" w:line="260" w:lineRule="exact"/>
        <w:rPr>
          <w:rFonts w:ascii="Consolas" w:hAnsi="Consolas"/>
        </w:rPr>
      </w:pPr>
      <w:r w:rsidRPr="00E10661">
        <w:rPr>
          <w:rFonts w:ascii="Consolas" w:hAnsi="Consolas"/>
        </w:rPr>
        <w:t xml:space="preserve">    "babel-loader": "^6.2.0",</w:t>
      </w:r>
    </w:p>
    <w:p w14:paraId="53D40EC0" w14:textId="77777777" w:rsidR="00E10661" w:rsidRPr="00E10661" w:rsidRDefault="00E10661" w:rsidP="00E10661">
      <w:pPr>
        <w:spacing w:after="0" w:line="260" w:lineRule="exact"/>
        <w:rPr>
          <w:rFonts w:ascii="Consolas" w:hAnsi="Consolas"/>
        </w:rPr>
      </w:pPr>
      <w:r w:rsidRPr="00E10661">
        <w:rPr>
          <w:rFonts w:ascii="Consolas" w:hAnsi="Consolas"/>
        </w:rPr>
        <w:t xml:space="preserve">    "babel-plugin-add-module-exports": "^0.1.2",</w:t>
      </w:r>
    </w:p>
    <w:p w14:paraId="0946C1CE" w14:textId="77777777" w:rsidR="00E10661" w:rsidRPr="00E10661" w:rsidRDefault="00E10661" w:rsidP="00E10661">
      <w:pPr>
        <w:spacing w:after="0" w:line="260" w:lineRule="exact"/>
        <w:rPr>
          <w:rFonts w:ascii="Consolas" w:hAnsi="Consolas"/>
        </w:rPr>
      </w:pPr>
      <w:r w:rsidRPr="00E10661">
        <w:rPr>
          <w:rFonts w:ascii="Consolas" w:hAnsi="Consolas"/>
        </w:rPr>
        <w:t xml:space="preserve">    "babel-plugin-react-html-attrs": "^2.0.0",</w:t>
      </w:r>
    </w:p>
    <w:p w14:paraId="7A85BE72" w14:textId="77777777" w:rsidR="00E10661" w:rsidRPr="00E10661" w:rsidRDefault="00E10661" w:rsidP="00E10661">
      <w:pPr>
        <w:spacing w:after="0" w:line="260" w:lineRule="exact"/>
        <w:rPr>
          <w:rFonts w:ascii="Consolas" w:hAnsi="Consolas"/>
        </w:rPr>
      </w:pPr>
      <w:r w:rsidRPr="00E10661">
        <w:rPr>
          <w:rFonts w:ascii="Consolas" w:hAnsi="Consolas"/>
        </w:rPr>
        <w:t xml:space="preserve">    "babel-plugin-transform-class-properties": "^6.3.13",</w:t>
      </w:r>
    </w:p>
    <w:p w14:paraId="77E8079C" w14:textId="77777777" w:rsidR="00E10661" w:rsidRPr="00E10661" w:rsidRDefault="00E10661" w:rsidP="00E10661">
      <w:pPr>
        <w:spacing w:after="0" w:line="260" w:lineRule="exact"/>
        <w:rPr>
          <w:rFonts w:ascii="Consolas" w:hAnsi="Consolas"/>
        </w:rPr>
      </w:pPr>
      <w:r w:rsidRPr="00E10661">
        <w:rPr>
          <w:rFonts w:ascii="Consolas" w:hAnsi="Consolas"/>
        </w:rPr>
        <w:t xml:space="preserve">    "babel-plugin-transform-decorators-legacy": "^1.3.4",</w:t>
      </w:r>
    </w:p>
    <w:p w14:paraId="1B78D09A" w14:textId="77777777" w:rsidR="00E10661" w:rsidRPr="00E10661" w:rsidRDefault="00E10661" w:rsidP="00E10661">
      <w:pPr>
        <w:spacing w:after="0" w:line="260" w:lineRule="exact"/>
        <w:rPr>
          <w:rFonts w:ascii="Consolas" w:hAnsi="Consolas"/>
        </w:rPr>
      </w:pPr>
      <w:r w:rsidRPr="00E10661">
        <w:rPr>
          <w:rFonts w:ascii="Consolas" w:hAnsi="Consolas"/>
        </w:rPr>
        <w:t xml:space="preserve">    "babel-preset-es2015": "^6.3.13",</w:t>
      </w:r>
    </w:p>
    <w:p w14:paraId="04E77133" w14:textId="77777777" w:rsidR="00E10661" w:rsidRPr="00E10661" w:rsidRDefault="00E10661" w:rsidP="00E10661">
      <w:pPr>
        <w:spacing w:after="0" w:line="260" w:lineRule="exact"/>
        <w:rPr>
          <w:rFonts w:ascii="Consolas" w:hAnsi="Consolas"/>
        </w:rPr>
      </w:pPr>
      <w:r w:rsidRPr="00E10661">
        <w:rPr>
          <w:rFonts w:ascii="Consolas" w:hAnsi="Consolas"/>
        </w:rPr>
        <w:t xml:space="preserve">    "babel-preset-react": "^6.3.13",</w:t>
      </w:r>
    </w:p>
    <w:p w14:paraId="3DEE6F6B" w14:textId="77777777" w:rsidR="00E10661" w:rsidRPr="00E10661" w:rsidRDefault="00E10661" w:rsidP="00E10661">
      <w:pPr>
        <w:spacing w:after="0" w:line="260" w:lineRule="exact"/>
        <w:rPr>
          <w:rFonts w:ascii="Consolas" w:hAnsi="Consolas"/>
        </w:rPr>
      </w:pPr>
      <w:r w:rsidRPr="00E10661">
        <w:rPr>
          <w:rFonts w:ascii="Consolas" w:hAnsi="Consolas"/>
        </w:rPr>
        <w:t xml:space="preserve">    "babel-preset-stage-0": "^6.3.13",</w:t>
      </w:r>
    </w:p>
    <w:p w14:paraId="7F35370E" w14:textId="77777777" w:rsidR="00E10661" w:rsidRPr="00E10661" w:rsidRDefault="00E10661" w:rsidP="00E10661">
      <w:pPr>
        <w:spacing w:after="0" w:line="260" w:lineRule="exact"/>
        <w:rPr>
          <w:rFonts w:ascii="Consolas" w:hAnsi="Consolas"/>
        </w:rPr>
      </w:pPr>
      <w:r w:rsidRPr="00E10661">
        <w:rPr>
          <w:rFonts w:ascii="Consolas" w:hAnsi="Consolas"/>
        </w:rPr>
        <w:t xml:space="preserve">    "react": "^0.14.6",</w:t>
      </w:r>
    </w:p>
    <w:p w14:paraId="378E1676" w14:textId="77777777" w:rsidR="00E10661" w:rsidRPr="00E10661" w:rsidRDefault="00E10661" w:rsidP="00E10661">
      <w:pPr>
        <w:spacing w:after="0" w:line="260" w:lineRule="exact"/>
        <w:rPr>
          <w:rFonts w:ascii="Consolas" w:hAnsi="Consolas"/>
        </w:rPr>
      </w:pPr>
      <w:r w:rsidRPr="00E10661">
        <w:rPr>
          <w:rFonts w:ascii="Consolas" w:hAnsi="Consolas"/>
        </w:rPr>
        <w:t xml:space="preserve">    "react-dom": "^0.14.6",</w:t>
      </w:r>
    </w:p>
    <w:p w14:paraId="610088CD" w14:textId="77777777" w:rsidR="00E10661" w:rsidRPr="00E10661" w:rsidRDefault="00E10661" w:rsidP="00E10661">
      <w:pPr>
        <w:spacing w:after="0" w:line="260" w:lineRule="exact"/>
        <w:rPr>
          <w:rFonts w:ascii="Consolas" w:hAnsi="Consolas"/>
        </w:rPr>
      </w:pPr>
      <w:r w:rsidRPr="00E10661">
        <w:rPr>
          <w:rFonts w:ascii="Consolas" w:hAnsi="Consolas"/>
        </w:rPr>
        <w:t xml:space="preserve">    "webpack": "^1.12.9",</w:t>
      </w:r>
    </w:p>
    <w:p w14:paraId="6C8D1BCD" w14:textId="77777777" w:rsidR="00E10661" w:rsidRPr="00E10661" w:rsidRDefault="00E10661" w:rsidP="00E10661">
      <w:pPr>
        <w:spacing w:after="0" w:line="260" w:lineRule="exact"/>
        <w:rPr>
          <w:rFonts w:ascii="Consolas" w:hAnsi="Consolas"/>
        </w:rPr>
      </w:pPr>
      <w:r w:rsidRPr="00E10661">
        <w:rPr>
          <w:rFonts w:ascii="Consolas" w:hAnsi="Consolas"/>
        </w:rPr>
        <w:t xml:space="preserve">    "webpack-dev-server": "^1.14.1"</w:t>
      </w:r>
    </w:p>
    <w:p w14:paraId="7C7086EC" w14:textId="77777777" w:rsidR="00E10661" w:rsidRPr="00E10661" w:rsidRDefault="00E10661" w:rsidP="00E10661">
      <w:pPr>
        <w:spacing w:after="0" w:line="260" w:lineRule="exact"/>
        <w:rPr>
          <w:rFonts w:ascii="Consolas" w:hAnsi="Consolas"/>
        </w:rPr>
      </w:pPr>
      <w:r w:rsidRPr="00E10661">
        <w:rPr>
          <w:rFonts w:ascii="Consolas" w:hAnsi="Consolas"/>
        </w:rPr>
        <w:t xml:space="preserve">  },</w:t>
      </w:r>
    </w:p>
    <w:p w14:paraId="03F50AE4" w14:textId="77777777" w:rsidR="00E10661" w:rsidRPr="00E10661" w:rsidRDefault="00E10661" w:rsidP="00E10661">
      <w:pPr>
        <w:spacing w:after="0" w:line="260" w:lineRule="exact"/>
        <w:rPr>
          <w:rFonts w:ascii="Consolas" w:hAnsi="Consolas"/>
        </w:rPr>
      </w:pPr>
      <w:r w:rsidRPr="00E10661">
        <w:rPr>
          <w:rFonts w:ascii="Consolas" w:hAnsi="Consolas"/>
        </w:rPr>
        <w:t xml:space="preserve">  "devDependencies": {},</w:t>
      </w:r>
    </w:p>
    <w:p w14:paraId="6AAF89BE" w14:textId="77777777" w:rsidR="0039625D" w:rsidRPr="00E10661" w:rsidRDefault="00E10661" w:rsidP="007D25BC">
      <w:pPr>
        <w:spacing w:after="0" w:line="260" w:lineRule="exact"/>
        <w:rPr>
          <w:rFonts w:ascii="Consolas" w:hAnsi="Consolas"/>
        </w:rPr>
      </w:pPr>
      <w:r w:rsidRPr="00E10661">
        <w:rPr>
          <w:rFonts w:ascii="Consolas" w:hAnsi="Consolas"/>
        </w:rPr>
        <w:t xml:space="preserve">  "scripts": {</w:t>
      </w:r>
    </w:p>
    <w:p w14:paraId="6B4431B6" w14:textId="77777777" w:rsidR="00E10661" w:rsidRDefault="00E10661" w:rsidP="00E10661">
      <w:pPr>
        <w:spacing w:after="0" w:line="260" w:lineRule="exact"/>
        <w:rPr>
          <w:rFonts w:ascii="Consolas" w:hAnsi="Consolas"/>
        </w:rPr>
      </w:pPr>
      <w:r w:rsidRPr="00E10661">
        <w:rPr>
          <w:rFonts w:ascii="Consolas" w:hAnsi="Consolas"/>
        </w:rPr>
        <w:t xml:space="preserve">    "dev": </w:t>
      </w:r>
      <w:r w:rsidR="006D098C" w:rsidRPr="00E10661">
        <w:rPr>
          <w:rFonts w:ascii="Consolas" w:hAnsi="Consolas"/>
        </w:rPr>
        <w:t>"</w:t>
      </w:r>
      <w:r w:rsidR="006D098C" w:rsidRPr="006D098C">
        <w:rPr>
          <w:rFonts w:ascii="Consolas" w:hAnsi="Consolas"/>
        </w:rPr>
        <w:t>./node_modules/.bin/</w:t>
      </w:r>
      <w:r w:rsidRPr="00E10661">
        <w:rPr>
          <w:rFonts w:ascii="Consolas" w:hAnsi="Consolas"/>
        </w:rPr>
        <w:t>webpack-dev-server --content-base src --inline --hot",</w:t>
      </w:r>
    </w:p>
    <w:p w14:paraId="3233FE57" w14:textId="77777777" w:rsidR="006D098C" w:rsidRDefault="007D25BC" w:rsidP="00E10661">
      <w:pPr>
        <w:spacing w:after="0" w:line="260" w:lineRule="exact"/>
        <w:rPr>
          <w:rFonts w:ascii="Consolas" w:hAnsi="Consolas"/>
        </w:rPr>
      </w:pPr>
      <w:r>
        <w:rPr>
          <w:rFonts w:ascii="Consolas" w:hAnsi="Consolas"/>
        </w:rPr>
        <w:t xml:space="preserve">    /* Entering “npm run dev” will now</w:t>
      </w:r>
      <w:r w:rsidR="006D098C">
        <w:rPr>
          <w:rFonts w:ascii="Consolas" w:hAnsi="Consolas"/>
        </w:rPr>
        <w:t xml:space="preserve"> be</w:t>
      </w:r>
      <w:r>
        <w:rPr>
          <w:rFonts w:ascii="Consolas" w:hAnsi="Consolas"/>
        </w:rPr>
        <w:t xml:space="preserve"> equivalent to entering </w:t>
      </w:r>
    </w:p>
    <w:p w14:paraId="0FB126C0" w14:textId="77777777" w:rsidR="007D25BC" w:rsidRPr="00E10661" w:rsidRDefault="006D098C" w:rsidP="00E10661">
      <w:pPr>
        <w:spacing w:after="0" w:line="260" w:lineRule="exact"/>
        <w:rPr>
          <w:rFonts w:ascii="Consolas" w:hAnsi="Consolas"/>
        </w:rPr>
      </w:pPr>
      <w:r>
        <w:rPr>
          <w:rFonts w:ascii="Consolas" w:hAnsi="Consolas"/>
        </w:rPr>
        <w:t xml:space="preserve">    </w:t>
      </w:r>
      <w:r w:rsidRPr="00E10661">
        <w:rPr>
          <w:rFonts w:ascii="Consolas" w:hAnsi="Consolas"/>
        </w:rPr>
        <w:t>"</w:t>
      </w:r>
      <w:r w:rsidRPr="006D098C">
        <w:rPr>
          <w:rFonts w:ascii="Consolas" w:hAnsi="Consolas"/>
        </w:rPr>
        <w:t>node_modules</w:t>
      </w:r>
      <w:r w:rsidR="00D32714">
        <w:rPr>
          <w:rFonts w:ascii="Consolas" w:hAnsi="Consolas"/>
        </w:rPr>
        <w:t>\</w:t>
      </w:r>
      <w:r w:rsidRPr="006D098C">
        <w:rPr>
          <w:rFonts w:ascii="Consolas" w:hAnsi="Consolas"/>
        </w:rPr>
        <w:t>.bin</w:t>
      </w:r>
      <w:r w:rsidR="00D32714">
        <w:rPr>
          <w:rFonts w:ascii="Consolas" w:hAnsi="Consolas"/>
        </w:rPr>
        <w:t>\</w:t>
      </w:r>
      <w:r w:rsidR="007D25BC" w:rsidRPr="00E10661">
        <w:rPr>
          <w:rFonts w:ascii="Consolas" w:hAnsi="Consolas"/>
        </w:rPr>
        <w:t xml:space="preserve">webpack-dev-server </w:t>
      </w:r>
      <w:r w:rsidR="007D25BC">
        <w:rPr>
          <w:rFonts w:ascii="Consolas" w:hAnsi="Consolas"/>
        </w:rPr>
        <w:t>–</w:t>
      </w:r>
      <w:r w:rsidR="007D25BC" w:rsidRPr="00E10661">
        <w:rPr>
          <w:rFonts w:ascii="Consolas" w:hAnsi="Consolas"/>
        </w:rPr>
        <w:t>content</w:t>
      </w:r>
      <w:r w:rsidR="007D25BC">
        <w:rPr>
          <w:rFonts w:ascii="Consolas" w:hAnsi="Consolas"/>
        </w:rPr>
        <w:t xml:space="preserve"> </w:t>
      </w:r>
      <w:r w:rsidR="007D25BC" w:rsidRPr="00E10661">
        <w:rPr>
          <w:rFonts w:ascii="Consolas" w:hAnsi="Consolas"/>
        </w:rPr>
        <w:t>base src --inline --hot"</w:t>
      </w:r>
      <w:r w:rsidR="007D25BC">
        <w:rPr>
          <w:rFonts w:ascii="Consolas" w:hAnsi="Consolas"/>
        </w:rPr>
        <w:t xml:space="preserve"> */</w:t>
      </w:r>
    </w:p>
    <w:p w14:paraId="1A2850BF" w14:textId="77777777" w:rsidR="00E10661" w:rsidRPr="00E10661" w:rsidRDefault="00E10661" w:rsidP="00E10661">
      <w:pPr>
        <w:spacing w:after="0" w:line="260" w:lineRule="exact"/>
        <w:rPr>
          <w:rFonts w:ascii="Consolas" w:hAnsi="Consolas"/>
        </w:rPr>
      </w:pPr>
      <w:r w:rsidRPr="00E10661">
        <w:rPr>
          <w:rFonts w:ascii="Consolas" w:hAnsi="Consolas"/>
        </w:rPr>
        <w:t xml:space="preserve">    "test": "echo \"Error: no test specified\" &amp;&amp; exit 1"</w:t>
      </w:r>
    </w:p>
    <w:p w14:paraId="17AE5D52" w14:textId="77777777" w:rsidR="00E10661" w:rsidRPr="00E10661" w:rsidRDefault="00E10661" w:rsidP="00E10661">
      <w:pPr>
        <w:spacing w:after="0" w:line="260" w:lineRule="exact"/>
        <w:rPr>
          <w:rFonts w:ascii="Consolas" w:hAnsi="Consolas"/>
        </w:rPr>
      </w:pPr>
      <w:r w:rsidRPr="00E10661">
        <w:rPr>
          <w:rFonts w:ascii="Consolas" w:hAnsi="Consolas"/>
        </w:rPr>
        <w:t xml:space="preserve">  },</w:t>
      </w:r>
    </w:p>
    <w:p w14:paraId="173ED388" w14:textId="77777777" w:rsidR="00E10661" w:rsidRPr="00E10661" w:rsidRDefault="00E10661" w:rsidP="00E10661">
      <w:pPr>
        <w:spacing w:after="0" w:line="260" w:lineRule="exact"/>
        <w:rPr>
          <w:rFonts w:ascii="Consolas" w:hAnsi="Consolas"/>
        </w:rPr>
      </w:pPr>
      <w:r w:rsidRPr="00E10661">
        <w:rPr>
          <w:rFonts w:ascii="Consolas" w:hAnsi="Consolas"/>
        </w:rPr>
        <w:t xml:space="preserve">  "author": "",</w:t>
      </w:r>
    </w:p>
    <w:p w14:paraId="6045B97C" w14:textId="77777777" w:rsidR="00E10661" w:rsidRPr="00E10661" w:rsidRDefault="00E10661" w:rsidP="00E10661">
      <w:pPr>
        <w:spacing w:after="0" w:line="260" w:lineRule="exact"/>
        <w:rPr>
          <w:rFonts w:ascii="Consolas" w:hAnsi="Consolas"/>
        </w:rPr>
      </w:pPr>
      <w:r w:rsidRPr="00E10661">
        <w:rPr>
          <w:rFonts w:ascii="Consolas" w:hAnsi="Consolas"/>
        </w:rPr>
        <w:t xml:space="preserve">  "license": "ISC"</w:t>
      </w:r>
    </w:p>
    <w:p w14:paraId="6DE9A2E9" w14:textId="77777777" w:rsidR="00E10661" w:rsidRDefault="00E10661" w:rsidP="00E10661">
      <w:pPr>
        <w:spacing w:after="0" w:line="260" w:lineRule="exact"/>
        <w:rPr>
          <w:rFonts w:ascii="Consolas" w:hAnsi="Consolas"/>
        </w:rPr>
      </w:pPr>
      <w:r w:rsidRPr="00E10661">
        <w:rPr>
          <w:rFonts w:ascii="Consolas" w:hAnsi="Consolas"/>
        </w:rPr>
        <w:t>}</w:t>
      </w:r>
    </w:p>
    <w:p w14:paraId="371BAED2" w14:textId="77777777" w:rsidR="00E10661" w:rsidRDefault="00E10661" w:rsidP="00E10661">
      <w:pPr>
        <w:spacing w:after="0" w:line="260" w:lineRule="exact"/>
        <w:rPr>
          <w:rFonts w:ascii="Consolas" w:hAnsi="Consolas"/>
        </w:rPr>
      </w:pPr>
    </w:p>
    <w:p w14:paraId="3C0E709A" w14:textId="77777777" w:rsidR="00C5327A" w:rsidRDefault="00C5327A" w:rsidP="00E10661">
      <w:pPr>
        <w:spacing w:after="0" w:line="260" w:lineRule="exact"/>
        <w:rPr>
          <w:rFonts w:ascii="Consolas" w:hAnsi="Consolas"/>
        </w:rPr>
      </w:pPr>
      <w:r w:rsidRPr="00E10661">
        <w:rPr>
          <w:rFonts w:ascii="Consolas" w:hAnsi="Consolas"/>
        </w:rPr>
        <w:t>/* ./</w:t>
      </w:r>
      <w:r>
        <w:rPr>
          <w:rFonts w:ascii="Consolas" w:hAnsi="Consolas"/>
        </w:rPr>
        <w:t>webpack.config</w:t>
      </w:r>
      <w:r w:rsidRPr="00E10661">
        <w:rPr>
          <w:rFonts w:ascii="Consolas" w:hAnsi="Consolas"/>
        </w:rPr>
        <w:t>.js */</w:t>
      </w:r>
    </w:p>
    <w:p w14:paraId="11029446" w14:textId="77777777" w:rsidR="00720B46" w:rsidRPr="00720B46" w:rsidRDefault="00720B46" w:rsidP="00720B46">
      <w:pPr>
        <w:spacing w:after="0" w:line="260" w:lineRule="exact"/>
        <w:rPr>
          <w:rFonts w:ascii="Consolas" w:hAnsi="Consolas"/>
        </w:rPr>
      </w:pPr>
      <w:r w:rsidRPr="00720B46">
        <w:rPr>
          <w:rFonts w:ascii="Consolas" w:hAnsi="Consolas"/>
        </w:rPr>
        <w:t>var debug = process.env.NODE_ENV !== "production";</w:t>
      </w:r>
    </w:p>
    <w:p w14:paraId="2AFEEA1E" w14:textId="77777777" w:rsidR="00720B46" w:rsidRPr="00720B46" w:rsidRDefault="00720B46" w:rsidP="00720B46">
      <w:pPr>
        <w:spacing w:after="0" w:line="260" w:lineRule="exact"/>
        <w:rPr>
          <w:rFonts w:ascii="Consolas" w:hAnsi="Consolas"/>
        </w:rPr>
      </w:pPr>
      <w:r w:rsidRPr="00720B46">
        <w:rPr>
          <w:rFonts w:ascii="Consolas" w:hAnsi="Consolas"/>
        </w:rPr>
        <w:t>var webpack = require('webpack');</w:t>
      </w:r>
    </w:p>
    <w:p w14:paraId="10684C94" w14:textId="77777777" w:rsidR="00720B46" w:rsidRPr="00720B46" w:rsidRDefault="00720B46" w:rsidP="00720B46">
      <w:pPr>
        <w:spacing w:after="0" w:line="260" w:lineRule="exact"/>
        <w:rPr>
          <w:rFonts w:ascii="Consolas" w:hAnsi="Consolas"/>
        </w:rPr>
      </w:pPr>
      <w:r w:rsidRPr="00720B46">
        <w:rPr>
          <w:rFonts w:ascii="Consolas" w:hAnsi="Consolas"/>
        </w:rPr>
        <w:t>// var path = require('path');</w:t>
      </w:r>
    </w:p>
    <w:p w14:paraId="0C4E8EC7" w14:textId="77777777" w:rsidR="00720B46" w:rsidRPr="00720B46" w:rsidRDefault="00720B46" w:rsidP="00720B46">
      <w:pPr>
        <w:spacing w:after="0" w:line="260" w:lineRule="exact"/>
        <w:rPr>
          <w:rFonts w:ascii="Consolas" w:hAnsi="Consolas"/>
        </w:rPr>
      </w:pPr>
    </w:p>
    <w:p w14:paraId="3CC826EF" w14:textId="77777777" w:rsidR="00720B46" w:rsidRPr="00720B46" w:rsidRDefault="00720B46" w:rsidP="00720B46">
      <w:pPr>
        <w:spacing w:after="0" w:line="260" w:lineRule="exact"/>
        <w:rPr>
          <w:rFonts w:ascii="Consolas" w:hAnsi="Consolas"/>
        </w:rPr>
      </w:pPr>
      <w:r w:rsidRPr="00720B46">
        <w:rPr>
          <w:rFonts w:ascii="Consolas" w:hAnsi="Consolas"/>
        </w:rPr>
        <w:t>module.exports = {</w:t>
      </w:r>
    </w:p>
    <w:p w14:paraId="658A72F7" w14:textId="77777777" w:rsidR="00720B46" w:rsidRPr="00720B46" w:rsidRDefault="00720B46" w:rsidP="00720B46">
      <w:pPr>
        <w:spacing w:after="0" w:line="260" w:lineRule="exact"/>
        <w:rPr>
          <w:rFonts w:ascii="Consolas" w:hAnsi="Consolas"/>
        </w:rPr>
      </w:pPr>
      <w:r w:rsidRPr="00720B46">
        <w:rPr>
          <w:rFonts w:ascii="Consolas" w:hAnsi="Consolas"/>
        </w:rPr>
        <w:t xml:space="preserve">  // Original version: "context: path.join(__dirname, "src")"</w:t>
      </w:r>
    </w:p>
    <w:p w14:paraId="0B696D43" w14:textId="77777777" w:rsidR="00720B46" w:rsidRPr="00720B46" w:rsidRDefault="00720B46" w:rsidP="00720B46">
      <w:pPr>
        <w:spacing w:after="0" w:line="260" w:lineRule="exact"/>
        <w:rPr>
          <w:rFonts w:ascii="Consolas" w:hAnsi="Consolas"/>
        </w:rPr>
      </w:pPr>
      <w:r w:rsidRPr="00720B46">
        <w:rPr>
          <w:rFonts w:ascii="Consolas" w:hAnsi="Consolas"/>
        </w:rPr>
        <w:t xml:space="preserve">  context: __dirname + "/src",</w:t>
      </w:r>
    </w:p>
    <w:p w14:paraId="66915CA8" w14:textId="77777777" w:rsidR="00720B46" w:rsidRPr="00720B46" w:rsidRDefault="00720B46" w:rsidP="00720B46">
      <w:pPr>
        <w:spacing w:after="0" w:line="260" w:lineRule="exact"/>
        <w:rPr>
          <w:rFonts w:ascii="Consolas" w:hAnsi="Consolas"/>
        </w:rPr>
      </w:pPr>
      <w:r w:rsidRPr="00720B46">
        <w:rPr>
          <w:rFonts w:ascii="Consolas" w:hAnsi="Consolas"/>
        </w:rPr>
        <w:t xml:space="preserve">  // false -&gt; null</w:t>
      </w:r>
    </w:p>
    <w:p w14:paraId="719C9782" w14:textId="77777777" w:rsidR="00720B46" w:rsidRPr="00720B46" w:rsidRDefault="00720B46" w:rsidP="00720B46">
      <w:pPr>
        <w:spacing w:after="0" w:line="260" w:lineRule="exact"/>
        <w:rPr>
          <w:rFonts w:ascii="Consolas" w:hAnsi="Consolas"/>
        </w:rPr>
      </w:pPr>
      <w:r w:rsidRPr="00720B46">
        <w:rPr>
          <w:rFonts w:ascii="Consolas" w:hAnsi="Consolas"/>
        </w:rPr>
        <w:t xml:space="preserve">  devtool: debug ? "inline-sourcemap" : null,</w:t>
      </w:r>
    </w:p>
    <w:p w14:paraId="1F6D4772" w14:textId="77777777" w:rsidR="00720B46" w:rsidRPr="00720B46" w:rsidRDefault="00720B46" w:rsidP="00720B46">
      <w:pPr>
        <w:spacing w:after="0" w:line="260" w:lineRule="exact"/>
        <w:rPr>
          <w:rFonts w:ascii="Consolas" w:hAnsi="Consolas"/>
        </w:rPr>
      </w:pPr>
      <w:r w:rsidRPr="00720B46">
        <w:rPr>
          <w:rFonts w:ascii="Consolas" w:hAnsi="Consolas"/>
        </w:rPr>
        <w:t xml:space="preserve">  // Original version: "entry: "./js/client.js""</w:t>
      </w:r>
    </w:p>
    <w:p w14:paraId="3E5AA593" w14:textId="77777777" w:rsidR="00720B46" w:rsidRPr="00720B46" w:rsidRDefault="00720B46" w:rsidP="00720B46">
      <w:pPr>
        <w:spacing w:after="0" w:line="260" w:lineRule="exact"/>
        <w:rPr>
          <w:rFonts w:ascii="Consolas" w:hAnsi="Consolas"/>
        </w:rPr>
      </w:pPr>
      <w:r w:rsidRPr="00720B46">
        <w:rPr>
          <w:rFonts w:ascii="Consolas" w:hAnsi="Consolas"/>
        </w:rPr>
        <w:t xml:space="preserve">  entry: __dirname + "/src/js/client.js",</w:t>
      </w:r>
    </w:p>
    <w:p w14:paraId="368EC4FB" w14:textId="77777777" w:rsidR="00720B46" w:rsidRPr="00720B46" w:rsidRDefault="00720B46" w:rsidP="00720B46">
      <w:pPr>
        <w:spacing w:after="0" w:line="260" w:lineRule="exact"/>
        <w:rPr>
          <w:rFonts w:ascii="Consolas" w:hAnsi="Consolas"/>
        </w:rPr>
      </w:pPr>
      <w:r w:rsidRPr="00720B46">
        <w:rPr>
          <w:rFonts w:ascii="Consolas" w:hAnsi="Consolas"/>
        </w:rPr>
        <w:t xml:space="preserve">  module: {</w:t>
      </w:r>
    </w:p>
    <w:p w14:paraId="1E279D17" w14:textId="77777777" w:rsidR="00720B46" w:rsidRPr="00720B46" w:rsidRDefault="00720B46" w:rsidP="00720B46">
      <w:pPr>
        <w:spacing w:after="0" w:line="260" w:lineRule="exact"/>
        <w:rPr>
          <w:rFonts w:ascii="Consolas" w:hAnsi="Consolas"/>
        </w:rPr>
      </w:pPr>
      <w:r w:rsidRPr="00720B46">
        <w:rPr>
          <w:rFonts w:ascii="Consolas" w:hAnsi="Consolas"/>
        </w:rPr>
        <w:t xml:space="preserve">    loaders: [</w:t>
      </w:r>
    </w:p>
    <w:p w14:paraId="70C22EE7" w14:textId="77777777" w:rsidR="00720B46" w:rsidRPr="00720B46" w:rsidRDefault="00720B46" w:rsidP="00720B46">
      <w:pPr>
        <w:spacing w:after="0" w:line="260" w:lineRule="exact"/>
        <w:rPr>
          <w:rFonts w:ascii="Consolas" w:hAnsi="Consolas"/>
        </w:rPr>
      </w:pPr>
      <w:r w:rsidRPr="00720B46">
        <w:rPr>
          <w:rFonts w:ascii="Consolas" w:hAnsi="Consolas"/>
        </w:rPr>
        <w:t xml:space="preserve">      {</w:t>
      </w:r>
    </w:p>
    <w:p w14:paraId="648E52EB" w14:textId="77777777" w:rsidR="00720B46" w:rsidRPr="00720B46" w:rsidRDefault="00720B46" w:rsidP="00720B46">
      <w:pPr>
        <w:spacing w:after="0" w:line="260" w:lineRule="exact"/>
        <w:rPr>
          <w:rFonts w:ascii="Consolas" w:hAnsi="Consolas"/>
        </w:rPr>
      </w:pPr>
      <w:r>
        <w:rPr>
          <w:rFonts w:ascii="Consolas" w:hAnsi="Consolas"/>
        </w:rPr>
        <w:t xml:space="preserve">        </w:t>
      </w:r>
      <w:r w:rsidRPr="00720B46">
        <w:rPr>
          <w:rFonts w:ascii="Consolas" w:hAnsi="Consolas"/>
        </w:rPr>
        <w:t>// jsx -&gt; js</w:t>
      </w:r>
    </w:p>
    <w:p w14:paraId="430FFD14" w14:textId="77777777" w:rsidR="00720B46" w:rsidRPr="00720B46" w:rsidRDefault="00720B46" w:rsidP="00720B46">
      <w:pPr>
        <w:spacing w:after="0" w:line="260" w:lineRule="exact"/>
        <w:rPr>
          <w:rFonts w:ascii="Consolas" w:hAnsi="Consolas"/>
        </w:rPr>
      </w:pPr>
      <w:r w:rsidRPr="00720B46">
        <w:rPr>
          <w:rFonts w:ascii="Consolas" w:hAnsi="Consolas"/>
        </w:rPr>
        <w:t xml:space="preserve">        test: /\.js?$/,</w:t>
      </w:r>
    </w:p>
    <w:p w14:paraId="576CBDD5" w14:textId="77777777" w:rsidR="00720B46" w:rsidRPr="00720B46" w:rsidRDefault="00720B46" w:rsidP="00720B46">
      <w:pPr>
        <w:spacing w:after="0" w:line="260" w:lineRule="exact"/>
        <w:rPr>
          <w:rFonts w:ascii="Consolas" w:hAnsi="Consolas"/>
        </w:rPr>
      </w:pPr>
      <w:r w:rsidRPr="00720B46">
        <w:rPr>
          <w:rFonts w:ascii="Consolas" w:hAnsi="Consolas"/>
        </w:rPr>
        <w:lastRenderedPageBreak/>
        <w:t xml:space="preserve">        exclude: /(node_modules|bower_components)/,</w:t>
      </w:r>
    </w:p>
    <w:p w14:paraId="01BB7EDB" w14:textId="77777777" w:rsidR="00720B46" w:rsidRPr="00720B46" w:rsidRDefault="00720B46" w:rsidP="00720B46">
      <w:pPr>
        <w:spacing w:after="0" w:line="260" w:lineRule="exact"/>
        <w:rPr>
          <w:rFonts w:ascii="Consolas" w:hAnsi="Consolas"/>
        </w:rPr>
      </w:pPr>
      <w:r w:rsidRPr="00720B46">
        <w:rPr>
          <w:rFonts w:ascii="Consolas" w:hAnsi="Consolas"/>
        </w:rPr>
        <w:t xml:space="preserve">        loader: 'babel-loader',</w:t>
      </w:r>
    </w:p>
    <w:p w14:paraId="10FE4F4F" w14:textId="77777777" w:rsidR="00720B46" w:rsidRPr="00720B46" w:rsidRDefault="00720B46" w:rsidP="00720B46">
      <w:pPr>
        <w:spacing w:after="0" w:line="260" w:lineRule="exact"/>
        <w:rPr>
          <w:rFonts w:ascii="Consolas" w:hAnsi="Consolas"/>
        </w:rPr>
      </w:pPr>
      <w:r w:rsidRPr="00720B46">
        <w:rPr>
          <w:rFonts w:ascii="Consolas" w:hAnsi="Consolas"/>
        </w:rPr>
        <w:t xml:space="preserve">        query: {</w:t>
      </w:r>
    </w:p>
    <w:p w14:paraId="07354293" w14:textId="77777777" w:rsidR="00720B46" w:rsidRPr="00720B46" w:rsidRDefault="00720B46" w:rsidP="00720B46">
      <w:pPr>
        <w:spacing w:after="0" w:line="260" w:lineRule="exact"/>
        <w:rPr>
          <w:rFonts w:ascii="Consolas" w:hAnsi="Consolas"/>
        </w:rPr>
      </w:pPr>
      <w:r w:rsidRPr="00720B46">
        <w:rPr>
          <w:rFonts w:ascii="Consolas" w:hAnsi="Consolas"/>
        </w:rPr>
        <w:t xml:space="preserve">          presets: ['react', 'es2015', 'stage-0'],</w:t>
      </w:r>
    </w:p>
    <w:p w14:paraId="2147C6B7" w14:textId="77777777" w:rsidR="00720B46" w:rsidRDefault="00720B46" w:rsidP="00720B46">
      <w:pPr>
        <w:spacing w:after="0" w:line="260" w:lineRule="exact"/>
        <w:rPr>
          <w:rFonts w:ascii="Consolas" w:hAnsi="Consolas"/>
        </w:rPr>
      </w:pPr>
      <w:r w:rsidRPr="00720B46">
        <w:rPr>
          <w:rFonts w:ascii="Consolas" w:hAnsi="Consolas"/>
        </w:rPr>
        <w:t xml:space="preserve">          plugins: ['react-html-attrs', 'transform-decorators-legacy',</w:t>
      </w:r>
    </w:p>
    <w:p w14:paraId="599F0EA1" w14:textId="77777777" w:rsidR="00720B46" w:rsidRPr="00720B46" w:rsidRDefault="00720B46" w:rsidP="00720B46">
      <w:pPr>
        <w:spacing w:after="0" w:line="260" w:lineRule="exact"/>
        <w:rPr>
          <w:rFonts w:ascii="Consolas" w:hAnsi="Consolas"/>
        </w:rPr>
      </w:pPr>
      <w:r>
        <w:rPr>
          <w:rFonts w:ascii="Consolas" w:hAnsi="Consolas"/>
        </w:rPr>
        <w:t xml:space="preserve">          </w:t>
      </w:r>
      <w:r w:rsidRPr="00720B46">
        <w:rPr>
          <w:rFonts w:ascii="Consolas" w:hAnsi="Consolas"/>
        </w:rPr>
        <w:t>'transform-class-properties'],</w:t>
      </w:r>
    </w:p>
    <w:p w14:paraId="46012083" w14:textId="77777777" w:rsidR="00720B46" w:rsidRPr="00720B46" w:rsidRDefault="00720B46" w:rsidP="00720B46">
      <w:pPr>
        <w:spacing w:after="0" w:line="260" w:lineRule="exact"/>
        <w:rPr>
          <w:rFonts w:ascii="Consolas" w:hAnsi="Consolas"/>
        </w:rPr>
      </w:pPr>
      <w:r w:rsidRPr="00720B46">
        <w:rPr>
          <w:rFonts w:ascii="Consolas" w:hAnsi="Consolas"/>
        </w:rPr>
        <w:t xml:space="preserve">        }</w:t>
      </w:r>
    </w:p>
    <w:p w14:paraId="34491C41" w14:textId="77777777" w:rsidR="00720B46" w:rsidRPr="00720B46" w:rsidRDefault="00720B46" w:rsidP="00720B46">
      <w:pPr>
        <w:spacing w:after="0" w:line="260" w:lineRule="exact"/>
        <w:rPr>
          <w:rFonts w:ascii="Consolas" w:hAnsi="Consolas"/>
        </w:rPr>
      </w:pPr>
      <w:r w:rsidRPr="00720B46">
        <w:rPr>
          <w:rFonts w:ascii="Consolas" w:hAnsi="Consolas"/>
        </w:rPr>
        <w:t xml:space="preserve">      }</w:t>
      </w:r>
    </w:p>
    <w:p w14:paraId="73CDBB35" w14:textId="77777777" w:rsidR="00720B46" w:rsidRPr="00720B46" w:rsidRDefault="00720B46" w:rsidP="00720B46">
      <w:pPr>
        <w:spacing w:after="0" w:line="260" w:lineRule="exact"/>
        <w:rPr>
          <w:rFonts w:ascii="Consolas" w:hAnsi="Consolas"/>
        </w:rPr>
      </w:pPr>
      <w:r w:rsidRPr="00720B46">
        <w:rPr>
          <w:rFonts w:ascii="Consolas" w:hAnsi="Consolas"/>
        </w:rPr>
        <w:t xml:space="preserve">    ]</w:t>
      </w:r>
    </w:p>
    <w:p w14:paraId="3693D90A" w14:textId="77777777" w:rsidR="00720B46" w:rsidRPr="00720B46" w:rsidRDefault="00720B46" w:rsidP="00720B46">
      <w:pPr>
        <w:spacing w:after="0" w:line="260" w:lineRule="exact"/>
        <w:rPr>
          <w:rFonts w:ascii="Consolas" w:hAnsi="Consolas"/>
        </w:rPr>
      </w:pPr>
      <w:r w:rsidRPr="00720B46">
        <w:rPr>
          <w:rFonts w:ascii="Consolas" w:hAnsi="Consolas"/>
        </w:rPr>
        <w:t xml:space="preserve">  },</w:t>
      </w:r>
    </w:p>
    <w:p w14:paraId="60FA26FA" w14:textId="77777777" w:rsidR="00720B46" w:rsidRPr="00720B46" w:rsidRDefault="00720B46" w:rsidP="00720B46">
      <w:pPr>
        <w:spacing w:after="0" w:line="260" w:lineRule="exact"/>
        <w:rPr>
          <w:rFonts w:ascii="Consolas" w:hAnsi="Consolas"/>
        </w:rPr>
      </w:pPr>
      <w:r w:rsidRPr="00720B46">
        <w:rPr>
          <w:rFonts w:ascii="Consolas" w:hAnsi="Consolas"/>
        </w:rPr>
        <w:t xml:space="preserve">  output: {</w:t>
      </w:r>
    </w:p>
    <w:p w14:paraId="77B6368F" w14:textId="77777777" w:rsidR="00720B46" w:rsidRPr="00720B46" w:rsidRDefault="00720B46" w:rsidP="00720B46">
      <w:pPr>
        <w:spacing w:after="0" w:line="260" w:lineRule="exact"/>
        <w:rPr>
          <w:rFonts w:ascii="Consolas" w:hAnsi="Consolas"/>
        </w:rPr>
      </w:pPr>
      <w:r w:rsidRPr="00720B46">
        <w:rPr>
          <w:rFonts w:ascii="Consolas" w:hAnsi="Consolas"/>
        </w:rPr>
        <w:t xml:space="preserve">    path: __dirname + "/src/",</w:t>
      </w:r>
    </w:p>
    <w:p w14:paraId="245801D0" w14:textId="77777777" w:rsidR="00720B46" w:rsidRPr="00720B46" w:rsidRDefault="00720B46" w:rsidP="00720B46">
      <w:pPr>
        <w:spacing w:after="0" w:line="260" w:lineRule="exact"/>
        <w:rPr>
          <w:rFonts w:ascii="Consolas" w:hAnsi="Consolas"/>
        </w:rPr>
      </w:pPr>
      <w:r w:rsidRPr="00720B46">
        <w:rPr>
          <w:rFonts w:ascii="Consolas" w:hAnsi="Consolas"/>
        </w:rPr>
        <w:t xml:space="preserve">    filename: "client.min.js"</w:t>
      </w:r>
    </w:p>
    <w:p w14:paraId="5F4A57C3" w14:textId="77777777" w:rsidR="00720B46" w:rsidRPr="00720B46" w:rsidRDefault="00720B46" w:rsidP="00720B46">
      <w:pPr>
        <w:spacing w:after="0" w:line="260" w:lineRule="exact"/>
        <w:rPr>
          <w:rFonts w:ascii="Consolas" w:hAnsi="Consolas"/>
        </w:rPr>
      </w:pPr>
      <w:r w:rsidRPr="00720B46">
        <w:rPr>
          <w:rFonts w:ascii="Consolas" w:hAnsi="Consolas"/>
        </w:rPr>
        <w:t xml:space="preserve">  },</w:t>
      </w:r>
    </w:p>
    <w:p w14:paraId="4215AD74" w14:textId="77777777" w:rsidR="00720B46" w:rsidRPr="00720B46" w:rsidRDefault="00720B46" w:rsidP="00720B46">
      <w:pPr>
        <w:spacing w:after="0" w:line="260" w:lineRule="exact"/>
        <w:rPr>
          <w:rFonts w:ascii="Consolas" w:hAnsi="Consolas"/>
        </w:rPr>
      </w:pPr>
      <w:r w:rsidRPr="00720B46">
        <w:rPr>
          <w:rFonts w:ascii="Consolas" w:hAnsi="Consolas"/>
        </w:rPr>
        <w:t xml:space="preserve">  plugins: debug ? [] : [</w:t>
      </w:r>
    </w:p>
    <w:p w14:paraId="54AC1E45" w14:textId="77777777" w:rsidR="00720B46" w:rsidRPr="00720B46" w:rsidRDefault="00720B46" w:rsidP="00720B46">
      <w:pPr>
        <w:spacing w:after="0" w:line="260" w:lineRule="exact"/>
        <w:rPr>
          <w:rFonts w:ascii="Consolas" w:hAnsi="Consolas"/>
        </w:rPr>
      </w:pPr>
      <w:r w:rsidRPr="00720B46">
        <w:rPr>
          <w:rFonts w:ascii="Consolas" w:hAnsi="Consolas"/>
        </w:rPr>
        <w:t xml:space="preserve">    new webpack.optimize.DedupePlugin(),</w:t>
      </w:r>
    </w:p>
    <w:p w14:paraId="6A1222D1" w14:textId="77777777" w:rsidR="00720B46" w:rsidRPr="00720B46" w:rsidRDefault="00720B46" w:rsidP="00720B46">
      <w:pPr>
        <w:spacing w:after="0" w:line="260" w:lineRule="exact"/>
        <w:rPr>
          <w:rFonts w:ascii="Consolas" w:hAnsi="Consolas"/>
        </w:rPr>
      </w:pPr>
      <w:r w:rsidRPr="00720B46">
        <w:rPr>
          <w:rFonts w:ascii="Consolas" w:hAnsi="Consolas"/>
        </w:rPr>
        <w:t xml:space="preserve">    new webpack.optimize.OccurrenceOrderPlugin(),</w:t>
      </w:r>
    </w:p>
    <w:p w14:paraId="54CE9F64" w14:textId="77777777" w:rsidR="00720B46" w:rsidRPr="00720B46" w:rsidRDefault="00720B46" w:rsidP="00720B46">
      <w:pPr>
        <w:spacing w:after="0" w:line="260" w:lineRule="exact"/>
        <w:rPr>
          <w:rFonts w:ascii="Consolas" w:hAnsi="Consolas"/>
        </w:rPr>
      </w:pPr>
      <w:r w:rsidRPr="00720B46">
        <w:rPr>
          <w:rFonts w:ascii="Consolas" w:hAnsi="Consolas"/>
        </w:rPr>
        <w:t xml:space="preserve">    new webpack.optimize.UglifyJsPlugin({ mangle: false, sourcemap: false }),</w:t>
      </w:r>
    </w:p>
    <w:p w14:paraId="15C595A6" w14:textId="77777777" w:rsidR="00720B46" w:rsidRPr="00720B46" w:rsidRDefault="00720B46" w:rsidP="00720B46">
      <w:pPr>
        <w:spacing w:after="0" w:line="260" w:lineRule="exact"/>
        <w:rPr>
          <w:rFonts w:ascii="Consolas" w:hAnsi="Consolas"/>
        </w:rPr>
      </w:pPr>
      <w:r w:rsidRPr="00720B46">
        <w:rPr>
          <w:rFonts w:ascii="Consolas" w:hAnsi="Consolas"/>
        </w:rPr>
        <w:t xml:space="preserve">  ],</w:t>
      </w:r>
    </w:p>
    <w:p w14:paraId="580ABE5F" w14:textId="77777777" w:rsidR="00665211" w:rsidRDefault="00720B46" w:rsidP="00720B46">
      <w:pPr>
        <w:spacing w:after="0" w:line="260" w:lineRule="exact"/>
        <w:rPr>
          <w:rFonts w:ascii="Consolas" w:hAnsi="Consolas"/>
        </w:rPr>
      </w:pPr>
      <w:r w:rsidRPr="00720B46">
        <w:rPr>
          <w:rFonts w:ascii="Consolas" w:hAnsi="Consolas"/>
        </w:rPr>
        <w:t>};</w:t>
      </w:r>
    </w:p>
    <w:p w14:paraId="2F361DC7" w14:textId="77777777" w:rsidR="00720B46" w:rsidRDefault="00720B46" w:rsidP="00720B46">
      <w:pPr>
        <w:spacing w:after="0" w:line="260" w:lineRule="exact"/>
        <w:rPr>
          <w:rFonts w:ascii="Consolas" w:hAnsi="Consolas"/>
        </w:rPr>
      </w:pPr>
    </w:p>
    <w:p w14:paraId="4A2117E9" w14:textId="77777777" w:rsidR="00451449" w:rsidRDefault="00451449" w:rsidP="00C5327A">
      <w:pPr>
        <w:spacing w:after="0" w:line="260" w:lineRule="exact"/>
        <w:rPr>
          <w:rFonts w:ascii="Consolas" w:hAnsi="Consolas"/>
        </w:rPr>
      </w:pPr>
      <w:r>
        <w:rPr>
          <w:rFonts w:ascii="Consolas" w:hAnsi="Consolas"/>
        </w:rPr>
        <w:t>&lt;!-- ./src/index.html --&gt;</w:t>
      </w:r>
    </w:p>
    <w:p w14:paraId="729F1D75" w14:textId="77777777" w:rsidR="00451449" w:rsidRPr="00451449" w:rsidRDefault="00451449" w:rsidP="00451449">
      <w:pPr>
        <w:spacing w:after="0" w:line="260" w:lineRule="exact"/>
        <w:rPr>
          <w:rFonts w:ascii="Consolas" w:hAnsi="Consolas"/>
        </w:rPr>
      </w:pPr>
      <w:r w:rsidRPr="00451449">
        <w:rPr>
          <w:rFonts w:ascii="Consolas" w:hAnsi="Consolas"/>
        </w:rPr>
        <w:t>&lt;!DOCTYPE html&gt;</w:t>
      </w:r>
    </w:p>
    <w:p w14:paraId="5D3A0D36" w14:textId="77777777" w:rsidR="00451449" w:rsidRPr="00451449" w:rsidRDefault="00451449" w:rsidP="00451449">
      <w:pPr>
        <w:spacing w:after="0" w:line="260" w:lineRule="exact"/>
        <w:rPr>
          <w:rFonts w:ascii="Consolas" w:hAnsi="Consolas"/>
        </w:rPr>
      </w:pPr>
      <w:r w:rsidRPr="00451449">
        <w:rPr>
          <w:rFonts w:ascii="Consolas" w:hAnsi="Consolas"/>
        </w:rPr>
        <w:t>&lt;html&gt;</w:t>
      </w:r>
    </w:p>
    <w:p w14:paraId="1719A643" w14:textId="77777777" w:rsidR="00451449" w:rsidRPr="00451449" w:rsidRDefault="00451449" w:rsidP="00451449">
      <w:pPr>
        <w:spacing w:after="0" w:line="260" w:lineRule="exact"/>
        <w:rPr>
          <w:rFonts w:ascii="Consolas" w:hAnsi="Consolas"/>
        </w:rPr>
      </w:pPr>
      <w:r w:rsidRPr="00451449">
        <w:rPr>
          <w:rFonts w:ascii="Consolas" w:hAnsi="Consolas"/>
        </w:rPr>
        <w:t xml:space="preserve">  &lt;head&gt;</w:t>
      </w:r>
    </w:p>
    <w:p w14:paraId="4E0C236B" w14:textId="18309817" w:rsidR="00451449" w:rsidRPr="00451449" w:rsidRDefault="00451449" w:rsidP="00451449">
      <w:pPr>
        <w:spacing w:after="0" w:line="260" w:lineRule="exact"/>
        <w:rPr>
          <w:rFonts w:ascii="Consolas" w:hAnsi="Consolas"/>
        </w:rPr>
      </w:pPr>
      <w:r w:rsidRPr="00451449">
        <w:rPr>
          <w:rFonts w:ascii="Consolas" w:hAnsi="Consolas"/>
        </w:rPr>
        <w:t xml:space="preserve">    &lt;meta charset="utf-8"&gt;</w:t>
      </w:r>
    </w:p>
    <w:p w14:paraId="42B799DC" w14:textId="77777777" w:rsidR="00451449" w:rsidRPr="00451449" w:rsidRDefault="00451449" w:rsidP="00451449">
      <w:pPr>
        <w:spacing w:after="0" w:line="260" w:lineRule="exact"/>
        <w:rPr>
          <w:rFonts w:ascii="Consolas" w:hAnsi="Consolas"/>
        </w:rPr>
      </w:pPr>
      <w:r w:rsidRPr="00451449">
        <w:rPr>
          <w:rFonts w:ascii="Consolas" w:hAnsi="Consolas"/>
        </w:rPr>
        <w:t xml:space="preserve">    &lt;title&gt;React Tutorials&lt;/title&gt;</w:t>
      </w:r>
    </w:p>
    <w:p w14:paraId="18966C88" w14:textId="77777777" w:rsidR="00451449" w:rsidRPr="00451449" w:rsidRDefault="00451449" w:rsidP="00451449">
      <w:pPr>
        <w:spacing w:after="0" w:line="260" w:lineRule="exact"/>
        <w:rPr>
          <w:rFonts w:ascii="Consolas" w:hAnsi="Consolas"/>
        </w:rPr>
      </w:pPr>
      <w:r w:rsidRPr="00451449">
        <w:rPr>
          <w:rFonts w:ascii="Consolas" w:hAnsi="Consolas"/>
        </w:rPr>
        <w:t xml:space="preserve">    &lt;!-- change this up! http://www.bootstrapcdn.com/bootswatch/ --&gt;</w:t>
      </w:r>
    </w:p>
    <w:p w14:paraId="5DCE6E8D" w14:textId="77777777" w:rsidR="00451449" w:rsidRPr="00451449" w:rsidRDefault="00451449" w:rsidP="00451449">
      <w:pPr>
        <w:spacing w:after="0" w:line="260" w:lineRule="exact"/>
        <w:rPr>
          <w:rFonts w:ascii="Consolas" w:hAnsi="Consolas"/>
        </w:rPr>
      </w:pPr>
      <w:r w:rsidRPr="00451449">
        <w:rPr>
          <w:rFonts w:ascii="Consolas" w:hAnsi="Consolas"/>
        </w:rPr>
        <w:t xml:space="preserve">    &lt;link</w:t>
      </w:r>
      <w:r w:rsidR="00720B46">
        <w:rPr>
          <w:rFonts w:ascii="Consolas" w:hAnsi="Consolas"/>
        </w:rPr>
        <w:t xml:space="preserve"> </w:t>
      </w:r>
      <w:r w:rsidRPr="00451449">
        <w:rPr>
          <w:rFonts w:ascii="Consolas" w:hAnsi="Consolas"/>
        </w:rPr>
        <w:t>href="https://maxcdn.bootstrapcdn.com/bootswatch/3.3.6/cosmo/bootstrap.min.css" type="text/css" rel="stylesheet"/&gt;</w:t>
      </w:r>
    </w:p>
    <w:p w14:paraId="53740C8F" w14:textId="77777777" w:rsidR="00451449" w:rsidRPr="00451449" w:rsidRDefault="00451449" w:rsidP="00451449">
      <w:pPr>
        <w:spacing w:after="0" w:line="260" w:lineRule="exact"/>
        <w:rPr>
          <w:rFonts w:ascii="Consolas" w:hAnsi="Consolas"/>
        </w:rPr>
      </w:pPr>
      <w:r w:rsidRPr="00451449">
        <w:rPr>
          <w:rFonts w:ascii="Consolas" w:hAnsi="Consolas"/>
        </w:rPr>
        <w:t xml:space="preserve">  &lt;/head&gt;</w:t>
      </w:r>
    </w:p>
    <w:p w14:paraId="2612B506" w14:textId="77777777" w:rsidR="00451449" w:rsidRPr="00451449" w:rsidRDefault="00451449" w:rsidP="00451449">
      <w:pPr>
        <w:spacing w:after="0" w:line="260" w:lineRule="exact"/>
        <w:rPr>
          <w:rFonts w:ascii="Consolas" w:hAnsi="Consolas"/>
        </w:rPr>
      </w:pPr>
    </w:p>
    <w:p w14:paraId="36B77050" w14:textId="77777777" w:rsidR="00451449" w:rsidRDefault="00451449" w:rsidP="00451449">
      <w:pPr>
        <w:spacing w:after="0" w:line="260" w:lineRule="exact"/>
        <w:rPr>
          <w:rFonts w:ascii="Consolas" w:hAnsi="Consolas"/>
        </w:rPr>
      </w:pPr>
      <w:r w:rsidRPr="00451449">
        <w:rPr>
          <w:rFonts w:ascii="Consolas" w:hAnsi="Consolas"/>
        </w:rPr>
        <w:t xml:space="preserve">  &lt;body&gt;</w:t>
      </w:r>
    </w:p>
    <w:p w14:paraId="365C6B54" w14:textId="77777777" w:rsidR="00451449" w:rsidRPr="00451449" w:rsidRDefault="00451449" w:rsidP="00451449">
      <w:pPr>
        <w:spacing w:after="0" w:line="260" w:lineRule="exact"/>
        <w:rPr>
          <w:rFonts w:ascii="Consolas" w:hAnsi="Consolas"/>
        </w:rPr>
      </w:pPr>
      <w:r>
        <w:rPr>
          <w:rFonts w:ascii="Consolas" w:hAnsi="Consolas"/>
        </w:rPr>
        <w:t xml:space="preserve">    &lt;!-- The entire app is going to render into here --&gt;</w:t>
      </w:r>
    </w:p>
    <w:p w14:paraId="128E4D2F" w14:textId="77777777" w:rsidR="00451449" w:rsidRDefault="00451449" w:rsidP="00451449">
      <w:pPr>
        <w:spacing w:after="0" w:line="260" w:lineRule="exact"/>
        <w:rPr>
          <w:rFonts w:ascii="Consolas" w:hAnsi="Consolas"/>
        </w:rPr>
      </w:pPr>
      <w:r w:rsidRPr="00451449">
        <w:rPr>
          <w:rFonts w:ascii="Consolas" w:hAnsi="Consolas"/>
        </w:rPr>
        <w:t xml:space="preserve">    &lt;div id="app"&gt;&lt;/div&gt;</w:t>
      </w:r>
    </w:p>
    <w:p w14:paraId="7833CB7A" w14:textId="77777777" w:rsidR="00451449" w:rsidRPr="00451449" w:rsidRDefault="00451449" w:rsidP="00451449">
      <w:pPr>
        <w:spacing w:after="0" w:line="260" w:lineRule="exact"/>
        <w:rPr>
          <w:rFonts w:ascii="Consolas" w:hAnsi="Consolas"/>
        </w:rPr>
      </w:pPr>
      <w:r>
        <w:rPr>
          <w:rFonts w:ascii="Consolas" w:hAnsi="Consolas"/>
        </w:rPr>
        <w:t xml:space="preserve">    &lt;!-- “</w:t>
      </w:r>
      <w:r w:rsidRPr="00451449">
        <w:rPr>
          <w:rFonts w:ascii="Consolas" w:hAnsi="Consolas"/>
        </w:rPr>
        <w:t>client.min.js</w:t>
      </w:r>
      <w:r>
        <w:rPr>
          <w:rFonts w:ascii="Consolas" w:hAnsi="Consolas"/>
        </w:rPr>
        <w:t>” is also loaded --&gt;</w:t>
      </w:r>
    </w:p>
    <w:p w14:paraId="76120B7E" w14:textId="77777777" w:rsidR="00451449" w:rsidRPr="00451449" w:rsidRDefault="00451449" w:rsidP="00451449">
      <w:pPr>
        <w:spacing w:after="0" w:line="260" w:lineRule="exact"/>
        <w:rPr>
          <w:rFonts w:ascii="Consolas" w:hAnsi="Consolas"/>
        </w:rPr>
      </w:pPr>
      <w:r w:rsidRPr="00451449">
        <w:rPr>
          <w:rFonts w:ascii="Consolas" w:hAnsi="Consolas"/>
        </w:rPr>
        <w:t xml:space="preserve">    &lt;script src="client.min.js"&gt;&lt;/script&gt;</w:t>
      </w:r>
    </w:p>
    <w:p w14:paraId="2D4FCA80" w14:textId="77777777" w:rsidR="00451449" w:rsidRPr="00451449" w:rsidRDefault="00451449" w:rsidP="00451449">
      <w:pPr>
        <w:spacing w:after="0" w:line="260" w:lineRule="exact"/>
        <w:rPr>
          <w:rFonts w:ascii="Consolas" w:hAnsi="Consolas"/>
        </w:rPr>
      </w:pPr>
      <w:r w:rsidRPr="00451449">
        <w:rPr>
          <w:rFonts w:ascii="Consolas" w:hAnsi="Consolas"/>
        </w:rPr>
        <w:t xml:space="preserve">  &lt;/body&gt;</w:t>
      </w:r>
    </w:p>
    <w:p w14:paraId="69184F5D" w14:textId="77777777" w:rsidR="00451449" w:rsidRDefault="00451449" w:rsidP="00451449">
      <w:pPr>
        <w:spacing w:after="0" w:line="260" w:lineRule="exact"/>
        <w:rPr>
          <w:rFonts w:ascii="Consolas" w:hAnsi="Consolas"/>
        </w:rPr>
      </w:pPr>
      <w:r w:rsidRPr="00451449">
        <w:rPr>
          <w:rFonts w:ascii="Consolas" w:hAnsi="Consolas"/>
        </w:rPr>
        <w:t>&lt;/html&gt;</w:t>
      </w:r>
    </w:p>
    <w:p w14:paraId="64A98BD5" w14:textId="77777777" w:rsidR="00451449" w:rsidRDefault="00451449" w:rsidP="00451449">
      <w:pPr>
        <w:spacing w:after="0" w:line="260" w:lineRule="exact"/>
        <w:rPr>
          <w:rFonts w:ascii="Consolas" w:hAnsi="Consolas"/>
        </w:rPr>
      </w:pPr>
    </w:p>
    <w:p w14:paraId="57665D8B" w14:textId="77777777" w:rsidR="00451449" w:rsidRDefault="00451449" w:rsidP="002648EF">
      <w:pPr>
        <w:pStyle w:val="a3"/>
        <w:numPr>
          <w:ilvl w:val="0"/>
          <w:numId w:val="2"/>
        </w:numPr>
        <w:spacing w:after="0" w:line="260" w:lineRule="exact"/>
        <w:rPr>
          <w:rFonts w:asciiTheme="minorHAnsi" w:hAnsiTheme="minorHAnsi"/>
        </w:rPr>
      </w:pPr>
      <w:r>
        <w:rPr>
          <w:rFonts w:asciiTheme="minorHAnsi" w:hAnsiTheme="minorHAnsi"/>
        </w:rPr>
        <w:t>Run “</w:t>
      </w:r>
      <w:r w:rsidRPr="00337388">
        <w:rPr>
          <w:rFonts w:asciiTheme="minorHAnsi" w:hAnsiTheme="minorHAnsi"/>
          <w:noProof/>
        </w:rPr>
        <w:t>npm</w:t>
      </w:r>
      <w:r>
        <w:rPr>
          <w:rFonts w:asciiTheme="minorHAnsi" w:hAnsiTheme="minorHAnsi"/>
        </w:rPr>
        <w:t xml:space="preserve"> install”</w:t>
      </w:r>
    </w:p>
    <w:p w14:paraId="0D1F7E4F" w14:textId="173D3466" w:rsidR="002648EF" w:rsidRDefault="002648EF" w:rsidP="00D32714">
      <w:pPr>
        <w:pStyle w:val="a3"/>
        <w:numPr>
          <w:ilvl w:val="0"/>
          <w:numId w:val="2"/>
        </w:numPr>
        <w:spacing w:after="0" w:line="260" w:lineRule="exact"/>
        <w:rPr>
          <w:rFonts w:asciiTheme="minorHAnsi" w:hAnsiTheme="minorHAnsi"/>
        </w:rPr>
      </w:pPr>
      <w:r>
        <w:rPr>
          <w:rFonts w:asciiTheme="minorHAnsi" w:hAnsiTheme="minorHAnsi"/>
        </w:rPr>
        <w:t xml:space="preserve">Run </w:t>
      </w:r>
      <w:r w:rsidR="00D32714">
        <w:rPr>
          <w:rFonts w:asciiTheme="minorHAnsi" w:hAnsiTheme="minorHAnsi"/>
        </w:rPr>
        <w:t>“</w:t>
      </w:r>
      <w:r w:rsidR="006D098C" w:rsidRPr="006D098C">
        <w:rPr>
          <w:rFonts w:asciiTheme="minorHAnsi" w:hAnsiTheme="minorHAnsi"/>
        </w:rPr>
        <w:t>node_modules</w:t>
      </w:r>
      <w:r w:rsidR="002D63B3">
        <w:rPr>
          <w:rFonts w:asciiTheme="minorHAnsi" w:hAnsiTheme="minorHAnsi"/>
        </w:rPr>
        <w:t>\</w:t>
      </w:r>
      <w:r w:rsidR="006D098C" w:rsidRPr="006D098C">
        <w:rPr>
          <w:rFonts w:asciiTheme="minorHAnsi" w:hAnsiTheme="minorHAnsi"/>
        </w:rPr>
        <w:t>.bin</w:t>
      </w:r>
      <w:r w:rsidR="002D63B3">
        <w:rPr>
          <w:rFonts w:asciiTheme="minorHAnsi" w:hAnsiTheme="minorHAnsi"/>
        </w:rPr>
        <w:t>\</w:t>
      </w:r>
      <w:r>
        <w:rPr>
          <w:rFonts w:asciiTheme="minorHAnsi" w:hAnsiTheme="minorHAnsi"/>
        </w:rPr>
        <w:t>webpack</w:t>
      </w:r>
      <w:r w:rsidR="00D32714">
        <w:rPr>
          <w:rFonts w:asciiTheme="minorHAnsi" w:hAnsiTheme="minorHAnsi"/>
        </w:rPr>
        <w:t xml:space="preserve">” (or </w:t>
      </w:r>
      <w:r w:rsidR="00D32714" w:rsidRPr="00337388">
        <w:rPr>
          <w:rFonts w:asciiTheme="minorHAnsi" w:hAnsiTheme="minorHAnsi"/>
          <w:noProof/>
        </w:rPr>
        <w:t>““</w:t>
      </w:r>
      <w:r w:rsidR="00D32714" w:rsidRPr="006D098C">
        <w:rPr>
          <w:rFonts w:asciiTheme="minorHAnsi" w:hAnsiTheme="minorHAnsi"/>
        </w:rPr>
        <w:t>node_modules</w:t>
      </w:r>
      <w:r w:rsidR="00D32714">
        <w:rPr>
          <w:rFonts w:asciiTheme="minorHAnsi" w:hAnsiTheme="minorHAnsi"/>
        </w:rPr>
        <w:t>/</w:t>
      </w:r>
      <w:r w:rsidR="00D32714" w:rsidRPr="006D098C">
        <w:rPr>
          <w:rFonts w:asciiTheme="minorHAnsi" w:hAnsiTheme="minorHAnsi"/>
        </w:rPr>
        <w:t>.bin</w:t>
      </w:r>
      <w:r w:rsidR="00D32714">
        <w:rPr>
          <w:rFonts w:asciiTheme="minorHAnsi" w:hAnsiTheme="minorHAnsi"/>
        </w:rPr>
        <w:t>/</w:t>
      </w:r>
      <w:r w:rsidR="00D32714" w:rsidRPr="00337388">
        <w:rPr>
          <w:rFonts w:asciiTheme="minorHAnsi" w:hAnsiTheme="minorHAnsi"/>
          <w:noProof/>
        </w:rPr>
        <w:t>webpack””</w:t>
      </w:r>
      <w:r w:rsidR="00D32714">
        <w:rPr>
          <w:rFonts w:asciiTheme="minorHAnsi" w:hAnsiTheme="minorHAnsi"/>
        </w:rPr>
        <w:t xml:space="preserve"> in order to use an older version of Webpack and avoid problems of </w:t>
      </w:r>
      <w:r w:rsidR="00D32714" w:rsidRPr="00D32714">
        <w:rPr>
          <w:rFonts w:asciiTheme="minorHAnsi" w:hAnsiTheme="minorHAnsi"/>
        </w:rPr>
        <w:t>incompatibility</w:t>
      </w:r>
      <w:r w:rsidR="00D32714">
        <w:rPr>
          <w:rFonts w:asciiTheme="minorHAnsi" w:hAnsiTheme="minorHAnsi"/>
        </w:rPr>
        <w:t>)</w:t>
      </w:r>
      <w:r>
        <w:rPr>
          <w:rFonts w:asciiTheme="minorHAnsi" w:hAnsiTheme="minorHAnsi"/>
        </w:rPr>
        <w:t xml:space="preserve"> and “</w:t>
      </w:r>
      <w:r w:rsidR="00720B46" w:rsidRPr="006D098C">
        <w:rPr>
          <w:rFonts w:asciiTheme="minorHAnsi" w:hAnsiTheme="minorHAnsi"/>
        </w:rPr>
        <w:t>node_modules</w:t>
      </w:r>
      <w:r w:rsidR="00720B46">
        <w:rPr>
          <w:rFonts w:asciiTheme="minorHAnsi" w:hAnsiTheme="minorHAnsi"/>
        </w:rPr>
        <w:t>\</w:t>
      </w:r>
      <w:r w:rsidR="00720B46" w:rsidRPr="006D098C">
        <w:rPr>
          <w:rFonts w:asciiTheme="minorHAnsi" w:hAnsiTheme="minorHAnsi"/>
        </w:rPr>
        <w:t>.bin</w:t>
      </w:r>
      <w:r w:rsidR="00720B46">
        <w:rPr>
          <w:rFonts w:asciiTheme="minorHAnsi" w:hAnsiTheme="minorHAnsi"/>
        </w:rPr>
        <w:t>\</w:t>
      </w:r>
      <w:r>
        <w:rPr>
          <w:rFonts w:asciiTheme="minorHAnsi" w:hAnsiTheme="minorHAnsi"/>
        </w:rPr>
        <w:t>webpack --watch”</w:t>
      </w:r>
      <w:r w:rsidR="00155CB5">
        <w:rPr>
          <w:rFonts w:asciiTheme="minorHAnsi" w:hAnsiTheme="minorHAnsi"/>
        </w:rPr>
        <w:t>.</w:t>
      </w:r>
      <w:r>
        <w:rPr>
          <w:rFonts w:asciiTheme="minorHAnsi" w:hAnsiTheme="minorHAnsi"/>
        </w:rPr>
        <w:t xml:space="preserve"> (“</w:t>
      </w:r>
      <w:r w:rsidR="00720B46" w:rsidRPr="006D098C">
        <w:rPr>
          <w:rFonts w:asciiTheme="minorHAnsi" w:hAnsiTheme="minorHAnsi"/>
        </w:rPr>
        <w:t>node_modules</w:t>
      </w:r>
      <w:r w:rsidR="00720B46">
        <w:rPr>
          <w:rFonts w:asciiTheme="minorHAnsi" w:hAnsiTheme="minorHAnsi"/>
        </w:rPr>
        <w:t>\</w:t>
      </w:r>
      <w:r w:rsidR="00720B46" w:rsidRPr="006D098C">
        <w:rPr>
          <w:rFonts w:asciiTheme="minorHAnsi" w:hAnsiTheme="minorHAnsi"/>
        </w:rPr>
        <w:t>.bin</w:t>
      </w:r>
      <w:r w:rsidR="00720B46">
        <w:rPr>
          <w:rFonts w:asciiTheme="minorHAnsi" w:hAnsiTheme="minorHAnsi"/>
        </w:rPr>
        <w:t>\webpack --watch</w:t>
      </w:r>
      <w:r>
        <w:rPr>
          <w:rFonts w:asciiTheme="minorHAnsi" w:hAnsiTheme="minorHAnsi"/>
        </w:rPr>
        <w:t xml:space="preserve">" will watch our code for changes. If there are any changes, it </w:t>
      </w:r>
      <w:r w:rsidRPr="00337388">
        <w:rPr>
          <w:rFonts w:asciiTheme="minorHAnsi" w:hAnsiTheme="minorHAnsi"/>
          <w:noProof/>
        </w:rPr>
        <w:t>transpiles</w:t>
      </w:r>
      <w:r>
        <w:rPr>
          <w:rFonts w:asciiTheme="minorHAnsi" w:hAnsiTheme="minorHAnsi"/>
        </w:rPr>
        <w:t xml:space="preserve"> everything.)</w:t>
      </w:r>
    </w:p>
    <w:p w14:paraId="0C3D43E4" w14:textId="77777777" w:rsidR="0088794B" w:rsidRDefault="0088794B" w:rsidP="00D32714">
      <w:pPr>
        <w:pStyle w:val="a3"/>
        <w:numPr>
          <w:ilvl w:val="0"/>
          <w:numId w:val="2"/>
        </w:numPr>
        <w:spacing w:after="0" w:line="260" w:lineRule="exact"/>
        <w:rPr>
          <w:rFonts w:asciiTheme="minorHAnsi" w:hAnsiTheme="minorHAnsi"/>
        </w:rPr>
      </w:pPr>
      <w:r>
        <w:rPr>
          <w:rFonts w:asciiTheme="minorHAnsi" w:hAnsiTheme="minorHAnsi"/>
        </w:rPr>
        <w:t>Open ./src/index.html to see the result</w:t>
      </w:r>
    </w:p>
    <w:p w14:paraId="2562353B" w14:textId="77777777" w:rsidR="002648EF" w:rsidRDefault="002648EF" w:rsidP="002648EF">
      <w:pPr>
        <w:spacing w:after="0" w:line="260" w:lineRule="exact"/>
        <w:rPr>
          <w:rFonts w:asciiTheme="minorHAnsi" w:hAnsiTheme="minorHAnsi"/>
        </w:rPr>
      </w:pPr>
    </w:p>
    <w:p w14:paraId="43A0E323" w14:textId="77777777" w:rsidR="002648EF" w:rsidRDefault="002648EF" w:rsidP="002648EF">
      <w:pPr>
        <w:spacing w:after="0" w:line="260" w:lineRule="exact"/>
        <w:rPr>
          <w:rFonts w:ascii="Consolas" w:hAnsi="Consolas"/>
        </w:rPr>
      </w:pPr>
      <w:r w:rsidRPr="00E10661">
        <w:rPr>
          <w:rFonts w:ascii="Consolas" w:hAnsi="Consolas"/>
        </w:rPr>
        <w:t>/* ./</w:t>
      </w:r>
      <w:r>
        <w:rPr>
          <w:rFonts w:ascii="Consolas" w:hAnsi="Consolas"/>
        </w:rPr>
        <w:t>src/js/client.js</w:t>
      </w:r>
      <w:r w:rsidRPr="00E10661">
        <w:rPr>
          <w:rFonts w:ascii="Consolas" w:hAnsi="Consolas"/>
        </w:rPr>
        <w:t xml:space="preserve"> */</w:t>
      </w:r>
    </w:p>
    <w:p w14:paraId="0E36933B" w14:textId="77777777" w:rsidR="002648EF" w:rsidRDefault="002648EF" w:rsidP="002648EF">
      <w:pPr>
        <w:spacing w:after="0" w:line="260" w:lineRule="exact"/>
        <w:rPr>
          <w:rFonts w:ascii="Consolas" w:hAnsi="Consolas"/>
        </w:rPr>
      </w:pPr>
      <w:r w:rsidRPr="002648EF">
        <w:rPr>
          <w:rFonts w:ascii="Consolas" w:hAnsi="Consolas"/>
        </w:rPr>
        <w:t>import React from "react";</w:t>
      </w:r>
    </w:p>
    <w:p w14:paraId="5EBAE5EB" w14:textId="77777777" w:rsidR="004D648F" w:rsidRPr="002648EF" w:rsidRDefault="004D648F" w:rsidP="002648EF">
      <w:pPr>
        <w:spacing w:after="0" w:line="260" w:lineRule="exact"/>
        <w:rPr>
          <w:rFonts w:ascii="Consolas" w:hAnsi="Consolas"/>
        </w:rPr>
      </w:pPr>
      <w:r>
        <w:rPr>
          <w:rFonts w:ascii="Consolas" w:hAnsi="Consolas"/>
        </w:rPr>
        <w:t>// “react-dom” is the rendering engine</w:t>
      </w:r>
    </w:p>
    <w:p w14:paraId="43135E02" w14:textId="77777777" w:rsidR="002648EF" w:rsidRPr="002648EF" w:rsidRDefault="002648EF" w:rsidP="002648EF">
      <w:pPr>
        <w:spacing w:after="0" w:line="260" w:lineRule="exact"/>
        <w:rPr>
          <w:rFonts w:ascii="Consolas" w:hAnsi="Consolas"/>
        </w:rPr>
      </w:pPr>
      <w:r w:rsidRPr="002648EF">
        <w:rPr>
          <w:rFonts w:ascii="Consolas" w:hAnsi="Consolas"/>
        </w:rPr>
        <w:t>import ReactDOM from "react-dom";</w:t>
      </w:r>
    </w:p>
    <w:p w14:paraId="590A534F" w14:textId="77777777" w:rsidR="002648EF" w:rsidRPr="002648EF" w:rsidRDefault="002648EF" w:rsidP="002648EF">
      <w:pPr>
        <w:spacing w:after="0" w:line="260" w:lineRule="exact"/>
        <w:rPr>
          <w:rFonts w:ascii="Consolas" w:hAnsi="Consolas"/>
        </w:rPr>
      </w:pPr>
    </w:p>
    <w:p w14:paraId="7C2ADCB4" w14:textId="77777777" w:rsidR="002648EF" w:rsidRDefault="00493C86" w:rsidP="002648EF">
      <w:pPr>
        <w:spacing w:after="0" w:line="260" w:lineRule="exact"/>
        <w:rPr>
          <w:rFonts w:ascii="Consolas" w:hAnsi="Consolas"/>
        </w:rPr>
      </w:pPr>
      <w:r>
        <w:rPr>
          <w:rFonts w:ascii="Consolas" w:hAnsi="Consolas"/>
        </w:rPr>
        <w:t>// Original version: “</w:t>
      </w:r>
      <w:r w:rsidR="002648EF" w:rsidRPr="002648EF">
        <w:rPr>
          <w:rFonts w:ascii="Consolas" w:hAnsi="Consolas"/>
        </w:rPr>
        <w:t>import Layout from "./components/Layout";</w:t>
      </w:r>
      <w:r>
        <w:rPr>
          <w:rFonts w:ascii="Consolas" w:hAnsi="Consolas"/>
        </w:rPr>
        <w:t>”</w:t>
      </w:r>
    </w:p>
    <w:p w14:paraId="1361F1E2" w14:textId="77777777" w:rsidR="00493C86" w:rsidRDefault="003A70B4" w:rsidP="002648EF">
      <w:pPr>
        <w:spacing w:after="0" w:line="260" w:lineRule="exact"/>
        <w:rPr>
          <w:rFonts w:ascii="Consolas" w:hAnsi="Consolas"/>
        </w:rPr>
      </w:pPr>
      <w:bookmarkStart w:id="0" w:name="_Hlk517972248"/>
      <w:r>
        <w:rPr>
          <w:rFonts w:ascii="Consolas" w:hAnsi="Consolas"/>
        </w:rPr>
        <w:t>c</w:t>
      </w:r>
      <w:r w:rsidR="00493C86">
        <w:rPr>
          <w:rFonts w:ascii="Consolas" w:hAnsi="Consolas"/>
        </w:rPr>
        <w:t>lass Layout extends React</w:t>
      </w:r>
      <w:r w:rsidR="00F92882">
        <w:rPr>
          <w:rFonts w:ascii="Consolas" w:hAnsi="Consolas"/>
        </w:rPr>
        <w:t>.</w:t>
      </w:r>
      <w:r w:rsidR="00493C86">
        <w:rPr>
          <w:rFonts w:ascii="Consolas" w:hAnsi="Consolas"/>
        </w:rPr>
        <w:t>Component {</w:t>
      </w:r>
    </w:p>
    <w:p w14:paraId="2F8934C2" w14:textId="77777777" w:rsidR="00493C86" w:rsidRDefault="00493C86" w:rsidP="002648EF">
      <w:pPr>
        <w:spacing w:after="0" w:line="260" w:lineRule="exact"/>
        <w:rPr>
          <w:rFonts w:ascii="Consolas" w:hAnsi="Consolas"/>
        </w:rPr>
      </w:pPr>
      <w:r>
        <w:rPr>
          <w:rFonts w:ascii="Consolas" w:hAnsi="Consolas"/>
        </w:rPr>
        <w:t xml:space="preserve">  render() {</w:t>
      </w:r>
    </w:p>
    <w:p w14:paraId="3DB9BF28" w14:textId="77777777" w:rsidR="00493C86" w:rsidRDefault="00493C86" w:rsidP="002648EF">
      <w:pPr>
        <w:spacing w:after="0" w:line="260" w:lineRule="exact"/>
        <w:rPr>
          <w:rFonts w:ascii="Consolas" w:hAnsi="Consolas"/>
        </w:rPr>
      </w:pPr>
      <w:r>
        <w:rPr>
          <w:rFonts w:ascii="Consolas" w:hAnsi="Consolas"/>
        </w:rPr>
        <w:t xml:space="preserve">    return (</w:t>
      </w:r>
    </w:p>
    <w:p w14:paraId="19E742B7" w14:textId="77777777" w:rsidR="00493C86" w:rsidRDefault="00493C86" w:rsidP="002648EF">
      <w:pPr>
        <w:spacing w:after="0" w:line="260" w:lineRule="exact"/>
        <w:rPr>
          <w:rFonts w:ascii="Consolas" w:hAnsi="Consolas"/>
        </w:rPr>
      </w:pPr>
      <w:r>
        <w:rPr>
          <w:rFonts w:ascii="Consolas" w:hAnsi="Consolas"/>
        </w:rPr>
        <w:t xml:space="preserve">      &lt;h1&gt;It works!&lt;/h1&gt;</w:t>
      </w:r>
    </w:p>
    <w:p w14:paraId="57F73082" w14:textId="77777777" w:rsidR="00493C86" w:rsidRDefault="00493C86" w:rsidP="002648EF">
      <w:pPr>
        <w:spacing w:after="0" w:line="260" w:lineRule="exact"/>
        <w:rPr>
          <w:rFonts w:ascii="Consolas" w:hAnsi="Consolas"/>
        </w:rPr>
      </w:pPr>
      <w:r>
        <w:rPr>
          <w:rFonts w:ascii="Consolas" w:hAnsi="Consolas"/>
        </w:rPr>
        <w:t xml:space="preserve">    );</w:t>
      </w:r>
    </w:p>
    <w:p w14:paraId="410CD6C0" w14:textId="77777777" w:rsidR="00493C86" w:rsidRDefault="00493C86" w:rsidP="002648EF">
      <w:pPr>
        <w:spacing w:after="0" w:line="260" w:lineRule="exact"/>
        <w:rPr>
          <w:rFonts w:ascii="Consolas" w:hAnsi="Consolas"/>
        </w:rPr>
      </w:pPr>
      <w:r>
        <w:rPr>
          <w:rFonts w:ascii="Consolas" w:hAnsi="Consolas"/>
        </w:rPr>
        <w:lastRenderedPageBreak/>
        <w:t xml:space="preserve">  }</w:t>
      </w:r>
    </w:p>
    <w:p w14:paraId="24975054" w14:textId="77777777" w:rsidR="00493C86" w:rsidRPr="002648EF" w:rsidRDefault="00493C86" w:rsidP="002648EF">
      <w:pPr>
        <w:spacing w:after="0" w:line="260" w:lineRule="exact"/>
        <w:rPr>
          <w:rFonts w:ascii="Consolas" w:hAnsi="Consolas"/>
        </w:rPr>
      </w:pPr>
      <w:r>
        <w:rPr>
          <w:rFonts w:ascii="Consolas" w:hAnsi="Consolas"/>
        </w:rPr>
        <w:t>}</w:t>
      </w:r>
    </w:p>
    <w:bookmarkEnd w:id="0"/>
    <w:p w14:paraId="5BF1726B" w14:textId="77777777" w:rsidR="002648EF" w:rsidRDefault="002648EF" w:rsidP="002648EF">
      <w:pPr>
        <w:spacing w:after="0" w:line="260" w:lineRule="exact"/>
        <w:rPr>
          <w:rFonts w:ascii="Consolas" w:hAnsi="Consolas"/>
        </w:rPr>
      </w:pPr>
    </w:p>
    <w:p w14:paraId="58BF4CC9" w14:textId="77777777" w:rsidR="009D4A0C" w:rsidRPr="002648EF" w:rsidRDefault="009D4A0C" w:rsidP="002648EF">
      <w:pPr>
        <w:spacing w:after="0" w:line="260" w:lineRule="exact"/>
        <w:rPr>
          <w:rFonts w:ascii="Consolas" w:hAnsi="Consolas"/>
        </w:rPr>
      </w:pPr>
      <w:r>
        <w:rPr>
          <w:rFonts w:ascii="Consolas" w:hAnsi="Consolas"/>
        </w:rPr>
        <w:t>// Get the app element. See “./src/index.html”.</w:t>
      </w:r>
    </w:p>
    <w:p w14:paraId="3DF193A9" w14:textId="77777777" w:rsidR="009D4A0C" w:rsidRDefault="002648EF" w:rsidP="002648EF">
      <w:pPr>
        <w:spacing w:after="0" w:line="260" w:lineRule="exact"/>
        <w:rPr>
          <w:rFonts w:ascii="Consolas" w:hAnsi="Consolas"/>
        </w:rPr>
      </w:pPr>
      <w:r w:rsidRPr="002648EF">
        <w:rPr>
          <w:rFonts w:ascii="Consolas" w:hAnsi="Consolas"/>
        </w:rPr>
        <w:t>const app = document.getElementById('app');</w:t>
      </w:r>
    </w:p>
    <w:p w14:paraId="77BA8FA9" w14:textId="77777777" w:rsidR="002648EF" w:rsidRDefault="002648EF" w:rsidP="002648EF">
      <w:pPr>
        <w:spacing w:after="0" w:line="260" w:lineRule="exact"/>
        <w:rPr>
          <w:rFonts w:ascii="Consolas" w:hAnsi="Consolas"/>
        </w:rPr>
      </w:pPr>
      <w:r w:rsidRPr="002648EF">
        <w:rPr>
          <w:rFonts w:ascii="Consolas" w:hAnsi="Consolas"/>
        </w:rPr>
        <w:t>ReactDOM.render(&lt;Layout/&gt;, app);</w:t>
      </w:r>
      <w:r w:rsidR="009D4A0C">
        <w:rPr>
          <w:rFonts w:ascii="Consolas" w:hAnsi="Consolas"/>
        </w:rPr>
        <w:t xml:space="preserve"> // Render the layout into “app”</w:t>
      </w:r>
    </w:p>
    <w:p w14:paraId="4B263B5B" w14:textId="77777777" w:rsidR="004D648F" w:rsidRDefault="004D648F" w:rsidP="002648EF">
      <w:pPr>
        <w:spacing w:after="0" w:line="260" w:lineRule="exact"/>
        <w:rPr>
          <w:rFonts w:ascii="Consolas" w:hAnsi="Consolas"/>
        </w:rPr>
      </w:pPr>
    </w:p>
    <w:p w14:paraId="14C000BB" w14:textId="77777777" w:rsidR="004D648F" w:rsidRDefault="004D648F" w:rsidP="002648EF">
      <w:pPr>
        <w:spacing w:after="0" w:line="260" w:lineRule="exact"/>
        <w:rPr>
          <w:rFonts w:asciiTheme="minorHAnsi" w:hAnsiTheme="minorHAnsi"/>
        </w:rPr>
      </w:pPr>
      <w:r>
        <w:rPr>
          <w:rFonts w:asciiTheme="minorHAnsi" w:hAnsiTheme="minorHAnsi"/>
        </w:rPr>
        <w:t>With “react-dom”, y</w:t>
      </w:r>
      <w:r w:rsidRPr="004D648F">
        <w:rPr>
          <w:rFonts w:asciiTheme="minorHAnsi" w:hAnsiTheme="minorHAnsi"/>
        </w:rPr>
        <w:t>ou do not have to render things to HTML</w:t>
      </w:r>
      <w:r>
        <w:rPr>
          <w:rFonts w:asciiTheme="minorHAnsi" w:hAnsiTheme="minorHAnsi"/>
        </w:rPr>
        <w:t>. You can render things to a string, you can render them to the DOM (</w:t>
      </w:r>
      <w:r w:rsidRPr="004D648F">
        <w:rPr>
          <w:rFonts w:asciiTheme="minorHAnsi" w:hAnsiTheme="minorHAnsi"/>
        </w:rPr>
        <w:t xml:space="preserve">Document </w:t>
      </w:r>
      <w:r>
        <w:rPr>
          <w:rFonts w:asciiTheme="minorHAnsi" w:hAnsiTheme="minorHAnsi"/>
        </w:rPr>
        <w:t>O</w:t>
      </w:r>
      <w:r w:rsidRPr="004D648F">
        <w:rPr>
          <w:rFonts w:asciiTheme="minorHAnsi" w:hAnsiTheme="minorHAnsi"/>
        </w:rPr>
        <w:t xml:space="preserve">bject </w:t>
      </w:r>
      <w:r>
        <w:rPr>
          <w:rFonts w:asciiTheme="minorHAnsi" w:hAnsiTheme="minorHAnsi"/>
        </w:rPr>
        <w:t>M</w:t>
      </w:r>
      <w:r w:rsidRPr="004D648F">
        <w:rPr>
          <w:rFonts w:asciiTheme="minorHAnsi" w:hAnsiTheme="minorHAnsi"/>
        </w:rPr>
        <w:t>odel</w:t>
      </w:r>
      <w:r>
        <w:rPr>
          <w:rFonts w:asciiTheme="minorHAnsi" w:hAnsiTheme="minorHAnsi"/>
        </w:rPr>
        <w:t>), which is our active web page.</w:t>
      </w:r>
    </w:p>
    <w:p w14:paraId="24E8C447" w14:textId="77777777" w:rsidR="004D648F" w:rsidRPr="00530C67" w:rsidRDefault="004D648F" w:rsidP="00530C67">
      <w:pPr>
        <w:pStyle w:val="a3"/>
        <w:numPr>
          <w:ilvl w:val="0"/>
          <w:numId w:val="2"/>
        </w:numPr>
        <w:spacing w:after="0" w:line="260" w:lineRule="exact"/>
        <w:rPr>
          <w:rFonts w:asciiTheme="minorHAnsi" w:hAnsiTheme="minorHAnsi"/>
        </w:rPr>
      </w:pPr>
      <w:r w:rsidRPr="00530C67">
        <w:rPr>
          <w:rFonts w:asciiTheme="minorHAnsi" w:hAnsiTheme="minorHAnsi"/>
        </w:rPr>
        <w:t>Actual rendering engine being separated from the React syntax is a very cool concept that makes the code one writes versatile</w:t>
      </w:r>
      <w:r w:rsidR="00260999" w:rsidRPr="00530C67">
        <w:rPr>
          <w:rFonts w:asciiTheme="minorHAnsi" w:hAnsiTheme="minorHAnsi"/>
        </w:rPr>
        <w:t xml:space="preserve"> even towards native apps</w:t>
      </w:r>
    </w:p>
    <w:p w14:paraId="10BE9011" w14:textId="77777777" w:rsidR="00244B4C" w:rsidRDefault="00260999" w:rsidP="002648EF">
      <w:pPr>
        <w:spacing w:after="0" w:line="260" w:lineRule="exact"/>
        <w:rPr>
          <w:rFonts w:asciiTheme="minorHAnsi" w:hAnsiTheme="minorHAnsi"/>
        </w:rPr>
      </w:pPr>
      <w:r>
        <w:rPr>
          <w:rFonts w:asciiTheme="minorHAnsi" w:hAnsiTheme="minorHAnsi"/>
        </w:rPr>
        <w:t>The core of React is that everything is a component</w:t>
      </w:r>
      <w:r w:rsidR="00493C86">
        <w:rPr>
          <w:rFonts w:asciiTheme="minorHAnsi" w:hAnsiTheme="minorHAnsi"/>
        </w:rPr>
        <w:t>. If you are looking in (</w:t>
      </w:r>
      <w:r w:rsidR="00493C86">
        <w:rPr>
          <w:rFonts w:asciiTheme="minorHAnsi" w:hAnsiTheme="minorHAnsi" w:hint="eastAsia"/>
        </w:rPr>
        <w:t>把注意力轉向</w:t>
      </w:r>
      <w:r w:rsidR="00493C86">
        <w:rPr>
          <w:rFonts w:asciiTheme="minorHAnsi" w:hAnsiTheme="minorHAnsi"/>
        </w:rPr>
        <w:t xml:space="preserve">) </w:t>
      </w:r>
      <w:r w:rsidR="00DC637A">
        <w:rPr>
          <w:rFonts w:asciiTheme="minorHAnsi" w:hAnsiTheme="minorHAnsi"/>
        </w:rPr>
        <w:t>./src/</w:t>
      </w:r>
      <w:r w:rsidR="00493C86">
        <w:rPr>
          <w:rFonts w:asciiTheme="minorHAnsi" w:hAnsiTheme="minorHAnsi"/>
        </w:rPr>
        <w:t>index.html</w:t>
      </w:r>
      <w:r w:rsidR="00DC637A">
        <w:rPr>
          <w:rFonts w:asciiTheme="minorHAnsi" w:hAnsiTheme="minorHAnsi"/>
        </w:rPr>
        <w:t xml:space="preserve">, you will find elements like div (it </w:t>
      </w:r>
      <w:r w:rsidR="00DC637A" w:rsidRPr="00DC637A">
        <w:rPr>
          <w:rFonts w:asciiTheme="minorHAnsi" w:hAnsiTheme="minorHAnsi"/>
        </w:rPr>
        <w:t>defines a division or a section in an HTML document</w:t>
      </w:r>
      <w:r w:rsidR="00DC637A">
        <w:rPr>
          <w:rFonts w:asciiTheme="minorHAnsi" w:hAnsiTheme="minorHAnsi"/>
        </w:rPr>
        <w:t>). This is also the concept behind React components</w:t>
      </w:r>
      <w:r w:rsidR="00A94AAF">
        <w:rPr>
          <w:rFonts w:asciiTheme="minorHAnsi" w:hAnsiTheme="minorHAnsi" w:hint="eastAsia"/>
        </w:rPr>
        <w:t>.</w:t>
      </w:r>
      <w:r w:rsidR="00A94AAF">
        <w:rPr>
          <w:rFonts w:asciiTheme="minorHAnsi" w:hAnsiTheme="minorHAnsi"/>
        </w:rPr>
        <w:t xml:space="preserve"> In this case, we have a layout component.</w:t>
      </w:r>
    </w:p>
    <w:p w14:paraId="79A99F75" w14:textId="77777777" w:rsidR="00A94AAF" w:rsidRPr="00530C67" w:rsidRDefault="00A94AAF" w:rsidP="00530C67">
      <w:pPr>
        <w:pStyle w:val="a3"/>
        <w:numPr>
          <w:ilvl w:val="0"/>
          <w:numId w:val="2"/>
        </w:numPr>
        <w:spacing w:after="0" w:line="260" w:lineRule="exact"/>
        <w:rPr>
          <w:rFonts w:asciiTheme="minorHAnsi" w:hAnsiTheme="minorHAnsi"/>
        </w:rPr>
      </w:pPr>
      <w:r w:rsidRPr="00530C67">
        <w:rPr>
          <w:rFonts w:asciiTheme="minorHAnsi" w:hAnsiTheme="minorHAnsi"/>
        </w:rPr>
        <w:t>“</w:t>
      </w:r>
      <w:r w:rsidR="00530C67" w:rsidRPr="00530C67">
        <w:rPr>
          <w:rFonts w:asciiTheme="minorHAnsi" w:hAnsiTheme="minorHAnsi"/>
        </w:rPr>
        <w:t xml:space="preserve">&lt;h1&gt;It </w:t>
      </w:r>
      <w:proofErr w:type="gramStart"/>
      <w:r w:rsidR="00530C67" w:rsidRPr="00530C67">
        <w:rPr>
          <w:rFonts w:asciiTheme="minorHAnsi" w:hAnsiTheme="minorHAnsi"/>
        </w:rPr>
        <w:t>works!&lt;</w:t>
      </w:r>
      <w:proofErr w:type="gramEnd"/>
      <w:r w:rsidR="00530C67" w:rsidRPr="00530C67">
        <w:rPr>
          <w:rFonts w:asciiTheme="minorHAnsi" w:hAnsiTheme="minorHAnsi"/>
        </w:rPr>
        <w:t xml:space="preserve">/h1&gt;” is going to </w:t>
      </w:r>
      <w:r w:rsidR="00530C67" w:rsidRPr="00337388">
        <w:rPr>
          <w:rFonts w:asciiTheme="minorHAnsi" w:hAnsiTheme="minorHAnsi"/>
          <w:noProof/>
        </w:rPr>
        <w:t>transpile</w:t>
      </w:r>
      <w:r w:rsidR="00530C67" w:rsidRPr="00530C67">
        <w:rPr>
          <w:rFonts w:asciiTheme="minorHAnsi" w:hAnsiTheme="minorHAnsi"/>
        </w:rPr>
        <w:t xml:space="preserve"> to something like “var div = document.createElement(“div”); div.innerHTML = “some content”;”</w:t>
      </w:r>
    </w:p>
    <w:p w14:paraId="7B57500C" w14:textId="5EEB2293" w:rsidR="00530C67" w:rsidRDefault="00530C67" w:rsidP="00530C67">
      <w:pPr>
        <w:pStyle w:val="a3"/>
        <w:numPr>
          <w:ilvl w:val="0"/>
          <w:numId w:val="2"/>
        </w:numPr>
        <w:spacing w:after="0" w:line="260" w:lineRule="exact"/>
        <w:rPr>
          <w:rFonts w:asciiTheme="minorHAnsi" w:hAnsiTheme="minorHAnsi"/>
        </w:rPr>
      </w:pPr>
      <w:r w:rsidRPr="00530C67">
        <w:rPr>
          <w:rFonts w:asciiTheme="minorHAnsi" w:hAnsiTheme="minorHAnsi"/>
        </w:rPr>
        <w:t xml:space="preserve">For the HTML syntaxes to be highlighted correctly, one </w:t>
      </w:r>
      <w:r w:rsidRPr="00D81E4E">
        <w:rPr>
          <w:rFonts w:asciiTheme="minorHAnsi" w:hAnsiTheme="minorHAnsi"/>
          <w:noProof/>
        </w:rPr>
        <w:t>need</w:t>
      </w:r>
      <w:r w:rsidR="00D81E4E">
        <w:rPr>
          <w:rFonts w:asciiTheme="minorHAnsi" w:hAnsiTheme="minorHAnsi"/>
          <w:noProof/>
        </w:rPr>
        <w:t>s</w:t>
      </w:r>
      <w:r w:rsidRPr="00530C67">
        <w:rPr>
          <w:rFonts w:asciiTheme="minorHAnsi" w:hAnsiTheme="minorHAnsi"/>
        </w:rPr>
        <w:t xml:space="preserve"> to install a JSX plugin</w:t>
      </w:r>
    </w:p>
    <w:p w14:paraId="5FA6E900" w14:textId="77777777" w:rsidR="00530C67" w:rsidRDefault="00530C67" w:rsidP="00530C67">
      <w:pPr>
        <w:spacing w:after="0" w:line="260" w:lineRule="exact"/>
        <w:rPr>
          <w:rFonts w:asciiTheme="minorHAnsi" w:hAnsiTheme="minorHAnsi"/>
        </w:rPr>
      </w:pPr>
      <w:r>
        <w:rPr>
          <w:rFonts w:asciiTheme="minorHAnsi" w:hAnsiTheme="minorHAnsi"/>
        </w:rPr>
        <w:t>If you want to render a component, you use it as if it was an HTML tag</w:t>
      </w:r>
    </w:p>
    <w:p w14:paraId="21457C98" w14:textId="77777777" w:rsidR="009D4A0C" w:rsidRDefault="009D4A0C" w:rsidP="00530C67">
      <w:pPr>
        <w:spacing w:after="0" w:line="260" w:lineRule="exact"/>
        <w:rPr>
          <w:rFonts w:asciiTheme="minorHAnsi" w:hAnsiTheme="minorHAnsi"/>
        </w:rPr>
      </w:pPr>
      <w:r>
        <w:rPr>
          <w:rFonts w:asciiTheme="minorHAnsi" w:hAnsiTheme="minorHAnsi"/>
        </w:rPr>
        <w:t>We want to have live reload</w:t>
      </w:r>
    </w:p>
    <w:p w14:paraId="01C993A9" w14:textId="77777777" w:rsidR="009D4A0C" w:rsidRDefault="009D4A0C" w:rsidP="009D4A0C">
      <w:pPr>
        <w:pStyle w:val="a3"/>
        <w:numPr>
          <w:ilvl w:val="0"/>
          <w:numId w:val="2"/>
        </w:numPr>
        <w:spacing w:after="0" w:line="260" w:lineRule="exact"/>
        <w:rPr>
          <w:rFonts w:asciiTheme="minorHAnsi" w:hAnsiTheme="minorHAnsi"/>
        </w:rPr>
      </w:pPr>
      <w:r>
        <w:rPr>
          <w:rFonts w:asciiTheme="minorHAnsi" w:hAnsiTheme="minorHAnsi"/>
        </w:rPr>
        <w:t>Enter “</w:t>
      </w:r>
      <w:r w:rsidRPr="00337388">
        <w:rPr>
          <w:rFonts w:asciiTheme="minorHAnsi" w:hAnsiTheme="minorHAnsi"/>
          <w:noProof/>
        </w:rPr>
        <w:t>npm</w:t>
      </w:r>
      <w:r>
        <w:rPr>
          <w:rFonts w:asciiTheme="minorHAnsi" w:hAnsiTheme="minorHAnsi"/>
        </w:rPr>
        <w:t xml:space="preserve"> install -S </w:t>
      </w:r>
      <w:r w:rsidRPr="00337388">
        <w:rPr>
          <w:rFonts w:asciiTheme="minorHAnsi" w:hAnsiTheme="minorHAnsi"/>
          <w:noProof/>
        </w:rPr>
        <w:t>webpack</w:t>
      </w:r>
      <w:r>
        <w:rPr>
          <w:rFonts w:asciiTheme="minorHAnsi" w:hAnsiTheme="minorHAnsi"/>
        </w:rPr>
        <w:t>-dev-server”</w:t>
      </w:r>
      <w:r w:rsidR="008F0354">
        <w:rPr>
          <w:rFonts w:asciiTheme="minorHAnsi" w:hAnsiTheme="minorHAnsi"/>
        </w:rPr>
        <w:t>.</w:t>
      </w:r>
      <w:r w:rsidR="00A72CDB">
        <w:rPr>
          <w:rFonts w:asciiTheme="minorHAnsi" w:hAnsiTheme="minorHAnsi"/>
        </w:rPr>
        <w:t xml:space="preserve"> This is kind of the standard way of doing things.</w:t>
      </w:r>
      <w:r>
        <w:rPr>
          <w:rFonts w:asciiTheme="minorHAnsi" w:hAnsiTheme="minorHAnsi"/>
        </w:rPr>
        <w:t xml:space="preserve"> (</w:t>
      </w:r>
      <w:r w:rsidR="00A72CDB">
        <w:rPr>
          <w:rFonts w:asciiTheme="minorHAnsi" w:hAnsiTheme="minorHAnsi"/>
        </w:rPr>
        <w:t xml:space="preserve">Actually, </w:t>
      </w:r>
      <w:r w:rsidR="00A72CDB" w:rsidRPr="00337388">
        <w:rPr>
          <w:rFonts w:asciiTheme="minorHAnsi" w:hAnsiTheme="minorHAnsi"/>
          <w:noProof/>
        </w:rPr>
        <w:t>webpack</w:t>
      </w:r>
      <w:r w:rsidR="00A72CDB">
        <w:rPr>
          <w:rFonts w:asciiTheme="minorHAnsi" w:hAnsiTheme="minorHAnsi"/>
        </w:rPr>
        <w:t>-dev-server should be installed after running “</w:t>
      </w:r>
      <w:r w:rsidR="00A72CDB" w:rsidRPr="00337388">
        <w:rPr>
          <w:rFonts w:asciiTheme="minorHAnsi" w:hAnsiTheme="minorHAnsi"/>
          <w:noProof/>
        </w:rPr>
        <w:t>npm</w:t>
      </w:r>
      <w:r w:rsidR="00A72CDB">
        <w:rPr>
          <w:rFonts w:asciiTheme="minorHAnsi" w:hAnsiTheme="minorHAnsi"/>
        </w:rPr>
        <w:t xml:space="preserve"> install”.</w:t>
      </w:r>
      <w:r w:rsidR="008F0354">
        <w:rPr>
          <w:rFonts w:asciiTheme="minorHAnsi" w:hAnsiTheme="minorHAnsi"/>
        </w:rPr>
        <w:t>)</w:t>
      </w:r>
    </w:p>
    <w:p w14:paraId="2D3275F7" w14:textId="77777777" w:rsidR="00720B46" w:rsidRDefault="00075A9A" w:rsidP="00720B46">
      <w:pPr>
        <w:pStyle w:val="a3"/>
        <w:numPr>
          <w:ilvl w:val="0"/>
          <w:numId w:val="2"/>
        </w:numPr>
        <w:spacing w:after="0" w:line="260" w:lineRule="exact"/>
        <w:rPr>
          <w:rFonts w:asciiTheme="minorHAnsi" w:hAnsiTheme="minorHAnsi"/>
        </w:rPr>
      </w:pPr>
      <w:r>
        <w:rPr>
          <w:rFonts w:asciiTheme="minorHAnsi" w:hAnsiTheme="minorHAnsi"/>
        </w:rPr>
        <w:t>Install the thing globally as well (</w:t>
      </w:r>
      <w:r w:rsidRPr="00337388">
        <w:rPr>
          <w:rFonts w:asciiTheme="minorHAnsi" w:hAnsiTheme="minorHAnsi"/>
          <w:noProof/>
        </w:rPr>
        <w:t>npm</w:t>
      </w:r>
      <w:r>
        <w:rPr>
          <w:rFonts w:asciiTheme="minorHAnsi" w:hAnsiTheme="minorHAnsi"/>
        </w:rPr>
        <w:t xml:space="preserve"> install -g </w:t>
      </w:r>
      <w:r w:rsidRPr="00337388">
        <w:rPr>
          <w:rFonts w:asciiTheme="minorHAnsi" w:hAnsiTheme="minorHAnsi"/>
          <w:noProof/>
        </w:rPr>
        <w:t>webpack</w:t>
      </w:r>
      <w:r>
        <w:rPr>
          <w:rFonts w:asciiTheme="minorHAnsi" w:hAnsiTheme="minorHAnsi"/>
        </w:rPr>
        <w:t>-dev-server) so that one</w:t>
      </w:r>
      <w:r w:rsidR="00A72CDB">
        <w:rPr>
          <w:rFonts w:asciiTheme="minorHAnsi" w:hAnsiTheme="minorHAnsi"/>
        </w:rPr>
        <w:t xml:space="preserve"> can use</w:t>
      </w:r>
      <w:r>
        <w:rPr>
          <w:rFonts w:asciiTheme="minorHAnsi" w:hAnsiTheme="minorHAnsi"/>
        </w:rPr>
        <w:t xml:space="preserve"> the Webpack command</w:t>
      </w:r>
      <w:r w:rsidR="00A72CDB">
        <w:rPr>
          <w:rFonts w:asciiTheme="minorHAnsi" w:hAnsiTheme="minorHAnsi"/>
        </w:rPr>
        <w:t>.</w:t>
      </w:r>
    </w:p>
    <w:p w14:paraId="03E447B9" w14:textId="27B44B65" w:rsidR="00075A9A" w:rsidRPr="00720B46" w:rsidRDefault="00075A9A" w:rsidP="00720B46">
      <w:pPr>
        <w:pStyle w:val="a3"/>
        <w:numPr>
          <w:ilvl w:val="0"/>
          <w:numId w:val="2"/>
        </w:numPr>
        <w:spacing w:after="0" w:line="260" w:lineRule="exact"/>
        <w:rPr>
          <w:rFonts w:asciiTheme="minorHAnsi" w:hAnsiTheme="minorHAnsi"/>
        </w:rPr>
      </w:pPr>
      <w:r w:rsidRPr="00720B46">
        <w:rPr>
          <w:rFonts w:asciiTheme="minorHAnsi" w:hAnsiTheme="minorHAnsi"/>
        </w:rPr>
        <w:t>Enter “</w:t>
      </w:r>
      <w:r w:rsidRPr="00337388">
        <w:rPr>
          <w:rFonts w:asciiTheme="minorHAnsi" w:hAnsiTheme="minorHAnsi"/>
          <w:noProof/>
        </w:rPr>
        <w:t>webpack</w:t>
      </w:r>
      <w:r w:rsidRPr="00720B46">
        <w:rPr>
          <w:rFonts w:asciiTheme="minorHAnsi" w:hAnsiTheme="minorHAnsi"/>
        </w:rPr>
        <w:t>-dev-server --content-base src” to serve the “src” folder</w:t>
      </w:r>
      <w:r w:rsidR="008F6E86" w:rsidRPr="00720B46">
        <w:rPr>
          <w:rFonts w:asciiTheme="minorHAnsi" w:hAnsiTheme="minorHAnsi"/>
        </w:rPr>
        <w:t>. “index.html” will be a root</w:t>
      </w:r>
      <w:r w:rsidR="00CA1527">
        <w:rPr>
          <w:rFonts w:asciiTheme="minorHAnsi" w:hAnsiTheme="minorHAnsi"/>
        </w:rPr>
        <w:t>.</w:t>
      </w:r>
    </w:p>
    <w:p w14:paraId="67A03728" w14:textId="77777777" w:rsidR="008F6E86" w:rsidRDefault="008F6E86" w:rsidP="009D4A0C">
      <w:pPr>
        <w:pStyle w:val="a3"/>
        <w:numPr>
          <w:ilvl w:val="0"/>
          <w:numId w:val="2"/>
        </w:numPr>
        <w:spacing w:after="0" w:line="260" w:lineRule="exact"/>
        <w:rPr>
          <w:rFonts w:asciiTheme="minorHAnsi" w:hAnsiTheme="minorHAnsi"/>
        </w:rPr>
      </w:pPr>
      <w:r>
        <w:rPr>
          <w:rFonts w:asciiTheme="minorHAnsi" w:hAnsiTheme="minorHAnsi"/>
        </w:rPr>
        <w:t>Type “localhost:8080” in the browser address bar</w:t>
      </w:r>
      <w:r w:rsidR="0088794B">
        <w:rPr>
          <w:rFonts w:asciiTheme="minorHAnsi" w:hAnsiTheme="minorHAnsi"/>
        </w:rPr>
        <w:t xml:space="preserve"> to see the result</w:t>
      </w:r>
    </w:p>
    <w:p w14:paraId="0870E728" w14:textId="77777777" w:rsidR="00383B5B" w:rsidRDefault="0039625D" w:rsidP="00133EF0">
      <w:pPr>
        <w:pStyle w:val="a3"/>
        <w:numPr>
          <w:ilvl w:val="1"/>
          <w:numId w:val="2"/>
        </w:numPr>
        <w:spacing w:after="0" w:line="260" w:lineRule="exact"/>
        <w:rPr>
          <w:rFonts w:asciiTheme="minorHAnsi" w:hAnsiTheme="minorHAnsi"/>
        </w:rPr>
      </w:pPr>
      <w:r>
        <w:rPr>
          <w:rFonts w:asciiTheme="minorHAnsi" w:hAnsiTheme="minorHAnsi"/>
        </w:rPr>
        <w:t xml:space="preserve">Type “localhost:8080/webpack-dev-server/index.html” in the bar. An extra loader bar can be seen. Every time the code is changed, the </w:t>
      </w:r>
      <w:r w:rsidRPr="00337388">
        <w:rPr>
          <w:rFonts w:asciiTheme="minorHAnsi" w:hAnsiTheme="minorHAnsi"/>
          <w:noProof/>
        </w:rPr>
        <w:t>iframe</w:t>
      </w:r>
      <w:r>
        <w:rPr>
          <w:rFonts w:asciiTheme="minorHAnsi" w:hAnsiTheme="minorHAnsi"/>
        </w:rPr>
        <w:t xml:space="preserve"> will automatically be updated.</w:t>
      </w:r>
    </w:p>
    <w:p w14:paraId="6E60930A" w14:textId="4EA6D1F0" w:rsidR="001F3EBC" w:rsidRDefault="0039625D" w:rsidP="00133EF0">
      <w:pPr>
        <w:pStyle w:val="a3"/>
        <w:numPr>
          <w:ilvl w:val="1"/>
          <w:numId w:val="2"/>
        </w:numPr>
        <w:spacing w:after="0" w:line="260" w:lineRule="exact"/>
        <w:rPr>
          <w:rFonts w:asciiTheme="minorHAnsi" w:hAnsiTheme="minorHAnsi"/>
        </w:rPr>
      </w:pPr>
      <w:r>
        <w:rPr>
          <w:rFonts w:asciiTheme="minorHAnsi" w:hAnsiTheme="minorHAnsi"/>
        </w:rPr>
        <w:t>Enter “</w:t>
      </w:r>
      <w:r w:rsidRPr="00337388">
        <w:rPr>
          <w:rFonts w:asciiTheme="minorHAnsi" w:hAnsiTheme="minorHAnsi"/>
          <w:noProof/>
        </w:rPr>
        <w:t>webpack</w:t>
      </w:r>
      <w:r>
        <w:rPr>
          <w:rFonts w:asciiTheme="minorHAnsi" w:hAnsiTheme="minorHAnsi"/>
        </w:rPr>
        <w:t xml:space="preserve">-dev-server --content-base src --inline </w:t>
      </w:r>
      <w:r w:rsidR="00140DD2">
        <w:rPr>
          <w:rFonts w:asciiTheme="minorHAnsi" w:hAnsiTheme="minorHAnsi"/>
        </w:rPr>
        <w:t>--</w:t>
      </w:r>
      <w:r>
        <w:rPr>
          <w:rFonts w:asciiTheme="minorHAnsi" w:hAnsiTheme="minorHAnsi"/>
        </w:rPr>
        <w:t>hot”</w:t>
      </w:r>
      <w:r w:rsidR="00A72CDB">
        <w:rPr>
          <w:rFonts w:asciiTheme="minorHAnsi" w:hAnsiTheme="minorHAnsi"/>
        </w:rPr>
        <w:t xml:space="preserve"> or just “</w:t>
      </w:r>
      <w:r w:rsidR="00A72CDB" w:rsidRPr="00337388">
        <w:rPr>
          <w:rFonts w:asciiTheme="minorHAnsi" w:hAnsiTheme="minorHAnsi"/>
          <w:noProof/>
        </w:rPr>
        <w:t>npm</w:t>
      </w:r>
      <w:r w:rsidR="00A72CDB">
        <w:rPr>
          <w:rFonts w:asciiTheme="minorHAnsi" w:hAnsiTheme="minorHAnsi"/>
        </w:rPr>
        <w:t xml:space="preserve"> run dev” (this is defined in “</w:t>
      </w:r>
      <w:r w:rsidR="00A72CDB" w:rsidRPr="00A72CDB">
        <w:rPr>
          <w:rFonts w:asciiTheme="minorHAnsi" w:hAnsiTheme="minorHAnsi"/>
        </w:rPr>
        <w:t>./package.json</w:t>
      </w:r>
      <w:r w:rsidR="00A72CDB">
        <w:rPr>
          <w:rFonts w:asciiTheme="minorHAnsi" w:hAnsiTheme="minorHAnsi"/>
        </w:rPr>
        <w:t>”)</w:t>
      </w:r>
      <w:r>
        <w:rPr>
          <w:rFonts w:asciiTheme="minorHAnsi" w:hAnsiTheme="minorHAnsi"/>
        </w:rPr>
        <w:t xml:space="preserve"> so that one can just type “localhost:8080” in the browser address bar</w:t>
      </w:r>
    </w:p>
    <w:p w14:paraId="09F5D89A" w14:textId="77777777" w:rsidR="00133EF0" w:rsidRDefault="00133EF0" w:rsidP="00A72CDB">
      <w:pPr>
        <w:pStyle w:val="a3"/>
        <w:numPr>
          <w:ilvl w:val="0"/>
          <w:numId w:val="2"/>
        </w:numPr>
        <w:spacing w:after="0" w:line="260" w:lineRule="exact"/>
        <w:rPr>
          <w:rFonts w:asciiTheme="minorHAnsi" w:hAnsiTheme="minorHAnsi"/>
        </w:rPr>
      </w:pPr>
      <w:r>
        <w:rPr>
          <w:rFonts w:asciiTheme="minorHAnsi" w:hAnsiTheme="minorHAnsi"/>
        </w:rPr>
        <w:t>Change “</w:t>
      </w:r>
      <w:r w:rsidRPr="00A72CDB">
        <w:rPr>
          <w:rFonts w:asciiTheme="minorHAnsi" w:hAnsiTheme="minorHAnsi"/>
        </w:rPr>
        <w:t>"dev": "</w:t>
      </w:r>
      <w:r w:rsidRPr="00337388">
        <w:rPr>
          <w:rFonts w:asciiTheme="minorHAnsi" w:hAnsiTheme="minorHAnsi"/>
          <w:noProof/>
        </w:rPr>
        <w:t>webpack</w:t>
      </w:r>
      <w:r w:rsidRPr="00A72CDB">
        <w:rPr>
          <w:rFonts w:asciiTheme="minorHAnsi" w:hAnsiTheme="minorHAnsi"/>
        </w:rPr>
        <w:t>-dev-server --content-base src --inline --hot"</w:t>
      </w:r>
      <w:r>
        <w:rPr>
          <w:rFonts w:asciiTheme="minorHAnsi" w:hAnsiTheme="minorHAnsi"/>
        </w:rPr>
        <w:t xml:space="preserve">” to </w:t>
      </w:r>
      <w:r w:rsidR="00720B46">
        <w:rPr>
          <w:rFonts w:asciiTheme="minorHAnsi" w:hAnsiTheme="minorHAnsi"/>
        </w:rPr>
        <w:t>“</w:t>
      </w:r>
      <w:r w:rsidRPr="00A72CDB">
        <w:rPr>
          <w:rFonts w:asciiTheme="minorHAnsi" w:hAnsiTheme="minorHAnsi"/>
        </w:rPr>
        <w:t xml:space="preserve">"dev": </w:t>
      </w:r>
      <w:proofErr w:type="gramStart"/>
      <w:r w:rsidRPr="00A72CDB">
        <w:rPr>
          <w:rFonts w:asciiTheme="minorHAnsi" w:hAnsiTheme="minorHAnsi"/>
        </w:rPr>
        <w:t>"</w:t>
      </w:r>
      <w:r>
        <w:rPr>
          <w:rFonts w:asciiTheme="minorHAnsi" w:hAnsiTheme="minorHAnsi"/>
        </w:rPr>
        <w:t>./</w:t>
      </w:r>
      <w:proofErr w:type="spellStart"/>
      <w:proofErr w:type="gramEnd"/>
      <w:r w:rsidR="005860A5">
        <w:rPr>
          <w:rFonts w:asciiTheme="minorHAnsi" w:hAnsiTheme="minorHAnsi"/>
        </w:rPr>
        <w:t>node</w:t>
      </w:r>
      <w:r w:rsidR="00971F42">
        <w:rPr>
          <w:rFonts w:asciiTheme="minorHAnsi" w:hAnsiTheme="minorHAnsi"/>
        </w:rPr>
        <w:t>_</w:t>
      </w:r>
      <w:r w:rsidR="005860A5">
        <w:rPr>
          <w:rFonts w:asciiTheme="minorHAnsi" w:hAnsiTheme="minorHAnsi"/>
        </w:rPr>
        <w:t>module</w:t>
      </w:r>
      <w:proofErr w:type="spellEnd"/>
      <w:r w:rsidR="004E7927">
        <w:rPr>
          <w:rFonts w:asciiTheme="minorHAnsi" w:hAnsiTheme="minorHAnsi"/>
        </w:rPr>
        <w:t>/.bin/</w:t>
      </w:r>
      <w:r w:rsidRPr="00337388">
        <w:rPr>
          <w:rFonts w:asciiTheme="minorHAnsi" w:hAnsiTheme="minorHAnsi"/>
          <w:noProof/>
        </w:rPr>
        <w:t>webpack</w:t>
      </w:r>
      <w:r w:rsidRPr="00A72CDB">
        <w:rPr>
          <w:rFonts w:asciiTheme="minorHAnsi" w:hAnsiTheme="minorHAnsi"/>
        </w:rPr>
        <w:t>-dev-server --content-</w:t>
      </w:r>
      <w:proofErr w:type="spellStart"/>
      <w:r w:rsidRPr="00A72CDB">
        <w:rPr>
          <w:rFonts w:asciiTheme="minorHAnsi" w:hAnsiTheme="minorHAnsi"/>
        </w:rPr>
        <w:t>base</w:t>
      </w:r>
      <w:proofErr w:type="spellEnd"/>
      <w:r w:rsidRPr="00A72CDB">
        <w:rPr>
          <w:rFonts w:asciiTheme="minorHAnsi" w:hAnsiTheme="minorHAnsi"/>
        </w:rPr>
        <w:t xml:space="preserve"> </w:t>
      </w:r>
      <w:proofErr w:type="spellStart"/>
      <w:r w:rsidRPr="00A72CDB">
        <w:rPr>
          <w:rFonts w:asciiTheme="minorHAnsi" w:hAnsiTheme="minorHAnsi"/>
        </w:rPr>
        <w:t>src</w:t>
      </w:r>
      <w:proofErr w:type="spellEnd"/>
      <w:r w:rsidRPr="00A72CDB">
        <w:rPr>
          <w:rFonts w:asciiTheme="minorHAnsi" w:hAnsiTheme="minorHAnsi"/>
        </w:rPr>
        <w:t xml:space="preserve"> --inline --hot"</w:t>
      </w:r>
      <w:r>
        <w:rPr>
          <w:rFonts w:asciiTheme="minorHAnsi" w:hAnsiTheme="minorHAnsi"/>
        </w:rPr>
        <w:t xml:space="preserve">” if one wants to avoid installing </w:t>
      </w:r>
      <w:r w:rsidRPr="00337388">
        <w:rPr>
          <w:rFonts w:asciiTheme="minorHAnsi" w:hAnsiTheme="minorHAnsi"/>
          <w:noProof/>
        </w:rPr>
        <w:t>webpack</w:t>
      </w:r>
      <w:r>
        <w:rPr>
          <w:rFonts w:asciiTheme="minorHAnsi" w:hAnsiTheme="minorHAnsi"/>
        </w:rPr>
        <w:t>-dev-server globally</w:t>
      </w:r>
    </w:p>
    <w:p w14:paraId="37834A10" w14:textId="77777777" w:rsidR="004E7927" w:rsidRDefault="004E7927" w:rsidP="00A72CDB">
      <w:pPr>
        <w:pStyle w:val="a3"/>
        <w:numPr>
          <w:ilvl w:val="0"/>
          <w:numId w:val="2"/>
        </w:numPr>
        <w:spacing w:after="0" w:line="260" w:lineRule="exact"/>
        <w:rPr>
          <w:rFonts w:asciiTheme="minorHAnsi" w:hAnsiTheme="minorHAnsi"/>
        </w:rPr>
      </w:pPr>
      <w:r>
        <w:rPr>
          <w:rFonts w:asciiTheme="minorHAnsi" w:hAnsiTheme="minorHAnsi"/>
        </w:rPr>
        <w:t xml:space="preserve">To uninstall global </w:t>
      </w:r>
      <w:r w:rsidRPr="00337388">
        <w:rPr>
          <w:rFonts w:asciiTheme="minorHAnsi" w:hAnsiTheme="minorHAnsi"/>
          <w:noProof/>
        </w:rPr>
        <w:t>webpack</w:t>
      </w:r>
      <w:r>
        <w:rPr>
          <w:rFonts w:asciiTheme="minorHAnsi" w:hAnsiTheme="minorHAnsi"/>
        </w:rPr>
        <w:t>-dev-server, type “</w:t>
      </w:r>
      <w:r w:rsidRPr="00337388">
        <w:rPr>
          <w:rFonts w:asciiTheme="minorHAnsi" w:hAnsiTheme="minorHAnsi"/>
          <w:noProof/>
        </w:rPr>
        <w:t>npm</w:t>
      </w:r>
      <w:r>
        <w:rPr>
          <w:rFonts w:asciiTheme="minorHAnsi" w:hAnsiTheme="minorHAnsi"/>
        </w:rPr>
        <w:t xml:space="preserve"> uninstall -g </w:t>
      </w:r>
      <w:r w:rsidRPr="00337388">
        <w:rPr>
          <w:rFonts w:asciiTheme="minorHAnsi" w:hAnsiTheme="minorHAnsi"/>
          <w:noProof/>
        </w:rPr>
        <w:t>webpack</w:t>
      </w:r>
      <w:r>
        <w:rPr>
          <w:rFonts w:asciiTheme="minorHAnsi" w:hAnsiTheme="minorHAnsi"/>
        </w:rPr>
        <w:t xml:space="preserve">-dev-server”. (It is cleaner to install things locally to one’s app so that the exact version of the </w:t>
      </w:r>
      <w:r w:rsidR="0078077A">
        <w:rPr>
          <w:rFonts w:asciiTheme="minorHAnsi" w:hAnsiTheme="minorHAnsi"/>
        </w:rPr>
        <w:t>package</w:t>
      </w:r>
      <w:r>
        <w:rPr>
          <w:rFonts w:asciiTheme="minorHAnsi" w:hAnsiTheme="minorHAnsi"/>
        </w:rPr>
        <w:t xml:space="preserve"> is installed.)</w:t>
      </w:r>
    </w:p>
    <w:p w14:paraId="42BD118B" w14:textId="77777777" w:rsidR="001F3EBC" w:rsidRPr="001F3EBC" w:rsidRDefault="001F3EBC" w:rsidP="001F3EBC">
      <w:pPr>
        <w:spacing w:after="0" w:line="260" w:lineRule="exact"/>
        <w:rPr>
          <w:rFonts w:asciiTheme="minorHAnsi" w:hAnsiTheme="minorHAnsi"/>
        </w:rPr>
      </w:pPr>
    </w:p>
    <w:p w14:paraId="6A56D125" w14:textId="77777777" w:rsidR="001F3EBC" w:rsidRPr="001F3EBC" w:rsidRDefault="001F3EBC" w:rsidP="001F3EBC">
      <w:pPr>
        <w:spacing w:after="0" w:line="260" w:lineRule="exact"/>
        <w:rPr>
          <w:rFonts w:asciiTheme="minorHAnsi" w:hAnsiTheme="minorHAnsi"/>
          <w:b/>
        </w:rPr>
      </w:pPr>
      <w:r>
        <w:rPr>
          <w:rFonts w:asciiTheme="minorHAnsi" w:hAnsiTheme="minorHAnsi"/>
          <w:b/>
        </w:rPr>
        <w:t>Side note: W</w:t>
      </w:r>
      <w:r w:rsidRPr="001F3EBC">
        <w:rPr>
          <w:rFonts w:asciiTheme="minorHAnsi" w:hAnsiTheme="minorHAnsi"/>
          <w:b/>
        </w:rPr>
        <w:t>hat local host 8080</w:t>
      </w:r>
      <w:r w:rsidR="001C2376">
        <w:rPr>
          <w:rFonts w:asciiTheme="minorHAnsi" w:hAnsiTheme="minorHAnsi"/>
          <w:b/>
        </w:rPr>
        <w:t xml:space="preserve"> is:</w:t>
      </w:r>
    </w:p>
    <w:p w14:paraId="1FA25581" w14:textId="77777777" w:rsidR="001F3EBC" w:rsidRPr="001F3EBC" w:rsidRDefault="001F3EBC" w:rsidP="001F3EBC">
      <w:pPr>
        <w:spacing w:after="0" w:line="260" w:lineRule="exact"/>
        <w:rPr>
          <w:rFonts w:asciiTheme="minorHAnsi" w:hAnsiTheme="minorHAnsi"/>
        </w:rPr>
      </w:pPr>
      <w:r w:rsidRPr="001F3EBC">
        <w:rPr>
          <w:rFonts w:asciiTheme="minorHAnsi" w:hAnsiTheme="minorHAnsi"/>
        </w:rPr>
        <w:t>Short answer: “this machine, port 8080”.</w:t>
      </w:r>
    </w:p>
    <w:p w14:paraId="31B70045" w14:textId="77777777" w:rsidR="001F3EBC" w:rsidRPr="001F3EBC" w:rsidRDefault="001F3EBC" w:rsidP="001F3EBC">
      <w:pPr>
        <w:spacing w:after="0" w:line="260" w:lineRule="exact"/>
        <w:rPr>
          <w:rFonts w:asciiTheme="minorHAnsi" w:hAnsiTheme="minorHAnsi"/>
        </w:rPr>
      </w:pPr>
      <w:r w:rsidRPr="001F3EBC">
        <w:rPr>
          <w:rFonts w:asciiTheme="minorHAnsi" w:hAnsiTheme="minorHAnsi"/>
        </w:rPr>
        <w:t>Slightly longer short answer: an application, typically a web application, that is running on the user’s own computer, utilizing UDP or typically TCP port 8080. If such software is, in fact running, and if it is web software (HTTP), you should be able to access it using the URL: http://localhost:8080/</w:t>
      </w:r>
    </w:p>
    <w:p w14:paraId="549218B4" w14:textId="77777777" w:rsidR="001F3EBC" w:rsidRPr="001F3EBC" w:rsidRDefault="001F3EBC" w:rsidP="001F3EBC">
      <w:pPr>
        <w:spacing w:after="0" w:line="260" w:lineRule="exact"/>
        <w:rPr>
          <w:rFonts w:asciiTheme="minorHAnsi" w:hAnsiTheme="minorHAnsi"/>
        </w:rPr>
      </w:pPr>
      <w:r w:rsidRPr="001F3EBC">
        <w:rPr>
          <w:rFonts w:asciiTheme="minorHAnsi" w:hAnsiTheme="minorHAnsi"/>
        </w:rPr>
        <w:t>Complete answer:</w:t>
      </w:r>
    </w:p>
    <w:p w14:paraId="03CA8FBB" w14:textId="77777777" w:rsidR="001F3EBC" w:rsidRDefault="001F3EBC" w:rsidP="001F3EBC">
      <w:pPr>
        <w:spacing w:after="0" w:line="260" w:lineRule="exact"/>
        <w:rPr>
          <w:rFonts w:asciiTheme="minorHAnsi" w:hAnsiTheme="minorHAnsi"/>
        </w:rPr>
      </w:pPr>
      <w:r w:rsidRPr="001F3EBC">
        <w:rPr>
          <w:rFonts w:asciiTheme="minorHAnsi" w:hAnsiTheme="minorHAnsi"/>
        </w:rPr>
        <w:t>On the Internet, everything connected has an IP address which uniquely identifies Internet devices. IP addresses also come in two flavours: public and private.</w:t>
      </w:r>
    </w:p>
    <w:p w14:paraId="0CF8A059" w14:textId="77777777" w:rsidR="001F3EBC" w:rsidRDefault="001F3EBC" w:rsidP="001F3EBC">
      <w:pPr>
        <w:pStyle w:val="a3"/>
        <w:numPr>
          <w:ilvl w:val="0"/>
          <w:numId w:val="2"/>
        </w:numPr>
        <w:spacing w:after="0" w:line="260" w:lineRule="exact"/>
        <w:rPr>
          <w:rFonts w:asciiTheme="minorHAnsi" w:hAnsiTheme="minorHAnsi"/>
        </w:rPr>
      </w:pPr>
      <w:r w:rsidRPr="001F3EBC">
        <w:rPr>
          <w:rFonts w:asciiTheme="minorHAnsi" w:hAnsiTheme="minorHAnsi"/>
        </w:rPr>
        <w:t xml:space="preserve">The public addresses are accessible to anyone on the Internet. </w:t>
      </w:r>
    </w:p>
    <w:p w14:paraId="392C3EA3" w14:textId="77777777" w:rsidR="001F3EBC" w:rsidRDefault="001F3EBC" w:rsidP="001F3EBC">
      <w:pPr>
        <w:pStyle w:val="a3"/>
        <w:numPr>
          <w:ilvl w:val="0"/>
          <w:numId w:val="2"/>
        </w:numPr>
        <w:spacing w:after="0" w:line="260" w:lineRule="exact"/>
        <w:rPr>
          <w:rFonts w:asciiTheme="minorHAnsi" w:hAnsiTheme="minorHAnsi"/>
        </w:rPr>
      </w:pPr>
      <w:r w:rsidRPr="001F3EBC">
        <w:rPr>
          <w:rFonts w:asciiTheme="minorHAnsi" w:hAnsiTheme="minorHAnsi"/>
        </w:rPr>
        <w:t xml:space="preserve">The private addresses are only accessible to your LAN, or Local Area Network. </w:t>
      </w:r>
    </w:p>
    <w:p w14:paraId="716BD7EA" w14:textId="77777777" w:rsidR="001F3EBC" w:rsidRDefault="001F3EBC" w:rsidP="001F3EBC">
      <w:pPr>
        <w:pStyle w:val="a3"/>
        <w:numPr>
          <w:ilvl w:val="0"/>
          <w:numId w:val="2"/>
        </w:numPr>
        <w:spacing w:after="0" w:line="260" w:lineRule="exact"/>
        <w:rPr>
          <w:rFonts w:asciiTheme="minorHAnsi" w:hAnsiTheme="minorHAnsi"/>
        </w:rPr>
      </w:pPr>
      <w:r w:rsidRPr="001F3EBC">
        <w:rPr>
          <w:rFonts w:asciiTheme="minorHAnsi" w:hAnsiTheme="minorHAnsi"/>
        </w:rPr>
        <w:t>In any environment, there is usually a device called a router that translates Internet packets between the local network and the public Internet. Every such device is able to reuse private IP addresses within their own private environment—homes reuse the same IP addresses that company employees use at their workstations.</w:t>
      </w:r>
    </w:p>
    <w:p w14:paraId="51473101" w14:textId="77777777" w:rsidR="001F3EBC" w:rsidRPr="001F3EBC" w:rsidRDefault="001F3EBC" w:rsidP="001F3EBC">
      <w:pPr>
        <w:pStyle w:val="a3"/>
        <w:numPr>
          <w:ilvl w:val="0"/>
          <w:numId w:val="2"/>
        </w:numPr>
        <w:spacing w:after="0" w:line="260" w:lineRule="exact"/>
        <w:rPr>
          <w:rFonts w:asciiTheme="minorHAnsi" w:hAnsiTheme="minorHAnsi"/>
        </w:rPr>
      </w:pPr>
      <w:r w:rsidRPr="001F3EBC">
        <w:rPr>
          <w:rFonts w:asciiTheme="minorHAnsi" w:hAnsiTheme="minorHAnsi"/>
        </w:rPr>
        <w:t>For example, 192.168.1.100 is a private IP address. It will never be a public IP address, and the same IP address 192.168.1.100 exists hundreds of thousands if not millions of times all over the world. NAT translation, a function of the router, ensures that your Internet messages, called packets, have their private IP address self-identity swapped out for a shared public IP address, and vice-versa for packets coming back.</w:t>
      </w:r>
    </w:p>
    <w:p w14:paraId="332FDD17" w14:textId="77777777" w:rsidR="001F3EBC" w:rsidRDefault="001F3EBC" w:rsidP="001F3EBC">
      <w:pPr>
        <w:spacing w:after="0" w:line="260" w:lineRule="exact"/>
        <w:rPr>
          <w:rFonts w:asciiTheme="minorHAnsi" w:hAnsiTheme="minorHAnsi"/>
        </w:rPr>
      </w:pPr>
      <w:r w:rsidRPr="001F3EBC">
        <w:rPr>
          <w:rFonts w:asciiTheme="minorHAnsi" w:hAnsiTheme="minorHAnsi"/>
        </w:rPr>
        <w:t>Most public IP addresses have names, called DNS hostnames, and many private IP addresses do, too.</w:t>
      </w:r>
    </w:p>
    <w:p w14:paraId="4E417A25" w14:textId="77777777" w:rsidR="001F3EBC" w:rsidRPr="001F3EBC" w:rsidRDefault="001F3EBC" w:rsidP="001F3EBC">
      <w:pPr>
        <w:pStyle w:val="a3"/>
        <w:numPr>
          <w:ilvl w:val="0"/>
          <w:numId w:val="2"/>
        </w:numPr>
        <w:spacing w:after="0" w:line="260" w:lineRule="exact"/>
        <w:rPr>
          <w:rFonts w:asciiTheme="minorHAnsi" w:hAnsiTheme="minorHAnsi"/>
        </w:rPr>
      </w:pPr>
      <w:r w:rsidRPr="001F3EBC">
        <w:rPr>
          <w:rFonts w:asciiTheme="minorHAnsi" w:hAnsiTheme="minorHAnsi"/>
        </w:rPr>
        <w:t>For example, www.google.com is a DNS hostname that has an IP address. If you open a command prompt and type “ping www.google.com”, you will find that your computer translated that hostname to an IP address, such as 172.217.2.228, and it is sending ICMP</w:t>
      </w:r>
      <w:r>
        <w:rPr>
          <w:rFonts w:asciiTheme="minorHAnsi" w:hAnsiTheme="minorHAnsi"/>
        </w:rPr>
        <w:t xml:space="preserve"> (</w:t>
      </w:r>
      <w:r w:rsidRPr="001F3EBC">
        <w:rPr>
          <w:rFonts w:asciiTheme="minorHAnsi" w:hAnsiTheme="minorHAnsi"/>
        </w:rPr>
        <w:t>Internet Control Message Protocol</w:t>
      </w:r>
      <w:r>
        <w:rPr>
          <w:rFonts w:asciiTheme="minorHAnsi" w:hAnsiTheme="minorHAnsi"/>
        </w:rPr>
        <w:t>)</w:t>
      </w:r>
      <w:r w:rsidRPr="001F3EBC">
        <w:rPr>
          <w:rFonts w:asciiTheme="minorHAnsi" w:hAnsiTheme="minorHAnsi"/>
        </w:rPr>
        <w:t xml:space="preserve"> </w:t>
      </w:r>
      <w:r w:rsidRPr="001F3EBC">
        <w:rPr>
          <w:rFonts w:asciiTheme="minorHAnsi" w:hAnsiTheme="minorHAnsi"/>
        </w:rPr>
        <w:lastRenderedPageBreak/>
        <w:t>packets to it and reporting the time taken to get a response.</w:t>
      </w:r>
    </w:p>
    <w:p w14:paraId="40F7BF86" w14:textId="77777777" w:rsidR="001F3EBC" w:rsidRPr="001F3EBC" w:rsidRDefault="001F3EBC" w:rsidP="001F3EBC">
      <w:pPr>
        <w:spacing w:after="0" w:line="260" w:lineRule="exact"/>
        <w:rPr>
          <w:rFonts w:asciiTheme="minorHAnsi" w:hAnsiTheme="minorHAnsi"/>
        </w:rPr>
      </w:pPr>
      <w:r w:rsidRPr="001F3EBC">
        <w:rPr>
          <w:rFonts w:asciiTheme="minorHAnsi" w:hAnsiTheme="minorHAnsi"/>
        </w:rPr>
        <w:t>The universal hostname name for “myself” on any Internet device is “localhost”, and the universal IP address for “localhost” is the private IP address 127.0.0.1. This address is not recognizable to your router; only your device/computer ever “sees” it.</w:t>
      </w:r>
    </w:p>
    <w:p w14:paraId="7B7B4899" w14:textId="49BC573D" w:rsidR="001F3EBC" w:rsidRDefault="001F3EBC" w:rsidP="001F3EBC">
      <w:pPr>
        <w:spacing w:after="0" w:line="260" w:lineRule="exact"/>
        <w:rPr>
          <w:rFonts w:asciiTheme="minorHAnsi" w:hAnsiTheme="minorHAnsi"/>
        </w:rPr>
      </w:pPr>
      <w:r w:rsidRPr="001F3EBC">
        <w:rPr>
          <w:rFonts w:asciiTheme="minorHAnsi" w:hAnsiTheme="minorHAnsi"/>
        </w:rPr>
        <w:t xml:space="preserve">The often optional but nonetheless conventional “www.” prefix part of the typical </w:t>
      </w:r>
      <w:r w:rsidRPr="00D81E4E">
        <w:rPr>
          <w:rFonts w:asciiTheme="minorHAnsi" w:hAnsiTheme="minorHAnsi"/>
          <w:noProof/>
        </w:rPr>
        <w:t>website</w:t>
      </w:r>
      <w:r w:rsidRPr="001F3EBC">
        <w:rPr>
          <w:rFonts w:asciiTheme="minorHAnsi" w:hAnsiTheme="minorHAnsi"/>
        </w:rPr>
        <w:t xml:space="preserve"> hostname suggests that the Internet device, or host, is responsible for serving a World Wide Web application.</w:t>
      </w:r>
    </w:p>
    <w:p w14:paraId="439D1C61" w14:textId="77777777" w:rsidR="00C27107" w:rsidRDefault="001F3EBC" w:rsidP="001F3EBC">
      <w:pPr>
        <w:pStyle w:val="a3"/>
        <w:numPr>
          <w:ilvl w:val="0"/>
          <w:numId w:val="2"/>
        </w:numPr>
        <w:spacing w:after="0" w:line="260" w:lineRule="exact"/>
        <w:rPr>
          <w:rFonts w:asciiTheme="minorHAnsi" w:hAnsiTheme="minorHAnsi"/>
        </w:rPr>
      </w:pPr>
      <w:r w:rsidRPr="001F3EBC">
        <w:rPr>
          <w:rFonts w:asciiTheme="minorHAnsi" w:hAnsiTheme="minorHAnsi"/>
        </w:rPr>
        <w:t xml:space="preserve">There are many types of applications that run on the Internet, not just </w:t>
      </w:r>
      <w:r w:rsidRPr="00155CB5">
        <w:rPr>
          <w:rFonts w:asciiTheme="minorHAnsi" w:hAnsiTheme="minorHAnsi"/>
          <w:noProof/>
        </w:rPr>
        <w:t>World</w:t>
      </w:r>
      <w:r w:rsidRPr="001F3EBC">
        <w:rPr>
          <w:rFonts w:asciiTheme="minorHAnsi" w:hAnsiTheme="minorHAnsi"/>
        </w:rPr>
        <w:t xml:space="preserve"> Wide Web, including, for example</w:t>
      </w:r>
    </w:p>
    <w:p w14:paraId="7D568662" w14:textId="77777777" w:rsidR="00C27107" w:rsidRDefault="00C27107" w:rsidP="00C27107">
      <w:pPr>
        <w:pStyle w:val="a3"/>
        <w:numPr>
          <w:ilvl w:val="1"/>
          <w:numId w:val="2"/>
        </w:numPr>
        <w:spacing w:after="0" w:line="260" w:lineRule="exact"/>
        <w:rPr>
          <w:rFonts w:asciiTheme="minorHAnsi" w:hAnsiTheme="minorHAnsi"/>
        </w:rPr>
      </w:pPr>
      <w:r>
        <w:rPr>
          <w:rFonts w:asciiTheme="minorHAnsi" w:hAnsiTheme="minorHAnsi"/>
        </w:rPr>
        <w:t>E</w:t>
      </w:r>
      <w:r w:rsidR="001F3EBC" w:rsidRPr="00C27107">
        <w:rPr>
          <w:rFonts w:asciiTheme="minorHAnsi" w:hAnsiTheme="minorHAnsi"/>
        </w:rPr>
        <w:t>-mail</w:t>
      </w:r>
    </w:p>
    <w:p w14:paraId="7B6E52F0" w14:textId="77777777" w:rsidR="001F3EBC" w:rsidRPr="00C27107" w:rsidRDefault="001F3EBC" w:rsidP="00C27107">
      <w:pPr>
        <w:pStyle w:val="a3"/>
        <w:numPr>
          <w:ilvl w:val="1"/>
          <w:numId w:val="2"/>
        </w:numPr>
        <w:spacing w:after="0" w:line="260" w:lineRule="exact"/>
        <w:rPr>
          <w:rFonts w:asciiTheme="minorHAnsi" w:hAnsiTheme="minorHAnsi"/>
        </w:rPr>
      </w:pPr>
      <w:r w:rsidRPr="00C27107">
        <w:rPr>
          <w:rFonts w:asciiTheme="minorHAnsi" w:hAnsiTheme="minorHAnsi"/>
        </w:rPr>
        <w:t>FTP (file transfer protocol)</w:t>
      </w:r>
    </w:p>
    <w:p w14:paraId="5270AC69" w14:textId="77777777" w:rsidR="001F3EBC" w:rsidRDefault="001F3EBC" w:rsidP="001F3EBC">
      <w:pPr>
        <w:pStyle w:val="a3"/>
        <w:numPr>
          <w:ilvl w:val="0"/>
          <w:numId w:val="2"/>
        </w:numPr>
        <w:spacing w:after="0" w:line="260" w:lineRule="exact"/>
        <w:rPr>
          <w:rFonts w:asciiTheme="minorHAnsi" w:hAnsiTheme="minorHAnsi"/>
        </w:rPr>
      </w:pPr>
      <w:r w:rsidRPr="001F3EBC">
        <w:rPr>
          <w:rFonts w:asciiTheme="minorHAnsi" w:hAnsiTheme="minorHAnsi"/>
        </w:rPr>
        <w:t>When data packets are sent over the Internet to devices, they almost always have a port assigned to them. This is a number, ranging generally from 0 to 64k (65536), except for some reserved numbers and ranges.</w:t>
      </w:r>
    </w:p>
    <w:p w14:paraId="47930F49" w14:textId="77777777" w:rsidR="00C27107" w:rsidRDefault="001F3EBC" w:rsidP="001F3EBC">
      <w:pPr>
        <w:pStyle w:val="a3"/>
        <w:numPr>
          <w:ilvl w:val="0"/>
          <w:numId w:val="2"/>
        </w:numPr>
        <w:spacing w:after="0" w:line="260" w:lineRule="exact"/>
        <w:rPr>
          <w:rFonts w:asciiTheme="minorHAnsi" w:hAnsiTheme="minorHAnsi"/>
        </w:rPr>
      </w:pPr>
      <w:r w:rsidRPr="001F3EBC">
        <w:rPr>
          <w:rFonts w:asciiTheme="minorHAnsi" w:hAnsiTheme="minorHAnsi"/>
        </w:rPr>
        <w:t>The World Wide Web application uses port 80. E-mail, which is sent over the SMTP protocol, uses port 25 (among others, such as 465 and 587)</w:t>
      </w:r>
    </w:p>
    <w:p w14:paraId="6FBE46DF" w14:textId="77777777" w:rsidR="001F3EBC" w:rsidRPr="001F3EBC" w:rsidRDefault="001F3EBC" w:rsidP="001F3EBC">
      <w:pPr>
        <w:pStyle w:val="a3"/>
        <w:numPr>
          <w:ilvl w:val="0"/>
          <w:numId w:val="2"/>
        </w:numPr>
        <w:spacing w:after="0" w:line="260" w:lineRule="exact"/>
        <w:rPr>
          <w:rFonts w:asciiTheme="minorHAnsi" w:hAnsiTheme="minorHAnsi"/>
        </w:rPr>
      </w:pPr>
      <w:r w:rsidRPr="001F3EBC">
        <w:rPr>
          <w:rFonts w:asciiTheme="minorHAnsi" w:hAnsiTheme="minorHAnsi"/>
        </w:rPr>
        <w:t>Ports are just identifiers on the packets indicating what application the data packets are intended for. Network software will bind to and listen on the given port.</w:t>
      </w:r>
    </w:p>
    <w:p w14:paraId="71B1D3AB" w14:textId="77777777" w:rsidR="00C27107" w:rsidRDefault="001F3EBC" w:rsidP="001F3EBC">
      <w:pPr>
        <w:spacing w:after="0" w:line="260" w:lineRule="exact"/>
        <w:rPr>
          <w:rFonts w:asciiTheme="minorHAnsi" w:hAnsiTheme="minorHAnsi"/>
        </w:rPr>
      </w:pPr>
      <w:r w:rsidRPr="001F3EBC">
        <w:rPr>
          <w:rFonts w:asciiTheme="minorHAnsi" w:hAnsiTheme="minorHAnsi"/>
        </w:rPr>
        <w:t>Often when web software developers develop or deploy web applications, they will bind their app on an alternate port, not just port 80. The port 8080 is often used for this purpose.</w:t>
      </w:r>
    </w:p>
    <w:p w14:paraId="4E122E4C" w14:textId="77777777" w:rsidR="00C27107" w:rsidRDefault="001F3EBC" w:rsidP="00C27107">
      <w:pPr>
        <w:pStyle w:val="a3"/>
        <w:numPr>
          <w:ilvl w:val="0"/>
          <w:numId w:val="2"/>
        </w:numPr>
        <w:spacing w:after="0" w:line="260" w:lineRule="exact"/>
        <w:rPr>
          <w:rFonts w:asciiTheme="minorHAnsi" w:hAnsiTheme="minorHAnsi"/>
        </w:rPr>
      </w:pPr>
      <w:r w:rsidRPr="00C27107">
        <w:rPr>
          <w:rFonts w:asciiTheme="minorHAnsi" w:hAnsiTheme="minorHAnsi"/>
        </w:rPr>
        <w:t>It is just a “random” port that web software is listening on because someone chose to set it up that way.</w:t>
      </w:r>
    </w:p>
    <w:p w14:paraId="2A86F818" w14:textId="4DEEFBE2" w:rsidR="00C27107" w:rsidRDefault="001F3EBC" w:rsidP="00C27107">
      <w:pPr>
        <w:pStyle w:val="a3"/>
        <w:numPr>
          <w:ilvl w:val="0"/>
          <w:numId w:val="2"/>
        </w:numPr>
        <w:spacing w:after="0" w:line="260" w:lineRule="exact"/>
        <w:rPr>
          <w:rFonts w:asciiTheme="minorHAnsi" w:hAnsiTheme="minorHAnsi"/>
        </w:rPr>
      </w:pPr>
      <w:r w:rsidRPr="00C27107">
        <w:rPr>
          <w:rFonts w:asciiTheme="minorHAnsi" w:hAnsiTheme="minorHAnsi"/>
        </w:rPr>
        <w:t xml:space="preserve">Only one software application can listen on any port on the same device, so </w:t>
      </w:r>
      <w:r w:rsidR="00D81E4E">
        <w:rPr>
          <w:rFonts w:asciiTheme="minorHAnsi" w:hAnsiTheme="minorHAnsi"/>
        </w:rPr>
        <w:t xml:space="preserve">the </w:t>
      </w:r>
      <w:r w:rsidRPr="00D81E4E">
        <w:rPr>
          <w:rFonts w:asciiTheme="minorHAnsi" w:hAnsiTheme="minorHAnsi"/>
          <w:noProof/>
        </w:rPr>
        <w:t>uniqueness</w:t>
      </w:r>
      <w:r w:rsidRPr="00C27107">
        <w:rPr>
          <w:rFonts w:asciiTheme="minorHAnsi" w:hAnsiTheme="minorHAnsi"/>
        </w:rPr>
        <w:t xml:space="preserve"> of the port number is required.</w:t>
      </w:r>
    </w:p>
    <w:p w14:paraId="16E88C6F" w14:textId="77777777" w:rsidR="001F3EBC" w:rsidRPr="00C27107" w:rsidRDefault="001F3EBC" w:rsidP="00C27107">
      <w:pPr>
        <w:pStyle w:val="a3"/>
        <w:numPr>
          <w:ilvl w:val="0"/>
          <w:numId w:val="2"/>
        </w:numPr>
        <w:spacing w:after="0" w:line="260" w:lineRule="exact"/>
        <w:rPr>
          <w:rFonts w:asciiTheme="minorHAnsi" w:hAnsiTheme="minorHAnsi"/>
        </w:rPr>
      </w:pPr>
      <w:r w:rsidRPr="00C27107">
        <w:rPr>
          <w:rFonts w:asciiTheme="minorHAnsi" w:hAnsiTheme="minorHAnsi"/>
        </w:rPr>
        <w:t>The number could have been almost any port, such as, say, 2018, or 12345. But 8080 is handy because it’s distinct from port 80, the default port for the World Wide Web, and yet it looks a lot like 80.</w:t>
      </w:r>
    </w:p>
    <w:p w14:paraId="72603E63" w14:textId="77777777" w:rsidR="001F3EBC" w:rsidRPr="001F3EBC" w:rsidRDefault="001F3EBC" w:rsidP="001F3EBC">
      <w:pPr>
        <w:spacing w:after="0" w:line="260" w:lineRule="exact"/>
        <w:rPr>
          <w:rFonts w:asciiTheme="minorHAnsi" w:hAnsiTheme="minorHAnsi"/>
        </w:rPr>
      </w:pPr>
      <w:r w:rsidRPr="001F3EBC">
        <w:rPr>
          <w:rFonts w:asciiTheme="minorHAnsi" w:hAnsiTheme="minorHAnsi"/>
        </w:rPr>
        <w:t>So, “localhost 8080” means “this computer, or 127.0.0.1, application on port 8080”, or if it is web-related (and typically is), http://localhost:8080/. The construction of that URL is: {scheme}://{hostname}:{port}{path}, where {scheme} is “http”, {hostname} is “localhost”, {port} is “8080”, and {path} is “/”.</w:t>
      </w:r>
    </w:p>
    <w:p w14:paraId="7146416A" w14:textId="7E4B6BB6" w:rsidR="00EE6C8D" w:rsidRDefault="001F3EBC" w:rsidP="002648EF">
      <w:pPr>
        <w:spacing w:after="0" w:line="260" w:lineRule="exact"/>
        <w:rPr>
          <w:rFonts w:asciiTheme="minorHAnsi" w:hAnsiTheme="minorHAnsi"/>
        </w:rPr>
      </w:pPr>
      <w:r w:rsidRPr="001F3EBC">
        <w:rPr>
          <w:rFonts w:asciiTheme="minorHAnsi" w:hAnsiTheme="minorHAnsi"/>
        </w:rPr>
        <w:t xml:space="preserve">Note that the HTTP protocol, which is the protocol used by the World Wide Web, specifies that the hostname </w:t>
      </w:r>
      <w:r w:rsidR="00CE3BC5">
        <w:rPr>
          <w:rFonts w:asciiTheme="minorHAnsi" w:hAnsiTheme="minorHAnsi"/>
          <w:noProof/>
        </w:rPr>
        <w:t>is</w:t>
      </w:r>
      <w:r w:rsidRPr="001F3EBC">
        <w:rPr>
          <w:rFonts w:asciiTheme="minorHAnsi" w:hAnsiTheme="minorHAnsi"/>
        </w:rPr>
        <w:t xml:space="preserve"> included as a request header, or passed directly to the application. So, http://127.0.0.1:8080/, where “localhost” is replaced with the IP address “127.0.0.1”, will reach the same application, but it might not work correctly, or not the </w:t>
      </w:r>
      <w:r w:rsidRPr="00CE3BC5">
        <w:rPr>
          <w:rFonts w:asciiTheme="minorHAnsi" w:hAnsiTheme="minorHAnsi"/>
          <w:noProof/>
        </w:rPr>
        <w:t>same,</w:t>
      </w:r>
      <w:r w:rsidRPr="001F3EBC">
        <w:rPr>
          <w:rFonts w:asciiTheme="minorHAnsi" w:hAnsiTheme="minorHAnsi"/>
        </w:rPr>
        <w:t xml:space="preserve"> if the web software is waiting for a request for the hostname “localhost”.</w:t>
      </w:r>
    </w:p>
    <w:p w14:paraId="2F487D9D" w14:textId="77777777" w:rsidR="001C433E" w:rsidRDefault="001C433E" w:rsidP="002648EF">
      <w:pPr>
        <w:spacing w:after="0" w:line="260" w:lineRule="exact"/>
        <w:rPr>
          <w:rFonts w:asciiTheme="minorHAnsi" w:hAnsiTheme="minorHAnsi"/>
        </w:rPr>
      </w:pPr>
    </w:p>
    <w:p w14:paraId="0B07BE7D" w14:textId="77777777" w:rsidR="001C433E" w:rsidRPr="001A0C25" w:rsidRDefault="001C433E" w:rsidP="002648EF">
      <w:pPr>
        <w:spacing w:after="0" w:line="260" w:lineRule="exact"/>
        <w:rPr>
          <w:rFonts w:asciiTheme="minorHAnsi" w:hAnsiTheme="minorHAnsi"/>
          <w:b/>
        </w:rPr>
      </w:pPr>
      <w:r w:rsidRPr="001A0C25">
        <w:rPr>
          <w:rFonts w:asciiTheme="minorHAnsi" w:hAnsiTheme="minorHAnsi"/>
          <w:b/>
        </w:rPr>
        <w:t>REACT JS TUTORIAL #2 - ReactJS Components &amp; Rendering:</w:t>
      </w:r>
    </w:p>
    <w:p w14:paraId="43237BB4" w14:textId="77777777" w:rsidR="00CB3452" w:rsidRDefault="001C433E" w:rsidP="002648EF">
      <w:pPr>
        <w:spacing w:after="0" w:line="260" w:lineRule="exact"/>
        <w:rPr>
          <w:rFonts w:asciiTheme="minorHAnsi" w:hAnsiTheme="minorHAnsi"/>
        </w:rPr>
      </w:pPr>
      <w:r>
        <w:rPr>
          <w:rFonts w:asciiTheme="minorHAnsi" w:hAnsiTheme="minorHAnsi"/>
        </w:rPr>
        <w:t>Just like an HTML</w:t>
      </w:r>
      <w:r w:rsidR="00CB3452">
        <w:rPr>
          <w:rFonts w:asciiTheme="minorHAnsi" w:hAnsiTheme="minorHAnsi"/>
        </w:rPr>
        <w:t>, everything has to have one parent DOM element. They cannot have two parent DOM elements. Having a pair of “&lt;h1&gt; … &lt;/h1&gt;” only will not work. A pair of “&lt;h1&gt; … &lt;/h1&gt;” should be wrapped inside “div” tags.</w:t>
      </w:r>
    </w:p>
    <w:p w14:paraId="434D8E5E" w14:textId="77777777" w:rsidR="00CB3452" w:rsidRDefault="001A0C25" w:rsidP="002648EF">
      <w:pPr>
        <w:spacing w:after="0" w:line="260" w:lineRule="exact"/>
        <w:rPr>
          <w:rFonts w:asciiTheme="minorHAnsi" w:hAnsiTheme="minorHAnsi"/>
        </w:rPr>
      </w:pPr>
      <w:r>
        <w:rPr>
          <w:rFonts w:asciiTheme="minorHAnsi" w:hAnsiTheme="minorHAnsi"/>
        </w:rPr>
        <w:t>One can import dynamic information in the curly braces after render(). The JavaScript variables/constants should be wrapped by a pair of curly braces in the JSX portion</w:t>
      </w:r>
      <w:r w:rsidR="00F26C28">
        <w:rPr>
          <w:rFonts w:asciiTheme="minorHAnsi" w:hAnsiTheme="minorHAnsi"/>
        </w:rPr>
        <w:t>.</w:t>
      </w:r>
    </w:p>
    <w:p w14:paraId="115B8E28" w14:textId="77777777" w:rsidR="00F26C28" w:rsidRDefault="00F26C28" w:rsidP="002648EF">
      <w:pPr>
        <w:spacing w:after="0" w:line="260" w:lineRule="exact"/>
        <w:rPr>
          <w:rFonts w:asciiTheme="minorHAnsi" w:hAnsiTheme="minorHAnsi"/>
        </w:rPr>
      </w:pPr>
    </w:p>
    <w:p w14:paraId="00695E7D" w14:textId="77777777" w:rsidR="00F26C28" w:rsidRPr="00F26C28" w:rsidRDefault="00F26C28" w:rsidP="002648EF">
      <w:pPr>
        <w:spacing w:after="0" w:line="260" w:lineRule="exact"/>
        <w:rPr>
          <w:rFonts w:ascii="Consolas" w:hAnsi="Consolas"/>
        </w:rPr>
      </w:pPr>
      <w:r>
        <w:rPr>
          <w:rFonts w:ascii="Consolas" w:hAnsi="Consolas"/>
        </w:rPr>
        <w:t>/* ./src/js/client.js */</w:t>
      </w:r>
    </w:p>
    <w:p w14:paraId="655A9F99" w14:textId="77777777" w:rsidR="00F26C28" w:rsidRDefault="00F26C28" w:rsidP="00F26C28">
      <w:pPr>
        <w:spacing w:after="0" w:line="260" w:lineRule="exact"/>
        <w:rPr>
          <w:rFonts w:ascii="Consolas" w:hAnsi="Consolas"/>
        </w:rPr>
      </w:pPr>
      <w:r w:rsidRPr="002648EF">
        <w:rPr>
          <w:rFonts w:ascii="Consolas" w:hAnsi="Consolas"/>
        </w:rPr>
        <w:t>import React from "react";</w:t>
      </w:r>
    </w:p>
    <w:p w14:paraId="60A9A7A5" w14:textId="77777777" w:rsidR="00F26C28" w:rsidRDefault="00F26C28" w:rsidP="001A0C25">
      <w:pPr>
        <w:spacing w:after="0" w:line="260" w:lineRule="exact"/>
        <w:rPr>
          <w:rFonts w:ascii="Consolas" w:hAnsi="Consolas"/>
        </w:rPr>
      </w:pPr>
      <w:r w:rsidRPr="002648EF">
        <w:rPr>
          <w:rFonts w:ascii="Consolas" w:hAnsi="Consolas"/>
        </w:rPr>
        <w:t>import ReactDOM from "react-dom";</w:t>
      </w:r>
    </w:p>
    <w:p w14:paraId="67913EDA" w14:textId="77777777" w:rsidR="00F26C28" w:rsidRDefault="00F26C28" w:rsidP="001A0C25">
      <w:pPr>
        <w:spacing w:after="0" w:line="260" w:lineRule="exact"/>
        <w:rPr>
          <w:rFonts w:ascii="Consolas" w:hAnsi="Consolas"/>
        </w:rPr>
      </w:pPr>
    </w:p>
    <w:p w14:paraId="4A253033" w14:textId="77777777" w:rsidR="001A0C25" w:rsidRDefault="001A0C25" w:rsidP="001A0C25">
      <w:pPr>
        <w:spacing w:after="0" w:line="260" w:lineRule="exact"/>
        <w:rPr>
          <w:rFonts w:ascii="Consolas" w:hAnsi="Consolas"/>
        </w:rPr>
      </w:pPr>
      <w:r>
        <w:rPr>
          <w:rFonts w:ascii="Consolas" w:hAnsi="Consolas"/>
        </w:rPr>
        <w:t>class Layout extends React</w:t>
      </w:r>
      <w:r w:rsidRPr="00155CB5">
        <w:rPr>
          <w:rFonts w:ascii="Consolas" w:hAnsi="Consolas"/>
          <w:noProof/>
        </w:rPr>
        <w:t>.Component</w:t>
      </w:r>
      <w:r>
        <w:rPr>
          <w:rFonts w:ascii="Consolas" w:hAnsi="Consolas"/>
        </w:rPr>
        <w:t xml:space="preserve"> {</w:t>
      </w:r>
    </w:p>
    <w:p w14:paraId="0FB6E9CD" w14:textId="77777777" w:rsidR="001A0C25" w:rsidRDefault="001A0C25" w:rsidP="001A0C25">
      <w:pPr>
        <w:spacing w:after="0" w:line="260" w:lineRule="exact"/>
        <w:rPr>
          <w:rFonts w:ascii="Consolas" w:hAnsi="Consolas"/>
        </w:rPr>
      </w:pPr>
      <w:r>
        <w:rPr>
          <w:rFonts w:ascii="Consolas" w:hAnsi="Consolas"/>
        </w:rPr>
        <w:t xml:space="preserve">  render() {</w:t>
      </w:r>
    </w:p>
    <w:p w14:paraId="773405B5" w14:textId="594D992C" w:rsidR="00F26C28" w:rsidRDefault="00F26C28" w:rsidP="001A0C25">
      <w:pPr>
        <w:spacing w:after="0" w:line="260" w:lineRule="exact"/>
        <w:rPr>
          <w:rFonts w:ascii="Consolas" w:hAnsi="Consolas"/>
        </w:rPr>
      </w:pPr>
      <w:r>
        <w:rPr>
          <w:rFonts w:ascii="Consolas" w:hAnsi="Consolas"/>
        </w:rPr>
        <w:t xml:space="preserve">    const name = </w:t>
      </w:r>
      <w:r w:rsidR="00FF4761">
        <w:rPr>
          <w:rFonts w:ascii="Consolas" w:hAnsi="Consolas"/>
        </w:rPr>
        <w:t>"</w:t>
      </w:r>
      <w:r>
        <w:rPr>
          <w:rFonts w:ascii="Consolas" w:hAnsi="Consolas"/>
        </w:rPr>
        <w:t>Will</w:t>
      </w:r>
      <w:r w:rsidR="00FF4761">
        <w:rPr>
          <w:rFonts w:ascii="Consolas" w:hAnsi="Consolas"/>
        </w:rPr>
        <w:t>"</w:t>
      </w:r>
      <w:r>
        <w:rPr>
          <w:rFonts w:ascii="Consolas" w:hAnsi="Consolas"/>
        </w:rPr>
        <w:t>;</w:t>
      </w:r>
    </w:p>
    <w:p w14:paraId="21CBDF5A" w14:textId="77777777" w:rsidR="001A0C25" w:rsidRDefault="001A0C25" w:rsidP="001A0C25">
      <w:pPr>
        <w:spacing w:after="0" w:line="260" w:lineRule="exact"/>
        <w:rPr>
          <w:rFonts w:ascii="Consolas" w:hAnsi="Consolas"/>
        </w:rPr>
      </w:pPr>
      <w:r>
        <w:rPr>
          <w:rFonts w:ascii="Consolas" w:hAnsi="Consolas"/>
        </w:rPr>
        <w:t xml:space="preserve">    return (</w:t>
      </w:r>
    </w:p>
    <w:p w14:paraId="25443712" w14:textId="77777777" w:rsidR="00DB17F7" w:rsidRDefault="00DB17F7" w:rsidP="001A0C25">
      <w:pPr>
        <w:spacing w:after="0" w:line="260" w:lineRule="exact"/>
        <w:rPr>
          <w:rFonts w:ascii="Consolas" w:hAnsi="Consolas"/>
        </w:rPr>
      </w:pPr>
      <w:r>
        <w:rPr>
          <w:rFonts w:ascii="Consolas" w:hAnsi="Consolas"/>
        </w:rPr>
        <w:t xml:space="preserve">      // This is the JSX portion</w:t>
      </w:r>
    </w:p>
    <w:p w14:paraId="450169EE" w14:textId="77777777" w:rsidR="001A0C25" w:rsidRDefault="001A0C25" w:rsidP="001A0C25">
      <w:pPr>
        <w:spacing w:after="0" w:line="260" w:lineRule="exact"/>
        <w:rPr>
          <w:rFonts w:ascii="Consolas" w:hAnsi="Consolas"/>
        </w:rPr>
      </w:pPr>
      <w:r>
        <w:rPr>
          <w:rFonts w:ascii="Consolas" w:hAnsi="Consolas"/>
        </w:rPr>
        <w:t xml:space="preserve">      &lt;h1&gt;It</w:t>
      </w:r>
      <w:r w:rsidR="00F26C28">
        <w:rPr>
          <w:rFonts w:ascii="Consolas" w:hAnsi="Consolas"/>
        </w:rPr>
        <w:t>’s {name}!</w:t>
      </w:r>
      <w:r>
        <w:rPr>
          <w:rFonts w:ascii="Consolas" w:hAnsi="Consolas"/>
        </w:rPr>
        <w:t>&lt;/h1&gt;</w:t>
      </w:r>
    </w:p>
    <w:p w14:paraId="6249B8BC" w14:textId="77777777" w:rsidR="00F26C28" w:rsidRDefault="00F26C28" w:rsidP="001A0C25">
      <w:pPr>
        <w:spacing w:after="0" w:line="260" w:lineRule="exact"/>
        <w:rPr>
          <w:rFonts w:ascii="Consolas" w:hAnsi="Consolas"/>
        </w:rPr>
      </w:pPr>
      <w:r>
        <w:rPr>
          <w:rFonts w:ascii="Consolas" w:hAnsi="Consolas"/>
        </w:rPr>
        <w:t xml:space="preserve">      // &lt;h1&gt;</w:t>
      </w:r>
      <w:r w:rsidRPr="00F26C28">
        <w:rPr>
          <w:rFonts w:ascii="Consolas" w:hAnsi="Consolas"/>
        </w:rPr>
        <w:t xml:space="preserve"> </w:t>
      </w:r>
      <w:r>
        <w:rPr>
          <w:rFonts w:ascii="Consolas" w:hAnsi="Consolas"/>
        </w:rPr>
        <w:t>It’s {3+2}!&lt;/h1&gt;</w:t>
      </w:r>
    </w:p>
    <w:p w14:paraId="4140E601" w14:textId="77777777" w:rsidR="00F26C28" w:rsidRDefault="00F26C28" w:rsidP="001A0C25">
      <w:pPr>
        <w:spacing w:after="0" w:line="260" w:lineRule="exact"/>
        <w:rPr>
          <w:rFonts w:ascii="Consolas" w:hAnsi="Consolas"/>
        </w:rPr>
      </w:pPr>
      <w:r>
        <w:rPr>
          <w:rFonts w:ascii="Consolas" w:hAnsi="Consolas"/>
        </w:rPr>
        <w:t xml:space="preserve">      // &lt;h1&gt; It’s {(function(){return 3;})()}</w:t>
      </w:r>
      <w:r w:rsidR="002D3173">
        <w:rPr>
          <w:rFonts w:ascii="Consolas" w:hAnsi="Consolas"/>
        </w:rPr>
        <w:t xml:space="preserve"> // This is a self-invoking function</w:t>
      </w:r>
    </w:p>
    <w:p w14:paraId="71C488CE" w14:textId="77777777" w:rsidR="001A0C25" w:rsidRDefault="001A0C25" w:rsidP="001A0C25">
      <w:pPr>
        <w:spacing w:after="0" w:line="260" w:lineRule="exact"/>
        <w:rPr>
          <w:rFonts w:ascii="Consolas" w:hAnsi="Consolas"/>
        </w:rPr>
      </w:pPr>
      <w:r>
        <w:rPr>
          <w:rFonts w:ascii="Consolas" w:hAnsi="Consolas"/>
        </w:rPr>
        <w:t xml:space="preserve">    );</w:t>
      </w:r>
    </w:p>
    <w:p w14:paraId="1BC13BE0" w14:textId="77777777" w:rsidR="001A0C25" w:rsidRDefault="001A0C25" w:rsidP="001A0C25">
      <w:pPr>
        <w:spacing w:after="0" w:line="260" w:lineRule="exact"/>
        <w:rPr>
          <w:rFonts w:ascii="Consolas" w:hAnsi="Consolas"/>
        </w:rPr>
      </w:pPr>
      <w:r>
        <w:rPr>
          <w:rFonts w:ascii="Consolas" w:hAnsi="Consolas"/>
        </w:rPr>
        <w:t xml:space="preserve">  }</w:t>
      </w:r>
    </w:p>
    <w:p w14:paraId="5F22CFB9" w14:textId="77777777" w:rsidR="001A0C25" w:rsidRDefault="001A0C25" w:rsidP="001A0C25">
      <w:pPr>
        <w:spacing w:after="0" w:line="260" w:lineRule="exact"/>
        <w:rPr>
          <w:rFonts w:ascii="Consolas" w:hAnsi="Consolas"/>
        </w:rPr>
      </w:pPr>
      <w:r>
        <w:rPr>
          <w:rFonts w:ascii="Consolas" w:hAnsi="Consolas"/>
        </w:rPr>
        <w:t>}</w:t>
      </w:r>
    </w:p>
    <w:p w14:paraId="5587D3C2" w14:textId="77777777" w:rsidR="00731ABD" w:rsidRDefault="00731ABD" w:rsidP="001A0C25">
      <w:pPr>
        <w:spacing w:after="0" w:line="260" w:lineRule="exact"/>
        <w:rPr>
          <w:rFonts w:ascii="Consolas" w:hAnsi="Consolas"/>
        </w:rPr>
      </w:pPr>
    </w:p>
    <w:p w14:paraId="56D3945D" w14:textId="77777777" w:rsidR="00731ABD" w:rsidRDefault="00731ABD" w:rsidP="001A0C25">
      <w:pPr>
        <w:spacing w:after="0" w:line="260" w:lineRule="exact"/>
        <w:rPr>
          <w:rFonts w:ascii="Consolas" w:hAnsi="Consolas"/>
        </w:rPr>
      </w:pPr>
      <w:r>
        <w:rPr>
          <w:rFonts w:ascii="Consolas" w:hAnsi="Consolas"/>
        </w:rPr>
        <w:t>/* The following is also possible</w:t>
      </w:r>
    </w:p>
    <w:p w14:paraId="0DEF9A4A" w14:textId="77777777" w:rsidR="00B72AF3" w:rsidRDefault="00B72AF3" w:rsidP="00B72AF3">
      <w:pPr>
        <w:spacing w:after="0" w:line="260" w:lineRule="exact"/>
        <w:rPr>
          <w:rFonts w:ascii="Consolas" w:hAnsi="Consolas"/>
        </w:rPr>
      </w:pPr>
      <w:r>
        <w:rPr>
          <w:rFonts w:ascii="Consolas" w:hAnsi="Consolas"/>
        </w:rPr>
        <w:t>class Layout extends React</w:t>
      </w:r>
      <w:r w:rsidRPr="00155CB5">
        <w:rPr>
          <w:rFonts w:ascii="Consolas" w:hAnsi="Consolas"/>
          <w:noProof/>
        </w:rPr>
        <w:t>.Component</w:t>
      </w:r>
      <w:r>
        <w:rPr>
          <w:rFonts w:ascii="Consolas" w:hAnsi="Consolas"/>
        </w:rPr>
        <w:t xml:space="preserve"> {</w:t>
      </w:r>
    </w:p>
    <w:p w14:paraId="3BFECEF1" w14:textId="6CFBDF4E" w:rsidR="008C5D60" w:rsidRDefault="008C5D60" w:rsidP="00B72AF3">
      <w:pPr>
        <w:spacing w:after="0" w:line="260" w:lineRule="exact"/>
        <w:rPr>
          <w:rFonts w:ascii="Consolas" w:hAnsi="Consolas"/>
        </w:rPr>
      </w:pPr>
      <w:r>
        <w:rPr>
          <w:rFonts w:ascii="Consolas" w:hAnsi="Consolas"/>
        </w:rPr>
        <w:t xml:space="preserve">  getVal() { return </w:t>
      </w:r>
      <w:r w:rsidR="00FF4761">
        <w:rPr>
          <w:rFonts w:ascii="Consolas" w:hAnsi="Consolas"/>
        </w:rPr>
        <w:t>"</w:t>
      </w:r>
      <w:r>
        <w:rPr>
          <w:rFonts w:ascii="Consolas" w:hAnsi="Consolas"/>
        </w:rPr>
        <w:t>Will</w:t>
      </w:r>
      <w:r w:rsidR="00FF4761">
        <w:rPr>
          <w:rFonts w:ascii="Consolas" w:hAnsi="Consolas"/>
        </w:rPr>
        <w:t>"</w:t>
      </w:r>
      <w:r>
        <w:rPr>
          <w:rFonts w:ascii="Consolas" w:hAnsi="Consolas"/>
        </w:rPr>
        <w:t>; }</w:t>
      </w:r>
    </w:p>
    <w:p w14:paraId="3955C706" w14:textId="77777777" w:rsidR="00B72AF3" w:rsidRDefault="00B72AF3" w:rsidP="00B72AF3">
      <w:pPr>
        <w:spacing w:after="0" w:line="260" w:lineRule="exact"/>
        <w:rPr>
          <w:rFonts w:ascii="Consolas" w:hAnsi="Consolas"/>
        </w:rPr>
      </w:pPr>
      <w:r>
        <w:rPr>
          <w:rFonts w:ascii="Consolas" w:hAnsi="Consolas"/>
        </w:rPr>
        <w:lastRenderedPageBreak/>
        <w:t xml:space="preserve">  render() {</w:t>
      </w:r>
    </w:p>
    <w:p w14:paraId="2AC0F1FF" w14:textId="77777777" w:rsidR="00B72AF3" w:rsidRDefault="00B72AF3" w:rsidP="00B72AF3">
      <w:pPr>
        <w:spacing w:after="0" w:line="260" w:lineRule="exact"/>
        <w:rPr>
          <w:rFonts w:ascii="Consolas" w:hAnsi="Consolas"/>
        </w:rPr>
      </w:pPr>
      <w:r>
        <w:rPr>
          <w:rFonts w:ascii="Consolas" w:hAnsi="Consolas"/>
        </w:rPr>
        <w:t xml:space="preserve">    return (</w:t>
      </w:r>
    </w:p>
    <w:p w14:paraId="47107BAF" w14:textId="77777777" w:rsidR="00B72AF3" w:rsidRDefault="00B72AF3" w:rsidP="00B72AF3">
      <w:pPr>
        <w:spacing w:after="0" w:line="260" w:lineRule="exact"/>
        <w:rPr>
          <w:rFonts w:ascii="Consolas" w:hAnsi="Consolas"/>
        </w:rPr>
      </w:pPr>
      <w:r>
        <w:rPr>
          <w:rFonts w:ascii="Consolas" w:hAnsi="Consolas"/>
        </w:rPr>
        <w:t xml:space="preserve">      &lt;h1&gt;It’s {this.getVal()}!&lt;/h1&gt;</w:t>
      </w:r>
    </w:p>
    <w:p w14:paraId="5E65BD51" w14:textId="77777777" w:rsidR="00B72AF3" w:rsidRDefault="00B72AF3" w:rsidP="00B72AF3">
      <w:pPr>
        <w:spacing w:after="0" w:line="260" w:lineRule="exact"/>
        <w:rPr>
          <w:rFonts w:ascii="Consolas" w:hAnsi="Consolas"/>
        </w:rPr>
      </w:pPr>
      <w:r>
        <w:rPr>
          <w:rFonts w:ascii="Consolas" w:hAnsi="Consolas"/>
        </w:rPr>
        <w:t xml:space="preserve">    );</w:t>
      </w:r>
    </w:p>
    <w:p w14:paraId="001CB6FA" w14:textId="77777777" w:rsidR="00B72AF3" w:rsidRDefault="00B72AF3" w:rsidP="00B72AF3">
      <w:pPr>
        <w:spacing w:after="0" w:line="260" w:lineRule="exact"/>
        <w:rPr>
          <w:rFonts w:ascii="Consolas" w:hAnsi="Consolas"/>
        </w:rPr>
      </w:pPr>
      <w:r>
        <w:rPr>
          <w:rFonts w:ascii="Consolas" w:hAnsi="Consolas"/>
        </w:rPr>
        <w:t xml:space="preserve">  }</w:t>
      </w:r>
    </w:p>
    <w:p w14:paraId="68A45388" w14:textId="77777777" w:rsidR="00731ABD" w:rsidRDefault="00B72AF3" w:rsidP="001A0C25">
      <w:pPr>
        <w:spacing w:after="0" w:line="260" w:lineRule="exact"/>
        <w:rPr>
          <w:rFonts w:ascii="Consolas" w:hAnsi="Consolas"/>
        </w:rPr>
      </w:pPr>
      <w:r>
        <w:rPr>
          <w:rFonts w:ascii="Consolas" w:hAnsi="Consolas"/>
        </w:rPr>
        <w:t>}</w:t>
      </w:r>
    </w:p>
    <w:p w14:paraId="032589E3" w14:textId="77777777" w:rsidR="00731ABD" w:rsidRDefault="00731ABD" w:rsidP="001A0C25">
      <w:pPr>
        <w:spacing w:after="0" w:line="260" w:lineRule="exact"/>
        <w:rPr>
          <w:rFonts w:ascii="Consolas" w:hAnsi="Consolas"/>
        </w:rPr>
      </w:pPr>
      <w:r>
        <w:rPr>
          <w:rFonts w:ascii="Consolas" w:hAnsi="Consolas"/>
        </w:rPr>
        <w:t>*/</w:t>
      </w:r>
    </w:p>
    <w:p w14:paraId="52278688" w14:textId="77777777" w:rsidR="00A01B72" w:rsidRDefault="00A01B72" w:rsidP="001A0C25">
      <w:pPr>
        <w:spacing w:after="0" w:line="260" w:lineRule="exact"/>
        <w:rPr>
          <w:rFonts w:ascii="Consolas" w:hAnsi="Consolas"/>
        </w:rPr>
      </w:pPr>
    </w:p>
    <w:p w14:paraId="5160EAAC" w14:textId="77777777" w:rsidR="00A01B72" w:rsidRDefault="00A01B72" w:rsidP="00A01B72">
      <w:pPr>
        <w:spacing w:after="0" w:line="260" w:lineRule="exact"/>
        <w:rPr>
          <w:rFonts w:ascii="Consolas" w:hAnsi="Consolas"/>
        </w:rPr>
      </w:pPr>
      <w:r>
        <w:rPr>
          <w:rFonts w:ascii="Consolas" w:hAnsi="Consolas"/>
        </w:rPr>
        <w:t>/* Also</w:t>
      </w:r>
      <w:r w:rsidR="00DB17F7">
        <w:rPr>
          <w:rFonts w:ascii="Consolas" w:hAnsi="Consolas"/>
        </w:rPr>
        <w:t>...</w:t>
      </w:r>
    </w:p>
    <w:p w14:paraId="0E179C1C" w14:textId="77777777" w:rsidR="00A01B72" w:rsidRDefault="00A01B72" w:rsidP="00A01B72">
      <w:pPr>
        <w:spacing w:after="0" w:line="260" w:lineRule="exact"/>
        <w:rPr>
          <w:rFonts w:ascii="Consolas" w:hAnsi="Consolas"/>
        </w:rPr>
      </w:pPr>
      <w:r>
        <w:rPr>
          <w:rFonts w:ascii="Consolas" w:hAnsi="Consolas"/>
        </w:rPr>
        <w:t>class Layout extends React</w:t>
      </w:r>
      <w:r w:rsidRPr="00155CB5">
        <w:rPr>
          <w:rFonts w:ascii="Consolas" w:hAnsi="Consolas"/>
          <w:noProof/>
        </w:rPr>
        <w:t>.Component</w:t>
      </w:r>
      <w:r>
        <w:rPr>
          <w:rFonts w:ascii="Consolas" w:hAnsi="Consolas"/>
        </w:rPr>
        <w:t xml:space="preserve"> {</w:t>
      </w:r>
    </w:p>
    <w:p w14:paraId="3ACC868F" w14:textId="77777777" w:rsidR="00DB17F7" w:rsidRDefault="00DB17F7" w:rsidP="00A01B72">
      <w:pPr>
        <w:spacing w:after="0" w:line="260" w:lineRule="exact"/>
        <w:rPr>
          <w:rFonts w:ascii="Consolas" w:hAnsi="Consolas"/>
        </w:rPr>
      </w:pPr>
      <w:r>
        <w:rPr>
          <w:rFonts w:ascii="Consolas" w:hAnsi="Consolas"/>
        </w:rPr>
        <w:t xml:space="preserve">  constructor() {</w:t>
      </w:r>
    </w:p>
    <w:p w14:paraId="5352F21E" w14:textId="77777777" w:rsidR="00DB17F7" w:rsidRDefault="00DB17F7" w:rsidP="00A01B72">
      <w:pPr>
        <w:spacing w:after="0" w:line="260" w:lineRule="exact"/>
        <w:rPr>
          <w:rFonts w:ascii="Consolas" w:hAnsi="Consolas"/>
        </w:rPr>
      </w:pPr>
      <w:r>
        <w:rPr>
          <w:rFonts w:ascii="Consolas" w:hAnsi="Consolas"/>
        </w:rPr>
        <w:t xml:space="preserve">    super(); // The only thing one have to do in the constructor</w:t>
      </w:r>
    </w:p>
    <w:p w14:paraId="301F3E65" w14:textId="246B761B" w:rsidR="00D15CE9" w:rsidRDefault="00D15CE9" w:rsidP="00A01B72">
      <w:pPr>
        <w:spacing w:after="0" w:line="260" w:lineRule="exact"/>
        <w:rPr>
          <w:rFonts w:ascii="Consolas" w:hAnsi="Consolas"/>
        </w:rPr>
      </w:pPr>
      <w:r>
        <w:rPr>
          <w:rFonts w:ascii="Consolas" w:hAnsi="Consolas"/>
        </w:rPr>
        <w:t xml:space="preserve">    this.name = </w:t>
      </w:r>
      <w:r w:rsidR="00FF4761">
        <w:rPr>
          <w:rFonts w:ascii="Consolas" w:hAnsi="Consolas"/>
        </w:rPr>
        <w:t>"</w:t>
      </w:r>
      <w:r>
        <w:rPr>
          <w:rFonts w:ascii="Consolas" w:hAnsi="Consolas"/>
        </w:rPr>
        <w:t>Will</w:t>
      </w:r>
      <w:r w:rsidR="00FF4761">
        <w:rPr>
          <w:rFonts w:ascii="Consolas" w:hAnsi="Consolas"/>
        </w:rPr>
        <w:t>"</w:t>
      </w:r>
      <w:r>
        <w:rPr>
          <w:rFonts w:ascii="Consolas" w:hAnsi="Consolas"/>
        </w:rPr>
        <w:t>;</w:t>
      </w:r>
    </w:p>
    <w:p w14:paraId="39A965D5" w14:textId="77777777" w:rsidR="00DB17F7" w:rsidRDefault="00DB17F7" w:rsidP="00A01B72">
      <w:pPr>
        <w:spacing w:after="0" w:line="260" w:lineRule="exact"/>
        <w:rPr>
          <w:rFonts w:ascii="Consolas" w:hAnsi="Consolas"/>
        </w:rPr>
      </w:pPr>
      <w:r>
        <w:rPr>
          <w:rFonts w:ascii="Consolas" w:hAnsi="Consolas"/>
        </w:rPr>
        <w:t xml:space="preserve">  }</w:t>
      </w:r>
    </w:p>
    <w:p w14:paraId="32B47E9C" w14:textId="77777777" w:rsidR="00A01B72" w:rsidRDefault="00A01B72" w:rsidP="00A01B72">
      <w:pPr>
        <w:spacing w:after="0" w:line="260" w:lineRule="exact"/>
        <w:rPr>
          <w:rFonts w:ascii="Consolas" w:hAnsi="Consolas"/>
        </w:rPr>
      </w:pPr>
      <w:r>
        <w:rPr>
          <w:rFonts w:ascii="Consolas" w:hAnsi="Consolas"/>
        </w:rPr>
        <w:t xml:space="preserve">  render() {</w:t>
      </w:r>
    </w:p>
    <w:p w14:paraId="516A0588" w14:textId="77777777" w:rsidR="00A01B72" w:rsidRDefault="00A01B72" w:rsidP="00A01B72">
      <w:pPr>
        <w:spacing w:after="0" w:line="260" w:lineRule="exact"/>
        <w:rPr>
          <w:rFonts w:ascii="Consolas" w:hAnsi="Consolas"/>
        </w:rPr>
      </w:pPr>
      <w:r>
        <w:rPr>
          <w:rFonts w:ascii="Consolas" w:hAnsi="Consolas"/>
        </w:rPr>
        <w:t xml:space="preserve">    return (</w:t>
      </w:r>
    </w:p>
    <w:p w14:paraId="6B630A98" w14:textId="77777777" w:rsidR="00A01B72" w:rsidRDefault="00A01B72" w:rsidP="00A01B72">
      <w:pPr>
        <w:spacing w:after="0" w:line="260" w:lineRule="exact"/>
        <w:rPr>
          <w:rFonts w:ascii="Consolas" w:hAnsi="Consolas"/>
        </w:rPr>
      </w:pPr>
      <w:r>
        <w:rPr>
          <w:rFonts w:ascii="Consolas" w:hAnsi="Consolas"/>
        </w:rPr>
        <w:t xml:space="preserve">      &lt;h1&gt;It’s {this.</w:t>
      </w:r>
      <w:r w:rsidR="00EF1FFE">
        <w:rPr>
          <w:rFonts w:ascii="Consolas" w:hAnsi="Consolas"/>
        </w:rPr>
        <w:t>name</w:t>
      </w:r>
      <w:r>
        <w:rPr>
          <w:rFonts w:ascii="Consolas" w:hAnsi="Consolas"/>
        </w:rPr>
        <w:t>}!&lt;/h1&gt;</w:t>
      </w:r>
    </w:p>
    <w:p w14:paraId="519A6167" w14:textId="77777777" w:rsidR="00A01B72" w:rsidRDefault="00A01B72" w:rsidP="00A01B72">
      <w:pPr>
        <w:spacing w:after="0" w:line="260" w:lineRule="exact"/>
        <w:rPr>
          <w:rFonts w:ascii="Consolas" w:hAnsi="Consolas"/>
        </w:rPr>
      </w:pPr>
      <w:r>
        <w:rPr>
          <w:rFonts w:ascii="Consolas" w:hAnsi="Consolas"/>
        </w:rPr>
        <w:t xml:space="preserve">    );</w:t>
      </w:r>
    </w:p>
    <w:p w14:paraId="2A9793BF" w14:textId="77777777" w:rsidR="00A01B72" w:rsidRDefault="00A01B72" w:rsidP="00A01B72">
      <w:pPr>
        <w:spacing w:after="0" w:line="260" w:lineRule="exact"/>
        <w:rPr>
          <w:rFonts w:ascii="Consolas" w:hAnsi="Consolas"/>
        </w:rPr>
      </w:pPr>
      <w:r>
        <w:rPr>
          <w:rFonts w:ascii="Consolas" w:hAnsi="Consolas"/>
        </w:rPr>
        <w:t xml:space="preserve">  }</w:t>
      </w:r>
    </w:p>
    <w:p w14:paraId="140BCC5F" w14:textId="77777777" w:rsidR="00A01B72" w:rsidRDefault="00A01B72" w:rsidP="00A01B72">
      <w:pPr>
        <w:spacing w:after="0" w:line="260" w:lineRule="exact"/>
        <w:rPr>
          <w:rFonts w:ascii="Consolas" w:hAnsi="Consolas"/>
        </w:rPr>
      </w:pPr>
      <w:r>
        <w:rPr>
          <w:rFonts w:ascii="Consolas" w:hAnsi="Consolas"/>
        </w:rPr>
        <w:t>}</w:t>
      </w:r>
    </w:p>
    <w:p w14:paraId="23AC2504" w14:textId="77777777" w:rsidR="00A01B72" w:rsidRDefault="00A01B72" w:rsidP="00A01B72">
      <w:pPr>
        <w:spacing w:after="0" w:line="260" w:lineRule="exact"/>
        <w:rPr>
          <w:rFonts w:ascii="Consolas" w:hAnsi="Consolas"/>
        </w:rPr>
      </w:pPr>
      <w:r>
        <w:rPr>
          <w:rFonts w:ascii="Consolas" w:hAnsi="Consolas"/>
        </w:rPr>
        <w:t>*/</w:t>
      </w:r>
    </w:p>
    <w:p w14:paraId="1E14CF64" w14:textId="77777777" w:rsidR="00F26C28" w:rsidRDefault="00F26C28" w:rsidP="001A0C25">
      <w:pPr>
        <w:spacing w:after="0" w:line="260" w:lineRule="exact"/>
        <w:rPr>
          <w:rFonts w:ascii="Consolas" w:hAnsi="Consolas"/>
        </w:rPr>
      </w:pPr>
    </w:p>
    <w:p w14:paraId="1F64E701" w14:textId="77777777" w:rsidR="00F26C28" w:rsidRDefault="00F26C28" w:rsidP="00F26C28">
      <w:pPr>
        <w:spacing w:after="0" w:line="260" w:lineRule="exact"/>
        <w:rPr>
          <w:rFonts w:ascii="Consolas" w:hAnsi="Consolas"/>
        </w:rPr>
      </w:pPr>
      <w:r w:rsidRPr="002648EF">
        <w:rPr>
          <w:rFonts w:ascii="Consolas" w:hAnsi="Consolas"/>
        </w:rPr>
        <w:t>const app = document.getElementById('app');</w:t>
      </w:r>
    </w:p>
    <w:p w14:paraId="7CFEC343" w14:textId="77777777" w:rsidR="001A0C25" w:rsidRDefault="00F26C28" w:rsidP="002648EF">
      <w:pPr>
        <w:spacing w:after="0" w:line="260" w:lineRule="exact"/>
        <w:rPr>
          <w:rFonts w:ascii="Consolas" w:hAnsi="Consolas"/>
        </w:rPr>
      </w:pPr>
      <w:r w:rsidRPr="002648EF">
        <w:rPr>
          <w:rFonts w:ascii="Consolas" w:hAnsi="Consolas"/>
        </w:rPr>
        <w:t>ReactDOM.render(&lt;Layout/&gt;, app);</w:t>
      </w:r>
    </w:p>
    <w:p w14:paraId="5495E07E" w14:textId="77777777" w:rsidR="00EF1FFE" w:rsidRDefault="00EF1FFE" w:rsidP="002648EF">
      <w:pPr>
        <w:spacing w:after="0" w:line="260" w:lineRule="exact"/>
        <w:rPr>
          <w:rFonts w:asciiTheme="minorHAnsi" w:hAnsiTheme="minorHAnsi"/>
        </w:rPr>
      </w:pPr>
    </w:p>
    <w:p w14:paraId="14D2250E" w14:textId="601D44F8" w:rsidR="00EF1FFE" w:rsidRDefault="00EF1FFE" w:rsidP="002648EF">
      <w:pPr>
        <w:spacing w:after="0" w:line="260" w:lineRule="exact"/>
        <w:rPr>
          <w:rFonts w:asciiTheme="minorHAnsi" w:hAnsiTheme="minorHAnsi"/>
          <w:b/>
        </w:rPr>
      </w:pPr>
      <w:r w:rsidRPr="00D06BDA">
        <w:rPr>
          <w:rFonts w:asciiTheme="minorHAnsi" w:hAnsiTheme="minorHAnsi"/>
          <w:b/>
        </w:rPr>
        <w:t>REACT JS TUTORIAL #3 - Composing Multiple React.js Components</w:t>
      </w:r>
      <w:r w:rsidR="00117FA6">
        <w:rPr>
          <w:rFonts w:asciiTheme="minorHAnsi" w:hAnsiTheme="minorHAnsi"/>
          <w:b/>
        </w:rPr>
        <w:t>:</w:t>
      </w:r>
    </w:p>
    <w:p w14:paraId="5CE45769" w14:textId="7E52FFE9" w:rsidR="00FE2054" w:rsidRDefault="005C7C23" w:rsidP="002648EF">
      <w:pPr>
        <w:spacing w:after="0" w:line="260" w:lineRule="exact"/>
        <w:rPr>
          <w:rFonts w:asciiTheme="minorHAnsi" w:hAnsiTheme="minorHAnsi"/>
        </w:rPr>
      </w:pPr>
      <w:r>
        <w:rPr>
          <w:rFonts w:asciiTheme="minorHAnsi" w:hAnsiTheme="minorHAnsi"/>
        </w:rPr>
        <w:t xml:space="preserve">We are going to build an entire layout made completely of </w:t>
      </w:r>
      <w:r w:rsidR="00CE3BC5" w:rsidRPr="00CE3BC5">
        <w:rPr>
          <w:rFonts w:asciiTheme="minorHAnsi" w:hAnsiTheme="minorHAnsi"/>
          <w:noProof/>
        </w:rPr>
        <w:t>R</w:t>
      </w:r>
      <w:r w:rsidRPr="00CE3BC5">
        <w:rPr>
          <w:rFonts w:asciiTheme="minorHAnsi" w:hAnsiTheme="minorHAnsi"/>
          <w:noProof/>
        </w:rPr>
        <w:t>eact</w:t>
      </w:r>
      <w:r>
        <w:rPr>
          <w:rFonts w:asciiTheme="minorHAnsi" w:hAnsiTheme="minorHAnsi"/>
        </w:rPr>
        <w:t xml:space="preserve"> components</w:t>
      </w:r>
    </w:p>
    <w:p w14:paraId="3EFA425E" w14:textId="6BBDFCEC" w:rsidR="00C87BBE" w:rsidRDefault="00C87BBE" w:rsidP="002648EF">
      <w:pPr>
        <w:spacing w:after="0" w:line="260" w:lineRule="exact"/>
        <w:rPr>
          <w:rFonts w:asciiTheme="minorHAnsi" w:hAnsiTheme="minorHAnsi"/>
        </w:rPr>
      </w:pPr>
      <w:r>
        <w:rPr>
          <w:rFonts w:asciiTheme="minorHAnsi" w:hAnsiTheme="minorHAnsi"/>
        </w:rPr>
        <w:t>Our client.js does not need to have “class Layout extends React Component { /* … */ }” chunk. We need a folder in the js directory. The chunk live</w:t>
      </w:r>
      <w:r w:rsidR="00D81E4E">
        <w:rPr>
          <w:rFonts w:asciiTheme="minorHAnsi" w:hAnsiTheme="minorHAnsi"/>
        </w:rPr>
        <w:t>s</w:t>
      </w:r>
      <w:r>
        <w:rPr>
          <w:rFonts w:asciiTheme="minorHAnsi" w:hAnsiTheme="minorHAnsi"/>
        </w:rPr>
        <w:t xml:space="preserve"> in ./</w:t>
      </w:r>
      <w:r w:rsidR="000C36C3">
        <w:rPr>
          <w:rFonts w:asciiTheme="minorHAnsi" w:hAnsiTheme="minorHAnsi"/>
        </w:rPr>
        <w:t>src/js/components/Layout.js now.</w:t>
      </w:r>
    </w:p>
    <w:p w14:paraId="21D0E738" w14:textId="77777777" w:rsidR="000C36C3" w:rsidRDefault="000C36C3" w:rsidP="002648EF">
      <w:pPr>
        <w:spacing w:after="0" w:line="260" w:lineRule="exact"/>
        <w:rPr>
          <w:rFonts w:asciiTheme="minorHAnsi" w:hAnsiTheme="minorHAnsi"/>
        </w:rPr>
      </w:pPr>
    </w:p>
    <w:p w14:paraId="6643055D" w14:textId="77777777" w:rsidR="000C36C3" w:rsidRDefault="000C36C3" w:rsidP="000C36C3">
      <w:pPr>
        <w:spacing w:after="0" w:line="260" w:lineRule="exact"/>
        <w:rPr>
          <w:rFonts w:ascii="Consolas" w:hAnsi="Consolas"/>
        </w:rPr>
      </w:pPr>
      <w:r>
        <w:rPr>
          <w:rFonts w:ascii="Consolas" w:hAnsi="Consolas"/>
        </w:rPr>
        <w:t xml:space="preserve">/* </w:t>
      </w:r>
      <w:r w:rsidRPr="000C36C3">
        <w:rPr>
          <w:rFonts w:ascii="Consolas" w:hAnsi="Consolas"/>
        </w:rPr>
        <w:t>./src/js/components/Layout.js</w:t>
      </w:r>
      <w:r>
        <w:rPr>
          <w:rFonts w:ascii="Consolas" w:hAnsi="Consolas"/>
        </w:rPr>
        <w:t xml:space="preserve"> */</w:t>
      </w:r>
    </w:p>
    <w:p w14:paraId="0156FD27" w14:textId="3843CA84" w:rsidR="006F0494" w:rsidRDefault="000C36C3" w:rsidP="000C36C3">
      <w:pPr>
        <w:spacing w:after="0" w:line="260" w:lineRule="exact"/>
        <w:rPr>
          <w:rFonts w:ascii="Consolas" w:hAnsi="Consolas"/>
        </w:rPr>
      </w:pPr>
      <w:r w:rsidRPr="002648EF">
        <w:rPr>
          <w:rFonts w:ascii="Consolas" w:hAnsi="Consolas"/>
        </w:rPr>
        <w:t>import React from "react";</w:t>
      </w:r>
    </w:p>
    <w:p w14:paraId="1BBCF5AB" w14:textId="459C0CD2" w:rsidR="006F0494" w:rsidRDefault="006F0494" w:rsidP="000C36C3">
      <w:pPr>
        <w:spacing w:after="0" w:line="260" w:lineRule="exact"/>
        <w:rPr>
          <w:rFonts w:ascii="Consolas" w:hAnsi="Consolas"/>
        </w:rPr>
      </w:pPr>
      <w:r>
        <w:rPr>
          <w:rFonts w:ascii="Consolas" w:hAnsi="Consolas"/>
        </w:rPr>
        <w:t xml:space="preserve">import Footer from </w:t>
      </w:r>
      <w:r w:rsidR="00FF4761">
        <w:rPr>
          <w:rFonts w:ascii="Consolas" w:hAnsi="Consolas"/>
        </w:rPr>
        <w:t>"</w:t>
      </w:r>
      <w:r>
        <w:rPr>
          <w:rFonts w:ascii="Consolas" w:hAnsi="Consolas"/>
        </w:rPr>
        <w:t>./Footer</w:t>
      </w:r>
      <w:r w:rsidR="00FF4761">
        <w:rPr>
          <w:rFonts w:ascii="Consolas" w:hAnsi="Consolas"/>
        </w:rPr>
        <w:t>"</w:t>
      </w:r>
      <w:r>
        <w:rPr>
          <w:rFonts w:ascii="Consolas" w:hAnsi="Consolas"/>
        </w:rPr>
        <w:t>;</w:t>
      </w:r>
      <w:r w:rsidR="00CB685C">
        <w:rPr>
          <w:rFonts w:ascii="Consolas" w:hAnsi="Consolas"/>
        </w:rPr>
        <w:t xml:space="preserve"> // If there is </w:t>
      </w:r>
      <w:r w:rsidR="00604E66">
        <w:rPr>
          <w:rFonts w:ascii="Consolas" w:hAnsi="Consolas"/>
        </w:rPr>
        <w:t>“Footer.js”</w:t>
      </w:r>
    </w:p>
    <w:p w14:paraId="4B382D9B" w14:textId="167FED87" w:rsidR="006F0494" w:rsidRDefault="006F529A" w:rsidP="000C36C3">
      <w:pPr>
        <w:spacing w:after="0" w:line="260" w:lineRule="exact"/>
        <w:rPr>
          <w:rFonts w:ascii="Consolas" w:hAnsi="Consolas"/>
        </w:rPr>
      </w:pPr>
      <w:r>
        <w:rPr>
          <w:rFonts w:ascii="Consolas" w:hAnsi="Consolas"/>
        </w:rPr>
        <w:t xml:space="preserve">import Header from </w:t>
      </w:r>
      <w:r w:rsidR="00FF4761">
        <w:rPr>
          <w:rFonts w:ascii="Consolas" w:hAnsi="Consolas"/>
        </w:rPr>
        <w:t>"</w:t>
      </w:r>
      <w:r>
        <w:rPr>
          <w:rFonts w:ascii="Consolas" w:hAnsi="Consolas"/>
        </w:rPr>
        <w:t>./Header</w:t>
      </w:r>
      <w:r w:rsidR="00FF4761">
        <w:rPr>
          <w:rFonts w:ascii="Consolas" w:hAnsi="Consolas"/>
        </w:rPr>
        <w:t>"</w:t>
      </w:r>
      <w:r>
        <w:rPr>
          <w:rFonts w:ascii="Consolas" w:hAnsi="Consolas"/>
        </w:rPr>
        <w:t>;</w:t>
      </w:r>
    </w:p>
    <w:p w14:paraId="4AE90098" w14:textId="77777777" w:rsidR="000C36C3" w:rsidRDefault="000C36C3" w:rsidP="000C36C3">
      <w:pPr>
        <w:spacing w:after="0" w:line="260" w:lineRule="exact"/>
        <w:rPr>
          <w:rFonts w:ascii="Consolas" w:hAnsi="Consolas"/>
        </w:rPr>
      </w:pPr>
      <w:r>
        <w:rPr>
          <w:rFonts w:ascii="Consolas" w:hAnsi="Consolas"/>
        </w:rPr>
        <w:t xml:space="preserve">// </w:t>
      </w:r>
      <w:r w:rsidRPr="002648EF">
        <w:rPr>
          <w:rFonts w:ascii="Consolas" w:hAnsi="Consolas"/>
        </w:rPr>
        <w:t>import ReactDOM from "react-dom";</w:t>
      </w:r>
      <w:r>
        <w:rPr>
          <w:rFonts w:ascii="Consolas" w:hAnsi="Consolas"/>
        </w:rPr>
        <w:t xml:space="preserve"> // We do not need that</w:t>
      </w:r>
    </w:p>
    <w:p w14:paraId="67C8B4D6" w14:textId="77777777" w:rsidR="000C36C3" w:rsidRDefault="000C36C3" w:rsidP="000C36C3">
      <w:pPr>
        <w:spacing w:after="0" w:line="260" w:lineRule="exact"/>
        <w:rPr>
          <w:rFonts w:ascii="Consolas" w:hAnsi="Consolas"/>
        </w:rPr>
      </w:pPr>
    </w:p>
    <w:p w14:paraId="1F1147CA" w14:textId="310E9C58" w:rsidR="000C36C3" w:rsidRDefault="006F529A" w:rsidP="000C36C3">
      <w:pPr>
        <w:spacing w:after="0" w:line="260" w:lineRule="exact"/>
        <w:rPr>
          <w:rFonts w:ascii="Consolas" w:hAnsi="Consolas"/>
        </w:rPr>
      </w:pPr>
      <w:r>
        <w:rPr>
          <w:rFonts w:ascii="Consolas" w:hAnsi="Consolas"/>
        </w:rPr>
        <w:t xml:space="preserve">export default </w:t>
      </w:r>
      <w:r w:rsidR="000C36C3">
        <w:rPr>
          <w:rFonts w:ascii="Consolas" w:hAnsi="Consolas"/>
        </w:rPr>
        <w:t>class Layout extends React.Component {</w:t>
      </w:r>
      <w:r>
        <w:rPr>
          <w:rFonts w:ascii="Consolas" w:hAnsi="Consolas"/>
        </w:rPr>
        <w:t xml:space="preserve"> // We export this class</w:t>
      </w:r>
    </w:p>
    <w:p w14:paraId="74FBCE6C" w14:textId="5DEAB3DB" w:rsidR="000C36C3" w:rsidRDefault="000C36C3" w:rsidP="000C36C3">
      <w:pPr>
        <w:spacing w:after="0" w:line="260" w:lineRule="exact"/>
        <w:rPr>
          <w:rFonts w:ascii="Consolas" w:hAnsi="Consolas"/>
        </w:rPr>
      </w:pPr>
      <w:r>
        <w:rPr>
          <w:rFonts w:ascii="Consolas" w:hAnsi="Consolas"/>
        </w:rPr>
        <w:t xml:space="preserve">  render() {</w:t>
      </w:r>
    </w:p>
    <w:p w14:paraId="1002D1F2" w14:textId="0BF6D693" w:rsidR="00C841D8" w:rsidRDefault="00C841D8" w:rsidP="000C36C3">
      <w:pPr>
        <w:spacing w:after="0" w:line="260" w:lineRule="exact"/>
        <w:rPr>
          <w:rFonts w:ascii="Consolas" w:hAnsi="Consolas"/>
        </w:rPr>
      </w:pPr>
      <w:r>
        <w:rPr>
          <w:rFonts w:ascii="Consolas" w:hAnsi="Consolas"/>
        </w:rPr>
        <w:t xml:space="preserve">    return(</w:t>
      </w:r>
    </w:p>
    <w:p w14:paraId="7B2AEE5B" w14:textId="69AF772A" w:rsidR="000C36C3" w:rsidRDefault="000C36C3" w:rsidP="000C36C3">
      <w:pPr>
        <w:spacing w:after="0" w:line="260" w:lineRule="exact"/>
        <w:rPr>
          <w:rFonts w:ascii="Consolas" w:hAnsi="Consolas"/>
        </w:rPr>
      </w:pPr>
      <w:r>
        <w:rPr>
          <w:rFonts w:ascii="Consolas" w:hAnsi="Consolas"/>
        </w:rPr>
        <w:t xml:space="preserve"> </w:t>
      </w:r>
      <w:r w:rsidR="00C841D8">
        <w:rPr>
          <w:rFonts w:ascii="Consolas" w:hAnsi="Consolas"/>
        </w:rPr>
        <w:t xml:space="preserve">  </w:t>
      </w:r>
      <w:r>
        <w:rPr>
          <w:rFonts w:ascii="Consolas" w:hAnsi="Consolas"/>
        </w:rPr>
        <w:t xml:space="preserve">   </w:t>
      </w:r>
      <w:r w:rsidR="006F529A">
        <w:rPr>
          <w:rFonts w:ascii="Consolas" w:hAnsi="Consolas"/>
        </w:rPr>
        <w:t>&lt;div&gt;</w:t>
      </w:r>
    </w:p>
    <w:p w14:paraId="39071344" w14:textId="723ED3CB" w:rsidR="006F529A" w:rsidRDefault="006F529A" w:rsidP="000C36C3">
      <w:pPr>
        <w:spacing w:after="0" w:line="260" w:lineRule="exact"/>
        <w:rPr>
          <w:rFonts w:ascii="Consolas" w:hAnsi="Consolas"/>
        </w:rPr>
      </w:pPr>
      <w:r>
        <w:rPr>
          <w:rFonts w:ascii="Consolas" w:hAnsi="Consolas"/>
        </w:rPr>
        <w:t xml:space="preserve">     </w:t>
      </w:r>
      <w:r w:rsidR="00C841D8">
        <w:rPr>
          <w:rFonts w:ascii="Consolas" w:hAnsi="Consolas"/>
        </w:rPr>
        <w:t xml:space="preserve">  </w:t>
      </w:r>
      <w:r>
        <w:rPr>
          <w:rFonts w:ascii="Consolas" w:hAnsi="Consolas"/>
        </w:rPr>
        <w:t xml:space="preserve"> &lt;Header/&gt;</w:t>
      </w:r>
    </w:p>
    <w:p w14:paraId="308ED78A" w14:textId="06F06B95" w:rsidR="00EB40EC" w:rsidRDefault="00D81E4E" w:rsidP="000C36C3">
      <w:pPr>
        <w:spacing w:after="0" w:line="260" w:lineRule="exact"/>
        <w:rPr>
          <w:rFonts w:ascii="Consolas" w:hAnsi="Consolas"/>
        </w:rPr>
      </w:pPr>
      <w:r>
        <w:rPr>
          <w:rFonts w:ascii="Consolas" w:hAnsi="Consolas"/>
        </w:rPr>
        <w:t xml:space="preserve">   </w:t>
      </w:r>
      <w:r w:rsidR="00C841D8">
        <w:rPr>
          <w:rFonts w:ascii="Consolas" w:hAnsi="Consolas"/>
        </w:rPr>
        <w:t xml:space="preserve">  </w:t>
      </w:r>
      <w:r>
        <w:rPr>
          <w:rFonts w:ascii="Consolas" w:hAnsi="Consolas"/>
        </w:rPr>
        <w:t xml:space="preserve">   /</w:t>
      </w:r>
      <w:r w:rsidR="00EB40EC">
        <w:rPr>
          <w:rFonts w:ascii="Consolas" w:hAnsi="Consolas"/>
        </w:rPr>
        <w:t>/</w:t>
      </w:r>
      <w:r>
        <w:rPr>
          <w:rFonts w:ascii="Consolas" w:hAnsi="Consolas"/>
        </w:rPr>
        <w:t xml:space="preserve"> Header is not a rendered DOM element yet</w:t>
      </w:r>
      <w:r w:rsidR="00EB40EC">
        <w:rPr>
          <w:rFonts w:ascii="Consolas" w:hAnsi="Consolas"/>
        </w:rPr>
        <w:t xml:space="preserve">, but it has the capacity to </w:t>
      </w:r>
    </w:p>
    <w:p w14:paraId="71F78940" w14:textId="0268AA8F" w:rsidR="00D81E4E" w:rsidRDefault="00EB40EC" w:rsidP="000C36C3">
      <w:pPr>
        <w:spacing w:after="0" w:line="260" w:lineRule="exact"/>
        <w:rPr>
          <w:rFonts w:ascii="Consolas" w:hAnsi="Consolas"/>
        </w:rPr>
      </w:pPr>
      <w:r>
        <w:rPr>
          <w:rFonts w:ascii="Consolas" w:hAnsi="Consolas"/>
        </w:rPr>
        <w:t xml:space="preserve"> </w:t>
      </w:r>
      <w:r w:rsidR="00C841D8">
        <w:rPr>
          <w:rFonts w:ascii="Consolas" w:hAnsi="Consolas"/>
        </w:rPr>
        <w:t xml:space="preserve">  </w:t>
      </w:r>
      <w:r>
        <w:rPr>
          <w:rFonts w:ascii="Consolas" w:hAnsi="Consolas"/>
        </w:rPr>
        <w:t xml:space="preserve">     // render out a DOM element</w:t>
      </w:r>
    </w:p>
    <w:p w14:paraId="01288768" w14:textId="43EECE23" w:rsidR="006F0494" w:rsidRDefault="006F0494" w:rsidP="000C36C3">
      <w:pPr>
        <w:spacing w:after="0" w:line="260" w:lineRule="exact"/>
        <w:rPr>
          <w:rFonts w:ascii="Consolas" w:hAnsi="Consolas"/>
        </w:rPr>
      </w:pPr>
      <w:r>
        <w:rPr>
          <w:rFonts w:ascii="Consolas" w:hAnsi="Consolas"/>
        </w:rPr>
        <w:t xml:space="preserve">      </w:t>
      </w:r>
      <w:r w:rsidR="00C841D8">
        <w:rPr>
          <w:rFonts w:ascii="Consolas" w:hAnsi="Consolas"/>
        </w:rPr>
        <w:t xml:space="preserve">  </w:t>
      </w:r>
      <w:r>
        <w:rPr>
          <w:rFonts w:ascii="Consolas" w:hAnsi="Consolas"/>
        </w:rPr>
        <w:t>&lt;Footer/&gt;</w:t>
      </w:r>
      <w:r w:rsidR="00604E66">
        <w:rPr>
          <w:rFonts w:ascii="Consolas" w:hAnsi="Consolas"/>
        </w:rPr>
        <w:t xml:space="preserve"> // If there is </w:t>
      </w:r>
      <w:r w:rsidR="00FF4761">
        <w:rPr>
          <w:rFonts w:ascii="Consolas" w:hAnsi="Consolas"/>
        </w:rPr>
        <w:t>"</w:t>
      </w:r>
      <w:r w:rsidR="00604E66">
        <w:rPr>
          <w:rFonts w:ascii="Consolas" w:hAnsi="Consolas"/>
        </w:rPr>
        <w:t>Footer.js</w:t>
      </w:r>
      <w:r w:rsidR="00FF4761">
        <w:rPr>
          <w:rFonts w:ascii="Consolas" w:hAnsi="Consolas"/>
        </w:rPr>
        <w:t>"</w:t>
      </w:r>
    </w:p>
    <w:p w14:paraId="4C80658A" w14:textId="1F5D7B89" w:rsidR="006F0494" w:rsidRDefault="006F0494" w:rsidP="000C36C3">
      <w:pPr>
        <w:spacing w:after="0" w:line="260" w:lineRule="exact"/>
        <w:rPr>
          <w:rFonts w:ascii="Consolas" w:hAnsi="Consolas"/>
        </w:rPr>
      </w:pPr>
      <w:r>
        <w:rPr>
          <w:rFonts w:ascii="Consolas" w:hAnsi="Consolas"/>
        </w:rPr>
        <w:t xml:space="preserve">    </w:t>
      </w:r>
      <w:r w:rsidR="00C841D8">
        <w:rPr>
          <w:rFonts w:ascii="Consolas" w:hAnsi="Consolas"/>
        </w:rPr>
        <w:t xml:space="preserve">  </w:t>
      </w:r>
      <w:r>
        <w:rPr>
          <w:rFonts w:ascii="Consolas" w:hAnsi="Consolas"/>
        </w:rPr>
        <w:t xml:space="preserve">  // One can create a body, and so forth</w:t>
      </w:r>
    </w:p>
    <w:p w14:paraId="5F7AFB6E" w14:textId="68F4E441" w:rsidR="006F529A" w:rsidRDefault="006F529A" w:rsidP="000C36C3">
      <w:pPr>
        <w:spacing w:after="0" w:line="260" w:lineRule="exact"/>
        <w:rPr>
          <w:rFonts w:ascii="Consolas" w:hAnsi="Consolas"/>
        </w:rPr>
      </w:pPr>
      <w:r>
        <w:rPr>
          <w:rFonts w:ascii="Consolas" w:hAnsi="Consolas"/>
        </w:rPr>
        <w:t xml:space="preserve">  </w:t>
      </w:r>
      <w:r w:rsidR="00C841D8">
        <w:rPr>
          <w:rFonts w:ascii="Consolas" w:hAnsi="Consolas"/>
        </w:rPr>
        <w:t xml:space="preserve">  </w:t>
      </w:r>
      <w:r>
        <w:rPr>
          <w:rFonts w:ascii="Consolas" w:hAnsi="Consolas"/>
        </w:rPr>
        <w:t xml:space="preserve">  &lt;</w:t>
      </w:r>
      <w:r w:rsidR="009601E1">
        <w:rPr>
          <w:rFonts w:ascii="Consolas" w:hAnsi="Consolas"/>
        </w:rPr>
        <w:t>/</w:t>
      </w:r>
      <w:r>
        <w:rPr>
          <w:rFonts w:ascii="Consolas" w:hAnsi="Consolas"/>
        </w:rPr>
        <w:t>div&gt;</w:t>
      </w:r>
    </w:p>
    <w:p w14:paraId="0C0CA21A" w14:textId="77777777" w:rsidR="000C36C3" w:rsidRDefault="000C36C3" w:rsidP="000C36C3">
      <w:pPr>
        <w:spacing w:after="0" w:line="260" w:lineRule="exact"/>
        <w:rPr>
          <w:rFonts w:ascii="Consolas" w:hAnsi="Consolas"/>
        </w:rPr>
      </w:pPr>
      <w:r>
        <w:rPr>
          <w:rFonts w:ascii="Consolas" w:hAnsi="Consolas"/>
        </w:rPr>
        <w:t xml:space="preserve">    );</w:t>
      </w:r>
    </w:p>
    <w:p w14:paraId="5BB36B94" w14:textId="77777777" w:rsidR="000C36C3" w:rsidRDefault="000C36C3" w:rsidP="000C36C3">
      <w:pPr>
        <w:spacing w:after="0" w:line="260" w:lineRule="exact"/>
        <w:rPr>
          <w:rFonts w:ascii="Consolas" w:hAnsi="Consolas"/>
        </w:rPr>
      </w:pPr>
      <w:r>
        <w:rPr>
          <w:rFonts w:ascii="Consolas" w:hAnsi="Consolas"/>
        </w:rPr>
        <w:t xml:space="preserve">  }</w:t>
      </w:r>
    </w:p>
    <w:p w14:paraId="0D32E615" w14:textId="77777777" w:rsidR="000C36C3" w:rsidRDefault="000C36C3" w:rsidP="000C36C3">
      <w:pPr>
        <w:spacing w:after="0" w:line="260" w:lineRule="exact"/>
        <w:rPr>
          <w:rFonts w:ascii="Consolas" w:hAnsi="Consolas"/>
        </w:rPr>
      </w:pPr>
      <w:r>
        <w:rPr>
          <w:rFonts w:ascii="Consolas" w:hAnsi="Consolas"/>
        </w:rPr>
        <w:t>}</w:t>
      </w:r>
    </w:p>
    <w:p w14:paraId="74B17AE2" w14:textId="77777777" w:rsidR="000C36C3" w:rsidRDefault="000C36C3" w:rsidP="002648EF">
      <w:pPr>
        <w:spacing w:after="0" w:line="260" w:lineRule="exact"/>
        <w:rPr>
          <w:rFonts w:asciiTheme="minorHAnsi" w:hAnsiTheme="minorHAnsi"/>
        </w:rPr>
      </w:pPr>
    </w:p>
    <w:p w14:paraId="57C42656" w14:textId="77777777" w:rsidR="000C36C3" w:rsidRDefault="000C36C3" w:rsidP="000C36C3">
      <w:pPr>
        <w:spacing w:after="0" w:line="260" w:lineRule="exact"/>
        <w:rPr>
          <w:rFonts w:ascii="Consolas" w:hAnsi="Consolas"/>
        </w:rPr>
      </w:pPr>
      <w:r w:rsidRPr="00E10661">
        <w:rPr>
          <w:rFonts w:ascii="Consolas" w:hAnsi="Consolas"/>
        </w:rPr>
        <w:t>/* ./</w:t>
      </w:r>
      <w:r>
        <w:rPr>
          <w:rFonts w:ascii="Consolas" w:hAnsi="Consolas"/>
        </w:rPr>
        <w:t>src/js/client.js</w:t>
      </w:r>
      <w:r w:rsidRPr="00E10661">
        <w:rPr>
          <w:rFonts w:ascii="Consolas" w:hAnsi="Consolas"/>
        </w:rPr>
        <w:t xml:space="preserve"> */</w:t>
      </w:r>
    </w:p>
    <w:p w14:paraId="1AFFA35C" w14:textId="77777777" w:rsidR="000C36C3" w:rsidRDefault="000C36C3" w:rsidP="000C36C3">
      <w:pPr>
        <w:spacing w:after="0" w:line="260" w:lineRule="exact"/>
        <w:rPr>
          <w:rFonts w:ascii="Consolas" w:hAnsi="Consolas"/>
        </w:rPr>
      </w:pPr>
      <w:r w:rsidRPr="002648EF">
        <w:rPr>
          <w:rFonts w:ascii="Consolas" w:hAnsi="Consolas"/>
        </w:rPr>
        <w:t>import React from "react";</w:t>
      </w:r>
    </w:p>
    <w:p w14:paraId="5C2ACC66" w14:textId="77777777" w:rsidR="000C36C3" w:rsidRPr="002648EF" w:rsidRDefault="000C36C3" w:rsidP="000C36C3">
      <w:pPr>
        <w:spacing w:after="0" w:line="260" w:lineRule="exact"/>
        <w:rPr>
          <w:rFonts w:ascii="Consolas" w:hAnsi="Consolas"/>
        </w:rPr>
      </w:pPr>
      <w:r w:rsidRPr="002648EF">
        <w:rPr>
          <w:rFonts w:ascii="Consolas" w:hAnsi="Consolas"/>
        </w:rPr>
        <w:t>import ReactDOM from "react-dom";</w:t>
      </w:r>
    </w:p>
    <w:p w14:paraId="70F045EF" w14:textId="77777777" w:rsidR="000C36C3" w:rsidRPr="002648EF" w:rsidRDefault="000C36C3" w:rsidP="000C36C3">
      <w:pPr>
        <w:spacing w:after="0" w:line="260" w:lineRule="exact"/>
        <w:rPr>
          <w:rFonts w:ascii="Consolas" w:hAnsi="Consolas"/>
        </w:rPr>
      </w:pPr>
    </w:p>
    <w:p w14:paraId="4CB7DCB5" w14:textId="77777777" w:rsidR="000C36C3" w:rsidRDefault="000C36C3" w:rsidP="000C36C3">
      <w:pPr>
        <w:spacing w:after="0" w:line="260" w:lineRule="exact"/>
        <w:rPr>
          <w:rFonts w:ascii="Consolas" w:hAnsi="Consolas"/>
        </w:rPr>
      </w:pPr>
      <w:r w:rsidRPr="002648EF">
        <w:rPr>
          <w:rFonts w:ascii="Consolas" w:hAnsi="Consolas"/>
        </w:rPr>
        <w:t>import Layout from "./components/Layout";</w:t>
      </w:r>
    </w:p>
    <w:p w14:paraId="449AE166" w14:textId="77777777" w:rsidR="000C36C3" w:rsidRPr="000C36C3" w:rsidRDefault="000C36C3" w:rsidP="000C36C3">
      <w:pPr>
        <w:spacing w:after="0" w:line="260" w:lineRule="exact"/>
        <w:rPr>
          <w:rFonts w:ascii="Consolas" w:hAnsi="Consolas"/>
        </w:rPr>
      </w:pPr>
    </w:p>
    <w:p w14:paraId="04C5D123" w14:textId="77777777" w:rsidR="000C36C3" w:rsidRDefault="000C36C3" w:rsidP="000C36C3">
      <w:pPr>
        <w:spacing w:after="0" w:line="260" w:lineRule="exact"/>
        <w:rPr>
          <w:rFonts w:ascii="Consolas" w:hAnsi="Consolas"/>
        </w:rPr>
      </w:pPr>
      <w:r w:rsidRPr="002648EF">
        <w:rPr>
          <w:rFonts w:ascii="Consolas" w:hAnsi="Consolas"/>
        </w:rPr>
        <w:t>const app = document.getElementById('app');</w:t>
      </w:r>
    </w:p>
    <w:p w14:paraId="33F4DF57" w14:textId="77777777" w:rsidR="000C36C3" w:rsidRDefault="000C36C3" w:rsidP="000C36C3">
      <w:pPr>
        <w:spacing w:after="0" w:line="260" w:lineRule="exact"/>
        <w:rPr>
          <w:rFonts w:ascii="Consolas" w:hAnsi="Consolas"/>
        </w:rPr>
      </w:pPr>
      <w:r w:rsidRPr="002648EF">
        <w:rPr>
          <w:rFonts w:ascii="Consolas" w:hAnsi="Consolas"/>
        </w:rPr>
        <w:t>ReactDOM.render(&lt;Layout/&gt;, app);</w:t>
      </w:r>
    </w:p>
    <w:p w14:paraId="5428EC37" w14:textId="77777777" w:rsidR="006F529A" w:rsidRDefault="006F529A" w:rsidP="000C36C3">
      <w:pPr>
        <w:spacing w:after="0" w:line="260" w:lineRule="exact"/>
        <w:rPr>
          <w:rFonts w:ascii="Consolas" w:hAnsi="Consolas"/>
        </w:rPr>
      </w:pPr>
    </w:p>
    <w:p w14:paraId="40FACB21" w14:textId="696AA593" w:rsidR="006F529A" w:rsidRDefault="006F529A" w:rsidP="000C36C3">
      <w:pPr>
        <w:spacing w:after="0" w:line="260" w:lineRule="exact"/>
        <w:rPr>
          <w:rFonts w:ascii="Consolas" w:hAnsi="Consolas"/>
        </w:rPr>
      </w:pPr>
      <w:r>
        <w:rPr>
          <w:rFonts w:ascii="Consolas" w:hAnsi="Consolas"/>
        </w:rPr>
        <w:lastRenderedPageBreak/>
        <w:t xml:space="preserve">/* </w:t>
      </w:r>
      <w:r w:rsidRPr="000C36C3">
        <w:rPr>
          <w:rFonts w:ascii="Consolas" w:hAnsi="Consolas"/>
        </w:rPr>
        <w:t>./src/js/components/</w:t>
      </w:r>
      <w:r w:rsidR="009601E1">
        <w:rPr>
          <w:rFonts w:ascii="Consolas" w:hAnsi="Consolas"/>
        </w:rPr>
        <w:t>Header</w:t>
      </w:r>
      <w:r w:rsidRPr="000C36C3">
        <w:rPr>
          <w:rFonts w:ascii="Consolas" w:hAnsi="Consolas"/>
        </w:rPr>
        <w:t>.js</w:t>
      </w:r>
      <w:r>
        <w:rPr>
          <w:rFonts w:ascii="Consolas" w:hAnsi="Consolas"/>
        </w:rPr>
        <w:t xml:space="preserve"> */</w:t>
      </w:r>
    </w:p>
    <w:p w14:paraId="704F7FF6" w14:textId="77777777" w:rsidR="006F529A" w:rsidRPr="006F529A" w:rsidRDefault="006F529A" w:rsidP="006F529A">
      <w:pPr>
        <w:spacing w:after="0" w:line="260" w:lineRule="exact"/>
        <w:rPr>
          <w:rFonts w:ascii="Consolas" w:hAnsi="Consolas"/>
        </w:rPr>
      </w:pPr>
      <w:r w:rsidRPr="006F529A">
        <w:rPr>
          <w:rFonts w:ascii="Consolas" w:hAnsi="Consolas"/>
        </w:rPr>
        <w:t>import React from "react";</w:t>
      </w:r>
    </w:p>
    <w:p w14:paraId="34ECEB71" w14:textId="77777777" w:rsidR="006F529A" w:rsidRPr="006F529A" w:rsidRDefault="006F529A" w:rsidP="006F529A">
      <w:pPr>
        <w:spacing w:after="0" w:line="260" w:lineRule="exact"/>
        <w:rPr>
          <w:rFonts w:ascii="Consolas" w:hAnsi="Consolas"/>
        </w:rPr>
      </w:pPr>
    </w:p>
    <w:p w14:paraId="00111743" w14:textId="3BE19249" w:rsidR="006F529A" w:rsidRPr="006F529A" w:rsidRDefault="006F529A" w:rsidP="006F529A">
      <w:pPr>
        <w:spacing w:after="0" w:line="260" w:lineRule="exact"/>
        <w:rPr>
          <w:rFonts w:ascii="Consolas" w:hAnsi="Consolas"/>
        </w:rPr>
      </w:pPr>
      <w:r w:rsidRPr="006F529A">
        <w:rPr>
          <w:rFonts w:ascii="Consolas" w:hAnsi="Consolas"/>
        </w:rPr>
        <w:t xml:space="preserve">export default class </w:t>
      </w:r>
      <w:r>
        <w:rPr>
          <w:rFonts w:ascii="Consolas" w:hAnsi="Consolas"/>
        </w:rPr>
        <w:t>Header</w:t>
      </w:r>
      <w:r w:rsidRPr="006F529A">
        <w:rPr>
          <w:rFonts w:ascii="Consolas" w:hAnsi="Consolas"/>
        </w:rPr>
        <w:t xml:space="preserve"> extends React</w:t>
      </w:r>
      <w:r w:rsidRPr="00155CB5">
        <w:rPr>
          <w:rFonts w:ascii="Consolas" w:hAnsi="Consolas"/>
          <w:noProof/>
        </w:rPr>
        <w:t>.Component</w:t>
      </w:r>
      <w:r w:rsidRPr="006F529A">
        <w:rPr>
          <w:rFonts w:ascii="Consolas" w:hAnsi="Consolas"/>
        </w:rPr>
        <w:t xml:space="preserve"> {</w:t>
      </w:r>
    </w:p>
    <w:p w14:paraId="2AB60436" w14:textId="77777777" w:rsidR="006F529A" w:rsidRPr="006F529A" w:rsidRDefault="006F529A" w:rsidP="006F529A">
      <w:pPr>
        <w:spacing w:after="0" w:line="260" w:lineRule="exact"/>
        <w:rPr>
          <w:rFonts w:ascii="Consolas" w:hAnsi="Consolas"/>
        </w:rPr>
      </w:pPr>
      <w:r w:rsidRPr="006F529A">
        <w:rPr>
          <w:rFonts w:ascii="Consolas" w:hAnsi="Consolas"/>
        </w:rPr>
        <w:t xml:space="preserve">  render() {</w:t>
      </w:r>
    </w:p>
    <w:p w14:paraId="23CC5F2A" w14:textId="77777777" w:rsidR="006F529A" w:rsidRPr="006F529A" w:rsidRDefault="006F529A" w:rsidP="006F529A">
      <w:pPr>
        <w:spacing w:after="0" w:line="260" w:lineRule="exact"/>
        <w:rPr>
          <w:rFonts w:ascii="Consolas" w:hAnsi="Consolas"/>
        </w:rPr>
      </w:pPr>
      <w:r w:rsidRPr="006F529A">
        <w:rPr>
          <w:rFonts w:ascii="Consolas" w:hAnsi="Consolas"/>
        </w:rPr>
        <w:t xml:space="preserve">    return (</w:t>
      </w:r>
    </w:p>
    <w:p w14:paraId="726BA3AC" w14:textId="77777777" w:rsidR="006F529A" w:rsidRPr="006F529A" w:rsidRDefault="006F529A" w:rsidP="006F529A">
      <w:pPr>
        <w:spacing w:after="0" w:line="260" w:lineRule="exact"/>
        <w:rPr>
          <w:rFonts w:ascii="Consolas" w:hAnsi="Consolas"/>
        </w:rPr>
      </w:pPr>
      <w:r w:rsidRPr="006F529A">
        <w:rPr>
          <w:rFonts w:ascii="Consolas" w:hAnsi="Consolas"/>
        </w:rPr>
        <w:t xml:space="preserve">      &lt;</w:t>
      </w:r>
      <w:r>
        <w:rPr>
          <w:rFonts w:ascii="Consolas" w:hAnsi="Consolas"/>
        </w:rPr>
        <w:t>header&gt;header&lt;/header&gt;</w:t>
      </w:r>
    </w:p>
    <w:p w14:paraId="26730063" w14:textId="77777777" w:rsidR="006F529A" w:rsidRPr="006F529A" w:rsidRDefault="006F529A" w:rsidP="006F529A">
      <w:pPr>
        <w:spacing w:after="0" w:line="260" w:lineRule="exact"/>
        <w:rPr>
          <w:rFonts w:ascii="Consolas" w:hAnsi="Consolas"/>
        </w:rPr>
      </w:pPr>
      <w:r w:rsidRPr="006F529A">
        <w:rPr>
          <w:rFonts w:ascii="Consolas" w:hAnsi="Consolas"/>
        </w:rPr>
        <w:t xml:space="preserve">    );</w:t>
      </w:r>
    </w:p>
    <w:p w14:paraId="24E29608" w14:textId="77777777" w:rsidR="006F529A" w:rsidRPr="006F529A" w:rsidRDefault="006F529A" w:rsidP="006F529A">
      <w:pPr>
        <w:spacing w:after="0" w:line="260" w:lineRule="exact"/>
        <w:rPr>
          <w:rFonts w:ascii="Consolas" w:hAnsi="Consolas"/>
        </w:rPr>
      </w:pPr>
      <w:r w:rsidRPr="006F529A">
        <w:rPr>
          <w:rFonts w:ascii="Consolas" w:hAnsi="Consolas"/>
        </w:rPr>
        <w:t xml:space="preserve">  }</w:t>
      </w:r>
    </w:p>
    <w:p w14:paraId="23A26FFF" w14:textId="77777777" w:rsidR="006F529A" w:rsidRDefault="006F529A" w:rsidP="006F529A">
      <w:pPr>
        <w:spacing w:after="0" w:line="260" w:lineRule="exact"/>
        <w:rPr>
          <w:rFonts w:ascii="Consolas" w:hAnsi="Consolas"/>
        </w:rPr>
      </w:pPr>
      <w:r w:rsidRPr="006F529A">
        <w:rPr>
          <w:rFonts w:ascii="Consolas" w:hAnsi="Consolas"/>
        </w:rPr>
        <w:t>}</w:t>
      </w:r>
    </w:p>
    <w:p w14:paraId="32E9CC85" w14:textId="77777777" w:rsidR="00EB40EC" w:rsidRDefault="00EB40EC" w:rsidP="000C36C3">
      <w:pPr>
        <w:spacing w:after="0" w:line="260" w:lineRule="exact"/>
        <w:rPr>
          <w:rFonts w:asciiTheme="minorHAnsi" w:hAnsiTheme="minorHAnsi"/>
        </w:rPr>
      </w:pPr>
    </w:p>
    <w:p w14:paraId="3DBB4D71" w14:textId="5FB7B0DF" w:rsidR="00EB40EC" w:rsidRDefault="00EB40EC" w:rsidP="000C36C3">
      <w:pPr>
        <w:spacing w:after="0" w:line="260" w:lineRule="exact"/>
        <w:rPr>
          <w:rFonts w:asciiTheme="minorHAnsi" w:hAnsiTheme="minorHAnsi"/>
        </w:rPr>
      </w:pPr>
      <w:r>
        <w:rPr>
          <w:rFonts w:asciiTheme="minorHAnsi" w:hAnsiTheme="minorHAnsi"/>
        </w:rPr>
        <w:t>We can pass unique details and information into Layout.js. (This will be mentioned later.)</w:t>
      </w:r>
    </w:p>
    <w:p w14:paraId="25093E4B" w14:textId="3B38137C" w:rsidR="004E737D" w:rsidRDefault="004E737D" w:rsidP="000C36C3">
      <w:pPr>
        <w:spacing w:after="0" w:line="260" w:lineRule="exact"/>
        <w:rPr>
          <w:rFonts w:asciiTheme="minorHAnsi" w:hAnsiTheme="minorHAnsi"/>
        </w:rPr>
      </w:pPr>
      <w:r>
        <w:rPr>
          <w:rFonts w:asciiTheme="minorHAnsi" w:hAnsiTheme="minorHAnsi"/>
        </w:rPr>
        <w:t>More details:</w:t>
      </w:r>
    </w:p>
    <w:p w14:paraId="128525EB" w14:textId="190C6763" w:rsidR="00EB40EC" w:rsidRDefault="00EB40EC" w:rsidP="000C36C3">
      <w:pPr>
        <w:spacing w:after="0" w:line="260" w:lineRule="exact"/>
        <w:rPr>
          <w:rFonts w:asciiTheme="minorHAnsi" w:hAnsiTheme="minorHAnsi"/>
        </w:rPr>
      </w:pPr>
    </w:p>
    <w:p w14:paraId="3A9A926A" w14:textId="73508F34" w:rsidR="00EB40EC" w:rsidRDefault="00EB40EC" w:rsidP="00EB40EC">
      <w:pPr>
        <w:spacing w:after="0" w:line="260" w:lineRule="exact"/>
        <w:rPr>
          <w:rFonts w:ascii="Consolas" w:hAnsi="Consolas"/>
        </w:rPr>
      </w:pPr>
      <w:r>
        <w:rPr>
          <w:rFonts w:ascii="Consolas" w:hAnsi="Consolas"/>
        </w:rPr>
        <w:t xml:space="preserve">/* </w:t>
      </w:r>
      <w:r w:rsidRPr="000C36C3">
        <w:rPr>
          <w:rFonts w:ascii="Consolas" w:hAnsi="Consolas"/>
        </w:rPr>
        <w:t>./src/js/components/</w:t>
      </w:r>
      <w:r w:rsidR="009169FA">
        <w:rPr>
          <w:rFonts w:ascii="Consolas" w:hAnsi="Consolas"/>
        </w:rPr>
        <w:t>Header</w:t>
      </w:r>
      <w:r w:rsidRPr="000C36C3">
        <w:rPr>
          <w:rFonts w:ascii="Consolas" w:hAnsi="Consolas"/>
        </w:rPr>
        <w:t>.js</w:t>
      </w:r>
      <w:r>
        <w:rPr>
          <w:rFonts w:ascii="Consolas" w:hAnsi="Consolas"/>
        </w:rPr>
        <w:t xml:space="preserve"> */</w:t>
      </w:r>
    </w:p>
    <w:p w14:paraId="446D76B6" w14:textId="77777777" w:rsidR="008C1DAE" w:rsidRPr="006F529A" w:rsidRDefault="008C1DAE" w:rsidP="008C1DAE">
      <w:pPr>
        <w:spacing w:after="0" w:line="260" w:lineRule="exact"/>
        <w:rPr>
          <w:rFonts w:ascii="Consolas" w:hAnsi="Consolas"/>
        </w:rPr>
      </w:pPr>
      <w:r w:rsidRPr="006F529A">
        <w:rPr>
          <w:rFonts w:ascii="Consolas" w:hAnsi="Consolas"/>
        </w:rPr>
        <w:t>import React from "react";</w:t>
      </w:r>
    </w:p>
    <w:p w14:paraId="040673CE" w14:textId="77777777" w:rsidR="008C1DAE" w:rsidRDefault="008C1DAE" w:rsidP="00EB40EC">
      <w:pPr>
        <w:spacing w:after="0" w:line="260" w:lineRule="exact"/>
        <w:rPr>
          <w:rFonts w:ascii="Consolas" w:hAnsi="Consolas"/>
        </w:rPr>
      </w:pPr>
    </w:p>
    <w:p w14:paraId="0D39B35E" w14:textId="36700F44" w:rsidR="00EB40EC" w:rsidRDefault="00EB40EC" w:rsidP="00EB40EC">
      <w:pPr>
        <w:spacing w:after="0" w:line="260" w:lineRule="exact"/>
        <w:rPr>
          <w:rFonts w:ascii="Consolas" w:hAnsi="Consolas"/>
        </w:rPr>
      </w:pPr>
      <w:r>
        <w:rPr>
          <w:rFonts w:ascii="Consolas" w:hAnsi="Consolas"/>
        </w:rPr>
        <w:t xml:space="preserve">export default class </w:t>
      </w:r>
      <w:r w:rsidR="009169FA">
        <w:rPr>
          <w:rFonts w:ascii="Consolas" w:hAnsi="Consolas"/>
        </w:rPr>
        <w:t>Header</w:t>
      </w:r>
      <w:r>
        <w:rPr>
          <w:rFonts w:ascii="Consolas" w:hAnsi="Consolas"/>
        </w:rPr>
        <w:t xml:space="preserve"> extends React</w:t>
      </w:r>
      <w:r w:rsidRPr="00155CB5">
        <w:rPr>
          <w:rFonts w:ascii="Consolas" w:hAnsi="Consolas"/>
          <w:noProof/>
        </w:rPr>
        <w:t>.Component</w:t>
      </w:r>
      <w:r>
        <w:rPr>
          <w:rFonts w:ascii="Consolas" w:hAnsi="Consolas"/>
        </w:rPr>
        <w:t xml:space="preserve"> </w:t>
      </w:r>
      <w:r w:rsidR="009169FA">
        <w:rPr>
          <w:rFonts w:ascii="Consolas" w:hAnsi="Consolas"/>
        </w:rPr>
        <w:t>{</w:t>
      </w:r>
    </w:p>
    <w:p w14:paraId="77FC06D8" w14:textId="36EF72D3" w:rsidR="00EB40EC" w:rsidRDefault="00EB40EC" w:rsidP="00EB40EC">
      <w:pPr>
        <w:spacing w:after="0" w:line="260" w:lineRule="exact"/>
        <w:rPr>
          <w:rFonts w:ascii="Consolas" w:hAnsi="Consolas"/>
        </w:rPr>
      </w:pPr>
      <w:r>
        <w:rPr>
          <w:rFonts w:ascii="Consolas" w:hAnsi="Consolas"/>
        </w:rPr>
        <w:t xml:space="preserve">  render() {</w:t>
      </w:r>
    </w:p>
    <w:p w14:paraId="1B14D442" w14:textId="26506B6F" w:rsidR="009169FA" w:rsidRDefault="009169FA" w:rsidP="00EB40EC">
      <w:pPr>
        <w:spacing w:after="0" w:line="260" w:lineRule="exact"/>
        <w:rPr>
          <w:rFonts w:ascii="Consolas" w:hAnsi="Consolas"/>
        </w:rPr>
      </w:pPr>
      <w:r>
        <w:rPr>
          <w:rFonts w:ascii="Consolas" w:hAnsi="Consolas"/>
        </w:rPr>
        <w:t xml:space="preserve">    // An array is very useful for something like a list of </w:t>
      </w:r>
      <w:r w:rsidRPr="00155CB5">
        <w:rPr>
          <w:rFonts w:ascii="Consolas" w:hAnsi="Consolas"/>
          <w:noProof/>
        </w:rPr>
        <w:t>li’s</w:t>
      </w:r>
    </w:p>
    <w:p w14:paraId="3380BFDA" w14:textId="246F37D6" w:rsidR="009169FA" w:rsidRDefault="009169FA" w:rsidP="00EB40EC">
      <w:pPr>
        <w:spacing w:after="0" w:line="260" w:lineRule="exact"/>
        <w:rPr>
          <w:rFonts w:ascii="Consolas" w:hAnsi="Consolas"/>
        </w:rPr>
      </w:pPr>
      <w:r>
        <w:rPr>
          <w:rFonts w:ascii="Consolas" w:hAnsi="Consolas"/>
        </w:rPr>
        <w:t xml:space="preserve">    var list = [</w:t>
      </w:r>
    </w:p>
    <w:p w14:paraId="59BDD905" w14:textId="620C6A49" w:rsidR="009169FA" w:rsidRDefault="009169FA" w:rsidP="00EB40EC">
      <w:pPr>
        <w:spacing w:after="0" w:line="260" w:lineRule="exact"/>
        <w:rPr>
          <w:rFonts w:ascii="Consolas" w:hAnsi="Consolas"/>
        </w:rPr>
      </w:pPr>
      <w:r>
        <w:rPr>
          <w:rFonts w:ascii="Consolas" w:hAnsi="Consolas"/>
        </w:rPr>
        <w:t xml:space="preserve">      &lt;Header/&gt;,</w:t>
      </w:r>
    </w:p>
    <w:p w14:paraId="4540B652" w14:textId="115658BA" w:rsidR="009169FA" w:rsidRDefault="009169FA" w:rsidP="009169FA">
      <w:pPr>
        <w:spacing w:after="0" w:line="260" w:lineRule="exact"/>
        <w:rPr>
          <w:rFonts w:ascii="Consolas" w:hAnsi="Consolas"/>
        </w:rPr>
      </w:pPr>
      <w:r>
        <w:rPr>
          <w:rFonts w:ascii="Consolas" w:hAnsi="Consolas"/>
        </w:rPr>
        <w:t xml:space="preserve">      &lt;Header/&gt;,</w:t>
      </w:r>
    </w:p>
    <w:p w14:paraId="156B0237" w14:textId="00FCAD12" w:rsidR="009169FA" w:rsidRDefault="009169FA" w:rsidP="00EB40EC">
      <w:pPr>
        <w:spacing w:after="0" w:line="260" w:lineRule="exact"/>
        <w:rPr>
          <w:rFonts w:ascii="Consolas" w:hAnsi="Consolas"/>
        </w:rPr>
      </w:pPr>
      <w:r>
        <w:rPr>
          <w:rFonts w:ascii="Consolas" w:hAnsi="Consolas"/>
        </w:rPr>
        <w:t xml:space="preserve">      &lt;Header/&gt;,</w:t>
      </w:r>
    </w:p>
    <w:p w14:paraId="78884ADA" w14:textId="04F896DF" w:rsidR="009169FA" w:rsidRDefault="009169FA" w:rsidP="00EB40EC">
      <w:pPr>
        <w:spacing w:after="0" w:line="260" w:lineRule="exact"/>
        <w:rPr>
          <w:rFonts w:ascii="Consolas" w:hAnsi="Consolas"/>
        </w:rPr>
      </w:pPr>
      <w:r>
        <w:rPr>
          <w:rFonts w:ascii="Consolas" w:hAnsi="Consolas"/>
        </w:rPr>
        <w:t xml:space="preserve">    ];</w:t>
      </w:r>
    </w:p>
    <w:p w14:paraId="1A9F7CCA" w14:textId="77777777" w:rsidR="00EB40EC" w:rsidRDefault="00EB40EC" w:rsidP="00EB40EC">
      <w:pPr>
        <w:spacing w:after="0" w:line="260" w:lineRule="exact"/>
        <w:rPr>
          <w:rFonts w:ascii="Consolas" w:hAnsi="Consolas"/>
        </w:rPr>
      </w:pPr>
      <w:r>
        <w:rPr>
          <w:rFonts w:ascii="Consolas" w:hAnsi="Consolas"/>
        </w:rPr>
        <w:t xml:space="preserve">    &lt;div&gt;</w:t>
      </w:r>
    </w:p>
    <w:p w14:paraId="36095A04" w14:textId="430568B6" w:rsidR="00EB40EC" w:rsidRDefault="00EB40EC" w:rsidP="009169FA">
      <w:pPr>
        <w:spacing w:after="0" w:line="260" w:lineRule="exact"/>
        <w:rPr>
          <w:rFonts w:ascii="Consolas" w:hAnsi="Consolas"/>
        </w:rPr>
      </w:pPr>
      <w:r>
        <w:rPr>
          <w:rFonts w:ascii="Consolas" w:hAnsi="Consolas"/>
        </w:rPr>
        <w:t xml:space="preserve">      </w:t>
      </w:r>
      <w:r w:rsidR="009169FA">
        <w:rPr>
          <w:rFonts w:ascii="Consolas" w:hAnsi="Consolas"/>
        </w:rPr>
        <w:t>{list</w:t>
      </w:r>
      <w:r w:rsidR="00D45745">
        <w:rPr>
          <w:rFonts w:ascii="Consolas" w:hAnsi="Consolas"/>
        </w:rPr>
        <w:t>}</w:t>
      </w:r>
      <w:r w:rsidR="00FE1DF2">
        <w:rPr>
          <w:rFonts w:ascii="Consolas" w:hAnsi="Consolas"/>
        </w:rPr>
        <w:t xml:space="preserve"> </w:t>
      </w:r>
      <w:r w:rsidR="009169FA">
        <w:rPr>
          <w:rFonts w:ascii="Consolas" w:hAnsi="Consolas"/>
        </w:rPr>
        <w:t>// JSX will know “list” is an array of three components</w:t>
      </w:r>
    </w:p>
    <w:p w14:paraId="1FCF10D7" w14:textId="01465B81" w:rsidR="00EB40EC" w:rsidRDefault="00EB40EC" w:rsidP="00EB40EC">
      <w:pPr>
        <w:spacing w:after="0" w:line="260" w:lineRule="exact"/>
        <w:rPr>
          <w:rFonts w:ascii="Consolas" w:hAnsi="Consolas"/>
        </w:rPr>
      </w:pPr>
      <w:r>
        <w:rPr>
          <w:rFonts w:ascii="Consolas" w:hAnsi="Consolas"/>
        </w:rPr>
        <w:t xml:space="preserve">    &lt;</w:t>
      </w:r>
      <w:r w:rsidR="009601E1">
        <w:rPr>
          <w:rFonts w:ascii="Consolas" w:hAnsi="Consolas"/>
        </w:rPr>
        <w:t>/</w:t>
      </w:r>
      <w:r>
        <w:rPr>
          <w:rFonts w:ascii="Consolas" w:hAnsi="Consolas"/>
        </w:rPr>
        <w:t>div&gt;</w:t>
      </w:r>
    </w:p>
    <w:p w14:paraId="65C5C339" w14:textId="77777777" w:rsidR="00EB40EC" w:rsidRDefault="00EB40EC" w:rsidP="00EB40EC">
      <w:pPr>
        <w:spacing w:after="0" w:line="260" w:lineRule="exact"/>
        <w:rPr>
          <w:rFonts w:ascii="Consolas" w:hAnsi="Consolas"/>
        </w:rPr>
      </w:pPr>
      <w:r>
        <w:rPr>
          <w:rFonts w:ascii="Consolas" w:hAnsi="Consolas"/>
        </w:rPr>
        <w:t xml:space="preserve">    );</w:t>
      </w:r>
    </w:p>
    <w:p w14:paraId="6EDF479B" w14:textId="77777777" w:rsidR="00EB40EC" w:rsidRDefault="00EB40EC" w:rsidP="00EB40EC">
      <w:pPr>
        <w:spacing w:after="0" w:line="260" w:lineRule="exact"/>
        <w:rPr>
          <w:rFonts w:ascii="Consolas" w:hAnsi="Consolas"/>
        </w:rPr>
      </w:pPr>
      <w:r>
        <w:rPr>
          <w:rFonts w:ascii="Consolas" w:hAnsi="Consolas"/>
        </w:rPr>
        <w:t xml:space="preserve">  }</w:t>
      </w:r>
    </w:p>
    <w:p w14:paraId="06CB06B7" w14:textId="77777777" w:rsidR="00EB40EC" w:rsidRDefault="00EB40EC" w:rsidP="00EB40EC">
      <w:pPr>
        <w:spacing w:after="0" w:line="260" w:lineRule="exact"/>
        <w:rPr>
          <w:rFonts w:ascii="Consolas" w:hAnsi="Consolas"/>
        </w:rPr>
      </w:pPr>
      <w:r>
        <w:rPr>
          <w:rFonts w:ascii="Consolas" w:hAnsi="Consolas"/>
        </w:rPr>
        <w:t>}</w:t>
      </w:r>
    </w:p>
    <w:p w14:paraId="0BE71197" w14:textId="7F8F5AF6" w:rsidR="00EB40EC" w:rsidRDefault="00EB40EC" w:rsidP="000C36C3">
      <w:pPr>
        <w:spacing w:after="0" w:line="260" w:lineRule="exact"/>
        <w:rPr>
          <w:rFonts w:asciiTheme="minorHAnsi" w:hAnsiTheme="minorHAnsi"/>
        </w:rPr>
      </w:pPr>
    </w:p>
    <w:p w14:paraId="02A6ACE7" w14:textId="6E30F720" w:rsidR="009601E1" w:rsidRDefault="009601E1" w:rsidP="009601E1">
      <w:pPr>
        <w:spacing w:after="0" w:line="260" w:lineRule="exact"/>
        <w:rPr>
          <w:rFonts w:ascii="Consolas" w:hAnsi="Consolas"/>
        </w:rPr>
      </w:pPr>
      <w:r>
        <w:rPr>
          <w:rFonts w:ascii="Consolas" w:hAnsi="Consolas"/>
        </w:rPr>
        <w:t xml:space="preserve">/* </w:t>
      </w:r>
      <w:r w:rsidRPr="000C36C3">
        <w:rPr>
          <w:rFonts w:ascii="Consolas" w:hAnsi="Consolas"/>
        </w:rPr>
        <w:t>./src/js/components/</w:t>
      </w:r>
      <w:r>
        <w:rPr>
          <w:rFonts w:ascii="Consolas" w:hAnsi="Consolas"/>
        </w:rPr>
        <w:t>Footer</w:t>
      </w:r>
      <w:r w:rsidRPr="000C36C3">
        <w:rPr>
          <w:rFonts w:ascii="Consolas" w:hAnsi="Consolas"/>
        </w:rPr>
        <w:t>.js</w:t>
      </w:r>
      <w:r>
        <w:rPr>
          <w:rFonts w:ascii="Consolas" w:hAnsi="Consolas"/>
        </w:rPr>
        <w:t xml:space="preserve"> */</w:t>
      </w:r>
    </w:p>
    <w:p w14:paraId="5A4F2421" w14:textId="77777777" w:rsidR="00CC305E" w:rsidRPr="006F529A" w:rsidRDefault="00CC305E" w:rsidP="00CC305E">
      <w:pPr>
        <w:spacing w:after="0" w:line="260" w:lineRule="exact"/>
        <w:rPr>
          <w:rFonts w:ascii="Consolas" w:hAnsi="Consolas"/>
        </w:rPr>
      </w:pPr>
      <w:r w:rsidRPr="006F529A">
        <w:rPr>
          <w:rFonts w:ascii="Consolas" w:hAnsi="Consolas"/>
        </w:rPr>
        <w:t>import React from "react";</w:t>
      </w:r>
    </w:p>
    <w:p w14:paraId="45C4A1F7" w14:textId="77777777" w:rsidR="00CC305E" w:rsidRDefault="00CC305E" w:rsidP="009601E1">
      <w:pPr>
        <w:spacing w:after="0" w:line="260" w:lineRule="exact"/>
        <w:rPr>
          <w:rFonts w:ascii="Consolas" w:hAnsi="Consolas"/>
        </w:rPr>
      </w:pPr>
    </w:p>
    <w:p w14:paraId="74822C03" w14:textId="2929DB09" w:rsidR="009601E1" w:rsidRDefault="009601E1" w:rsidP="009601E1">
      <w:pPr>
        <w:spacing w:after="0" w:line="260" w:lineRule="exact"/>
        <w:rPr>
          <w:rFonts w:ascii="Consolas" w:hAnsi="Consolas"/>
        </w:rPr>
      </w:pPr>
      <w:r>
        <w:rPr>
          <w:rFonts w:ascii="Consolas" w:hAnsi="Consolas"/>
        </w:rPr>
        <w:t>export default class Header extends React</w:t>
      </w:r>
      <w:r w:rsidRPr="00155CB5">
        <w:rPr>
          <w:rFonts w:ascii="Consolas" w:hAnsi="Consolas"/>
          <w:noProof/>
        </w:rPr>
        <w:t>.Component</w:t>
      </w:r>
      <w:r>
        <w:rPr>
          <w:rFonts w:ascii="Consolas" w:hAnsi="Consolas"/>
        </w:rPr>
        <w:t xml:space="preserve"> {</w:t>
      </w:r>
    </w:p>
    <w:p w14:paraId="40DF7117" w14:textId="04D22FF6" w:rsidR="009601E1" w:rsidRDefault="009601E1" w:rsidP="009601E1">
      <w:pPr>
        <w:spacing w:after="0" w:line="260" w:lineRule="exact"/>
        <w:rPr>
          <w:rFonts w:ascii="Consolas" w:hAnsi="Consolas"/>
        </w:rPr>
      </w:pPr>
      <w:r>
        <w:rPr>
          <w:rFonts w:ascii="Consolas" w:hAnsi="Consolas"/>
        </w:rPr>
        <w:t xml:space="preserve">  render() {</w:t>
      </w:r>
    </w:p>
    <w:p w14:paraId="0E86A5B8" w14:textId="1B10AD3A" w:rsidR="009601E1" w:rsidRDefault="009601E1" w:rsidP="009601E1">
      <w:pPr>
        <w:spacing w:after="0" w:line="260" w:lineRule="exact"/>
        <w:rPr>
          <w:rFonts w:ascii="Consolas" w:hAnsi="Consolas"/>
        </w:rPr>
      </w:pPr>
      <w:r>
        <w:rPr>
          <w:rFonts w:ascii="Consolas" w:hAnsi="Consolas"/>
        </w:rPr>
        <w:t xml:space="preserve">      &lt;footer&gt;footer&lt;/footer&gt;</w:t>
      </w:r>
    </w:p>
    <w:p w14:paraId="4F9142A7" w14:textId="77777777" w:rsidR="009601E1" w:rsidRDefault="009601E1" w:rsidP="009601E1">
      <w:pPr>
        <w:spacing w:after="0" w:line="260" w:lineRule="exact"/>
        <w:rPr>
          <w:rFonts w:ascii="Consolas" w:hAnsi="Consolas"/>
        </w:rPr>
      </w:pPr>
      <w:r>
        <w:rPr>
          <w:rFonts w:ascii="Consolas" w:hAnsi="Consolas"/>
        </w:rPr>
        <w:t xml:space="preserve">    );</w:t>
      </w:r>
    </w:p>
    <w:p w14:paraId="12B6F123" w14:textId="77777777" w:rsidR="009601E1" w:rsidRDefault="009601E1" w:rsidP="009601E1">
      <w:pPr>
        <w:spacing w:after="0" w:line="260" w:lineRule="exact"/>
        <w:rPr>
          <w:rFonts w:ascii="Consolas" w:hAnsi="Consolas"/>
        </w:rPr>
      </w:pPr>
      <w:r>
        <w:rPr>
          <w:rFonts w:ascii="Consolas" w:hAnsi="Consolas"/>
        </w:rPr>
        <w:t xml:space="preserve">  }</w:t>
      </w:r>
    </w:p>
    <w:p w14:paraId="0F4D97D8" w14:textId="77777777" w:rsidR="009601E1" w:rsidRDefault="009601E1" w:rsidP="009601E1">
      <w:pPr>
        <w:spacing w:after="0" w:line="260" w:lineRule="exact"/>
        <w:rPr>
          <w:rFonts w:ascii="Consolas" w:hAnsi="Consolas"/>
        </w:rPr>
      </w:pPr>
      <w:r>
        <w:rPr>
          <w:rFonts w:ascii="Consolas" w:hAnsi="Consolas"/>
        </w:rPr>
        <w:t>}</w:t>
      </w:r>
    </w:p>
    <w:p w14:paraId="39A178DE" w14:textId="77777777" w:rsidR="009601E1" w:rsidRDefault="009601E1" w:rsidP="000C36C3">
      <w:pPr>
        <w:spacing w:after="0" w:line="260" w:lineRule="exact"/>
        <w:rPr>
          <w:rFonts w:asciiTheme="minorHAnsi" w:hAnsiTheme="minorHAnsi"/>
        </w:rPr>
      </w:pPr>
    </w:p>
    <w:p w14:paraId="6AAD847F" w14:textId="77777777" w:rsidR="00DC1606" w:rsidRDefault="00DC1606" w:rsidP="00DC1606">
      <w:pPr>
        <w:spacing w:after="0" w:line="260" w:lineRule="exact"/>
        <w:rPr>
          <w:rFonts w:asciiTheme="minorHAnsi" w:hAnsiTheme="minorHAnsi"/>
        </w:rPr>
      </w:pPr>
      <w:r>
        <w:rPr>
          <w:rFonts w:asciiTheme="minorHAnsi" w:hAnsiTheme="minorHAnsi"/>
        </w:rPr>
        <w:t>Some people will create a “pages” (or “routes”) folder instead of “components” folder that has all of the very top-level components. In this case, those will be layouts.</w:t>
      </w:r>
    </w:p>
    <w:p w14:paraId="1DC0EA95" w14:textId="77777777" w:rsidR="00DC1606" w:rsidRDefault="00DC1606" w:rsidP="00DC1606">
      <w:pPr>
        <w:spacing w:after="0" w:line="260" w:lineRule="exact"/>
        <w:rPr>
          <w:rFonts w:asciiTheme="minorHAnsi" w:hAnsiTheme="minorHAnsi"/>
        </w:rPr>
      </w:pPr>
      <w:r>
        <w:rPr>
          <w:rFonts w:asciiTheme="minorHAnsi" w:hAnsiTheme="minorHAnsi"/>
        </w:rPr>
        <w:t>If a component (in ./js/components) has a component within it, you will probably want to create a new folder (e.g. ./js/components/new_folder)</w:t>
      </w:r>
    </w:p>
    <w:p w14:paraId="0D5FE019" w14:textId="63E892D2" w:rsidR="00DC1606" w:rsidRDefault="00DC1606" w:rsidP="000C36C3">
      <w:pPr>
        <w:spacing w:after="0" w:line="260" w:lineRule="exact"/>
        <w:rPr>
          <w:rFonts w:asciiTheme="minorHAnsi" w:hAnsiTheme="minorHAnsi"/>
        </w:rPr>
      </w:pPr>
    </w:p>
    <w:p w14:paraId="26B8763E" w14:textId="77777777" w:rsidR="004E3A9C" w:rsidRDefault="004E3A9C" w:rsidP="004E3A9C">
      <w:pPr>
        <w:spacing w:after="0" w:line="260" w:lineRule="exact"/>
        <w:rPr>
          <w:rFonts w:ascii="Consolas" w:hAnsi="Consolas"/>
        </w:rPr>
      </w:pPr>
      <w:r>
        <w:rPr>
          <w:rFonts w:ascii="Consolas" w:hAnsi="Consolas"/>
        </w:rPr>
        <w:t xml:space="preserve">/* </w:t>
      </w:r>
      <w:r w:rsidRPr="000C36C3">
        <w:rPr>
          <w:rFonts w:ascii="Consolas" w:hAnsi="Consolas"/>
        </w:rPr>
        <w:t>./src/js/components/</w:t>
      </w:r>
      <w:r>
        <w:rPr>
          <w:rFonts w:ascii="Consolas" w:hAnsi="Consolas"/>
        </w:rPr>
        <w:t>Header</w:t>
      </w:r>
      <w:r w:rsidRPr="000C36C3">
        <w:rPr>
          <w:rFonts w:ascii="Consolas" w:hAnsi="Consolas"/>
        </w:rPr>
        <w:t>.js</w:t>
      </w:r>
      <w:r>
        <w:rPr>
          <w:rFonts w:ascii="Consolas" w:hAnsi="Consolas"/>
        </w:rPr>
        <w:t xml:space="preserve"> */</w:t>
      </w:r>
    </w:p>
    <w:p w14:paraId="0D9CE764" w14:textId="25BBC681" w:rsidR="004E3A9C" w:rsidRDefault="004E3A9C" w:rsidP="004E3A9C">
      <w:pPr>
        <w:spacing w:after="0" w:line="260" w:lineRule="exact"/>
        <w:rPr>
          <w:rFonts w:ascii="Consolas" w:hAnsi="Consolas"/>
        </w:rPr>
      </w:pPr>
      <w:r w:rsidRPr="006F529A">
        <w:rPr>
          <w:rFonts w:ascii="Consolas" w:hAnsi="Consolas"/>
        </w:rPr>
        <w:t>import React from "react";</w:t>
      </w:r>
    </w:p>
    <w:p w14:paraId="2FBB08EC" w14:textId="29E9F426" w:rsidR="005B2DF6" w:rsidRPr="006F529A" w:rsidRDefault="005B2DF6" w:rsidP="004E3A9C">
      <w:pPr>
        <w:spacing w:after="0" w:line="260" w:lineRule="exact"/>
        <w:rPr>
          <w:rFonts w:ascii="Consolas" w:hAnsi="Consolas"/>
        </w:rPr>
      </w:pPr>
      <w:r>
        <w:rPr>
          <w:rFonts w:ascii="Consolas" w:hAnsi="Consolas"/>
        </w:rPr>
        <w:t xml:space="preserve">import Title from </w:t>
      </w:r>
      <w:r w:rsidR="00FF4761">
        <w:rPr>
          <w:rFonts w:ascii="Consolas" w:hAnsi="Consolas"/>
        </w:rPr>
        <w:t>"</w:t>
      </w:r>
      <w:r>
        <w:rPr>
          <w:rFonts w:ascii="Consolas" w:hAnsi="Consolas"/>
        </w:rPr>
        <w:t>./Header/Title</w:t>
      </w:r>
      <w:r w:rsidR="00FF4761">
        <w:rPr>
          <w:rFonts w:ascii="Consolas" w:hAnsi="Consolas"/>
        </w:rPr>
        <w:t>"</w:t>
      </w:r>
      <w:r>
        <w:rPr>
          <w:rFonts w:ascii="Consolas" w:hAnsi="Consolas"/>
        </w:rPr>
        <w:t>;</w:t>
      </w:r>
    </w:p>
    <w:p w14:paraId="5765AA03" w14:textId="77777777" w:rsidR="004E3A9C" w:rsidRPr="006F529A" w:rsidRDefault="004E3A9C" w:rsidP="004E3A9C">
      <w:pPr>
        <w:spacing w:after="0" w:line="260" w:lineRule="exact"/>
        <w:rPr>
          <w:rFonts w:ascii="Consolas" w:hAnsi="Consolas"/>
        </w:rPr>
      </w:pPr>
    </w:p>
    <w:p w14:paraId="72382840" w14:textId="77777777" w:rsidR="004E3A9C" w:rsidRPr="006F529A" w:rsidRDefault="004E3A9C" w:rsidP="004E3A9C">
      <w:pPr>
        <w:spacing w:after="0" w:line="260" w:lineRule="exact"/>
        <w:rPr>
          <w:rFonts w:ascii="Consolas" w:hAnsi="Consolas"/>
        </w:rPr>
      </w:pPr>
      <w:r w:rsidRPr="006F529A">
        <w:rPr>
          <w:rFonts w:ascii="Consolas" w:hAnsi="Consolas"/>
        </w:rPr>
        <w:t xml:space="preserve">export default class </w:t>
      </w:r>
      <w:r>
        <w:rPr>
          <w:rFonts w:ascii="Consolas" w:hAnsi="Consolas"/>
        </w:rPr>
        <w:t>Header</w:t>
      </w:r>
      <w:r w:rsidRPr="006F529A">
        <w:rPr>
          <w:rFonts w:ascii="Consolas" w:hAnsi="Consolas"/>
        </w:rPr>
        <w:t xml:space="preserve"> extends React</w:t>
      </w:r>
      <w:r w:rsidRPr="00155CB5">
        <w:rPr>
          <w:rFonts w:ascii="Consolas" w:hAnsi="Consolas"/>
          <w:noProof/>
        </w:rPr>
        <w:t>.Component</w:t>
      </w:r>
      <w:r w:rsidRPr="006F529A">
        <w:rPr>
          <w:rFonts w:ascii="Consolas" w:hAnsi="Consolas"/>
        </w:rPr>
        <w:t xml:space="preserve"> {</w:t>
      </w:r>
    </w:p>
    <w:p w14:paraId="6F6D266B" w14:textId="77777777" w:rsidR="004E3A9C" w:rsidRPr="006F529A" w:rsidRDefault="004E3A9C" w:rsidP="004E3A9C">
      <w:pPr>
        <w:spacing w:after="0" w:line="260" w:lineRule="exact"/>
        <w:rPr>
          <w:rFonts w:ascii="Consolas" w:hAnsi="Consolas"/>
        </w:rPr>
      </w:pPr>
      <w:r w:rsidRPr="006F529A">
        <w:rPr>
          <w:rFonts w:ascii="Consolas" w:hAnsi="Consolas"/>
        </w:rPr>
        <w:t xml:space="preserve">  render() {</w:t>
      </w:r>
    </w:p>
    <w:p w14:paraId="4967CAC9" w14:textId="77777777" w:rsidR="004E3A9C" w:rsidRPr="006F529A" w:rsidRDefault="004E3A9C" w:rsidP="004E3A9C">
      <w:pPr>
        <w:spacing w:after="0" w:line="260" w:lineRule="exact"/>
        <w:rPr>
          <w:rFonts w:ascii="Consolas" w:hAnsi="Consolas"/>
        </w:rPr>
      </w:pPr>
      <w:r w:rsidRPr="006F529A">
        <w:rPr>
          <w:rFonts w:ascii="Consolas" w:hAnsi="Consolas"/>
        </w:rPr>
        <w:t xml:space="preserve">    return (</w:t>
      </w:r>
    </w:p>
    <w:p w14:paraId="2DDB5ADC" w14:textId="4987C544" w:rsidR="004E3A9C" w:rsidRPr="006F529A" w:rsidRDefault="004E3A9C" w:rsidP="004E3A9C">
      <w:pPr>
        <w:spacing w:after="0" w:line="260" w:lineRule="exact"/>
        <w:rPr>
          <w:rFonts w:ascii="Consolas" w:hAnsi="Consolas"/>
        </w:rPr>
      </w:pPr>
      <w:r w:rsidRPr="006F529A">
        <w:rPr>
          <w:rFonts w:ascii="Consolas" w:hAnsi="Consolas"/>
        </w:rPr>
        <w:t xml:space="preserve">      </w:t>
      </w:r>
      <w:r w:rsidR="005B2DF6">
        <w:rPr>
          <w:rFonts w:ascii="Consolas" w:hAnsi="Consolas"/>
        </w:rPr>
        <w:t>&lt;Title/&gt;</w:t>
      </w:r>
    </w:p>
    <w:p w14:paraId="53397B98" w14:textId="77777777" w:rsidR="004E3A9C" w:rsidRPr="006F529A" w:rsidRDefault="004E3A9C" w:rsidP="004E3A9C">
      <w:pPr>
        <w:spacing w:after="0" w:line="260" w:lineRule="exact"/>
        <w:rPr>
          <w:rFonts w:ascii="Consolas" w:hAnsi="Consolas"/>
        </w:rPr>
      </w:pPr>
      <w:r w:rsidRPr="006F529A">
        <w:rPr>
          <w:rFonts w:ascii="Consolas" w:hAnsi="Consolas"/>
        </w:rPr>
        <w:t xml:space="preserve">    );</w:t>
      </w:r>
    </w:p>
    <w:p w14:paraId="5F474F9B" w14:textId="77777777" w:rsidR="004E3A9C" w:rsidRPr="006F529A" w:rsidRDefault="004E3A9C" w:rsidP="004E3A9C">
      <w:pPr>
        <w:spacing w:after="0" w:line="260" w:lineRule="exact"/>
        <w:rPr>
          <w:rFonts w:ascii="Consolas" w:hAnsi="Consolas"/>
        </w:rPr>
      </w:pPr>
      <w:r w:rsidRPr="006F529A">
        <w:rPr>
          <w:rFonts w:ascii="Consolas" w:hAnsi="Consolas"/>
        </w:rPr>
        <w:t xml:space="preserve">  }</w:t>
      </w:r>
    </w:p>
    <w:p w14:paraId="537A4637" w14:textId="74931D06" w:rsidR="005B2DF6" w:rsidRDefault="004E3A9C" w:rsidP="000C36C3">
      <w:pPr>
        <w:spacing w:after="0" w:line="260" w:lineRule="exact"/>
        <w:rPr>
          <w:rFonts w:ascii="Consolas" w:hAnsi="Consolas"/>
        </w:rPr>
      </w:pPr>
      <w:r w:rsidRPr="006F529A">
        <w:rPr>
          <w:rFonts w:ascii="Consolas" w:hAnsi="Consolas"/>
        </w:rPr>
        <w:t>}</w:t>
      </w:r>
    </w:p>
    <w:p w14:paraId="4ACD5CCD" w14:textId="436DF46C" w:rsidR="005B2DF6" w:rsidRDefault="005B2DF6" w:rsidP="000C36C3">
      <w:pPr>
        <w:spacing w:after="0" w:line="260" w:lineRule="exact"/>
        <w:rPr>
          <w:rFonts w:ascii="Consolas" w:hAnsi="Consolas"/>
        </w:rPr>
      </w:pPr>
    </w:p>
    <w:p w14:paraId="7AA183C3" w14:textId="59385104" w:rsidR="005B2DF6" w:rsidRDefault="005B2DF6" w:rsidP="005B2DF6">
      <w:pPr>
        <w:spacing w:after="0" w:line="260" w:lineRule="exact"/>
        <w:rPr>
          <w:rFonts w:ascii="Consolas" w:hAnsi="Consolas"/>
        </w:rPr>
      </w:pPr>
      <w:r>
        <w:rPr>
          <w:rFonts w:ascii="Consolas" w:hAnsi="Consolas"/>
        </w:rPr>
        <w:lastRenderedPageBreak/>
        <w:t xml:space="preserve">/* </w:t>
      </w:r>
      <w:r w:rsidRPr="000C36C3">
        <w:rPr>
          <w:rFonts w:ascii="Consolas" w:hAnsi="Consolas"/>
        </w:rPr>
        <w:t>./src/js/components/</w:t>
      </w:r>
      <w:r>
        <w:rPr>
          <w:rFonts w:ascii="Consolas" w:hAnsi="Consolas"/>
        </w:rPr>
        <w:t>Header/Title</w:t>
      </w:r>
      <w:r w:rsidRPr="000C36C3">
        <w:rPr>
          <w:rFonts w:ascii="Consolas" w:hAnsi="Consolas"/>
        </w:rPr>
        <w:t>.js</w:t>
      </w:r>
      <w:r>
        <w:rPr>
          <w:rFonts w:ascii="Consolas" w:hAnsi="Consolas"/>
        </w:rPr>
        <w:t xml:space="preserve"> */</w:t>
      </w:r>
    </w:p>
    <w:p w14:paraId="3B6671E3" w14:textId="77777777" w:rsidR="005B2DF6" w:rsidRPr="006F529A" w:rsidRDefault="005B2DF6" w:rsidP="005B2DF6">
      <w:pPr>
        <w:spacing w:after="0" w:line="260" w:lineRule="exact"/>
        <w:rPr>
          <w:rFonts w:ascii="Consolas" w:hAnsi="Consolas"/>
        </w:rPr>
      </w:pPr>
      <w:r w:rsidRPr="006F529A">
        <w:rPr>
          <w:rFonts w:ascii="Consolas" w:hAnsi="Consolas"/>
        </w:rPr>
        <w:t>import React from "react";</w:t>
      </w:r>
    </w:p>
    <w:p w14:paraId="642BE622" w14:textId="77777777" w:rsidR="005B2DF6" w:rsidRPr="006F529A" w:rsidRDefault="005B2DF6" w:rsidP="005B2DF6">
      <w:pPr>
        <w:spacing w:after="0" w:line="260" w:lineRule="exact"/>
        <w:rPr>
          <w:rFonts w:ascii="Consolas" w:hAnsi="Consolas"/>
        </w:rPr>
      </w:pPr>
    </w:p>
    <w:p w14:paraId="032889EF" w14:textId="4CCFBDD7" w:rsidR="005B2DF6" w:rsidRPr="006F529A" w:rsidRDefault="005B2DF6" w:rsidP="005B2DF6">
      <w:pPr>
        <w:spacing w:after="0" w:line="260" w:lineRule="exact"/>
        <w:rPr>
          <w:rFonts w:ascii="Consolas" w:hAnsi="Consolas"/>
        </w:rPr>
      </w:pPr>
      <w:r w:rsidRPr="006F529A">
        <w:rPr>
          <w:rFonts w:ascii="Consolas" w:hAnsi="Consolas"/>
        </w:rPr>
        <w:t xml:space="preserve">export default class </w:t>
      </w:r>
      <w:r>
        <w:rPr>
          <w:rFonts w:ascii="Consolas" w:hAnsi="Consolas"/>
        </w:rPr>
        <w:t>Title</w:t>
      </w:r>
      <w:r w:rsidRPr="006F529A">
        <w:rPr>
          <w:rFonts w:ascii="Consolas" w:hAnsi="Consolas"/>
        </w:rPr>
        <w:t xml:space="preserve"> extends React</w:t>
      </w:r>
      <w:r w:rsidRPr="00CE3BC5">
        <w:rPr>
          <w:rFonts w:ascii="Consolas" w:hAnsi="Consolas"/>
          <w:noProof/>
        </w:rPr>
        <w:t>.Component</w:t>
      </w:r>
      <w:r w:rsidRPr="006F529A">
        <w:rPr>
          <w:rFonts w:ascii="Consolas" w:hAnsi="Consolas"/>
        </w:rPr>
        <w:t xml:space="preserve"> {</w:t>
      </w:r>
    </w:p>
    <w:p w14:paraId="454058A9" w14:textId="77777777" w:rsidR="005B2DF6" w:rsidRPr="006F529A" w:rsidRDefault="005B2DF6" w:rsidP="005B2DF6">
      <w:pPr>
        <w:spacing w:after="0" w:line="260" w:lineRule="exact"/>
        <w:rPr>
          <w:rFonts w:ascii="Consolas" w:hAnsi="Consolas"/>
        </w:rPr>
      </w:pPr>
      <w:r w:rsidRPr="006F529A">
        <w:rPr>
          <w:rFonts w:ascii="Consolas" w:hAnsi="Consolas"/>
        </w:rPr>
        <w:t xml:space="preserve">  render() {</w:t>
      </w:r>
    </w:p>
    <w:p w14:paraId="50962622" w14:textId="77777777" w:rsidR="005B2DF6" w:rsidRPr="006F529A" w:rsidRDefault="005B2DF6" w:rsidP="005B2DF6">
      <w:pPr>
        <w:spacing w:after="0" w:line="260" w:lineRule="exact"/>
        <w:rPr>
          <w:rFonts w:ascii="Consolas" w:hAnsi="Consolas"/>
        </w:rPr>
      </w:pPr>
      <w:r w:rsidRPr="006F529A">
        <w:rPr>
          <w:rFonts w:ascii="Consolas" w:hAnsi="Consolas"/>
        </w:rPr>
        <w:t xml:space="preserve">    return (</w:t>
      </w:r>
    </w:p>
    <w:p w14:paraId="2B41D5EC" w14:textId="6D926F11" w:rsidR="005B2DF6" w:rsidRPr="006F529A" w:rsidRDefault="005B2DF6" w:rsidP="005B2DF6">
      <w:pPr>
        <w:spacing w:after="0" w:line="260" w:lineRule="exact"/>
        <w:rPr>
          <w:rFonts w:ascii="Consolas" w:hAnsi="Consolas"/>
        </w:rPr>
      </w:pPr>
      <w:r w:rsidRPr="006F529A">
        <w:rPr>
          <w:rFonts w:ascii="Consolas" w:hAnsi="Consolas"/>
        </w:rPr>
        <w:t xml:space="preserve">      &lt;</w:t>
      </w:r>
      <w:r>
        <w:rPr>
          <w:rFonts w:ascii="Consolas" w:hAnsi="Consolas"/>
        </w:rPr>
        <w:t>h1&gt;Welcome!&lt;/h1&gt;</w:t>
      </w:r>
    </w:p>
    <w:p w14:paraId="17B883F9" w14:textId="77777777" w:rsidR="005B2DF6" w:rsidRPr="006F529A" w:rsidRDefault="005B2DF6" w:rsidP="005B2DF6">
      <w:pPr>
        <w:spacing w:after="0" w:line="260" w:lineRule="exact"/>
        <w:rPr>
          <w:rFonts w:ascii="Consolas" w:hAnsi="Consolas"/>
        </w:rPr>
      </w:pPr>
      <w:r w:rsidRPr="006F529A">
        <w:rPr>
          <w:rFonts w:ascii="Consolas" w:hAnsi="Consolas"/>
        </w:rPr>
        <w:t xml:space="preserve">    );</w:t>
      </w:r>
    </w:p>
    <w:p w14:paraId="1CAB94A4" w14:textId="77777777" w:rsidR="005B2DF6" w:rsidRPr="006F529A" w:rsidRDefault="005B2DF6" w:rsidP="005B2DF6">
      <w:pPr>
        <w:spacing w:after="0" w:line="260" w:lineRule="exact"/>
        <w:rPr>
          <w:rFonts w:ascii="Consolas" w:hAnsi="Consolas"/>
        </w:rPr>
      </w:pPr>
      <w:r w:rsidRPr="006F529A">
        <w:rPr>
          <w:rFonts w:ascii="Consolas" w:hAnsi="Consolas"/>
        </w:rPr>
        <w:t xml:space="preserve">  }</w:t>
      </w:r>
    </w:p>
    <w:p w14:paraId="7D721F5B" w14:textId="1887414F" w:rsidR="005B2DF6" w:rsidRDefault="005B2DF6" w:rsidP="005B2DF6">
      <w:pPr>
        <w:spacing w:after="0" w:line="260" w:lineRule="exact"/>
        <w:rPr>
          <w:rFonts w:ascii="Consolas" w:hAnsi="Consolas"/>
        </w:rPr>
      </w:pPr>
      <w:r w:rsidRPr="006F529A">
        <w:rPr>
          <w:rFonts w:ascii="Consolas" w:hAnsi="Consolas"/>
        </w:rPr>
        <w:t>}</w:t>
      </w:r>
    </w:p>
    <w:p w14:paraId="17E12E5F" w14:textId="6ABD973D" w:rsidR="00946EA2" w:rsidRDefault="00946EA2" w:rsidP="005B2DF6">
      <w:pPr>
        <w:spacing w:after="0" w:line="260" w:lineRule="exact"/>
        <w:rPr>
          <w:rFonts w:ascii="Consolas" w:hAnsi="Consolas"/>
        </w:rPr>
      </w:pPr>
    </w:p>
    <w:p w14:paraId="065FF6C0" w14:textId="7FBA7375" w:rsidR="00946EA2" w:rsidRDefault="00946EA2" w:rsidP="005B2DF6">
      <w:pPr>
        <w:spacing w:after="0" w:line="260" w:lineRule="exact"/>
        <w:rPr>
          <w:rFonts w:ascii="Consolas" w:hAnsi="Consolas"/>
        </w:rPr>
      </w:pPr>
      <w:r>
        <w:rPr>
          <w:rFonts w:ascii="Consolas" w:hAnsi="Consolas"/>
        </w:rPr>
        <w:t>&lt;!-- ./src/index.html --&gt;</w:t>
      </w:r>
    </w:p>
    <w:p w14:paraId="660BFFC5" w14:textId="77777777" w:rsidR="00946EA2" w:rsidRPr="00946EA2" w:rsidRDefault="00946EA2" w:rsidP="00946EA2">
      <w:pPr>
        <w:spacing w:after="0" w:line="260" w:lineRule="exact"/>
        <w:rPr>
          <w:rFonts w:ascii="Consolas" w:hAnsi="Consolas"/>
        </w:rPr>
      </w:pPr>
      <w:r w:rsidRPr="00946EA2">
        <w:rPr>
          <w:rFonts w:ascii="Consolas" w:hAnsi="Consolas"/>
        </w:rPr>
        <w:t>&lt;!DOCTYPE html&gt;</w:t>
      </w:r>
    </w:p>
    <w:p w14:paraId="75600E2B" w14:textId="77777777" w:rsidR="00946EA2" w:rsidRPr="00946EA2" w:rsidRDefault="00946EA2" w:rsidP="00946EA2">
      <w:pPr>
        <w:spacing w:after="0" w:line="260" w:lineRule="exact"/>
        <w:rPr>
          <w:rFonts w:ascii="Consolas" w:hAnsi="Consolas"/>
        </w:rPr>
      </w:pPr>
      <w:r w:rsidRPr="00946EA2">
        <w:rPr>
          <w:rFonts w:ascii="Consolas" w:hAnsi="Consolas"/>
        </w:rPr>
        <w:t>&lt;html&gt;</w:t>
      </w:r>
    </w:p>
    <w:p w14:paraId="2E9FBD4B" w14:textId="7437B336" w:rsidR="00946EA2" w:rsidRPr="00946EA2" w:rsidRDefault="00946EA2" w:rsidP="008C1DAE">
      <w:pPr>
        <w:spacing w:after="0" w:line="260" w:lineRule="exact"/>
        <w:rPr>
          <w:rFonts w:ascii="Consolas" w:hAnsi="Consolas"/>
        </w:rPr>
      </w:pPr>
      <w:r w:rsidRPr="00946EA2">
        <w:rPr>
          <w:rFonts w:ascii="Consolas" w:hAnsi="Consolas"/>
        </w:rPr>
        <w:t xml:space="preserve">  &lt;</w:t>
      </w:r>
      <w:r w:rsidR="008C1DAE">
        <w:rPr>
          <w:rFonts w:ascii="Consolas" w:hAnsi="Consolas"/>
        </w:rPr>
        <w:t>!-- ... --&gt;</w:t>
      </w:r>
    </w:p>
    <w:p w14:paraId="412DB6CB" w14:textId="77777777" w:rsidR="00946EA2" w:rsidRPr="00946EA2" w:rsidRDefault="00946EA2" w:rsidP="00946EA2">
      <w:pPr>
        <w:spacing w:after="0" w:line="260" w:lineRule="exact"/>
        <w:rPr>
          <w:rFonts w:ascii="Consolas" w:hAnsi="Consolas"/>
        </w:rPr>
      </w:pPr>
    </w:p>
    <w:p w14:paraId="11CA6DB4" w14:textId="77777777" w:rsidR="00946EA2" w:rsidRPr="00946EA2" w:rsidRDefault="00946EA2" w:rsidP="00946EA2">
      <w:pPr>
        <w:spacing w:after="0" w:line="260" w:lineRule="exact"/>
        <w:rPr>
          <w:rFonts w:ascii="Consolas" w:hAnsi="Consolas"/>
        </w:rPr>
      </w:pPr>
      <w:r w:rsidRPr="00946EA2">
        <w:rPr>
          <w:rFonts w:ascii="Consolas" w:hAnsi="Consolas"/>
        </w:rPr>
        <w:t xml:space="preserve">  &lt;body&gt;</w:t>
      </w:r>
    </w:p>
    <w:p w14:paraId="5005517B" w14:textId="3B4E0695" w:rsidR="00946EA2" w:rsidRDefault="00946EA2" w:rsidP="00946EA2">
      <w:pPr>
        <w:spacing w:after="0" w:line="260" w:lineRule="exact"/>
        <w:rPr>
          <w:rFonts w:ascii="Consolas" w:hAnsi="Consolas"/>
        </w:rPr>
      </w:pPr>
      <w:r w:rsidRPr="00946EA2">
        <w:rPr>
          <w:rFonts w:ascii="Consolas" w:hAnsi="Consolas"/>
        </w:rPr>
        <w:t xml:space="preserve">    &lt;div id="app"&gt;</w:t>
      </w:r>
    </w:p>
    <w:p w14:paraId="3B5F6556" w14:textId="4D2E9C84" w:rsidR="00946EA2" w:rsidRDefault="00946EA2" w:rsidP="00946EA2">
      <w:pPr>
        <w:spacing w:after="0" w:line="260" w:lineRule="exact"/>
        <w:rPr>
          <w:rFonts w:ascii="Consolas" w:hAnsi="Consolas"/>
        </w:rPr>
      </w:pPr>
      <w:r>
        <w:rPr>
          <w:rFonts w:ascii="Consolas" w:hAnsi="Consolas"/>
        </w:rPr>
        <w:t xml:space="preserve">    </w:t>
      </w:r>
      <w:r w:rsidR="008C1DAE">
        <w:rPr>
          <w:rFonts w:ascii="Consolas" w:hAnsi="Consolas"/>
        </w:rPr>
        <w:t xml:space="preserve">  </w:t>
      </w:r>
      <w:r>
        <w:rPr>
          <w:rFonts w:ascii="Consolas" w:hAnsi="Consolas"/>
        </w:rPr>
        <w:t xml:space="preserve">&lt;!-- </w:t>
      </w:r>
      <w:r w:rsidR="008C1DAE">
        <w:rPr>
          <w:rFonts w:ascii="Consolas" w:hAnsi="Consolas"/>
        </w:rPr>
        <w:t xml:space="preserve">Some DOM will be created here, which can be seen in Chrome’s DevTools </w:t>
      </w:r>
      <w:r>
        <w:rPr>
          <w:rFonts w:ascii="Consolas" w:hAnsi="Consolas"/>
        </w:rPr>
        <w:t>--&gt;</w:t>
      </w:r>
    </w:p>
    <w:p w14:paraId="10374C99" w14:textId="7232B640" w:rsidR="004E737D" w:rsidRDefault="004E737D" w:rsidP="00946EA2">
      <w:pPr>
        <w:spacing w:after="0" w:line="260" w:lineRule="exact"/>
        <w:rPr>
          <w:rFonts w:ascii="Consolas" w:hAnsi="Consolas"/>
        </w:rPr>
      </w:pPr>
      <w:r>
        <w:rPr>
          <w:rFonts w:ascii="Consolas" w:hAnsi="Consolas"/>
        </w:rPr>
        <w:t xml:space="preserve">      &lt;div data-reactid=".0"&gt;</w:t>
      </w:r>
    </w:p>
    <w:p w14:paraId="1E86AE56" w14:textId="6D7FED18" w:rsidR="004E737D" w:rsidRDefault="004E737D" w:rsidP="00946EA2">
      <w:pPr>
        <w:spacing w:after="0" w:line="260" w:lineRule="exact"/>
        <w:rPr>
          <w:rFonts w:ascii="Consolas" w:hAnsi="Consolas"/>
        </w:rPr>
      </w:pPr>
      <w:r>
        <w:rPr>
          <w:rFonts w:ascii="Consolas" w:hAnsi="Consolas"/>
        </w:rPr>
        <w:t xml:space="preserve">        &lt;!-- Note that there are no DOM elements created because of “Header.js” --&gt;</w:t>
      </w:r>
    </w:p>
    <w:p w14:paraId="340F86D9" w14:textId="6EB62E19" w:rsidR="008C1DAE" w:rsidRDefault="008C1DAE" w:rsidP="00946EA2">
      <w:pPr>
        <w:spacing w:after="0" w:line="260" w:lineRule="exact"/>
        <w:rPr>
          <w:rFonts w:ascii="Consolas" w:hAnsi="Consolas"/>
        </w:rPr>
      </w:pPr>
      <w:r>
        <w:rPr>
          <w:rFonts w:ascii="Consolas" w:hAnsi="Consolas"/>
        </w:rPr>
        <w:t xml:space="preserve">   </w:t>
      </w:r>
      <w:r w:rsidR="004E737D">
        <w:rPr>
          <w:rFonts w:ascii="Consolas" w:hAnsi="Consolas"/>
        </w:rPr>
        <w:t xml:space="preserve">    </w:t>
      </w:r>
      <w:r>
        <w:rPr>
          <w:rFonts w:ascii="Consolas" w:hAnsi="Consolas"/>
        </w:rPr>
        <w:t xml:space="preserve"> &lt;h1 data-reactid=".0.0"&gt;Welcome!&lt;/h1&gt;</w:t>
      </w:r>
    </w:p>
    <w:p w14:paraId="4167D217" w14:textId="48B45334" w:rsidR="008C1DAE" w:rsidRDefault="008C1DAE" w:rsidP="00946EA2">
      <w:pPr>
        <w:spacing w:after="0" w:line="260" w:lineRule="exact"/>
        <w:rPr>
          <w:rFonts w:ascii="Consolas" w:hAnsi="Consolas"/>
        </w:rPr>
      </w:pPr>
      <w:r>
        <w:rPr>
          <w:rFonts w:ascii="Consolas" w:hAnsi="Consolas"/>
        </w:rPr>
        <w:t xml:space="preserve">  </w:t>
      </w:r>
      <w:r w:rsidR="004E737D">
        <w:rPr>
          <w:rFonts w:ascii="Consolas" w:hAnsi="Consolas"/>
        </w:rPr>
        <w:t xml:space="preserve">    </w:t>
      </w:r>
      <w:r>
        <w:rPr>
          <w:rFonts w:ascii="Consolas" w:hAnsi="Consolas"/>
        </w:rPr>
        <w:t xml:space="preserve">  &lt;footer data-reactid=.0.1&gt;footer&lt;/footer&gt;</w:t>
      </w:r>
    </w:p>
    <w:p w14:paraId="48E8CF53" w14:textId="19F8A084" w:rsidR="004E737D" w:rsidRDefault="004E737D" w:rsidP="00946EA2">
      <w:pPr>
        <w:spacing w:after="0" w:line="260" w:lineRule="exact"/>
        <w:rPr>
          <w:rFonts w:ascii="Consolas" w:hAnsi="Consolas"/>
        </w:rPr>
      </w:pPr>
      <w:r>
        <w:rPr>
          <w:rFonts w:ascii="Consolas" w:hAnsi="Consolas"/>
        </w:rPr>
        <w:t xml:space="preserve">      &lt;/div&gt;</w:t>
      </w:r>
    </w:p>
    <w:p w14:paraId="1DDF51B5" w14:textId="33541247" w:rsidR="00946EA2" w:rsidRPr="00946EA2" w:rsidRDefault="00946EA2" w:rsidP="00946EA2">
      <w:pPr>
        <w:spacing w:after="0" w:line="260" w:lineRule="exact"/>
        <w:rPr>
          <w:rFonts w:ascii="Consolas" w:hAnsi="Consolas"/>
        </w:rPr>
      </w:pPr>
      <w:r>
        <w:rPr>
          <w:rFonts w:ascii="Consolas" w:hAnsi="Consolas"/>
        </w:rPr>
        <w:t xml:space="preserve">    </w:t>
      </w:r>
      <w:r w:rsidRPr="00946EA2">
        <w:rPr>
          <w:rFonts w:ascii="Consolas" w:hAnsi="Consolas"/>
        </w:rPr>
        <w:t>&lt;/div&gt;</w:t>
      </w:r>
    </w:p>
    <w:p w14:paraId="1B4E52E4" w14:textId="77777777" w:rsidR="00946EA2" w:rsidRPr="00946EA2" w:rsidRDefault="00946EA2" w:rsidP="00946EA2">
      <w:pPr>
        <w:spacing w:after="0" w:line="260" w:lineRule="exact"/>
        <w:rPr>
          <w:rFonts w:ascii="Consolas" w:hAnsi="Consolas"/>
        </w:rPr>
      </w:pPr>
      <w:r w:rsidRPr="00946EA2">
        <w:rPr>
          <w:rFonts w:ascii="Consolas" w:hAnsi="Consolas"/>
        </w:rPr>
        <w:t xml:space="preserve">    &lt;script src="client.min.js"&gt;&lt;/script&gt;</w:t>
      </w:r>
    </w:p>
    <w:p w14:paraId="26CEA8E8" w14:textId="77777777" w:rsidR="00946EA2" w:rsidRPr="00946EA2" w:rsidRDefault="00946EA2" w:rsidP="00946EA2">
      <w:pPr>
        <w:spacing w:after="0" w:line="260" w:lineRule="exact"/>
        <w:rPr>
          <w:rFonts w:ascii="Consolas" w:hAnsi="Consolas"/>
        </w:rPr>
      </w:pPr>
      <w:r w:rsidRPr="00946EA2">
        <w:rPr>
          <w:rFonts w:ascii="Consolas" w:hAnsi="Consolas"/>
        </w:rPr>
        <w:t xml:space="preserve">  &lt;/body&gt;</w:t>
      </w:r>
    </w:p>
    <w:p w14:paraId="4831D4DF" w14:textId="38416145" w:rsidR="001C433E" w:rsidRDefault="00946EA2" w:rsidP="002648EF">
      <w:pPr>
        <w:spacing w:after="0" w:line="260" w:lineRule="exact"/>
        <w:rPr>
          <w:rFonts w:ascii="Consolas" w:hAnsi="Consolas"/>
        </w:rPr>
      </w:pPr>
      <w:r w:rsidRPr="00946EA2">
        <w:rPr>
          <w:rFonts w:ascii="Consolas" w:hAnsi="Consolas"/>
        </w:rPr>
        <w:t>&lt;/html&gt;</w:t>
      </w:r>
    </w:p>
    <w:p w14:paraId="3F3D55DB" w14:textId="2F137878" w:rsidR="00C37648" w:rsidRDefault="00C37648" w:rsidP="002648EF">
      <w:pPr>
        <w:spacing w:after="0" w:line="260" w:lineRule="exact"/>
        <w:rPr>
          <w:rFonts w:ascii="Consolas" w:hAnsi="Consolas"/>
        </w:rPr>
      </w:pPr>
    </w:p>
    <w:p w14:paraId="19015921" w14:textId="5DEBBE3A" w:rsidR="00C37648" w:rsidRPr="00036106" w:rsidRDefault="003E30DA" w:rsidP="002648EF">
      <w:pPr>
        <w:spacing w:after="0" w:line="260" w:lineRule="exact"/>
        <w:rPr>
          <w:rFonts w:asciiTheme="minorHAnsi" w:hAnsiTheme="minorHAnsi"/>
          <w:b/>
        </w:rPr>
      </w:pPr>
      <w:r w:rsidRPr="00036106">
        <w:rPr>
          <w:rFonts w:asciiTheme="minorHAnsi" w:hAnsiTheme="minorHAnsi"/>
          <w:b/>
        </w:rPr>
        <w:t>REACT JS TUTORIAL #4 - State vs Props &amp; Application Data</w:t>
      </w:r>
      <w:r w:rsidR="00117FA6">
        <w:rPr>
          <w:rFonts w:asciiTheme="minorHAnsi" w:hAnsiTheme="minorHAnsi"/>
          <w:b/>
        </w:rPr>
        <w:t>:</w:t>
      </w:r>
    </w:p>
    <w:p w14:paraId="334AE8A3" w14:textId="44E1A2FC" w:rsidR="003E30DA" w:rsidRDefault="00036106" w:rsidP="002648EF">
      <w:pPr>
        <w:spacing w:after="0" w:line="260" w:lineRule="exact"/>
        <w:rPr>
          <w:rFonts w:asciiTheme="minorHAnsi" w:hAnsiTheme="minorHAnsi"/>
        </w:rPr>
      </w:pPr>
      <w:r>
        <w:rPr>
          <w:rFonts w:asciiTheme="minorHAnsi" w:hAnsiTheme="minorHAnsi"/>
        </w:rPr>
        <w:t>We are going to see how data gets managed within React</w:t>
      </w:r>
      <w:r w:rsidR="003A35F7">
        <w:rPr>
          <w:rFonts w:asciiTheme="minorHAnsi" w:hAnsiTheme="minorHAnsi"/>
        </w:rPr>
        <w:t xml:space="preserve"> </w:t>
      </w:r>
      <w:r w:rsidR="00815859">
        <w:rPr>
          <w:rFonts w:asciiTheme="minorHAnsi" w:hAnsiTheme="minorHAnsi"/>
        </w:rPr>
        <w:t>there are two ways</w:t>
      </w:r>
      <w:r w:rsidR="00815859" w:rsidRPr="00815859">
        <w:rPr>
          <w:rFonts w:asciiTheme="minorHAnsi" w:hAnsiTheme="minorHAnsi" w:hint="eastAsia"/>
        </w:rPr>
        <w:t>—</w:t>
      </w:r>
      <w:r w:rsidR="00815859">
        <w:rPr>
          <w:rFonts w:asciiTheme="minorHAnsi" w:hAnsiTheme="minorHAnsi" w:hint="eastAsia"/>
        </w:rPr>
        <w:t>t</w:t>
      </w:r>
      <w:r w:rsidR="00815859">
        <w:rPr>
          <w:rFonts w:asciiTheme="minorHAnsi" w:hAnsiTheme="minorHAnsi"/>
        </w:rPr>
        <w:t>hey get handled through state or props (or context, which is a little advanced and the API is not guaranteed stabilized since it is something new to React)</w:t>
      </w:r>
    </w:p>
    <w:p w14:paraId="1F3669D4" w14:textId="05869A0C" w:rsidR="00C841D8" w:rsidRDefault="00C841D8" w:rsidP="002648EF">
      <w:pPr>
        <w:spacing w:after="0" w:line="260" w:lineRule="exact"/>
        <w:rPr>
          <w:rFonts w:asciiTheme="minorHAnsi" w:hAnsiTheme="minorHAnsi"/>
        </w:rPr>
      </w:pPr>
    </w:p>
    <w:p w14:paraId="2143C741" w14:textId="77777777" w:rsidR="00C841D8" w:rsidRPr="00B45C2F" w:rsidRDefault="00C841D8" w:rsidP="00C841D8">
      <w:pPr>
        <w:spacing w:after="0" w:line="260" w:lineRule="exact"/>
        <w:rPr>
          <w:rFonts w:ascii="Consolas" w:hAnsi="Consolas"/>
        </w:rPr>
      </w:pPr>
      <w:r w:rsidRPr="00B45C2F">
        <w:rPr>
          <w:rFonts w:ascii="Consolas" w:hAnsi="Consolas"/>
        </w:rPr>
        <w:t>/* ./src/js/components/Layout.js */</w:t>
      </w:r>
    </w:p>
    <w:p w14:paraId="403FDB09" w14:textId="77777777" w:rsidR="00C841D8" w:rsidRDefault="00C841D8" w:rsidP="00C841D8">
      <w:pPr>
        <w:spacing w:after="0" w:line="260" w:lineRule="exact"/>
        <w:rPr>
          <w:rFonts w:ascii="Consolas" w:hAnsi="Consolas"/>
        </w:rPr>
      </w:pPr>
      <w:r w:rsidRPr="002648EF">
        <w:rPr>
          <w:rFonts w:ascii="Consolas" w:hAnsi="Consolas"/>
        </w:rPr>
        <w:t>import React from "react";</w:t>
      </w:r>
    </w:p>
    <w:p w14:paraId="6CC2BA9D" w14:textId="791F08BF" w:rsidR="00C841D8" w:rsidRDefault="00C841D8" w:rsidP="00C841D8">
      <w:pPr>
        <w:spacing w:after="0" w:line="260" w:lineRule="exact"/>
        <w:rPr>
          <w:rFonts w:ascii="Consolas" w:hAnsi="Consolas"/>
        </w:rPr>
      </w:pPr>
      <w:r>
        <w:rPr>
          <w:rFonts w:ascii="Consolas" w:hAnsi="Consolas"/>
        </w:rPr>
        <w:t>import Footer from "./Footer";</w:t>
      </w:r>
    </w:p>
    <w:p w14:paraId="20EB519D" w14:textId="38C37675" w:rsidR="00C841D8" w:rsidRDefault="00C841D8" w:rsidP="00C841D8">
      <w:pPr>
        <w:spacing w:after="0" w:line="260" w:lineRule="exact"/>
        <w:rPr>
          <w:rFonts w:ascii="Consolas" w:hAnsi="Consolas"/>
        </w:rPr>
      </w:pPr>
      <w:r>
        <w:rPr>
          <w:rFonts w:ascii="Consolas" w:hAnsi="Consolas"/>
        </w:rPr>
        <w:t>import Header from "./Header";</w:t>
      </w:r>
    </w:p>
    <w:p w14:paraId="2CA2B1E1" w14:textId="77777777" w:rsidR="00C841D8" w:rsidRDefault="00C841D8" w:rsidP="00C841D8">
      <w:pPr>
        <w:spacing w:after="0" w:line="260" w:lineRule="exact"/>
        <w:rPr>
          <w:rFonts w:ascii="Consolas" w:hAnsi="Consolas"/>
        </w:rPr>
      </w:pPr>
    </w:p>
    <w:p w14:paraId="7EA6BE6F" w14:textId="5FBACD8B" w:rsidR="00C841D8" w:rsidRDefault="00C841D8" w:rsidP="00C841D8">
      <w:pPr>
        <w:spacing w:after="0" w:line="260" w:lineRule="exact"/>
        <w:rPr>
          <w:rFonts w:ascii="Consolas" w:hAnsi="Consolas"/>
        </w:rPr>
      </w:pPr>
      <w:r>
        <w:rPr>
          <w:rFonts w:ascii="Consolas" w:hAnsi="Consolas"/>
        </w:rPr>
        <w:t>export default class Layout extends React</w:t>
      </w:r>
      <w:r w:rsidRPr="00155CB5">
        <w:rPr>
          <w:rFonts w:ascii="Consolas" w:hAnsi="Consolas"/>
          <w:noProof/>
        </w:rPr>
        <w:t>.Component</w:t>
      </w:r>
      <w:r>
        <w:rPr>
          <w:rFonts w:ascii="Consolas" w:hAnsi="Consolas"/>
        </w:rPr>
        <w:t xml:space="preserve"> {</w:t>
      </w:r>
    </w:p>
    <w:p w14:paraId="1C6C3B1E" w14:textId="563C7D22" w:rsidR="0002681E" w:rsidRDefault="0002681E" w:rsidP="00C841D8">
      <w:pPr>
        <w:spacing w:after="0" w:line="260" w:lineRule="exact"/>
        <w:rPr>
          <w:rFonts w:ascii="Consolas" w:hAnsi="Consolas"/>
        </w:rPr>
      </w:pPr>
      <w:r>
        <w:rPr>
          <w:rFonts w:ascii="Consolas" w:hAnsi="Consolas"/>
        </w:rPr>
        <w:t xml:space="preserve">  constructor() {</w:t>
      </w:r>
    </w:p>
    <w:p w14:paraId="69995A84" w14:textId="4F127D14" w:rsidR="0002681E" w:rsidRDefault="0002681E" w:rsidP="00C841D8">
      <w:pPr>
        <w:spacing w:after="0" w:line="260" w:lineRule="exact"/>
        <w:rPr>
          <w:rFonts w:ascii="Consolas" w:hAnsi="Consolas"/>
        </w:rPr>
      </w:pPr>
      <w:r>
        <w:rPr>
          <w:rFonts w:ascii="Consolas" w:hAnsi="Consolas"/>
        </w:rPr>
        <w:t xml:space="preserve">    super();</w:t>
      </w:r>
    </w:p>
    <w:p w14:paraId="72E8487A" w14:textId="0AF5D60E" w:rsidR="0002681E" w:rsidRDefault="0002681E" w:rsidP="0002681E">
      <w:pPr>
        <w:spacing w:after="0" w:line="260" w:lineRule="exact"/>
        <w:rPr>
          <w:rFonts w:ascii="Consolas" w:hAnsi="Consolas"/>
        </w:rPr>
      </w:pPr>
      <w:r>
        <w:rPr>
          <w:rFonts w:ascii="Consolas" w:hAnsi="Consolas"/>
        </w:rPr>
        <w:t xml:space="preserve">    this.state = {name: "Will"};</w:t>
      </w:r>
    </w:p>
    <w:p w14:paraId="481FEA25" w14:textId="04949A70" w:rsidR="0002681E" w:rsidRDefault="0002681E" w:rsidP="0002681E">
      <w:pPr>
        <w:spacing w:after="0" w:line="260" w:lineRule="exact"/>
        <w:rPr>
          <w:rFonts w:ascii="Consolas" w:hAnsi="Consolas"/>
        </w:rPr>
      </w:pPr>
      <w:r>
        <w:rPr>
          <w:rFonts w:ascii="Consolas" w:hAnsi="Consolas"/>
        </w:rPr>
        <w:t xml:space="preserve">    // “state” is available through this.state, which by default, is null</w:t>
      </w:r>
    </w:p>
    <w:p w14:paraId="0B6673A6" w14:textId="7E837B5F" w:rsidR="0002681E" w:rsidRDefault="0002681E" w:rsidP="0002681E">
      <w:pPr>
        <w:spacing w:after="0" w:line="260" w:lineRule="exact"/>
        <w:rPr>
          <w:rFonts w:ascii="Consolas" w:hAnsi="Consolas"/>
        </w:rPr>
      </w:pPr>
      <w:r>
        <w:rPr>
          <w:rFonts w:ascii="Consolas" w:hAnsi="Consolas"/>
        </w:rPr>
        <w:t xml:space="preserve">    // The only place you want to set state this way is in the constructor method</w:t>
      </w:r>
    </w:p>
    <w:p w14:paraId="746F517D" w14:textId="4A3740AB" w:rsidR="0002681E" w:rsidRDefault="0002681E" w:rsidP="0002681E">
      <w:pPr>
        <w:spacing w:after="0" w:line="260" w:lineRule="exact"/>
        <w:rPr>
          <w:rFonts w:ascii="Consolas" w:hAnsi="Consolas"/>
        </w:rPr>
      </w:pPr>
      <w:r>
        <w:rPr>
          <w:rFonts w:ascii="Consolas" w:hAnsi="Consolas"/>
        </w:rPr>
        <w:t xml:space="preserve">    // You literally just set your initial state</w:t>
      </w:r>
    </w:p>
    <w:p w14:paraId="0B4E9ADD" w14:textId="51B190FE" w:rsidR="0002681E" w:rsidRDefault="0002681E" w:rsidP="00C841D8">
      <w:pPr>
        <w:spacing w:after="0" w:line="260" w:lineRule="exact"/>
        <w:rPr>
          <w:rFonts w:ascii="Consolas" w:hAnsi="Consolas"/>
        </w:rPr>
      </w:pPr>
      <w:r>
        <w:rPr>
          <w:rFonts w:ascii="Consolas" w:hAnsi="Consolas"/>
        </w:rPr>
        <w:t xml:space="preserve">  }</w:t>
      </w:r>
    </w:p>
    <w:p w14:paraId="24144DBF" w14:textId="77777777" w:rsidR="0002681E" w:rsidRDefault="0002681E" w:rsidP="00C841D8">
      <w:pPr>
        <w:spacing w:after="0" w:line="260" w:lineRule="exact"/>
        <w:rPr>
          <w:rFonts w:ascii="Consolas" w:hAnsi="Consolas"/>
        </w:rPr>
      </w:pPr>
    </w:p>
    <w:p w14:paraId="2DEB9732" w14:textId="1E633D03" w:rsidR="0002681E" w:rsidRDefault="00C841D8" w:rsidP="00C841D8">
      <w:pPr>
        <w:spacing w:after="0" w:line="260" w:lineRule="exact"/>
        <w:rPr>
          <w:rFonts w:ascii="Consolas" w:hAnsi="Consolas"/>
        </w:rPr>
      </w:pPr>
      <w:r>
        <w:rPr>
          <w:rFonts w:ascii="Consolas" w:hAnsi="Consolas"/>
        </w:rPr>
        <w:t xml:space="preserve">  render() {</w:t>
      </w:r>
    </w:p>
    <w:p w14:paraId="2A415C46" w14:textId="77777777" w:rsidR="00C841D8" w:rsidRDefault="00C841D8" w:rsidP="00C841D8">
      <w:pPr>
        <w:spacing w:after="0" w:line="260" w:lineRule="exact"/>
        <w:rPr>
          <w:rFonts w:ascii="Consolas" w:hAnsi="Consolas"/>
        </w:rPr>
      </w:pPr>
      <w:r>
        <w:rPr>
          <w:rFonts w:ascii="Consolas" w:hAnsi="Consolas"/>
        </w:rPr>
        <w:t xml:space="preserve">    return(</w:t>
      </w:r>
    </w:p>
    <w:p w14:paraId="287DB735" w14:textId="1421876B" w:rsidR="00C841D8" w:rsidRDefault="00C841D8" w:rsidP="00C841D8">
      <w:pPr>
        <w:spacing w:after="0" w:line="260" w:lineRule="exact"/>
        <w:rPr>
          <w:rFonts w:ascii="Consolas" w:hAnsi="Consolas"/>
        </w:rPr>
      </w:pPr>
      <w:r>
        <w:rPr>
          <w:rFonts w:ascii="Consolas" w:hAnsi="Consolas"/>
        </w:rPr>
        <w:t xml:space="preserve">      &lt;div&gt;</w:t>
      </w:r>
    </w:p>
    <w:p w14:paraId="79EA348E" w14:textId="029A7377" w:rsidR="00C841D8" w:rsidRDefault="00C841D8" w:rsidP="00C841D8">
      <w:pPr>
        <w:spacing w:after="0" w:line="260" w:lineRule="exact"/>
        <w:rPr>
          <w:rFonts w:ascii="Consolas" w:hAnsi="Consolas"/>
        </w:rPr>
      </w:pPr>
      <w:r>
        <w:rPr>
          <w:rFonts w:ascii="Consolas" w:hAnsi="Consolas"/>
        </w:rPr>
        <w:t xml:space="preserve">        &lt;Header/&gt;</w:t>
      </w:r>
    </w:p>
    <w:p w14:paraId="5BA36F8C" w14:textId="77777777" w:rsidR="0002681E" w:rsidRDefault="0002681E" w:rsidP="0002681E">
      <w:pPr>
        <w:spacing w:after="0" w:line="260" w:lineRule="exact"/>
        <w:rPr>
          <w:rFonts w:ascii="Consolas" w:hAnsi="Consolas"/>
        </w:rPr>
      </w:pPr>
      <w:r>
        <w:rPr>
          <w:rFonts w:ascii="Consolas" w:hAnsi="Consolas"/>
        </w:rPr>
        <w:t xml:space="preserve">        {this.state.name}</w:t>
      </w:r>
    </w:p>
    <w:p w14:paraId="7A4C4942" w14:textId="6DF198DD" w:rsidR="0002681E" w:rsidRDefault="0002681E" w:rsidP="00C841D8">
      <w:pPr>
        <w:spacing w:after="0" w:line="260" w:lineRule="exact"/>
        <w:rPr>
          <w:rFonts w:ascii="Consolas" w:hAnsi="Consolas"/>
        </w:rPr>
      </w:pPr>
      <w:r>
        <w:rPr>
          <w:rFonts w:ascii="Consolas" w:hAnsi="Consolas"/>
        </w:rPr>
        <w:t xml:space="preserve">        // This is similar to what is done before, but this is the proper way to do so</w:t>
      </w:r>
    </w:p>
    <w:p w14:paraId="208A0AA0" w14:textId="69B270A8" w:rsidR="00C841D8" w:rsidRDefault="00C841D8" w:rsidP="00C841D8">
      <w:pPr>
        <w:spacing w:after="0" w:line="260" w:lineRule="exact"/>
        <w:rPr>
          <w:rFonts w:ascii="Consolas" w:hAnsi="Consolas"/>
        </w:rPr>
      </w:pPr>
      <w:r>
        <w:rPr>
          <w:rFonts w:ascii="Consolas" w:hAnsi="Consolas"/>
        </w:rPr>
        <w:t xml:space="preserve">        &lt;Footer/&gt;</w:t>
      </w:r>
    </w:p>
    <w:p w14:paraId="559510DB" w14:textId="77777777" w:rsidR="00C841D8" w:rsidRDefault="00C841D8" w:rsidP="00C841D8">
      <w:pPr>
        <w:spacing w:after="0" w:line="260" w:lineRule="exact"/>
        <w:rPr>
          <w:rFonts w:ascii="Consolas" w:hAnsi="Consolas"/>
        </w:rPr>
      </w:pPr>
      <w:r>
        <w:rPr>
          <w:rFonts w:ascii="Consolas" w:hAnsi="Consolas"/>
        </w:rPr>
        <w:t xml:space="preserve">      &lt;/div&gt;</w:t>
      </w:r>
    </w:p>
    <w:p w14:paraId="52B49060" w14:textId="77777777" w:rsidR="00C841D8" w:rsidRDefault="00C841D8" w:rsidP="00C841D8">
      <w:pPr>
        <w:spacing w:after="0" w:line="260" w:lineRule="exact"/>
        <w:rPr>
          <w:rFonts w:ascii="Consolas" w:hAnsi="Consolas"/>
        </w:rPr>
      </w:pPr>
      <w:r>
        <w:rPr>
          <w:rFonts w:ascii="Consolas" w:hAnsi="Consolas"/>
        </w:rPr>
        <w:t xml:space="preserve">    );</w:t>
      </w:r>
    </w:p>
    <w:p w14:paraId="7413A583" w14:textId="77777777" w:rsidR="00C841D8" w:rsidRDefault="00C841D8" w:rsidP="00C841D8">
      <w:pPr>
        <w:spacing w:after="0" w:line="260" w:lineRule="exact"/>
        <w:rPr>
          <w:rFonts w:ascii="Consolas" w:hAnsi="Consolas"/>
        </w:rPr>
      </w:pPr>
      <w:r>
        <w:rPr>
          <w:rFonts w:ascii="Consolas" w:hAnsi="Consolas"/>
        </w:rPr>
        <w:t xml:space="preserve">  }</w:t>
      </w:r>
    </w:p>
    <w:p w14:paraId="30C18F59" w14:textId="6882410E" w:rsidR="00C841D8" w:rsidRDefault="00C841D8" w:rsidP="00C841D8">
      <w:pPr>
        <w:spacing w:after="0" w:line="260" w:lineRule="exact"/>
        <w:rPr>
          <w:rFonts w:ascii="Consolas" w:hAnsi="Consolas"/>
        </w:rPr>
      </w:pPr>
      <w:r>
        <w:rPr>
          <w:rFonts w:ascii="Consolas" w:hAnsi="Consolas"/>
        </w:rPr>
        <w:t>}</w:t>
      </w:r>
    </w:p>
    <w:p w14:paraId="6806B024" w14:textId="77777777" w:rsidR="0002681E" w:rsidRDefault="0002681E" w:rsidP="00C841D8">
      <w:pPr>
        <w:spacing w:after="0" w:line="260" w:lineRule="exact"/>
        <w:rPr>
          <w:rFonts w:ascii="Consolas" w:hAnsi="Consolas"/>
        </w:rPr>
      </w:pPr>
    </w:p>
    <w:p w14:paraId="5ECFE86B" w14:textId="77777777" w:rsidR="00E33B7A" w:rsidRDefault="0002681E" w:rsidP="004769AC">
      <w:pPr>
        <w:spacing w:after="0" w:line="260" w:lineRule="exact"/>
        <w:rPr>
          <w:rFonts w:asciiTheme="minorHAnsi" w:hAnsiTheme="minorHAnsi"/>
        </w:rPr>
      </w:pPr>
      <w:r>
        <w:rPr>
          <w:rFonts w:asciiTheme="minorHAnsi" w:hAnsiTheme="minorHAnsi"/>
        </w:rPr>
        <w:t>Whenever</w:t>
      </w:r>
      <w:r w:rsidR="004769AC">
        <w:rPr>
          <w:rFonts w:asciiTheme="minorHAnsi" w:hAnsiTheme="minorHAnsi"/>
        </w:rPr>
        <w:t xml:space="preserve"> the</w:t>
      </w:r>
      <w:r>
        <w:rPr>
          <w:rFonts w:asciiTheme="minorHAnsi" w:hAnsiTheme="minorHAnsi"/>
        </w:rPr>
        <w:t xml:space="preserve"> state changes on a component, the component will automatically re-render and the DOM will be u</w:t>
      </w:r>
      <w:r w:rsidR="004769AC">
        <w:rPr>
          <w:rFonts w:asciiTheme="minorHAnsi" w:hAnsiTheme="minorHAnsi"/>
        </w:rPr>
        <w:t>pdated</w:t>
      </w:r>
    </w:p>
    <w:p w14:paraId="39003624" w14:textId="49A65118" w:rsidR="00E33B7A" w:rsidRPr="00E33B7A" w:rsidRDefault="004769AC" w:rsidP="00E33B7A">
      <w:pPr>
        <w:pStyle w:val="a3"/>
        <w:numPr>
          <w:ilvl w:val="0"/>
          <w:numId w:val="2"/>
        </w:numPr>
        <w:spacing w:after="0" w:line="260" w:lineRule="exact"/>
        <w:rPr>
          <w:rFonts w:asciiTheme="minorHAnsi" w:hAnsiTheme="minorHAnsi"/>
        </w:rPr>
      </w:pPr>
      <w:r w:rsidRPr="00E33B7A">
        <w:rPr>
          <w:rFonts w:asciiTheme="minorHAnsi" w:hAnsiTheme="minorHAnsi"/>
        </w:rPr>
        <w:t>React manages a virtual DOM for you, so whenever React renders out all the components, the component tree renders the layout (the header, the footer, and so forth)</w:t>
      </w:r>
    </w:p>
    <w:p w14:paraId="76A6C1F1" w14:textId="7524A7DC" w:rsidR="00E33B7A" w:rsidRDefault="00E33B7A" w:rsidP="00C576C3">
      <w:pPr>
        <w:pStyle w:val="a3"/>
        <w:numPr>
          <w:ilvl w:val="0"/>
          <w:numId w:val="2"/>
        </w:numPr>
        <w:spacing w:after="0" w:line="260" w:lineRule="exact"/>
        <w:rPr>
          <w:rFonts w:asciiTheme="minorHAnsi" w:hAnsiTheme="minorHAnsi"/>
        </w:rPr>
      </w:pPr>
      <w:r w:rsidRPr="00E33B7A">
        <w:rPr>
          <w:rFonts w:asciiTheme="minorHAnsi" w:hAnsiTheme="minorHAnsi"/>
        </w:rPr>
        <w:t>Then the virtual DOM looks for changes from the virtual DOM to the actual DOM. If there are changes, it will update only the affected nodes in the most efficient way. If there are no changes at all, it does not even touch the webpage.</w:t>
      </w:r>
    </w:p>
    <w:p w14:paraId="1A48914B" w14:textId="57C38074" w:rsidR="00E33B7A" w:rsidRDefault="00B45C2F" w:rsidP="00C576C3">
      <w:pPr>
        <w:pStyle w:val="a3"/>
        <w:numPr>
          <w:ilvl w:val="0"/>
          <w:numId w:val="2"/>
        </w:numPr>
        <w:spacing w:after="0" w:line="260" w:lineRule="exact"/>
        <w:rPr>
          <w:rFonts w:asciiTheme="minorHAnsi" w:hAnsiTheme="minorHAnsi"/>
        </w:rPr>
      </w:pPr>
      <w:r>
        <w:rPr>
          <w:rFonts w:asciiTheme="minorHAnsi" w:hAnsiTheme="minorHAnsi"/>
        </w:rPr>
        <w:t xml:space="preserve">This is great because JavaScript is very fast, but </w:t>
      </w:r>
      <w:r w:rsidRPr="00155CB5">
        <w:rPr>
          <w:rFonts w:asciiTheme="minorHAnsi" w:hAnsiTheme="minorHAnsi"/>
          <w:noProof/>
        </w:rPr>
        <w:t>DOM</w:t>
      </w:r>
      <w:r>
        <w:rPr>
          <w:rFonts w:asciiTheme="minorHAnsi" w:hAnsiTheme="minorHAnsi"/>
        </w:rPr>
        <w:t xml:space="preserve"> is very slow. Whenever we have to go to the DOM and update elements, that is the slow part</w:t>
      </w:r>
      <w:r w:rsidR="00155CB5">
        <w:rPr>
          <w:rFonts w:asciiTheme="minorHAnsi" w:hAnsiTheme="minorHAnsi"/>
        </w:rPr>
        <w:t>.</w:t>
      </w:r>
    </w:p>
    <w:p w14:paraId="49DB8A5F" w14:textId="1A730132" w:rsidR="00B45C2F" w:rsidRDefault="00B45C2F" w:rsidP="00C576C3">
      <w:pPr>
        <w:pStyle w:val="a3"/>
        <w:numPr>
          <w:ilvl w:val="0"/>
          <w:numId w:val="2"/>
        </w:numPr>
        <w:spacing w:after="0" w:line="260" w:lineRule="exact"/>
        <w:rPr>
          <w:rFonts w:asciiTheme="minorHAnsi" w:hAnsiTheme="minorHAnsi"/>
        </w:rPr>
      </w:pPr>
      <w:r>
        <w:rPr>
          <w:rFonts w:asciiTheme="minorHAnsi" w:hAnsiTheme="minorHAnsi"/>
        </w:rPr>
        <w:t xml:space="preserve">By having a virtual DOM where everything is updated behind the scenes and only changing the real DOM if there </w:t>
      </w:r>
      <w:r w:rsidR="002A0385">
        <w:rPr>
          <w:rFonts w:asciiTheme="minorHAnsi" w:hAnsiTheme="minorHAnsi"/>
        </w:rPr>
        <w:t>are</w:t>
      </w:r>
      <w:r>
        <w:rPr>
          <w:rFonts w:asciiTheme="minorHAnsi" w:hAnsiTheme="minorHAnsi"/>
        </w:rPr>
        <w:t xml:space="preserve"> differences allows our applications to become really fast</w:t>
      </w:r>
    </w:p>
    <w:p w14:paraId="19FBD88B" w14:textId="25E28ACB" w:rsidR="00B45C2F" w:rsidRDefault="00B45C2F" w:rsidP="00B45C2F">
      <w:pPr>
        <w:spacing w:after="0" w:line="260" w:lineRule="exact"/>
        <w:rPr>
          <w:rFonts w:asciiTheme="minorHAnsi" w:hAnsiTheme="minorHAnsi"/>
        </w:rPr>
      </w:pPr>
    </w:p>
    <w:p w14:paraId="4FAC86A8" w14:textId="7E7E890C" w:rsidR="00B45C2F" w:rsidRDefault="00B45C2F" w:rsidP="00B45C2F">
      <w:pPr>
        <w:spacing w:after="0" w:line="260" w:lineRule="exact"/>
        <w:rPr>
          <w:rFonts w:ascii="Consolas" w:hAnsi="Consolas"/>
        </w:rPr>
      </w:pPr>
      <w:r>
        <w:rPr>
          <w:rFonts w:ascii="Consolas" w:hAnsi="Consolas"/>
        </w:rPr>
        <w:t xml:space="preserve">/* </w:t>
      </w:r>
      <w:r w:rsidRPr="000C36C3">
        <w:rPr>
          <w:rFonts w:ascii="Consolas" w:hAnsi="Consolas"/>
        </w:rPr>
        <w:t>./src/js/components/Layout.js</w:t>
      </w:r>
      <w:r>
        <w:rPr>
          <w:rFonts w:ascii="Consolas" w:hAnsi="Consolas"/>
        </w:rPr>
        <w:t xml:space="preserve"> */</w:t>
      </w:r>
    </w:p>
    <w:p w14:paraId="0C811741" w14:textId="575C87AC" w:rsidR="00B45C2F" w:rsidRDefault="00B45C2F" w:rsidP="00B45C2F">
      <w:pPr>
        <w:spacing w:after="0" w:line="260" w:lineRule="exact"/>
        <w:rPr>
          <w:rFonts w:ascii="Consolas" w:hAnsi="Consolas"/>
        </w:rPr>
      </w:pPr>
      <w:r>
        <w:rPr>
          <w:rFonts w:ascii="Consolas" w:hAnsi="Consolas"/>
        </w:rPr>
        <w:t>/* ... */</w:t>
      </w:r>
    </w:p>
    <w:p w14:paraId="13CDA422" w14:textId="77777777" w:rsidR="00C576C3" w:rsidRDefault="00C576C3" w:rsidP="00B45C2F">
      <w:pPr>
        <w:spacing w:after="0" w:line="260" w:lineRule="exact"/>
        <w:rPr>
          <w:rFonts w:ascii="Consolas" w:hAnsi="Consolas"/>
        </w:rPr>
      </w:pPr>
    </w:p>
    <w:p w14:paraId="213D302A" w14:textId="77777777" w:rsidR="00B45C2F" w:rsidRPr="00B45C2F" w:rsidRDefault="00B45C2F" w:rsidP="00B45C2F">
      <w:pPr>
        <w:spacing w:after="0" w:line="260" w:lineRule="exact"/>
        <w:rPr>
          <w:rFonts w:ascii="Consolas" w:hAnsi="Consolas"/>
        </w:rPr>
      </w:pPr>
      <w:r w:rsidRPr="00B45C2F">
        <w:rPr>
          <w:rFonts w:ascii="Consolas" w:hAnsi="Consolas"/>
        </w:rPr>
        <w:t>export default class Layout extends React</w:t>
      </w:r>
      <w:r w:rsidRPr="00155CB5">
        <w:rPr>
          <w:rFonts w:ascii="Consolas" w:hAnsi="Consolas"/>
          <w:noProof/>
        </w:rPr>
        <w:t>.Component</w:t>
      </w:r>
      <w:r w:rsidRPr="00B45C2F">
        <w:rPr>
          <w:rFonts w:ascii="Consolas" w:hAnsi="Consolas"/>
        </w:rPr>
        <w:t xml:space="preserve"> {</w:t>
      </w:r>
    </w:p>
    <w:p w14:paraId="436D813E" w14:textId="77777777" w:rsidR="00B45C2F" w:rsidRPr="00B45C2F" w:rsidRDefault="00B45C2F" w:rsidP="00B45C2F">
      <w:pPr>
        <w:spacing w:after="0" w:line="260" w:lineRule="exact"/>
        <w:rPr>
          <w:rFonts w:ascii="Consolas" w:hAnsi="Consolas"/>
        </w:rPr>
      </w:pPr>
      <w:r w:rsidRPr="00B45C2F">
        <w:rPr>
          <w:rFonts w:ascii="Consolas" w:hAnsi="Consolas"/>
        </w:rPr>
        <w:t xml:space="preserve">  constructor() {</w:t>
      </w:r>
    </w:p>
    <w:p w14:paraId="5B03FF87" w14:textId="77777777" w:rsidR="00B45C2F" w:rsidRPr="00B45C2F" w:rsidRDefault="00B45C2F" w:rsidP="00B45C2F">
      <w:pPr>
        <w:spacing w:after="0" w:line="260" w:lineRule="exact"/>
        <w:rPr>
          <w:rFonts w:ascii="Consolas" w:hAnsi="Consolas"/>
        </w:rPr>
      </w:pPr>
      <w:r w:rsidRPr="00B45C2F">
        <w:rPr>
          <w:rFonts w:ascii="Consolas" w:hAnsi="Consolas"/>
        </w:rPr>
        <w:t xml:space="preserve">    super();</w:t>
      </w:r>
    </w:p>
    <w:p w14:paraId="436EB1AA" w14:textId="77777777" w:rsidR="00B45C2F" w:rsidRPr="00B45C2F" w:rsidRDefault="00B45C2F" w:rsidP="00B45C2F">
      <w:pPr>
        <w:spacing w:after="0" w:line="260" w:lineRule="exact"/>
        <w:rPr>
          <w:rFonts w:ascii="Consolas" w:hAnsi="Consolas"/>
        </w:rPr>
      </w:pPr>
      <w:r w:rsidRPr="00B45C2F">
        <w:rPr>
          <w:rFonts w:ascii="Consolas" w:hAnsi="Consolas"/>
        </w:rPr>
        <w:t xml:space="preserve">    this.state = {name: "Will"};</w:t>
      </w:r>
    </w:p>
    <w:p w14:paraId="30CE8895" w14:textId="77777777" w:rsidR="00B45C2F" w:rsidRPr="00B45C2F" w:rsidRDefault="00B45C2F" w:rsidP="00B45C2F">
      <w:pPr>
        <w:spacing w:after="0" w:line="260" w:lineRule="exact"/>
        <w:rPr>
          <w:rFonts w:ascii="Consolas" w:hAnsi="Consolas"/>
        </w:rPr>
      </w:pPr>
      <w:r w:rsidRPr="00B45C2F">
        <w:rPr>
          <w:rFonts w:ascii="Consolas" w:hAnsi="Consolas"/>
        </w:rPr>
        <w:t xml:space="preserve">  }</w:t>
      </w:r>
    </w:p>
    <w:p w14:paraId="7E5A77FE" w14:textId="77777777" w:rsidR="00B45C2F" w:rsidRPr="00B45C2F" w:rsidRDefault="00B45C2F" w:rsidP="00B45C2F">
      <w:pPr>
        <w:spacing w:after="0" w:line="260" w:lineRule="exact"/>
        <w:rPr>
          <w:rFonts w:ascii="Consolas" w:hAnsi="Consolas"/>
        </w:rPr>
      </w:pPr>
    </w:p>
    <w:p w14:paraId="6FBA507E" w14:textId="532EEA33" w:rsidR="00B45C2F" w:rsidRDefault="00B45C2F" w:rsidP="00B45C2F">
      <w:pPr>
        <w:spacing w:after="0" w:line="260" w:lineRule="exact"/>
        <w:rPr>
          <w:rFonts w:ascii="Consolas" w:hAnsi="Consolas"/>
        </w:rPr>
      </w:pPr>
      <w:r w:rsidRPr="00B45C2F">
        <w:rPr>
          <w:rFonts w:ascii="Consolas" w:hAnsi="Consolas"/>
        </w:rPr>
        <w:t xml:space="preserve">  render() {</w:t>
      </w:r>
    </w:p>
    <w:p w14:paraId="49DB8829" w14:textId="66FA1E84" w:rsidR="00B45C2F" w:rsidRDefault="00B45C2F" w:rsidP="00B45C2F">
      <w:pPr>
        <w:spacing w:after="0" w:line="260" w:lineRule="exact"/>
        <w:rPr>
          <w:rFonts w:ascii="Consolas" w:hAnsi="Consolas"/>
        </w:rPr>
      </w:pPr>
      <w:r>
        <w:rPr>
          <w:rFonts w:ascii="Consolas" w:hAnsi="Consolas"/>
        </w:rPr>
        <w:t xml:space="preserve">    // Let’s pretend that after one second, the user did some action and</w:t>
      </w:r>
    </w:p>
    <w:p w14:paraId="24719AFA" w14:textId="53345C15" w:rsidR="00B45C2F" w:rsidRDefault="00B45C2F" w:rsidP="00B45C2F">
      <w:pPr>
        <w:spacing w:after="0" w:line="260" w:lineRule="exact"/>
        <w:rPr>
          <w:rFonts w:ascii="Consolas" w:hAnsi="Consolas"/>
        </w:rPr>
      </w:pPr>
      <w:r>
        <w:rPr>
          <w:rFonts w:ascii="Consolas" w:hAnsi="Consolas"/>
        </w:rPr>
        <w:t xml:space="preserve">    // we want to change our state</w:t>
      </w:r>
    </w:p>
    <w:p w14:paraId="4451B925" w14:textId="6661843A" w:rsidR="00B45C2F" w:rsidRDefault="00B45C2F" w:rsidP="00B45C2F">
      <w:pPr>
        <w:spacing w:after="0" w:line="260" w:lineRule="exact"/>
        <w:rPr>
          <w:rFonts w:ascii="Consolas" w:hAnsi="Consolas"/>
        </w:rPr>
      </w:pPr>
      <w:r>
        <w:rPr>
          <w:rFonts w:ascii="Consolas" w:hAnsi="Consolas"/>
        </w:rPr>
        <w:t xml:space="preserve">    setTime</w:t>
      </w:r>
      <w:r w:rsidR="009706A8">
        <w:rPr>
          <w:rFonts w:ascii="Consolas" w:hAnsi="Consolas"/>
        </w:rPr>
        <w:t>o</w:t>
      </w:r>
      <w:r>
        <w:rPr>
          <w:rFonts w:ascii="Consolas" w:hAnsi="Consolas"/>
        </w:rPr>
        <w:t>ut(() =&gt; {</w:t>
      </w:r>
      <w:r w:rsidR="009706A8">
        <w:rPr>
          <w:rFonts w:ascii="Consolas" w:hAnsi="Consolas"/>
        </w:rPr>
        <w:t xml:space="preserve"> // Note that it is not “setTimeOut”</w:t>
      </w:r>
    </w:p>
    <w:p w14:paraId="148C24D3" w14:textId="4C928180" w:rsidR="00B45C2F" w:rsidRDefault="00B45C2F" w:rsidP="00B45C2F">
      <w:pPr>
        <w:spacing w:after="0" w:line="260" w:lineRule="exact"/>
        <w:rPr>
          <w:rFonts w:ascii="Consolas" w:hAnsi="Consolas"/>
        </w:rPr>
      </w:pPr>
      <w:r>
        <w:rPr>
          <w:rFonts w:ascii="Consolas" w:hAnsi="Consolas"/>
        </w:rPr>
        <w:t xml:space="preserve">      this.setState({</w:t>
      </w:r>
      <w:r w:rsidR="00132998">
        <w:rPr>
          <w:rFonts w:ascii="Consolas" w:hAnsi="Consolas"/>
        </w:rPr>
        <w:t>name: "Bob"</w:t>
      </w:r>
      <w:r>
        <w:rPr>
          <w:rFonts w:ascii="Consolas" w:hAnsi="Consolas"/>
        </w:rPr>
        <w:t>})</w:t>
      </w:r>
      <w:r w:rsidR="00F36678">
        <w:rPr>
          <w:rFonts w:ascii="Consolas" w:hAnsi="Consolas"/>
        </w:rPr>
        <w:t>;</w:t>
      </w:r>
      <w:r>
        <w:rPr>
          <w:rFonts w:ascii="Consolas" w:hAnsi="Consolas"/>
        </w:rPr>
        <w:t xml:space="preserve"> // This is the method you need to know with state</w:t>
      </w:r>
      <w:r w:rsidR="00132998">
        <w:rPr>
          <w:rFonts w:ascii="Consolas" w:hAnsi="Consolas"/>
        </w:rPr>
        <w:t>s</w:t>
      </w:r>
    </w:p>
    <w:p w14:paraId="4CE50120" w14:textId="745099F3" w:rsidR="00B45C2F" w:rsidRPr="00B45C2F" w:rsidRDefault="00B45C2F" w:rsidP="00B45C2F">
      <w:pPr>
        <w:spacing w:after="0" w:line="260" w:lineRule="exact"/>
        <w:rPr>
          <w:rFonts w:ascii="Consolas" w:hAnsi="Consolas"/>
        </w:rPr>
      </w:pPr>
      <w:r>
        <w:rPr>
          <w:rFonts w:ascii="Consolas" w:hAnsi="Consolas"/>
        </w:rPr>
        <w:t xml:space="preserve">    }, 1000);</w:t>
      </w:r>
    </w:p>
    <w:p w14:paraId="59AEF07A" w14:textId="77777777" w:rsidR="00B45C2F" w:rsidRPr="00B45C2F" w:rsidRDefault="00B45C2F" w:rsidP="00B45C2F">
      <w:pPr>
        <w:spacing w:after="0" w:line="260" w:lineRule="exact"/>
        <w:rPr>
          <w:rFonts w:ascii="Consolas" w:hAnsi="Consolas"/>
        </w:rPr>
      </w:pPr>
      <w:r w:rsidRPr="00B45C2F">
        <w:rPr>
          <w:rFonts w:ascii="Consolas" w:hAnsi="Consolas"/>
        </w:rPr>
        <w:t xml:space="preserve">    return(</w:t>
      </w:r>
    </w:p>
    <w:p w14:paraId="274C5828" w14:textId="77777777" w:rsidR="00B45C2F" w:rsidRPr="00B45C2F" w:rsidRDefault="00B45C2F" w:rsidP="00B45C2F">
      <w:pPr>
        <w:spacing w:after="0" w:line="260" w:lineRule="exact"/>
        <w:rPr>
          <w:rFonts w:ascii="Consolas" w:hAnsi="Consolas"/>
        </w:rPr>
      </w:pPr>
      <w:r w:rsidRPr="00B45C2F">
        <w:rPr>
          <w:rFonts w:ascii="Consolas" w:hAnsi="Consolas"/>
        </w:rPr>
        <w:t xml:space="preserve">      &lt;div&gt;</w:t>
      </w:r>
    </w:p>
    <w:p w14:paraId="36DEB639" w14:textId="77777777" w:rsidR="00B45C2F" w:rsidRPr="00B45C2F" w:rsidRDefault="00B45C2F" w:rsidP="00B45C2F">
      <w:pPr>
        <w:spacing w:after="0" w:line="260" w:lineRule="exact"/>
        <w:rPr>
          <w:rFonts w:ascii="Consolas" w:hAnsi="Consolas"/>
        </w:rPr>
      </w:pPr>
      <w:r w:rsidRPr="00B45C2F">
        <w:rPr>
          <w:rFonts w:ascii="Consolas" w:hAnsi="Consolas"/>
        </w:rPr>
        <w:t xml:space="preserve">        &lt;Header/&gt;</w:t>
      </w:r>
    </w:p>
    <w:p w14:paraId="19016B52" w14:textId="77777777" w:rsidR="00B45C2F" w:rsidRPr="00B45C2F" w:rsidRDefault="00B45C2F" w:rsidP="00B45C2F">
      <w:pPr>
        <w:spacing w:after="0" w:line="260" w:lineRule="exact"/>
        <w:rPr>
          <w:rFonts w:ascii="Consolas" w:hAnsi="Consolas"/>
        </w:rPr>
      </w:pPr>
      <w:r w:rsidRPr="00B45C2F">
        <w:rPr>
          <w:rFonts w:ascii="Consolas" w:hAnsi="Consolas"/>
        </w:rPr>
        <w:t xml:space="preserve">        {this.state.name}</w:t>
      </w:r>
    </w:p>
    <w:p w14:paraId="667EEE9F" w14:textId="77777777" w:rsidR="00B45C2F" w:rsidRPr="00B45C2F" w:rsidRDefault="00B45C2F" w:rsidP="00B45C2F">
      <w:pPr>
        <w:spacing w:after="0" w:line="260" w:lineRule="exact"/>
        <w:rPr>
          <w:rFonts w:ascii="Consolas" w:hAnsi="Consolas"/>
        </w:rPr>
      </w:pPr>
      <w:r w:rsidRPr="00B45C2F">
        <w:rPr>
          <w:rFonts w:ascii="Consolas" w:hAnsi="Consolas"/>
        </w:rPr>
        <w:t xml:space="preserve">        // This is similar to what is done before, but this is the proper way to do so</w:t>
      </w:r>
    </w:p>
    <w:p w14:paraId="2E952EB1" w14:textId="77777777" w:rsidR="00B45C2F" w:rsidRPr="00B45C2F" w:rsidRDefault="00B45C2F" w:rsidP="00B45C2F">
      <w:pPr>
        <w:spacing w:after="0" w:line="260" w:lineRule="exact"/>
        <w:rPr>
          <w:rFonts w:ascii="Consolas" w:hAnsi="Consolas"/>
        </w:rPr>
      </w:pPr>
      <w:r w:rsidRPr="00B45C2F">
        <w:rPr>
          <w:rFonts w:ascii="Consolas" w:hAnsi="Consolas"/>
        </w:rPr>
        <w:t xml:space="preserve">        &lt;Footer/&gt;</w:t>
      </w:r>
    </w:p>
    <w:p w14:paraId="2C2D097A" w14:textId="77777777" w:rsidR="00B45C2F" w:rsidRPr="00B45C2F" w:rsidRDefault="00B45C2F" w:rsidP="00B45C2F">
      <w:pPr>
        <w:spacing w:after="0" w:line="260" w:lineRule="exact"/>
        <w:rPr>
          <w:rFonts w:ascii="Consolas" w:hAnsi="Consolas"/>
        </w:rPr>
      </w:pPr>
      <w:r w:rsidRPr="00B45C2F">
        <w:rPr>
          <w:rFonts w:ascii="Consolas" w:hAnsi="Consolas"/>
        </w:rPr>
        <w:t xml:space="preserve">      &lt;/div&gt;</w:t>
      </w:r>
    </w:p>
    <w:p w14:paraId="56D16A9B" w14:textId="77777777" w:rsidR="00B45C2F" w:rsidRPr="00B45C2F" w:rsidRDefault="00B45C2F" w:rsidP="00B45C2F">
      <w:pPr>
        <w:spacing w:after="0" w:line="260" w:lineRule="exact"/>
        <w:rPr>
          <w:rFonts w:ascii="Consolas" w:hAnsi="Consolas"/>
        </w:rPr>
      </w:pPr>
      <w:r w:rsidRPr="00B45C2F">
        <w:rPr>
          <w:rFonts w:ascii="Consolas" w:hAnsi="Consolas"/>
        </w:rPr>
        <w:t xml:space="preserve">    );</w:t>
      </w:r>
    </w:p>
    <w:p w14:paraId="3AF39B9E" w14:textId="77777777" w:rsidR="00B45C2F" w:rsidRPr="00B45C2F" w:rsidRDefault="00B45C2F" w:rsidP="00B45C2F">
      <w:pPr>
        <w:spacing w:after="0" w:line="260" w:lineRule="exact"/>
        <w:rPr>
          <w:rFonts w:ascii="Consolas" w:hAnsi="Consolas"/>
        </w:rPr>
      </w:pPr>
      <w:r w:rsidRPr="00B45C2F">
        <w:rPr>
          <w:rFonts w:ascii="Consolas" w:hAnsi="Consolas"/>
        </w:rPr>
        <w:t xml:space="preserve">  }</w:t>
      </w:r>
    </w:p>
    <w:p w14:paraId="05447E39" w14:textId="58801318" w:rsidR="00B45C2F" w:rsidRDefault="00B45C2F" w:rsidP="00B45C2F">
      <w:pPr>
        <w:spacing w:after="0" w:line="260" w:lineRule="exact"/>
        <w:rPr>
          <w:rFonts w:ascii="Consolas" w:hAnsi="Consolas"/>
        </w:rPr>
      </w:pPr>
      <w:r w:rsidRPr="00B45C2F">
        <w:rPr>
          <w:rFonts w:ascii="Consolas" w:hAnsi="Consolas"/>
        </w:rPr>
        <w:t>}</w:t>
      </w:r>
    </w:p>
    <w:p w14:paraId="446960E7" w14:textId="19B747F3" w:rsidR="00132998" w:rsidRDefault="00132998" w:rsidP="00B45C2F">
      <w:pPr>
        <w:spacing w:after="0" w:line="260" w:lineRule="exact"/>
        <w:rPr>
          <w:rFonts w:ascii="Consolas" w:hAnsi="Consolas"/>
        </w:rPr>
      </w:pPr>
    </w:p>
    <w:p w14:paraId="274FFA70" w14:textId="65142CA3" w:rsidR="00132998" w:rsidRDefault="00132998" w:rsidP="00132998">
      <w:pPr>
        <w:spacing w:after="0" w:line="260" w:lineRule="exact"/>
        <w:rPr>
          <w:rFonts w:asciiTheme="minorHAnsi" w:hAnsiTheme="minorHAnsi"/>
        </w:rPr>
      </w:pPr>
      <w:r>
        <w:rPr>
          <w:rFonts w:asciiTheme="minorHAnsi" w:hAnsiTheme="minorHAnsi"/>
        </w:rPr>
        <w:t xml:space="preserve">To </w:t>
      </w:r>
      <w:r w:rsidR="002A0385">
        <w:rPr>
          <w:rFonts w:asciiTheme="minorHAnsi" w:hAnsiTheme="minorHAnsi"/>
        </w:rPr>
        <w:t>see the DOM being updated more clearly, type escape key in the Chrome’s DevTool</w:t>
      </w:r>
      <w:r w:rsidR="00C93434">
        <w:rPr>
          <w:rFonts w:asciiTheme="minorHAnsi" w:hAnsiTheme="minorHAnsi"/>
        </w:rPr>
        <w:t>s</w:t>
      </w:r>
      <w:r w:rsidR="002A0385">
        <w:rPr>
          <w:rFonts w:asciiTheme="minorHAnsi" w:hAnsiTheme="minorHAnsi"/>
        </w:rPr>
        <w:t xml:space="preserve"> to open the console drawer and find the “Rendering” tab. Then check </w:t>
      </w:r>
      <w:r w:rsidR="00155CB5">
        <w:rPr>
          <w:rFonts w:asciiTheme="minorHAnsi" w:hAnsiTheme="minorHAnsi"/>
        </w:rPr>
        <w:t xml:space="preserve">the </w:t>
      </w:r>
      <w:r w:rsidR="002A0385" w:rsidRPr="00155CB5">
        <w:rPr>
          <w:rFonts w:asciiTheme="minorHAnsi" w:hAnsiTheme="minorHAnsi"/>
          <w:noProof/>
        </w:rPr>
        <w:t>“</w:t>
      </w:r>
      <w:r w:rsidR="002A0385">
        <w:rPr>
          <w:rFonts w:asciiTheme="minorHAnsi" w:hAnsiTheme="minorHAnsi"/>
        </w:rPr>
        <w:t>Paint flashing” option.</w:t>
      </w:r>
    </w:p>
    <w:p w14:paraId="549362E7" w14:textId="4DA0F0C4" w:rsidR="002A0385" w:rsidRDefault="002A0385" w:rsidP="002A0385">
      <w:pPr>
        <w:pStyle w:val="a3"/>
        <w:numPr>
          <w:ilvl w:val="0"/>
          <w:numId w:val="2"/>
        </w:numPr>
        <w:spacing w:after="0" w:line="260" w:lineRule="exact"/>
        <w:rPr>
          <w:rFonts w:asciiTheme="minorHAnsi" w:hAnsiTheme="minorHAnsi"/>
        </w:rPr>
      </w:pPr>
      <w:r>
        <w:rPr>
          <w:rFonts w:asciiTheme="minorHAnsi" w:hAnsiTheme="minorHAnsi"/>
        </w:rPr>
        <w:t>So now the screen will flash green whenever a node got changed</w:t>
      </w:r>
    </w:p>
    <w:p w14:paraId="324160E0" w14:textId="60FBE054" w:rsidR="002A0385" w:rsidRDefault="002A0385" w:rsidP="002A0385">
      <w:pPr>
        <w:spacing w:after="0" w:line="260" w:lineRule="exact"/>
        <w:rPr>
          <w:rFonts w:asciiTheme="minorHAnsi" w:hAnsiTheme="minorHAnsi"/>
        </w:rPr>
      </w:pPr>
      <w:r>
        <w:rPr>
          <w:rFonts w:asciiTheme="minorHAnsi" w:hAnsiTheme="minorHAnsi"/>
        </w:rPr>
        <w:t xml:space="preserve">Even though we did a complete now render of the header, the footer, etc., the only actual DOM element that </w:t>
      </w:r>
      <w:r w:rsidR="00C93434">
        <w:rPr>
          <w:rFonts w:asciiTheme="minorHAnsi" w:hAnsiTheme="minorHAnsi"/>
        </w:rPr>
        <w:t xml:space="preserve">got </w:t>
      </w:r>
      <w:r>
        <w:rPr>
          <w:rFonts w:asciiTheme="minorHAnsi" w:hAnsiTheme="minorHAnsi"/>
        </w:rPr>
        <w:t xml:space="preserve">changed was the one that contains </w:t>
      </w:r>
      <w:r w:rsidR="00C93434">
        <w:rPr>
          <w:rFonts w:asciiTheme="minorHAnsi" w:hAnsiTheme="minorHAnsi"/>
        </w:rPr>
        <w:t>the</w:t>
      </w:r>
      <w:r>
        <w:rPr>
          <w:rFonts w:asciiTheme="minorHAnsi" w:hAnsiTheme="minorHAnsi"/>
        </w:rPr>
        <w:t xml:space="preserve"> </w:t>
      </w:r>
      <w:r w:rsidR="00C93434">
        <w:rPr>
          <w:rFonts w:asciiTheme="minorHAnsi" w:hAnsiTheme="minorHAnsi"/>
        </w:rPr>
        <w:t xml:space="preserve">state’s </w:t>
      </w:r>
      <w:r>
        <w:rPr>
          <w:rFonts w:asciiTheme="minorHAnsi" w:hAnsiTheme="minorHAnsi"/>
        </w:rPr>
        <w:t>name</w:t>
      </w:r>
    </w:p>
    <w:p w14:paraId="39D9DC6B" w14:textId="477C2E04" w:rsidR="00C93434" w:rsidRDefault="00C93434" w:rsidP="00C93434">
      <w:pPr>
        <w:pStyle w:val="a3"/>
        <w:numPr>
          <w:ilvl w:val="0"/>
          <w:numId w:val="2"/>
        </w:numPr>
        <w:spacing w:after="0" w:line="260" w:lineRule="exact"/>
        <w:rPr>
          <w:rFonts w:asciiTheme="minorHAnsi" w:hAnsiTheme="minorHAnsi"/>
        </w:rPr>
      </w:pPr>
      <w:r>
        <w:rPr>
          <w:rFonts w:asciiTheme="minorHAnsi" w:hAnsiTheme="minorHAnsi"/>
        </w:rPr>
        <w:t>We can see that in DevTools, a span tag containing Bob is automatically made</w:t>
      </w:r>
    </w:p>
    <w:p w14:paraId="01FE37C2" w14:textId="625250B3" w:rsidR="00C93434" w:rsidRDefault="00C93434" w:rsidP="00C93434">
      <w:pPr>
        <w:pStyle w:val="a3"/>
        <w:numPr>
          <w:ilvl w:val="0"/>
          <w:numId w:val="2"/>
        </w:numPr>
        <w:spacing w:after="0" w:line="260" w:lineRule="exact"/>
        <w:rPr>
          <w:rFonts w:asciiTheme="minorHAnsi" w:hAnsiTheme="minorHAnsi"/>
        </w:rPr>
      </w:pPr>
      <w:r>
        <w:rPr>
          <w:rFonts w:asciiTheme="minorHAnsi" w:hAnsiTheme="minorHAnsi"/>
        </w:rPr>
        <w:t xml:space="preserve">If you did Backbone, you will know that there is always a question of at what point I should update DOM, and when I do, who should update that. Should the list component update the whole list and re-render the whole </w:t>
      </w:r>
      <w:proofErr w:type="gramStart"/>
      <w:r w:rsidR="00AF27EB">
        <w:rPr>
          <w:rFonts w:asciiTheme="minorHAnsi" w:hAnsiTheme="minorHAnsi"/>
        </w:rPr>
        <w:t>list,</w:t>
      </w:r>
      <w:r>
        <w:rPr>
          <w:rFonts w:asciiTheme="minorHAnsi" w:hAnsiTheme="minorHAnsi"/>
        </w:rPr>
        <w:t xml:space="preserve"> or</w:t>
      </w:r>
      <w:proofErr w:type="gramEnd"/>
      <w:r>
        <w:rPr>
          <w:rFonts w:asciiTheme="minorHAnsi" w:hAnsiTheme="minorHAnsi"/>
        </w:rPr>
        <w:t xml:space="preserve"> should each list item manage rendering itself</w:t>
      </w:r>
      <w:r w:rsidR="00155CB5">
        <w:rPr>
          <w:rFonts w:asciiTheme="minorHAnsi" w:hAnsiTheme="minorHAnsi"/>
        </w:rPr>
        <w:t>.</w:t>
      </w:r>
    </w:p>
    <w:p w14:paraId="53BEA71D" w14:textId="6BB619BD" w:rsidR="00AF27EB" w:rsidRDefault="006173B1" w:rsidP="00C93434">
      <w:pPr>
        <w:pStyle w:val="a3"/>
        <w:numPr>
          <w:ilvl w:val="0"/>
          <w:numId w:val="2"/>
        </w:numPr>
        <w:spacing w:after="0" w:line="260" w:lineRule="exact"/>
        <w:rPr>
          <w:rFonts w:asciiTheme="minorHAnsi" w:hAnsiTheme="minorHAnsi"/>
        </w:rPr>
      </w:pPr>
      <w:r>
        <w:rPr>
          <w:rFonts w:asciiTheme="minorHAnsi" w:hAnsiTheme="minorHAnsi"/>
        </w:rPr>
        <w:t>React re-render everything all the time on a</w:t>
      </w:r>
      <w:r w:rsidR="00FC3D9F">
        <w:rPr>
          <w:rFonts w:asciiTheme="minorHAnsi" w:hAnsiTheme="minorHAnsi"/>
        </w:rPr>
        <w:t>ny change, but we are only going to do it in JavaScript and will touch the DOM if something is actually changed</w:t>
      </w:r>
    </w:p>
    <w:p w14:paraId="44064CE3" w14:textId="60ADCD6F" w:rsidR="00FC3D9F" w:rsidRDefault="00FC3D9F" w:rsidP="00C93434">
      <w:pPr>
        <w:pStyle w:val="a3"/>
        <w:numPr>
          <w:ilvl w:val="0"/>
          <w:numId w:val="2"/>
        </w:numPr>
        <w:spacing w:after="0" w:line="260" w:lineRule="exact"/>
        <w:rPr>
          <w:rFonts w:asciiTheme="minorHAnsi" w:hAnsiTheme="minorHAnsi"/>
        </w:rPr>
      </w:pPr>
      <w:r>
        <w:rPr>
          <w:rFonts w:asciiTheme="minorHAnsi" w:hAnsiTheme="minorHAnsi"/>
        </w:rPr>
        <w:t>The mentality behind state is that state only gets used if a component has an internal value that only affects the component and does not affect any of the rest of the app</w:t>
      </w:r>
    </w:p>
    <w:p w14:paraId="06AF0D25" w14:textId="411F216E" w:rsidR="00FC3D9F" w:rsidRDefault="00FC3D9F" w:rsidP="00FC3D9F">
      <w:pPr>
        <w:spacing w:after="0" w:line="260" w:lineRule="exact"/>
        <w:rPr>
          <w:rFonts w:asciiTheme="minorHAnsi" w:hAnsiTheme="minorHAnsi"/>
        </w:rPr>
      </w:pPr>
      <w:r>
        <w:rPr>
          <w:rFonts w:asciiTheme="minorHAnsi" w:hAnsiTheme="minorHAnsi"/>
        </w:rPr>
        <w:t xml:space="preserve">Aside from state, you may want to use props. “props” are injected into every other </w:t>
      </w:r>
      <w:r w:rsidRPr="00155CB5">
        <w:rPr>
          <w:rFonts w:asciiTheme="minorHAnsi" w:hAnsiTheme="minorHAnsi"/>
          <w:noProof/>
        </w:rPr>
        <w:t>component</w:t>
      </w:r>
      <w:r w:rsidR="00155CB5">
        <w:rPr>
          <w:rFonts w:asciiTheme="minorHAnsi" w:hAnsiTheme="minorHAnsi"/>
          <w:noProof/>
        </w:rPr>
        <w:t>.</w:t>
      </w:r>
    </w:p>
    <w:p w14:paraId="32B8DD73" w14:textId="7914558C" w:rsidR="00FC3D9F" w:rsidRDefault="00FC3D9F" w:rsidP="00FC3D9F">
      <w:pPr>
        <w:spacing w:after="0" w:line="260" w:lineRule="exact"/>
        <w:rPr>
          <w:rFonts w:asciiTheme="minorHAnsi" w:hAnsiTheme="minorHAnsi"/>
        </w:rPr>
      </w:pPr>
    </w:p>
    <w:p w14:paraId="4B09F6DB" w14:textId="27BFA736" w:rsidR="00FC3D9F" w:rsidRDefault="00FC3D9F" w:rsidP="00FC3D9F">
      <w:pPr>
        <w:spacing w:after="0" w:line="260" w:lineRule="exact"/>
        <w:rPr>
          <w:rFonts w:ascii="Consolas" w:hAnsi="Consolas"/>
        </w:rPr>
      </w:pPr>
      <w:r>
        <w:rPr>
          <w:rFonts w:ascii="Consolas" w:hAnsi="Consolas"/>
        </w:rPr>
        <w:t xml:space="preserve">/* </w:t>
      </w:r>
      <w:r w:rsidRPr="000C36C3">
        <w:rPr>
          <w:rFonts w:ascii="Consolas" w:hAnsi="Consolas"/>
        </w:rPr>
        <w:t>./src/js/components/Layout.js</w:t>
      </w:r>
      <w:r>
        <w:rPr>
          <w:rFonts w:ascii="Consolas" w:hAnsi="Consolas"/>
        </w:rPr>
        <w:t xml:space="preserve"> */</w:t>
      </w:r>
    </w:p>
    <w:p w14:paraId="58500ECB" w14:textId="531E6D3D" w:rsidR="00FC3D9F" w:rsidRDefault="00FC3D9F" w:rsidP="00FC3D9F">
      <w:pPr>
        <w:spacing w:after="0" w:line="260" w:lineRule="exact"/>
        <w:rPr>
          <w:rFonts w:ascii="Consolas" w:hAnsi="Consolas"/>
        </w:rPr>
      </w:pPr>
      <w:r>
        <w:rPr>
          <w:rFonts w:ascii="Consolas" w:hAnsi="Consolas"/>
        </w:rPr>
        <w:t>/* ... */</w:t>
      </w:r>
    </w:p>
    <w:p w14:paraId="5151A28A" w14:textId="77777777" w:rsidR="00C576C3" w:rsidRDefault="00C576C3" w:rsidP="00FC3D9F">
      <w:pPr>
        <w:spacing w:after="0" w:line="260" w:lineRule="exact"/>
        <w:rPr>
          <w:rFonts w:ascii="Consolas" w:hAnsi="Consolas"/>
        </w:rPr>
      </w:pPr>
    </w:p>
    <w:p w14:paraId="1254566B" w14:textId="77777777" w:rsidR="00FC3D9F" w:rsidRPr="00B45C2F" w:rsidRDefault="00FC3D9F" w:rsidP="00FC3D9F">
      <w:pPr>
        <w:spacing w:after="0" w:line="260" w:lineRule="exact"/>
        <w:rPr>
          <w:rFonts w:ascii="Consolas" w:hAnsi="Consolas"/>
        </w:rPr>
      </w:pPr>
      <w:r w:rsidRPr="00B45C2F">
        <w:rPr>
          <w:rFonts w:ascii="Consolas" w:hAnsi="Consolas"/>
        </w:rPr>
        <w:t>export default class Layout extends React</w:t>
      </w:r>
      <w:r w:rsidRPr="00155CB5">
        <w:rPr>
          <w:rFonts w:ascii="Consolas" w:hAnsi="Consolas"/>
          <w:noProof/>
        </w:rPr>
        <w:t>.Component</w:t>
      </w:r>
      <w:r w:rsidRPr="00B45C2F">
        <w:rPr>
          <w:rFonts w:ascii="Consolas" w:hAnsi="Consolas"/>
        </w:rPr>
        <w:t xml:space="preserve"> {</w:t>
      </w:r>
    </w:p>
    <w:p w14:paraId="70D00F3C" w14:textId="6A46C339" w:rsidR="00FC3D9F" w:rsidRDefault="00FC3D9F" w:rsidP="00FC3D9F">
      <w:pPr>
        <w:spacing w:after="0" w:line="260" w:lineRule="exact"/>
        <w:rPr>
          <w:rFonts w:ascii="Consolas" w:hAnsi="Consolas"/>
        </w:rPr>
      </w:pPr>
      <w:r w:rsidRPr="00B45C2F">
        <w:rPr>
          <w:rFonts w:ascii="Consolas" w:hAnsi="Consolas"/>
        </w:rPr>
        <w:t xml:space="preserve">  render() {</w:t>
      </w:r>
    </w:p>
    <w:p w14:paraId="37BC5BC4" w14:textId="0A50429A" w:rsidR="00FC3D9F" w:rsidRDefault="00FC3D9F" w:rsidP="00FC3D9F">
      <w:pPr>
        <w:spacing w:after="0" w:line="260" w:lineRule="exact"/>
        <w:rPr>
          <w:rFonts w:ascii="Consolas" w:hAnsi="Consolas"/>
        </w:rPr>
      </w:pPr>
      <w:r>
        <w:rPr>
          <w:rFonts w:ascii="Consolas" w:hAnsi="Consolas"/>
        </w:rPr>
        <w:lastRenderedPageBreak/>
        <w:t xml:space="preserve">    const title = "Welcome Will!";</w:t>
      </w:r>
    </w:p>
    <w:p w14:paraId="4417BF06" w14:textId="792CF343" w:rsidR="00C576C3" w:rsidRDefault="00C576C3" w:rsidP="00FC3D9F">
      <w:pPr>
        <w:spacing w:after="0" w:line="260" w:lineRule="exact"/>
        <w:rPr>
          <w:rFonts w:ascii="Consolas" w:hAnsi="Consolas"/>
        </w:rPr>
      </w:pPr>
      <w:r>
        <w:rPr>
          <w:rFonts w:ascii="Consolas" w:hAnsi="Consolas"/>
        </w:rPr>
        <w:t xml:space="preserve">    // We created a prop, just like you would on a</w:t>
      </w:r>
      <w:r w:rsidR="00256B52">
        <w:rPr>
          <w:rFonts w:ascii="Consolas" w:hAnsi="Consolas"/>
        </w:rPr>
        <w:t>n</w:t>
      </w:r>
      <w:r>
        <w:rPr>
          <w:rFonts w:ascii="Consolas" w:hAnsi="Consolas"/>
        </w:rPr>
        <w:t xml:space="preserve"> actual DOM element</w:t>
      </w:r>
    </w:p>
    <w:p w14:paraId="40D0001B" w14:textId="77777777" w:rsidR="00FC3D9F" w:rsidRPr="00B45C2F" w:rsidRDefault="00FC3D9F" w:rsidP="00FC3D9F">
      <w:pPr>
        <w:spacing w:after="0" w:line="260" w:lineRule="exact"/>
        <w:rPr>
          <w:rFonts w:ascii="Consolas" w:hAnsi="Consolas"/>
        </w:rPr>
      </w:pPr>
      <w:r w:rsidRPr="00B45C2F">
        <w:rPr>
          <w:rFonts w:ascii="Consolas" w:hAnsi="Consolas"/>
        </w:rPr>
        <w:t xml:space="preserve">    return(</w:t>
      </w:r>
    </w:p>
    <w:p w14:paraId="06A0E667" w14:textId="77777777" w:rsidR="00FC3D9F" w:rsidRPr="00B45C2F" w:rsidRDefault="00FC3D9F" w:rsidP="00FC3D9F">
      <w:pPr>
        <w:spacing w:after="0" w:line="260" w:lineRule="exact"/>
        <w:rPr>
          <w:rFonts w:ascii="Consolas" w:hAnsi="Consolas"/>
        </w:rPr>
      </w:pPr>
      <w:r w:rsidRPr="00B45C2F">
        <w:rPr>
          <w:rFonts w:ascii="Consolas" w:hAnsi="Consolas"/>
        </w:rPr>
        <w:t xml:space="preserve">      &lt;div&gt;</w:t>
      </w:r>
    </w:p>
    <w:p w14:paraId="65B3A1AE" w14:textId="1DF05E0C" w:rsidR="00FC3D9F" w:rsidRDefault="00FC3D9F" w:rsidP="00FC3D9F">
      <w:pPr>
        <w:spacing w:after="0" w:line="260" w:lineRule="exact"/>
        <w:rPr>
          <w:rFonts w:ascii="Consolas" w:hAnsi="Consolas"/>
        </w:rPr>
      </w:pPr>
      <w:r w:rsidRPr="00B45C2F">
        <w:rPr>
          <w:rFonts w:ascii="Consolas" w:hAnsi="Consolas"/>
        </w:rPr>
        <w:t xml:space="preserve">        &lt;Header</w:t>
      </w:r>
      <w:r w:rsidR="0019695D">
        <w:rPr>
          <w:rFonts w:ascii="Consolas" w:hAnsi="Consolas"/>
        </w:rPr>
        <w:t xml:space="preserve"> name={"Something"}</w:t>
      </w:r>
      <w:r>
        <w:rPr>
          <w:rFonts w:ascii="Consolas" w:hAnsi="Consolas"/>
        </w:rPr>
        <w:t xml:space="preserve"> title={title}</w:t>
      </w:r>
      <w:r w:rsidRPr="00B45C2F">
        <w:rPr>
          <w:rFonts w:ascii="Consolas" w:hAnsi="Consolas"/>
        </w:rPr>
        <w:t>/&gt;</w:t>
      </w:r>
    </w:p>
    <w:p w14:paraId="112969AE" w14:textId="19E397D6" w:rsidR="00FC3D9F" w:rsidRDefault="00FC3D9F" w:rsidP="00FC3D9F">
      <w:pPr>
        <w:spacing w:after="0" w:line="260" w:lineRule="exact"/>
        <w:rPr>
          <w:rFonts w:ascii="Consolas" w:hAnsi="Consolas"/>
        </w:rPr>
      </w:pPr>
      <w:r>
        <w:rPr>
          <w:rFonts w:ascii="Consolas" w:hAnsi="Consolas"/>
        </w:rPr>
        <w:t xml:space="preserve">        // We inject a title</w:t>
      </w:r>
      <w:r w:rsidR="00C576C3">
        <w:rPr>
          <w:rFonts w:ascii="Consolas" w:hAnsi="Consolas"/>
        </w:rPr>
        <w:t>. We can access the prop in Header.js.</w:t>
      </w:r>
    </w:p>
    <w:p w14:paraId="4B44AC81" w14:textId="0669ED4A" w:rsidR="0019695D" w:rsidRPr="00B45C2F" w:rsidRDefault="0019695D" w:rsidP="00FC3D9F">
      <w:pPr>
        <w:spacing w:after="0" w:line="260" w:lineRule="exact"/>
        <w:rPr>
          <w:rFonts w:ascii="Consolas" w:hAnsi="Consolas"/>
        </w:rPr>
      </w:pPr>
      <w:r>
        <w:rPr>
          <w:rFonts w:ascii="Consolas" w:hAnsi="Consolas"/>
        </w:rPr>
        <w:t xml:space="preserve">        &lt;Header title={"Another title"}&gt;</w:t>
      </w:r>
    </w:p>
    <w:p w14:paraId="201DFEEA" w14:textId="77777777" w:rsidR="00FC3D9F" w:rsidRPr="00B45C2F" w:rsidRDefault="00FC3D9F" w:rsidP="00FC3D9F">
      <w:pPr>
        <w:spacing w:after="0" w:line="260" w:lineRule="exact"/>
        <w:rPr>
          <w:rFonts w:ascii="Consolas" w:hAnsi="Consolas"/>
        </w:rPr>
      </w:pPr>
      <w:r w:rsidRPr="00B45C2F">
        <w:rPr>
          <w:rFonts w:ascii="Consolas" w:hAnsi="Consolas"/>
        </w:rPr>
        <w:t xml:space="preserve">        &lt;Footer/&gt;</w:t>
      </w:r>
    </w:p>
    <w:p w14:paraId="39C914C0" w14:textId="77777777" w:rsidR="00FC3D9F" w:rsidRPr="00B45C2F" w:rsidRDefault="00FC3D9F" w:rsidP="00FC3D9F">
      <w:pPr>
        <w:spacing w:after="0" w:line="260" w:lineRule="exact"/>
        <w:rPr>
          <w:rFonts w:ascii="Consolas" w:hAnsi="Consolas"/>
        </w:rPr>
      </w:pPr>
      <w:r w:rsidRPr="00B45C2F">
        <w:rPr>
          <w:rFonts w:ascii="Consolas" w:hAnsi="Consolas"/>
        </w:rPr>
        <w:t xml:space="preserve">      &lt;/div&gt;</w:t>
      </w:r>
    </w:p>
    <w:p w14:paraId="722DD700" w14:textId="77777777" w:rsidR="00FC3D9F" w:rsidRPr="00B45C2F" w:rsidRDefault="00FC3D9F" w:rsidP="00FC3D9F">
      <w:pPr>
        <w:spacing w:after="0" w:line="260" w:lineRule="exact"/>
        <w:rPr>
          <w:rFonts w:ascii="Consolas" w:hAnsi="Consolas"/>
        </w:rPr>
      </w:pPr>
      <w:r w:rsidRPr="00B45C2F">
        <w:rPr>
          <w:rFonts w:ascii="Consolas" w:hAnsi="Consolas"/>
        </w:rPr>
        <w:t xml:space="preserve">    );</w:t>
      </w:r>
    </w:p>
    <w:p w14:paraId="639DFF41" w14:textId="77777777" w:rsidR="00FC3D9F" w:rsidRPr="00B45C2F" w:rsidRDefault="00FC3D9F" w:rsidP="00FC3D9F">
      <w:pPr>
        <w:spacing w:after="0" w:line="260" w:lineRule="exact"/>
        <w:rPr>
          <w:rFonts w:ascii="Consolas" w:hAnsi="Consolas"/>
        </w:rPr>
      </w:pPr>
      <w:r w:rsidRPr="00B45C2F">
        <w:rPr>
          <w:rFonts w:ascii="Consolas" w:hAnsi="Consolas"/>
        </w:rPr>
        <w:t xml:space="preserve">  }</w:t>
      </w:r>
    </w:p>
    <w:p w14:paraId="3F563BF4" w14:textId="77777777" w:rsidR="00FC3D9F" w:rsidRDefault="00FC3D9F" w:rsidP="00FC3D9F">
      <w:pPr>
        <w:spacing w:after="0" w:line="260" w:lineRule="exact"/>
        <w:rPr>
          <w:rFonts w:ascii="Consolas" w:hAnsi="Consolas"/>
        </w:rPr>
      </w:pPr>
      <w:r w:rsidRPr="00B45C2F">
        <w:rPr>
          <w:rFonts w:ascii="Consolas" w:hAnsi="Consolas"/>
        </w:rPr>
        <w:t>}</w:t>
      </w:r>
    </w:p>
    <w:p w14:paraId="1C22D4B9" w14:textId="17974BB8" w:rsidR="00FC3D9F" w:rsidRDefault="00FC3D9F" w:rsidP="00FC3D9F">
      <w:pPr>
        <w:spacing w:after="0" w:line="260" w:lineRule="exact"/>
        <w:rPr>
          <w:rFonts w:asciiTheme="minorHAnsi" w:hAnsiTheme="minorHAnsi"/>
        </w:rPr>
      </w:pPr>
    </w:p>
    <w:p w14:paraId="241BA05D" w14:textId="77777777" w:rsidR="00C576C3" w:rsidRDefault="00C576C3" w:rsidP="00C576C3">
      <w:pPr>
        <w:spacing w:after="0" w:line="260" w:lineRule="exact"/>
        <w:rPr>
          <w:rFonts w:ascii="Consolas" w:hAnsi="Consolas"/>
        </w:rPr>
      </w:pPr>
      <w:r>
        <w:rPr>
          <w:rFonts w:ascii="Consolas" w:hAnsi="Consolas"/>
        </w:rPr>
        <w:t xml:space="preserve">/* </w:t>
      </w:r>
      <w:r w:rsidRPr="000C36C3">
        <w:rPr>
          <w:rFonts w:ascii="Consolas" w:hAnsi="Consolas"/>
        </w:rPr>
        <w:t>./src/js/components/</w:t>
      </w:r>
      <w:r>
        <w:rPr>
          <w:rFonts w:ascii="Consolas" w:hAnsi="Consolas"/>
        </w:rPr>
        <w:t>Header</w:t>
      </w:r>
      <w:r w:rsidRPr="000C36C3">
        <w:rPr>
          <w:rFonts w:ascii="Consolas" w:hAnsi="Consolas"/>
        </w:rPr>
        <w:t>.js</w:t>
      </w:r>
      <w:r>
        <w:rPr>
          <w:rFonts w:ascii="Consolas" w:hAnsi="Consolas"/>
        </w:rPr>
        <w:t xml:space="preserve"> */</w:t>
      </w:r>
    </w:p>
    <w:p w14:paraId="52E3D0F9" w14:textId="77777777" w:rsidR="00C576C3" w:rsidRDefault="00C576C3" w:rsidP="00C576C3">
      <w:pPr>
        <w:spacing w:after="0" w:line="260" w:lineRule="exact"/>
        <w:rPr>
          <w:rFonts w:ascii="Consolas" w:hAnsi="Consolas"/>
        </w:rPr>
      </w:pPr>
      <w:r w:rsidRPr="006F529A">
        <w:rPr>
          <w:rFonts w:ascii="Consolas" w:hAnsi="Consolas"/>
        </w:rPr>
        <w:t>import React from "react";</w:t>
      </w:r>
    </w:p>
    <w:p w14:paraId="08D4BB59" w14:textId="1488E0AF" w:rsidR="00C576C3" w:rsidRPr="006F529A" w:rsidRDefault="00C576C3" w:rsidP="00C576C3">
      <w:pPr>
        <w:spacing w:after="0" w:line="260" w:lineRule="exact"/>
        <w:rPr>
          <w:rFonts w:ascii="Consolas" w:hAnsi="Consolas"/>
        </w:rPr>
      </w:pPr>
      <w:r>
        <w:rPr>
          <w:rFonts w:ascii="Consolas" w:hAnsi="Consolas"/>
        </w:rPr>
        <w:t>import Title from "./Header/Title";</w:t>
      </w:r>
    </w:p>
    <w:p w14:paraId="64240578" w14:textId="77777777" w:rsidR="00C576C3" w:rsidRPr="006F529A" w:rsidRDefault="00C576C3" w:rsidP="00C576C3">
      <w:pPr>
        <w:spacing w:after="0" w:line="260" w:lineRule="exact"/>
        <w:rPr>
          <w:rFonts w:ascii="Consolas" w:hAnsi="Consolas"/>
        </w:rPr>
      </w:pPr>
    </w:p>
    <w:p w14:paraId="54F2B904" w14:textId="77777777" w:rsidR="00C576C3" w:rsidRPr="006F529A" w:rsidRDefault="00C576C3" w:rsidP="00C576C3">
      <w:pPr>
        <w:spacing w:after="0" w:line="260" w:lineRule="exact"/>
        <w:rPr>
          <w:rFonts w:ascii="Consolas" w:hAnsi="Consolas"/>
        </w:rPr>
      </w:pPr>
      <w:r w:rsidRPr="006F529A">
        <w:rPr>
          <w:rFonts w:ascii="Consolas" w:hAnsi="Consolas"/>
        </w:rPr>
        <w:t xml:space="preserve">export default class </w:t>
      </w:r>
      <w:r>
        <w:rPr>
          <w:rFonts w:ascii="Consolas" w:hAnsi="Consolas"/>
        </w:rPr>
        <w:t>Header</w:t>
      </w:r>
      <w:r w:rsidRPr="006F529A">
        <w:rPr>
          <w:rFonts w:ascii="Consolas" w:hAnsi="Consolas"/>
        </w:rPr>
        <w:t xml:space="preserve"> extends React</w:t>
      </w:r>
      <w:r w:rsidRPr="00155CB5">
        <w:rPr>
          <w:rFonts w:ascii="Consolas" w:hAnsi="Consolas"/>
          <w:noProof/>
        </w:rPr>
        <w:t>.Component</w:t>
      </w:r>
      <w:r w:rsidRPr="006F529A">
        <w:rPr>
          <w:rFonts w:ascii="Consolas" w:hAnsi="Consolas"/>
        </w:rPr>
        <w:t xml:space="preserve"> {</w:t>
      </w:r>
    </w:p>
    <w:p w14:paraId="7EB0A1EB" w14:textId="04251552" w:rsidR="00C576C3" w:rsidRDefault="00C576C3" w:rsidP="00C576C3">
      <w:pPr>
        <w:spacing w:after="0" w:line="260" w:lineRule="exact"/>
        <w:rPr>
          <w:rFonts w:ascii="Consolas" w:hAnsi="Consolas"/>
        </w:rPr>
      </w:pPr>
      <w:r w:rsidRPr="006F529A">
        <w:rPr>
          <w:rFonts w:ascii="Consolas" w:hAnsi="Consolas"/>
        </w:rPr>
        <w:t xml:space="preserve">  render() {</w:t>
      </w:r>
    </w:p>
    <w:p w14:paraId="1DAF8FF5" w14:textId="34601C81" w:rsidR="00C576C3" w:rsidRDefault="00C576C3" w:rsidP="00C576C3">
      <w:pPr>
        <w:spacing w:after="0" w:line="260" w:lineRule="exact"/>
        <w:rPr>
          <w:rFonts w:ascii="Consolas" w:hAnsi="Consolas"/>
        </w:rPr>
      </w:pPr>
      <w:r>
        <w:rPr>
          <w:rFonts w:ascii="Consolas" w:hAnsi="Consolas"/>
        </w:rPr>
        <w:t xml:space="preserve">    console.log(this.props);</w:t>
      </w:r>
    </w:p>
    <w:p w14:paraId="1E620861" w14:textId="2CA88C42" w:rsidR="0019695D" w:rsidRDefault="00C576C3" w:rsidP="00C576C3">
      <w:pPr>
        <w:spacing w:after="0" w:line="260" w:lineRule="exact"/>
        <w:rPr>
          <w:rFonts w:ascii="Consolas" w:hAnsi="Consolas"/>
        </w:rPr>
      </w:pPr>
      <w:r>
        <w:rPr>
          <w:rFonts w:ascii="Consolas" w:hAnsi="Consolas"/>
        </w:rPr>
        <w:t xml:space="preserve">    // Object {</w:t>
      </w:r>
      <w:r w:rsidR="0019695D">
        <w:rPr>
          <w:rFonts w:ascii="Consolas" w:hAnsi="Consolas"/>
        </w:rPr>
        <w:t xml:space="preserve">name: "Something", </w:t>
      </w:r>
      <w:r>
        <w:rPr>
          <w:rFonts w:ascii="Consolas" w:hAnsi="Consolas"/>
        </w:rPr>
        <w:t>title: "Welcome Will!"}</w:t>
      </w:r>
    </w:p>
    <w:p w14:paraId="6A4931A9" w14:textId="77777777" w:rsidR="00D145C7" w:rsidRDefault="0019695D" w:rsidP="00C576C3">
      <w:pPr>
        <w:spacing w:after="0" w:line="260" w:lineRule="exact"/>
        <w:rPr>
          <w:rFonts w:ascii="Consolas" w:hAnsi="Consolas"/>
        </w:rPr>
      </w:pPr>
      <w:r>
        <w:rPr>
          <w:rFonts w:ascii="Consolas" w:hAnsi="Consolas"/>
        </w:rPr>
        <w:t xml:space="preserve">    // Object {title: "Another title"}</w:t>
      </w:r>
    </w:p>
    <w:p w14:paraId="591986C8" w14:textId="1A154C0F" w:rsidR="0019695D" w:rsidRDefault="00D145C7" w:rsidP="00C576C3">
      <w:pPr>
        <w:spacing w:after="0" w:line="260" w:lineRule="exact"/>
        <w:rPr>
          <w:rFonts w:ascii="Consolas" w:hAnsi="Consolas"/>
        </w:rPr>
      </w:pPr>
      <w:r>
        <w:rPr>
          <w:rFonts w:ascii="Consolas" w:hAnsi="Consolas"/>
        </w:rPr>
        <w:t xml:space="preserve">    </w:t>
      </w:r>
      <w:r w:rsidR="0019695D">
        <w:rPr>
          <w:rFonts w:ascii="Consolas" w:hAnsi="Consolas"/>
        </w:rPr>
        <w:t xml:space="preserve">// </w:t>
      </w:r>
      <w:r>
        <w:rPr>
          <w:rFonts w:ascii="Consolas" w:hAnsi="Consolas"/>
        </w:rPr>
        <w:t>The previous line</w:t>
      </w:r>
      <w:r w:rsidR="0019695D">
        <w:rPr>
          <w:rFonts w:ascii="Consolas" w:hAnsi="Consolas"/>
        </w:rPr>
        <w:t xml:space="preserve"> is actually the printout from</w:t>
      </w:r>
      <w:r>
        <w:rPr>
          <w:rFonts w:ascii="Consolas" w:hAnsi="Consolas"/>
        </w:rPr>
        <w:t xml:space="preserve"> another version of Header</w:t>
      </w:r>
    </w:p>
    <w:p w14:paraId="66324DE3" w14:textId="28E30955" w:rsidR="00C576C3" w:rsidRPr="006F529A" w:rsidRDefault="0019695D" w:rsidP="00C576C3">
      <w:pPr>
        <w:spacing w:after="0" w:line="260" w:lineRule="exact"/>
        <w:rPr>
          <w:rFonts w:ascii="Consolas" w:hAnsi="Consolas"/>
        </w:rPr>
      </w:pPr>
      <w:r>
        <w:rPr>
          <w:rFonts w:ascii="Consolas" w:hAnsi="Consolas"/>
        </w:rPr>
        <w:t xml:space="preserve">    // </w:t>
      </w:r>
      <w:r w:rsidR="00C576C3">
        <w:rPr>
          <w:rFonts w:ascii="Consolas" w:hAnsi="Consolas"/>
        </w:rPr>
        <w:t>(The printout can be seen in DevTools console)</w:t>
      </w:r>
    </w:p>
    <w:p w14:paraId="5940C1E9" w14:textId="06A743E1" w:rsidR="00C576C3" w:rsidRDefault="00C576C3" w:rsidP="00C576C3">
      <w:pPr>
        <w:spacing w:after="0" w:line="260" w:lineRule="exact"/>
        <w:rPr>
          <w:rFonts w:ascii="Consolas" w:hAnsi="Consolas"/>
        </w:rPr>
      </w:pPr>
      <w:r w:rsidRPr="006F529A">
        <w:rPr>
          <w:rFonts w:ascii="Consolas" w:hAnsi="Consolas"/>
        </w:rPr>
        <w:t xml:space="preserve">    return (</w:t>
      </w:r>
    </w:p>
    <w:p w14:paraId="59E3D3D2" w14:textId="5C4EEFDB" w:rsidR="00D145C7" w:rsidRPr="006F529A" w:rsidRDefault="00D145C7" w:rsidP="00C576C3">
      <w:pPr>
        <w:spacing w:after="0" w:line="260" w:lineRule="exact"/>
        <w:rPr>
          <w:rFonts w:ascii="Consolas" w:hAnsi="Consolas"/>
        </w:rPr>
      </w:pPr>
      <w:r>
        <w:rPr>
          <w:rFonts w:ascii="Consolas" w:hAnsi="Consolas"/>
        </w:rPr>
        <w:t xml:space="preserve">      &lt;div&gt;</w:t>
      </w:r>
    </w:p>
    <w:p w14:paraId="245BE622" w14:textId="14885B36" w:rsidR="00C576C3" w:rsidRDefault="00C576C3" w:rsidP="00C576C3">
      <w:pPr>
        <w:spacing w:after="0" w:line="260" w:lineRule="exact"/>
        <w:rPr>
          <w:rFonts w:ascii="Consolas" w:hAnsi="Consolas"/>
        </w:rPr>
      </w:pPr>
      <w:r w:rsidRPr="006F529A">
        <w:rPr>
          <w:rFonts w:ascii="Consolas" w:hAnsi="Consolas"/>
        </w:rPr>
        <w:t xml:space="preserve">   </w:t>
      </w:r>
      <w:r w:rsidR="00D145C7">
        <w:rPr>
          <w:rFonts w:ascii="Consolas" w:hAnsi="Consolas"/>
        </w:rPr>
        <w:t xml:space="preserve">  </w:t>
      </w:r>
      <w:r w:rsidRPr="006F529A">
        <w:rPr>
          <w:rFonts w:ascii="Consolas" w:hAnsi="Consolas"/>
        </w:rPr>
        <w:t xml:space="preserve">   </w:t>
      </w:r>
      <w:r>
        <w:rPr>
          <w:rFonts w:ascii="Consolas" w:hAnsi="Consolas"/>
        </w:rPr>
        <w:t>&lt;Title/&gt;</w:t>
      </w:r>
    </w:p>
    <w:p w14:paraId="4E1FD5E5" w14:textId="45D5F772" w:rsidR="00D145C7" w:rsidRPr="006F529A" w:rsidRDefault="00D145C7" w:rsidP="00C576C3">
      <w:pPr>
        <w:spacing w:after="0" w:line="260" w:lineRule="exact"/>
        <w:rPr>
          <w:rFonts w:ascii="Consolas" w:hAnsi="Consolas"/>
        </w:rPr>
      </w:pPr>
      <w:r>
        <w:rPr>
          <w:rFonts w:ascii="Consolas" w:hAnsi="Consolas"/>
        </w:rPr>
        <w:t xml:space="preserve">      &lt;/div&gt;</w:t>
      </w:r>
    </w:p>
    <w:p w14:paraId="74985BB3" w14:textId="77777777" w:rsidR="00C576C3" w:rsidRPr="006F529A" w:rsidRDefault="00C576C3" w:rsidP="00C576C3">
      <w:pPr>
        <w:spacing w:after="0" w:line="260" w:lineRule="exact"/>
        <w:rPr>
          <w:rFonts w:ascii="Consolas" w:hAnsi="Consolas"/>
        </w:rPr>
      </w:pPr>
      <w:r w:rsidRPr="006F529A">
        <w:rPr>
          <w:rFonts w:ascii="Consolas" w:hAnsi="Consolas"/>
        </w:rPr>
        <w:t xml:space="preserve">    );</w:t>
      </w:r>
    </w:p>
    <w:p w14:paraId="1402C875" w14:textId="77777777" w:rsidR="00C576C3" w:rsidRPr="006F529A" w:rsidRDefault="00C576C3" w:rsidP="00C576C3">
      <w:pPr>
        <w:spacing w:after="0" w:line="260" w:lineRule="exact"/>
        <w:rPr>
          <w:rFonts w:ascii="Consolas" w:hAnsi="Consolas"/>
        </w:rPr>
      </w:pPr>
      <w:r w:rsidRPr="006F529A">
        <w:rPr>
          <w:rFonts w:ascii="Consolas" w:hAnsi="Consolas"/>
        </w:rPr>
        <w:t xml:space="preserve">  }</w:t>
      </w:r>
    </w:p>
    <w:p w14:paraId="49D0EFAB" w14:textId="3E138D94" w:rsidR="00C576C3" w:rsidRDefault="00C576C3" w:rsidP="00C576C3">
      <w:pPr>
        <w:spacing w:after="0" w:line="260" w:lineRule="exact"/>
        <w:rPr>
          <w:rFonts w:ascii="Consolas" w:hAnsi="Consolas"/>
        </w:rPr>
      </w:pPr>
      <w:r w:rsidRPr="006F529A">
        <w:rPr>
          <w:rFonts w:ascii="Consolas" w:hAnsi="Consolas"/>
        </w:rPr>
        <w:t>}</w:t>
      </w:r>
    </w:p>
    <w:p w14:paraId="0F2B2E1A" w14:textId="31A96DC3" w:rsidR="00D145C7" w:rsidRDefault="00D145C7" w:rsidP="00C576C3">
      <w:pPr>
        <w:spacing w:after="0" w:line="260" w:lineRule="exact"/>
        <w:rPr>
          <w:rFonts w:ascii="Consolas" w:hAnsi="Consolas"/>
        </w:rPr>
      </w:pPr>
    </w:p>
    <w:p w14:paraId="4BE49281" w14:textId="1F60910C" w:rsidR="00D145C7" w:rsidRPr="00D145C7" w:rsidRDefault="00D145C7" w:rsidP="00C576C3">
      <w:pPr>
        <w:spacing w:after="0" w:line="260" w:lineRule="exact"/>
        <w:rPr>
          <w:rFonts w:asciiTheme="minorHAnsi" w:hAnsiTheme="minorHAnsi"/>
        </w:rPr>
      </w:pPr>
      <w:r w:rsidRPr="00D145C7">
        <w:rPr>
          <w:rFonts w:asciiTheme="minorHAnsi" w:hAnsiTheme="minorHAnsi"/>
        </w:rPr>
        <w:t>Let’s make the header use a different title</w:t>
      </w:r>
    </w:p>
    <w:p w14:paraId="7F85D33A" w14:textId="77777777" w:rsidR="00D145C7" w:rsidRDefault="00D145C7" w:rsidP="00C576C3">
      <w:pPr>
        <w:spacing w:after="0" w:line="260" w:lineRule="exact"/>
        <w:rPr>
          <w:rFonts w:ascii="Consolas" w:hAnsi="Consolas"/>
        </w:rPr>
      </w:pPr>
    </w:p>
    <w:p w14:paraId="37FB07EF" w14:textId="0101937E" w:rsidR="00D145C7" w:rsidRDefault="00D145C7" w:rsidP="00D145C7">
      <w:pPr>
        <w:spacing w:after="0" w:line="260" w:lineRule="exact"/>
        <w:rPr>
          <w:rFonts w:ascii="Consolas" w:hAnsi="Consolas"/>
        </w:rPr>
      </w:pPr>
      <w:r>
        <w:rPr>
          <w:rFonts w:ascii="Consolas" w:hAnsi="Consolas"/>
        </w:rPr>
        <w:t xml:space="preserve">/* </w:t>
      </w:r>
      <w:r w:rsidRPr="000C36C3">
        <w:rPr>
          <w:rFonts w:ascii="Consolas" w:hAnsi="Consolas"/>
        </w:rPr>
        <w:t>./src/js/components/</w:t>
      </w:r>
      <w:r>
        <w:rPr>
          <w:rFonts w:ascii="Consolas" w:hAnsi="Consolas"/>
        </w:rPr>
        <w:t>Header</w:t>
      </w:r>
      <w:r w:rsidRPr="000C36C3">
        <w:rPr>
          <w:rFonts w:ascii="Consolas" w:hAnsi="Consolas"/>
        </w:rPr>
        <w:t>.js</w:t>
      </w:r>
      <w:r>
        <w:rPr>
          <w:rFonts w:ascii="Consolas" w:hAnsi="Consolas"/>
        </w:rPr>
        <w:t xml:space="preserve"> */</w:t>
      </w:r>
    </w:p>
    <w:p w14:paraId="348406BD" w14:textId="259600BE" w:rsidR="00D145C7" w:rsidRDefault="00D145C7" w:rsidP="00D145C7">
      <w:pPr>
        <w:spacing w:after="0" w:line="260" w:lineRule="exact"/>
        <w:rPr>
          <w:rFonts w:ascii="Consolas" w:hAnsi="Consolas"/>
        </w:rPr>
      </w:pPr>
      <w:r>
        <w:rPr>
          <w:rFonts w:ascii="Consolas" w:hAnsi="Consolas"/>
        </w:rPr>
        <w:t>/* ... */</w:t>
      </w:r>
    </w:p>
    <w:p w14:paraId="44F2CF51" w14:textId="77777777" w:rsidR="00D145C7" w:rsidRDefault="00D145C7" w:rsidP="00D145C7">
      <w:pPr>
        <w:spacing w:after="0" w:line="260" w:lineRule="exact"/>
        <w:rPr>
          <w:rFonts w:ascii="Consolas" w:hAnsi="Consolas"/>
        </w:rPr>
      </w:pPr>
    </w:p>
    <w:p w14:paraId="22FFF4D7" w14:textId="77777777" w:rsidR="00D145C7" w:rsidRPr="006F529A" w:rsidRDefault="00D145C7" w:rsidP="00D145C7">
      <w:pPr>
        <w:spacing w:after="0" w:line="260" w:lineRule="exact"/>
        <w:rPr>
          <w:rFonts w:ascii="Consolas" w:hAnsi="Consolas"/>
        </w:rPr>
      </w:pPr>
      <w:r w:rsidRPr="006F529A">
        <w:rPr>
          <w:rFonts w:ascii="Consolas" w:hAnsi="Consolas"/>
        </w:rPr>
        <w:t xml:space="preserve">export default class </w:t>
      </w:r>
      <w:r>
        <w:rPr>
          <w:rFonts w:ascii="Consolas" w:hAnsi="Consolas"/>
        </w:rPr>
        <w:t>Header</w:t>
      </w:r>
      <w:r w:rsidRPr="006F529A">
        <w:rPr>
          <w:rFonts w:ascii="Consolas" w:hAnsi="Consolas"/>
        </w:rPr>
        <w:t xml:space="preserve"> extends React</w:t>
      </w:r>
      <w:r w:rsidRPr="00155CB5">
        <w:rPr>
          <w:rFonts w:ascii="Consolas" w:hAnsi="Consolas"/>
          <w:noProof/>
        </w:rPr>
        <w:t>.Component</w:t>
      </w:r>
      <w:r w:rsidRPr="006F529A">
        <w:rPr>
          <w:rFonts w:ascii="Consolas" w:hAnsi="Consolas"/>
        </w:rPr>
        <w:t xml:space="preserve"> {</w:t>
      </w:r>
    </w:p>
    <w:p w14:paraId="5060A5AF" w14:textId="77777777" w:rsidR="00D145C7" w:rsidRDefault="00D145C7" w:rsidP="00D145C7">
      <w:pPr>
        <w:spacing w:after="0" w:line="260" w:lineRule="exact"/>
        <w:rPr>
          <w:rFonts w:ascii="Consolas" w:hAnsi="Consolas"/>
        </w:rPr>
      </w:pPr>
      <w:r w:rsidRPr="006F529A">
        <w:rPr>
          <w:rFonts w:ascii="Consolas" w:hAnsi="Consolas"/>
        </w:rPr>
        <w:t xml:space="preserve">  render() {</w:t>
      </w:r>
    </w:p>
    <w:p w14:paraId="23424B2E" w14:textId="03007D7D" w:rsidR="00D145C7" w:rsidRDefault="00D145C7" w:rsidP="00D145C7">
      <w:pPr>
        <w:spacing w:after="0" w:line="260" w:lineRule="exact"/>
        <w:rPr>
          <w:rFonts w:ascii="Consolas" w:hAnsi="Consolas"/>
        </w:rPr>
      </w:pPr>
      <w:r w:rsidRPr="006F529A">
        <w:rPr>
          <w:rFonts w:ascii="Consolas" w:hAnsi="Consolas"/>
        </w:rPr>
        <w:t xml:space="preserve">    return (</w:t>
      </w:r>
    </w:p>
    <w:p w14:paraId="44DAC634" w14:textId="525AC32A" w:rsidR="00256B52" w:rsidRPr="006F529A" w:rsidRDefault="00256B52" w:rsidP="00D145C7">
      <w:pPr>
        <w:spacing w:after="0" w:line="260" w:lineRule="exact"/>
        <w:rPr>
          <w:rFonts w:ascii="Consolas" w:hAnsi="Consolas"/>
        </w:rPr>
      </w:pPr>
      <w:r>
        <w:rPr>
          <w:rFonts w:ascii="Consolas" w:hAnsi="Consolas"/>
        </w:rPr>
        <w:t xml:space="preserve">      &lt;div&gt;</w:t>
      </w:r>
    </w:p>
    <w:p w14:paraId="414AE799" w14:textId="5E8F09F2" w:rsidR="00D145C7" w:rsidRDefault="00D145C7" w:rsidP="00D145C7">
      <w:pPr>
        <w:spacing w:after="0" w:line="260" w:lineRule="exact"/>
        <w:rPr>
          <w:rFonts w:ascii="Consolas" w:hAnsi="Consolas"/>
        </w:rPr>
      </w:pPr>
      <w:r w:rsidRPr="006F529A">
        <w:rPr>
          <w:rFonts w:ascii="Consolas" w:hAnsi="Consolas"/>
        </w:rPr>
        <w:t xml:space="preserve">   </w:t>
      </w:r>
      <w:r w:rsidR="00256B52">
        <w:rPr>
          <w:rFonts w:ascii="Consolas" w:hAnsi="Consolas"/>
        </w:rPr>
        <w:t xml:space="preserve">  </w:t>
      </w:r>
      <w:r w:rsidRPr="006F529A">
        <w:rPr>
          <w:rFonts w:ascii="Consolas" w:hAnsi="Consolas"/>
        </w:rPr>
        <w:t xml:space="preserve">   </w:t>
      </w:r>
      <w:r>
        <w:rPr>
          <w:rFonts w:ascii="Consolas" w:hAnsi="Consolas"/>
        </w:rPr>
        <w:t>&lt;Title title={this.props.title}/&gt;</w:t>
      </w:r>
    </w:p>
    <w:p w14:paraId="307D76FC" w14:textId="5286BF42" w:rsidR="00256B52" w:rsidRPr="006F529A" w:rsidRDefault="00256B52" w:rsidP="00D145C7">
      <w:pPr>
        <w:spacing w:after="0" w:line="260" w:lineRule="exact"/>
        <w:rPr>
          <w:rFonts w:ascii="Consolas" w:hAnsi="Consolas"/>
        </w:rPr>
      </w:pPr>
      <w:r>
        <w:rPr>
          <w:rFonts w:ascii="Consolas" w:hAnsi="Consolas"/>
        </w:rPr>
        <w:t xml:space="preserve">      &lt;/div&gt;</w:t>
      </w:r>
    </w:p>
    <w:p w14:paraId="71A3A1C9" w14:textId="77777777" w:rsidR="00D145C7" w:rsidRPr="006F529A" w:rsidRDefault="00D145C7" w:rsidP="00D145C7">
      <w:pPr>
        <w:spacing w:after="0" w:line="260" w:lineRule="exact"/>
        <w:rPr>
          <w:rFonts w:ascii="Consolas" w:hAnsi="Consolas"/>
        </w:rPr>
      </w:pPr>
      <w:r w:rsidRPr="006F529A">
        <w:rPr>
          <w:rFonts w:ascii="Consolas" w:hAnsi="Consolas"/>
        </w:rPr>
        <w:t xml:space="preserve">    );</w:t>
      </w:r>
    </w:p>
    <w:p w14:paraId="2D82879E" w14:textId="77777777" w:rsidR="00D145C7" w:rsidRPr="006F529A" w:rsidRDefault="00D145C7" w:rsidP="00D145C7">
      <w:pPr>
        <w:spacing w:after="0" w:line="260" w:lineRule="exact"/>
        <w:rPr>
          <w:rFonts w:ascii="Consolas" w:hAnsi="Consolas"/>
        </w:rPr>
      </w:pPr>
      <w:r w:rsidRPr="006F529A">
        <w:rPr>
          <w:rFonts w:ascii="Consolas" w:hAnsi="Consolas"/>
        </w:rPr>
        <w:t xml:space="preserve">  }</w:t>
      </w:r>
    </w:p>
    <w:p w14:paraId="5F46322E" w14:textId="254AAB12" w:rsidR="00D145C7" w:rsidRDefault="00D145C7" w:rsidP="00C576C3">
      <w:pPr>
        <w:spacing w:after="0" w:line="260" w:lineRule="exact"/>
        <w:rPr>
          <w:rFonts w:ascii="Consolas" w:hAnsi="Consolas"/>
        </w:rPr>
      </w:pPr>
      <w:r w:rsidRPr="006F529A">
        <w:rPr>
          <w:rFonts w:ascii="Consolas" w:hAnsi="Consolas"/>
        </w:rPr>
        <w:t>}</w:t>
      </w:r>
    </w:p>
    <w:p w14:paraId="3C91A89B" w14:textId="3AFE1EB2" w:rsidR="00256B52" w:rsidRDefault="00256B52" w:rsidP="00C576C3">
      <w:pPr>
        <w:spacing w:after="0" w:line="260" w:lineRule="exact"/>
        <w:rPr>
          <w:rFonts w:ascii="Consolas" w:hAnsi="Consolas"/>
        </w:rPr>
      </w:pPr>
    </w:p>
    <w:p w14:paraId="096C86E6" w14:textId="77777777" w:rsidR="00256B52" w:rsidRDefault="00256B52" w:rsidP="00256B52">
      <w:pPr>
        <w:spacing w:after="0" w:line="260" w:lineRule="exact"/>
        <w:rPr>
          <w:rFonts w:ascii="Consolas" w:hAnsi="Consolas"/>
        </w:rPr>
      </w:pPr>
      <w:r>
        <w:rPr>
          <w:rFonts w:ascii="Consolas" w:hAnsi="Consolas"/>
        </w:rPr>
        <w:t xml:space="preserve">/* </w:t>
      </w:r>
      <w:r w:rsidRPr="000C36C3">
        <w:rPr>
          <w:rFonts w:ascii="Consolas" w:hAnsi="Consolas"/>
        </w:rPr>
        <w:t>./src/js/components/</w:t>
      </w:r>
      <w:r>
        <w:rPr>
          <w:rFonts w:ascii="Consolas" w:hAnsi="Consolas"/>
        </w:rPr>
        <w:t>Header/Title</w:t>
      </w:r>
      <w:r w:rsidRPr="000C36C3">
        <w:rPr>
          <w:rFonts w:ascii="Consolas" w:hAnsi="Consolas"/>
        </w:rPr>
        <w:t>.js</w:t>
      </w:r>
      <w:r>
        <w:rPr>
          <w:rFonts w:ascii="Consolas" w:hAnsi="Consolas"/>
        </w:rPr>
        <w:t xml:space="preserve"> */</w:t>
      </w:r>
    </w:p>
    <w:p w14:paraId="237FE70B" w14:textId="77777777" w:rsidR="00256B52" w:rsidRPr="006F529A" w:rsidRDefault="00256B52" w:rsidP="00256B52">
      <w:pPr>
        <w:spacing w:after="0" w:line="260" w:lineRule="exact"/>
        <w:rPr>
          <w:rFonts w:ascii="Consolas" w:hAnsi="Consolas"/>
        </w:rPr>
      </w:pPr>
      <w:r w:rsidRPr="006F529A">
        <w:rPr>
          <w:rFonts w:ascii="Consolas" w:hAnsi="Consolas"/>
        </w:rPr>
        <w:t>import React from "react";</w:t>
      </w:r>
    </w:p>
    <w:p w14:paraId="7CCF6164" w14:textId="77777777" w:rsidR="00256B52" w:rsidRPr="006F529A" w:rsidRDefault="00256B52" w:rsidP="00256B52">
      <w:pPr>
        <w:spacing w:after="0" w:line="260" w:lineRule="exact"/>
        <w:rPr>
          <w:rFonts w:ascii="Consolas" w:hAnsi="Consolas"/>
        </w:rPr>
      </w:pPr>
    </w:p>
    <w:p w14:paraId="3AD835B6" w14:textId="77777777" w:rsidR="00256B52" w:rsidRPr="006F529A" w:rsidRDefault="00256B52" w:rsidP="00256B52">
      <w:pPr>
        <w:spacing w:after="0" w:line="260" w:lineRule="exact"/>
        <w:rPr>
          <w:rFonts w:ascii="Consolas" w:hAnsi="Consolas"/>
        </w:rPr>
      </w:pPr>
      <w:r w:rsidRPr="006F529A">
        <w:rPr>
          <w:rFonts w:ascii="Consolas" w:hAnsi="Consolas"/>
        </w:rPr>
        <w:t xml:space="preserve">export default class </w:t>
      </w:r>
      <w:r>
        <w:rPr>
          <w:rFonts w:ascii="Consolas" w:hAnsi="Consolas"/>
        </w:rPr>
        <w:t>Title</w:t>
      </w:r>
      <w:r w:rsidRPr="006F529A">
        <w:rPr>
          <w:rFonts w:ascii="Consolas" w:hAnsi="Consolas"/>
        </w:rPr>
        <w:t xml:space="preserve"> extends React</w:t>
      </w:r>
      <w:r w:rsidRPr="00CE3BC5">
        <w:rPr>
          <w:rFonts w:ascii="Consolas" w:hAnsi="Consolas"/>
          <w:noProof/>
        </w:rPr>
        <w:t>.Component</w:t>
      </w:r>
      <w:r w:rsidRPr="006F529A">
        <w:rPr>
          <w:rFonts w:ascii="Consolas" w:hAnsi="Consolas"/>
        </w:rPr>
        <w:t xml:space="preserve"> {</w:t>
      </w:r>
    </w:p>
    <w:p w14:paraId="13914EAD" w14:textId="77777777" w:rsidR="00256B52" w:rsidRPr="006F529A" w:rsidRDefault="00256B52" w:rsidP="00256B52">
      <w:pPr>
        <w:spacing w:after="0" w:line="260" w:lineRule="exact"/>
        <w:rPr>
          <w:rFonts w:ascii="Consolas" w:hAnsi="Consolas"/>
        </w:rPr>
      </w:pPr>
      <w:r w:rsidRPr="006F529A">
        <w:rPr>
          <w:rFonts w:ascii="Consolas" w:hAnsi="Consolas"/>
        </w:rPr>
        <w:t xml:space="preserve">  render() {</w:t>
      </w:r>
    </w:p>
    <w:p w14:paraId="4884083B" w14:textId="77777777" w:rsidR="00256B52" w:rsidRPr="006F529A" w:rsidRDefault="00256B52" w:rsidP="00256B52">
      <w:pPr>
        <w:spacing w:after="0" w:line="260" w:lineRule="exact"/>
        <w:rPr>
          <w:rFonts w:ascii="Consolas" w:hAnsi="Consolas"/>
        </w:rPr>
      </w:pPr>
      <w:r w:rsidRPr="006F529A">
        <w:rPr>
          <w:rFonts w:ascii="Consolas" w:hAnsi="Consolas"/>
        </w:rPr>
        <w:t xml:space="preserve">    return (</w:t>
      </w:r>
    </w:p>
    <w:p w14:paraId="0C3CA0EB" w14:textId="05832198" w:rsidR="00256B52" w:rsidRPr="006F529A" w:rsidRDefault="00256B52" w:rsidP="00256B52">
      <w:pPr>
        <w:spacing w:after="0" w:line="260" w:lineRule="exact"/>
        <w:rPr>
          <w:rFonts w:ascii="Consolas" w:hAnsi="Consolas"/>
        </w:rPr>
      </w:pPr>
      <w:r w:rsidRPr="006F529A">
        <w:rPr>
          <w:rFonts w:ascii="Consolas" w:hAnsi="Consolas"/>
        </w:rPr>
        <w:t xml:space="preserve">      &lt;</w:t>
      </w:r>
      <w:r>
        <w:rPr>
          <w:rFonts w:ascii="Consolas" w:hAnsi="Consolas"/>
        </w:rPr>
        <w:t>h1&gt;{this.props.title}&lt;/h1&gt;</w:t>
      </w:r>
    </w:p>
    <w:p w14:paraId="0CF616EA" w14:textId="77777777" w:rsidR="00256B52" w:rsidRPr="006F529A" w:rsidRDefault="00256B52" w:rsidP="00256B52">
      <w:pPr>
        <w:spacing w:after="0" w:line="260" w:lineRule="exact"/>
        <w:rPr>
          <w:rFonts w:ascii="Consolas" w:hAnsi="Consolas"/>
        </w:rPr>
      </w:pPr>
      <w:r w:rsidRPr="006F529A">
        <w:rPr>
          <w:rFonts w:ascii="Consolas" w:hAnsi="Consolas"/>
        </w:rPr>
        <w:t xml:space="preserve">    );</w:t>
      </w:r>
    </w:p>
    <w:p w14:paraId="57D9C3AE" w14:textId="77777777" w:rsidR="00256B52" w:rsidRPr="006F529A" w:rsidRDefault="00256B52" w:rsidP="00256B52">
      <w:pPr>
        <w:spacing w:after="0" w:line="260" w:lineRule="exact"/>
        <w:rPr>
          <w:rFonts w:ascii="Consolas" w:hAnsi="Consolas"/>
        </w:rPr>
      </w:pPr>
      <w:r w:rsidRPr="006F529A">
        <w:rPr>
          <w:rFonts w:ascii="Consolas" w:hAnsi="Consolas"/>
        </w:rPr>
        <w:t xml:space="preserve">  }</w:t>
      </w:r>
    </w:p>
    <w:p w14:paraId="22409EDF" w14:textId="12AC67AA" w:rsidR="00C576C3" w:rsidRDefault="00256B52" w:rsidP="00FC3D9F">
      <w:pPr>
        <w:spacing w:after="0" w:line="260" w:lineRule="exact"/>
        <w:rPr>
          <w:rFonts w:ascii="Consolas" w:hAnsi="Consolas"/>
        </w:rPr>
      </w:pPr>
      <w:r w:rsidRPr="006F529A">
        <w:rPr>
          <w:rFonts w:ascii="Consolas" w:hAnsi="Consolas"/>
        </w:rPr>
        <w:t>}</w:t>
      </w:r>
    </w:p>
    <w:p w14:paraId="7B119502" w14:textId="6C8E6D07" w:rsidR="00256B52" w:rsidRDefault="00256B52" w:rsidP="00FC3D9F">
      <w:pPr>
        <w:spacing w:after="0" w:line="260" w:lineRule="exact"/>
        <w:rPr>
          <w:rFonts w:ascii="Consolas" w:hAnsi="Consolas"/>
        </w:rPr>
      </w:pPr>
    </w:p>
    <w:p w14:paraId="2EF996C3" w14:textId="4FD180A7" w:rsidR="00256B52" w:rsidRDefault="00256B52" w:rsidP="00FC3D9F">
      <w:pPr>
        <w:spacing w:after="0" w:line="260" w:lineRule="exact"/>
        <w:rPr>
          <w:rFonts w:asciiTheme="minorHAnsi" w:hAnsiTheme="minorHAnsi"/>
        </w:rPr>
      </w:pPr>
      <w:r w:rsidRPr="00256B52">
        <w:rPr>
          <w:rFonts w:asciiTheme="minorHAnsi" w:hAnsiTheme="minorHAnsi"/>
        </w:rPr>
        <w:t>Let’s change the Layout.js so that both state and props</w:t>
      </w:r>
    </w:p>
    <w:p w14:paraId="5DEC46B7" w14:textId="77777777" w:rsidR="00256B52" w:rsidRDefault="00256B52" w:rsidP="00256B52">
      <w:pPr>
        <w:spacing w:after="0" w:line="260" w:lineRule="exact"/>
        <w:rPr>
          <w:rFonts w:ascii="Consolas" w:hAnsi="Consolas"/>
        </w:rPr>
      </w:pPr>
      <w:r>
        <w:rPr>
          <w:rFonts w:ascii="Consolas" w:hAnsi="Consolas"/>
        </w:rPr>
        <w:lastRenderedPageBreak/>
        <w:t xml:space="preserve">/* </w:t>
      </w:r>
      <w:r w:rsidRPr="000C36C3">
        <w:rPr>
          <w:rFonts w:ascii="Consolas" w:hAnsi="Consolas"/>
        </w:rPr>
        <w:t>./src/js/components/Layout.js</w:t>
      </w:r>
      <w:r>
        <w:rPr>
          <w:rFonts w:ascii="Consolas" w:hAnsi="Consolas"/>
        </w:rPr>
        <w:t xml:space="preserve"> */</w:t>
      </w:r>
    </w:p>
    <w:p w14:paraId="4C61D2F7" w14:textId="77777777" w:rsidR="00256B52" w:rsidRDefault="00256B52" w:rsidP="00256B52">
      <w:pPr>
        <w:spacing w:after="0" w:line="260" w:lineRule="exact"/>
        <w:rPr>
          <w:rFonts w:ascii="Consolas" w:hAnsi="Consolas"/>
        </w:rPr>
      </w:pPr>
      <w:r>
        <w:rPr>
          <w:rFonts w:ascii="Consolas" w:hAnsi="Consolas"/>
        </w:rPr>
        <w:t>/* ... */</w:t>
      </w:r>
    </w:p>
    <w:p w14:paraId="5FE72A91" w14:textId="77777777" w:rsidR="00256B52" w:rsidRDefault="00256B52" w:rsidP="00256B52">
      <w:pPr>
        <w:spacing w:after="0" w:line="260" w:lineRule="exact"/>
        <w:rPr>
          <w:rFonts w:ascii="Consolas" w:hAnsi="Consolas"/>
        </w:rPr>
      </w:pPr>
    </w:p>
    <w:p w14:paraId="4258D88A" w14:textId="245A81DF" w:rsidR="00256B52" w:rsidRDefault="00256B52" w:rsidP="00256B52">
      <w:pPr>
        <w:spacing w:after="0" w:line="260" w:lineRule="exact"/>
        <w:rPr>
          <w:rFonts w:ascii="Consolas" w:hAnsi="Consolas"/>
        </w:rPr>
      </w:pPr>
      <w:r w:rsidRPr="00B45C2F">
        <w:rPr>
          <w:rFonts w:ascii="Consolas" w:hAnsi="Consolas"/>
        </w:rPr>
        <w:t>export default class Layout extends React</w:t>
      </w:r>
      <w:r w:rsidRPr="00155CB5">
        <w:rPr>
          <w:rFonts w:ascii="Consolas" w:hAnsi="Consolas"/>
          <w:noProof/>
        </w:rPr>
        <w:t>.Component</w:t>
      </w:r>
      <w:r w:rsidRPr="00B45C2F">
        <w:rPr>
          <w:rFonts w:ascii="Consolas" w:hAnsi="Consolas"/>
        </w:rPr>
        <w:t xml:space="preserve"> {</w:t>
      </w:r>
    </w:p>
    <w:p w14:paraId="5E2B4BFB" w14:textId="77777777" w:rsidR="00256B52" w:rsidRPr="00B45C2F" w:rsidRDefault="00256B52" w:rsidP="00256B52">
      <w:pPr>
        <w:spacing w:after="0" w:line="260" w:lineRule="exact"/>
        <w:rPr>
          <w:rFonts w:ascii="Consolas" w:hAnsi="Consolas"/>
        </w:rPr>
      </w:pPr>
      <w:r w:rsidRPr="00B45C2F">
        <w:rPr>
          <w:rFonts w:ascii="Consolas" w:hAnsi="Consolas"/>
        </w:rPr>
        <w:t xml:space="preserve">  constructor() {</w:t>
      </w:r>
    </w:p>
    <w:p w14:paraId="3E0EBF77" w14:textId="77777777" w:rsidR="00256B52" w:rsidRPr="00B45C2F" w:rsidRDefault="00256B52" w:rsidP="00256B52">
      <w:pPr>
        <w:spacing w:after="0" w:line="260" w:lineRule="exact"/>
        <w:rPr>
          <w:rFonts w:ascii="Consolas" w:hAnsi="Consolas"/>
        </w:rPr>
      </w:pPr>
      <w:r w:rsidRPr="00B45C2F">
        <w:rPr>
          <w:rFonts w:ascii="Consolas" w:hAnsi="Consolas"/>
        </w:rPr>
        <w:t xml:space="preserve">    super();</w:t>
      </w:r>
    </w:p>
    <w:p w14:paraId="56D4058E" w14:textId="74EBCA99" w:rsidR="00256B52" w:rsidRDefault="00256B52" w:rsidP="00256B52">
      <w:pPr>
        <w:spacing w:after="0" w:line="260" w:lineRule="exact"/>
        <w:rPr>
          <w:rFonts w:ascii="Consolas" w:hAnsi="Consolas"/>
        </w:rPr>
      </w:pPr>
      <w:r w:rsidRPr="00B45C2F">
        <w:rPr>
          <w:rFonts w:ascii="Consolas" w:hAnsi="Consolas"/>
        </w:rPr>
        <w:t xml:space="preserve">    this.state = {</w:t>
      </w:r>
      <w:r>
        <w:rPr>
          <w:rFonts w:ascii="Consolas" w:hAnsi="Consolas"/>
        </w:rPr>
        <w:t>title: "Welcome"</w:t>
      </w:r>
      <w:r w:rsidRPr="00B45C2F">
        <w:rPr>
          <w:rFonts w:ascii="Consolas" w:hAnsi="Consolas"/>
        </w:rPr>
        <w:t>};</w:t>
      </w:r>
    </w:p>
    <w:p w14:paraId="14C83975" w14:textId="7E4A2E03" w:rsidR="006D5A2A" w:rsidRPr="00B45C2F" w:rsidRDefault="006D5A2A" w:rsidP="00256B52">
      <w:pPr>
        <w:spacing w:after="0" w:line="260" w:lineRule="exact"/>
        <w:rPr>
          <w:rFonts w:ascii="Consolas" w:hAnsi="Consolas"/>
        </w:rPr>
      </w:pPr>
      <w:r>
        <w:rPr>
          <w:rFonts w:ascii="Consolas" w:hAnsi="Consolas"/>
        </w:rPr>
        <w:t xml:space="preserve">    // By default, our title will be “Welcome”</w:t>
      </w:r>
    </w:p>
    <w:p w14:paraId="1EE603D0" w14:textId="77777777" w:rsidR="00256B52" w:rsidRPr="00B45C2F" w:rsidRDefault="00256B52" w:rsidP="00256B52">
      <w:pPr>
        <w:spacing w:after="0" w:line="260" w:lineRule="exact"/>
        <w:rPr>
          <w:rFonts w:ascii="Consolas" w:hAnsi="Consolas"/>
        </w:rPr>
      </w:pPr>
      <w:r w:rsidRPr="00B45C2F">
        <w:rPr>
          <w:rFonts w:ascii="Consolas" w:hAnsi="Consolas"/>
        </w:rPr>
        <w:t xml:space="preserve">  }</w:t>
      </w:r>
    </w:p>
    <w:p w14:paraId="3F350754" w14:textId="45BF7D00" w:rsidR="00256B52" w:rsidRPr="00B45C2F" w:rsidRDefault="00256B52" w:rsidP="00256B52">
      <w:pPr>
        <w:spacing w:after="0" w:line="260" w:lineRule="exact"/>
        <w:rPr>
          <w:rFonts w:ascii="Consolas" w:hAnsi="Consolas"/>
        </w:rPr>
      </w:pPr>
    </w:p>
    <w:p w14:paraId="6577F422" w14:textId="6E91393D" w:rsidR="00256B52" w:rsidRDefault="00256B52" w:rsidP="00256B52">
      <w:pPr>
        <w:spacing w:after="0" w:line="260" w:lineRule="exact"/>
        <w:rPr>
          <w:rFonts w:ascii="Consolas" w:hAnsi="Consolas"/>
        </w:rPr>
      </w:pPr>
      <w:r w:rsidRPr="00B45C2F">
        <w:rPr>
          <w:rFonts w:ascii="Consolas" w:hAnsi="Consolas"/>
        </w:rPr>
        <w:t xml:space="preserve">  render() {</w:t>
      </w:r>
    </w:p>
    <w:p w14:paraId="57E6AB42" w14:textId="2C26B329" w:rsidR="007C6924" w:rsidRDefault="002E095A" w:rsidP="00256B52">
      <w:pPr>
        <w:spacing w:after="0" w:line="260" w:lineRule="exact"/>
        <w:rPr>
          <w:rFonts w:ascii="Consolas" w:hAnsi="Consolas"/>
        </w:rPr>
      </w:pPr>
      <w:r>
        <w:rPr>
          <w:rFonts w:ascii="Consolas" w:hAnsi="Consolas"/>
        </w:rPr>
        <w:t xml:space="preserve">    </w:t>
      </w:r>
      <w:r w:rsidR="007C6924">
        <w:rPr>
          <w:rFonts w:ascii="Consolas" w:hAnsi="Consolas"/>
        </w:rPr>
        <w:t>setTimeout(() =&gt; {</w:t>
      </w:r>
    </w:p>
    <w:p w14:paraId="63B3F612" w14:textId="7CA477BD" w:rsidR="007C6924" w:rsidRDefault="007C6924" w:rsidP="00256B52">
      <w:pPr>
        <w:spacing w:after="0" w:line="260" w:lineRule="exact"/>
        <w:rPr>
          <w:rFonts w:ascii="Consolas" w:hAnsi="Consolas"/>
        </w:rPr>
      </w:pPr>
      <w:r>
        <w:rPr>
          <w:rFonts w:ascii="Consolas" w:hAnsi="Consolas"/>
        </w:rPr>
        <w:t xml:space="preserve">      this.setState({title: "Welcome Will!"})</w:t>
      </w:r>
      <w:r w:rsidR="00F36678">
        <w:rPr>
          <w:rFonts w:ascii="Consolas" w:hAnsi="Consolas"/>
        </w:rPr>
        <w:t>;</w:t>
      </w:r>
    </w:p>
    <w:p w14:paraId="544DBC84" w14:textId="0908A821" w:rsidR="002E095A" w:rsidRDefault="007C6924" w:rsidP="00256B52">
      <w:pPr>
        <w:spacing w:after="0" w:line="260" w:lineRule="exact"/>
        <w:rPr>
          <w:rFonts w:ascii="Consolas" w:hAnsi="Consolas"/>
        </w:rPr>
      </w:pPr>
      <w:r>
        <w:rPr>
          <w:rFonts w:ascii="Consolas" w:hAnsi="Consolas"/>
        </w:rPr>
        <w:t xml:space="preserve">    }, 2000);</w:t>
      </w:r>
    </w:p>
    <w:p w14:paraId="2EA1436D" w14:textId="77777777" w:rsidR="00256B52" w:rsidRPr="00B45C2F" w:rsidRDefault="00256B52" w:rsidP="00256B52">
      <w:pPr>
        <w:spacing w:after="0" w:line="260" w:lineRule="exact"/>
        <w:rPr>
          <w:rFonts w:ascii="Consolas" w:hAnsi="Consolas"/>
        </w:rPr>
      </w:pPr>
      <w:r w:rsidRPr="00B45C2F">
        <w:rPr>
          <w:rFonts w:ascii="Consolas" w:hAnsi="Consolas"/>
        </w:rPr>
        <w:t xml:space="preserve">    return(</w:t>
      </w:r>
    </w:p>
    <w:p w14:paraId="7BA48BAE" w14:textId="77777777" w:rsidR="00256B52" w:rsidRPr="00B45C2F" w:rsidRDefault="00256B52" w:rsidP="00256B52">
      <w:pPr>
        <w:spacing w:after="0" w:line="260" w:lineRule="exact"/>
        <w:rPr>
          <w:rFonts w:ascii="Consolas" w:hAnsi="Consolas"/>
        </w:rPr>
      </w:pPr>
      <w:r w:rsidRPr="00B45C2F">
        <w:rPr>
          <w:rFonts w:ascii="Consolas" w:hAnsi="Consolas"/>
        </w:rPr>
        <w:t xml:space="preserve">      &lt;div&gt;</w:t>
      </w:r>
    </w:p>
    <w:p w14:paraId="728F7F4E" w14:textId="6CBBD2CE" w:rsidR="00256B52" w:rsidRDefault="00256B52" w:rsidP="00256B52">
      <w:pPr>
        <w:spacing w:after="0" w:line="260" w:lineRule="exact"/>
        <w:rPr>
          <w:rFonts w:ascii="Consolas" w:hAnsi="Consolas"/>
        </w:rPr>
      </w:pPr>
      <w:r w:rsidRPr="00B45C2F">
        <w:rPr>
          <w:rFonts w:ascii="Consolas" w:hAnsi="Consolas"/>
        </w:rPr>
        <w:t xml:space="preserve">        &lt;Header</w:t>
      </w:r>
      <w:r w:rsidR="006D5A2A">
        <w:rPr>
          <w:rFonts w:ascii="Consolas" w:hAnsi="Consolas"/>
        </w:rPr>
        <w:t xml:space="preserve"> </w:t>
      </w:r>
      <w:r>
        <w:rPr>
          <w:rFonts w:ascii="Consolas" w:hAnsi="Consolas"/>
        </w:rPr>
        <w:t>title={</w:t>
      </w:r>
      <w:r w:rsidR="006D5A2A">
        <w:rPr>
          <w:rFonts w:ascii="Consolas" w:hAnsi="Consolas"/>
        </w:rPr>
        <w:t>this.state.</w:t>
      </w:r>
      <w:r>
        <w:rPr>
          <w:rFonts w:ascii="Consolas" w:hAnsi="Consolas"/>
        </w:rPr>
        <w:t>title}</w:t>
      </w:r>
      <w:r w:rsidRPr="00B45C2F">
        <w:rPr>
          <w:rFonts w:ascii="Consolas" w:hAnsi="Consolas"/>
        </w:rPr>
        <w:t>/&gt;</w:t>
      </w:r>
    </w:p>
    <w:p w14:paraId="3E994A0E" w14:textId="77777777" w:rsidR="00256B52" w:rsidRPr="00B45C2F" w:rsidRDefault="00256B52" w:rsidP="00256B52">
      <w:pPr>
        <w:spacing w:after="0" w:line="260" w:lineRule="exact"/>
        <w:rPr>
          <w:rFonts w:ascii="Consolas" w:hAnsi="Consolas"/>
        </w:rPr>
      </w:pPr>
      <w:r>
        <w:rPr>
          <w:rFonts w:ascii="Consolas" w:hAnsi="Consolas"/>
        </w:rPr>
        <w:t xml:space="preserve">        &lt;Header title={"Another title"}&gt;</w:t>
      </w:r>
    </w:p>
    <w:p w14:paraId="19BAE3D7" w14:textId="77777777" w:rsidR="00256B52" w:rsidRPr="00B45C2F" w:rsidRDefault="00256B52" w:rsidP="00256B52">
      <w:pPr>
        <w:spacing w:after="0" w:line="260" w:lineRule="exact"/>
        <w:rPr>
          <w:rFonts w:ascii="Consolas" w:hAnsi="Consolas"/>
        </w:rPr>
      </w:pPr>
      <w:r w:rsidRPr="00B45C2F">
        <w:rPr>
          <w:rFonts w:ascii="Consolas" w:hAnsi="Consolas"/>
        </w:rPr>
        <w:t xml:space="preserve">        &lt;Footer/&gt;</w:t>
      </w:r>
    </w:p>
    <w:p w14:paraId="31C36009" w14:textId="77777777" w:rsidR="00256B52" w:rsidRPr="00B45C2F" w:rsidRDefault="00256B52" w:rsidP="00256B52">
      <w:pPr>
        <w:spacing w:after="0" w:line="260" w:lineRule="exact"/>
        <w:rPr>
          <w:rFonts w:ascii="Consolas" w:hAnsi="Consolas"/>
        </w:rPr>
      </w:pPr>
      <w:r w:rsidRPr="00B45C2F">
        <w:rPr>
          <w:rFonts w:ascii="Consolas" w:hAnsi="Consolas"/>
        </w:rPr>
        <w:t xml:space="preserve">      &lt;/div&gt;</w:t>
      </w:r>
    </w:p>
    <w:p w14:paraId="2F480433" w14:textId="77777777" w:rsidR="00256B52" w:rsidRPr="00B45C2F" w:rsidRDefault="00256B52" w:rsidP="00256B52">
      <w:pPr>
        <w:spacing w:after="0" w:line="260" w:lineRule="exact"/>
        <w:rPr>
          <w:rFonts w:ascii="Consolas" w:hAnsi="Consolas"/>
        </w:rPr>
      </w:pPr>
      <w:r w:rsidRPr="00B45C2F">
        <w:rPr>
          <w:rFonts w:ascii="Consolas" w:hAnsi="Consolas"/>
        </w:rPr>
        <w:t xml:space="preserve">    );</w:t>
      </w:r>
    </w:p>
    <w:p w14:paraId="78D5E494" w14:textId="77777777" w:rsidR="00256B52" w:rsidRPr="00B45C2F" w:rsidRDefault="00256B52" w:rsidP="00256B52">
      <w:pPr>
        <w:spacing w:after="0" w:line="260" w:lineRule="exact"/>
        <w:rPr>
          <w:rFonts w:ascii="Consolas" w:hAnsi="Consolas"/>
        </w:rPr>
      </w:pPr>
      <w:r w:rsidRPr="00B45C2F">
        <w:rPr>
          <w:rFonts w:ascii="Consolas" w:hAnsi="Consolas"/>
        </w:rPr>
        <w:t xml:space="preserve">  }</w:t>
      </w:r>
    </w:p>
    <w:p w14:paraId="33417736" w14:textId="02B66990" w:rsidR="00256B52" w:rsidRDefault="00256B52" w:rsidP="00FC3D9F">
      <w:pPr>
        <w:spacing w:after="0" w:line="260" w:lineRule="exact"/>
        <w:rPr>
          <w:rFonts w:ascii="Consolas" w:hAnsi="Consolas"/>
        </w:rPr>
      </w:pPr>
      <w:r w:rsidRPr="00B45C2F">
        <w:rPr>
          <w:rFonts w:ascii="Consolas" w:hAnsi="Consolas"/>
        </w:rPr>
        <w:t>}</w:t>
      </w:r>
    </w:p>
    <w:p w14:paraId="2AFC5F3A" w14:textId="2EDE0A77" w:rsidR="007C6924" w:rsidRDefault="007C6924" w:rsidP="00FC3D9F">
      <w:pPr>
        <w:spacing w:after="0" w:line="260" w:lineRule="exact"/>
        <w:rPr>
          <w:rFonts w:ascii="Consolas" w:hAnsi="Consolas"/>
        </w:rPr>
      </w:pPr>
    </w:p>
    <w:p w14:paraId="17445245" w14:textId="6C532B2F" w:rsidR="007C6924" w:rsidRDefault="007C6924" w:rsidP="00FC3D9F">
      <w:pPr>
        <w:spacing w:after="0" w:line="260" w:lineRule="exact"/>
        <w:rPr>
          <w:rFonts w:asciiTheme="minorHAnsi" w:hAnsiTheme="minorHAnsi"/>
        </w:rPr>
      </w:pPr>
      <w:r w:rsidRPr="007C6924">
        <w:rPr>
          <w:rFonts w:asciiTheme="minorHAnsi" w:hAnsiTheme="minorHAnsi"/>
        </w:rPr>
        <w:t xml:space="preserve">One can see that after 2 seconds in DevTools, only the line “&lt;h1 data-reactid=".0.0.0&gt;Welcome Will!&lt;/h1&gt;” after the tag </w:t>
      </w:r>
      <w:r>
        <w:rPr>
          <w:rFonts w:asciiTheme="minorHAnsi" w:hAnsiTheme="minorHAnsi"/>
        </w:rPr>
        <w:t>“</w:t>
      </w:r>
      <w:r w:rsidRPr="007C6924">
        <w:rPr>
          <w:rFonts w:asciiTheme="minorHAnsi" w:hAnsiTheme="minorHAnsi"/>
        </w:rPr>
        <w:t>&lt;div id="app"&gt;</w:t>
      </w:r>
      <w:r>
        <w:rPr>
          <w:rFonts w:asciiTheme="minorHAnsi" w:hAnsiTheme="minorHAnsi"/>
        </w:rPr>
        <w:t>”</w:t>
      </w:r>
      <w:r w:rsidRPr="007C6924">
        <w:rPr>
          <w:rFonts w:asciiTheme="minorHAnsi" w:hAnsiTheme="minorHAnsi"/>
        </w:rPr>
        <w:t xml:space="preserve"> changes.</w:t>
      </w:r>
      <w:r w:rsidR="00AE45D8">
        <w:rPr>
          <w:rFonts w:asciiTheme="minorHAnsi" w:hAnsiTheme="minorHAnsi"/>
        </w:rPr>
        <w:t xml:space="preserve"> This is because even our header component received a new prop, React rendered out the exact same div, so it did not re-render this div to the DOM. It re-rendered a child component of title that changed, so it </w:t>
      </w:r>
      <w:r w:rsidR="004333DC">
        <w:rPr>
          <w:rFonts w:asciiTheme="minorHAnsi" w:hAnsiTheme="minorHAnsi"/>
        </w:rPr>
        <w:t>updated the h1 only.</w:t>
      </w:r>
    </w:p>
    <w:p w14:paraId="4DAC9047" w14:textId="6D5BBD3E" w:rsidR="004333DC" w:rsidRDefault="004333DC" w:rsidP="004333DC">
      <w:pPr>
        <w:pStyle w:val="a3"/>
        <w:numPr>
          <w:ilvl w:val="0"/>
          <w:numId w:val="2"/>
        </w:numPr>
        <w:spacing w:after="0" w:line="260" w:lineRule="exact"/>
        <w:rPr>
          <w:rFonts w:asciiTheme="minorHAnsi" w:hAnsiTheme="minorHAnsi"/>
        </w:rPr>
      </w:pPr>
      <w:r>
        <w:rPr>
          <w:rFonts w:asciiTheme="minorHAnsi" w:hAnsiTheme="minorHAnsi"/>
        </w:rPr>
        <w:t>No matter how many components changes there are, we are only going to update the DOM with the actual element changes that got created when the entire tree is rendered</w:t>
      </w:r>
    </w:p>
    <w:p w14:paraId="7377E14A" w14:textId="494969D7" w:rsidR="004333DC" w:rsidRDefault="004333DC" w:rsidP="004333DC">
      <w:pPr>
        <w:spacing w:after="0" w:line="260" w:lineRule="exact"/>
        <w:rPr>
          <w:rFonts w:asciiTheme="minorHAnsi" w:hAnsiTheme="minorHAnsi"/>
        </w:rPr>
      </w:pPr>
    </w:p>
    <w:p w14:paraId="206E2962" w14:textId="37ED92A2" w:rsidR="004333DC" w:rsidRPr="004333DC" w:rsidRDefault="004333DC" w:rsidP="004333DC">
      <w:pPr>
        <w:spacing w:after="0" w:line="260" w:lineRule="exact"/>
        <w:rPr>
          <w:rFonts w:asciiTheme="minorHAnsi" w:hAnsiTheme="minorHAnsi"/>
          <w:b/>
        </w:rPr>
      </w:pPr>
      <w:r w:rsidRPr="004333DC">
        <w:rPr>
          <w:rFonts w:asciiTheme="minorHAnsi" w:hAnsiTheme="minorHAnsi"/>
          <w:b/>
        </w:rPr>
        <w:t>REACT JS TUTORIAL #5 - Java</w:t>
      </w:r>
      <w:r w:rsidR="002A146D">
        <w:rPr>
          <w:rFonts w:asciiTheme="minorHAnsi" w:hAnsiTheme="minorHAnsi"/>
          <w:b/>
        </w:rPr>
        <w:t>S</w:t>
      </w:r>
      <w:r w:rsidRPr="004333DC">
        <w:rPr>
          <w:rFonts w:asciiTheme="minorHAnsi" w:hAnsiTheme="minorHAnsi"/>
          <w:b/>
        </w:rPr>
        <w:t>cript Events &amp; Data Changes in React</w:t>
      </w:r>
      <w:r w:rsidR="00117FA6">
        <w:rPr>
          <w:rFonts w:asciiTheme="minorHAnsi" w:hAnsiTheme="minorHAnsi"/>
          <w:b/>
        </w:rPr>
        <w:t>:</w:t>
      </w:r>
    </w:p>
    <w:p w14:paraId="4DC45958" w14:textId="4EF5AC3E" w:rsidR="004769AC" w:rsidRDefault="004333DC" w:rsidP="004769AC">
      <w:pPr>
        <w:spacing w:after="0" w:line="260" w:lineRule="exact"/>
        <w:rPr>
          <w:rFonts w:asciiTheme="minorHAnsi" w:hAnsiTheme="minorHAnsi"/>
        </w:rPr>
      </w:pPr>
      <w:r>
        <w:rPr>
          <w:rFonts w:asciiTheme="minorHAnsi" w:hAnsiTheme="minorHAnsi"/>
        </w:rPr>
        <w:t>Let’s look at actually binding</w:t>
      </w:r>
      <w:r w:rsidR="00780B68">
        <w:rPr>
          <w:rFonts w:asciiTheme="minorHAnsi" w:hAnsiTheme="minorHAnsi"/>
        </w:rPr>
        <w:t xml:space="preserve"> (</w:t>
      </w:r>
      <w:r w:rsidR="00780B68">
        <w:rPr>
          <w:rFonts w:asciiTheme="minorHAnsi" w:hAnsiTheme="minorHAnsi" w:hint="eastAsia"/>
        </w:rPr>
        <w:t>有約束力的</w:t>
      </w:r>
      <w:r w:rsidR="00780B68">
        <w:rPr>
          <w:rFonts w:asciiTheme="minorHAnsi" w:hAnsiTheme="minorHAnsi"/>
        </w:rPr>
        <w:t>)</w:t>
      </w:r>
      <w:r>
        <w:rPr>
          <w:rFonts w:asciiTheme="minorHAnsi" w:hAnsiTheme="minorHAnsi"/>
        </w:rPr>
        <w:t xml:space="preserve"> events</w:t>
      </w:r>
      <w:r w:rsidR="00780B68">
        <w:rPr>
          <w:rFonts w:asciiTheme="minorHAnsi" w:hAnsiTheme="minorHAnsi"/>
        </w:rPr>
        <w:t xml:space="preserve"> interacting with user inputs</w:t>
      </w:r>
    </w:p>
    <w:p w14:paraId="41DDB857" w14:textId="2DB55FA9" w:rsidR="002A146D" w:rsidRDefault="002A146D" w:rsidP="004769AC">
      <w:pPr>
        <w:spacing w:after="0" w:line="260" w:lineRule="exact"/>
        <w:rPr>
          <w:rFonts w:asciiTheme="minorHAnsi" w:hAnsiTheme="minorHAnsi"/>
        </w:rPr>
      </w:pPr>
      <w:r>
        <w:rPr>
          <w:rFonts w:asciiTheme="minorHAnsi" w:hAnsiTheme="minorHAnsi"/>
        </w:rPr>
        <w:t>We want to add an input that is going to allow us to change the title</w:t>
      </w:r>
    </w:p>
    <w:p w14:paraId="22239962" w14:textId="4AC006EA" w:rsidR="002A146D" w:rsidRDefault="002A146D" w:rsidP="004769AC">
      <w:pPr>
        <w:spacing w:after="0" w:line="260" w:lineRule="exact"/>
        <w:rPr>
          <w:rFonts w:asciiTheme="minorHAnsi" w:hAnsiTheme="minorHAnsi"/>
        </w:rPr>
      </w:pPr>
    </w:p>
    <w:p w14:paraId="0616FEEF" w14:textId="77777777" w:rsidR="002A146D" w:rsidRDefault="002A146D" w:rsidP="002A146D">
      <w:pPr>
        <w:spacing w:after="0" w:line="260" w:lineRule="exact"/>
        <w:rPr>
          <w:rFonts w:ascii="Consolas" w:hAnsi="Consolas"/>
        </w:rPr>
      </w:pPr>
      <w:r>
        <w:rPr>
          <w:rFonts w:ascii="Consolas" w:hAnsi="Consolas"/>
        </w:rPr>
        <w:t xml:space="preserve">/* </w:t>
      </w:r>
      <w:r w:rsidRPr="000C36C3">
        <w:rPr>
          <w:rFonts w:ascii="Consolas" w:hAnsi="Consolas"/>
        </w:rPr>
        <w:t>./src/js/components/</w:t>
      </w:r>
      <w:r>
        <w:rPr>
          <w:rFonts w:ascii="Consolas" w:hAnsi="Consolas"/>
        </w:rPr>
        <w:t>Header</w:t>
      </w:r>
      <w:r w:rsidRPr="000C36C3">
        <w:rPr>
          <w:rFonts w:ascii="Consolas" w:hAnsi="Consolas"/>
        </w:rPr>
        <w:t>.js</w:t>
      </w:r>
      <w:r>
        <w:rPr>
          <w:rFonts w:ascii="Consolas" w:hAnsi="Consolas"/>
        </w:rPr>
        <w:t xml:space="preserve"> */</w:t>
      </w:r>
    </w:p>
    <w:p w14:paraId="5F67DCF9" w14:textId="77777777" w:rsidR="002A146D" w:rsidRDefault="002A146D" w:rsidP="002A146D">
      <w:pPr>
        <w:spacing w:after="0" w:line="260" w:lineRule="exact"/>
        <w:rPr>
          <w:rFonts w:ascii="Consolas" w:hAnsi="Consolas"/>
        </w:rPr>
      </w:pPr>
      <w:r w:rsidRPr="006F529A">
        <w:rPr>
          <w:rFonts w:ascii="Consolas" w:hAnsi="Consolas"/>
        </w:rPr>
        <w:t>import React from "react";</w:t>
      </w:r>
    </w:p>
    <w:p w14:paraId="2E951540" w14:textId="77777777" w:rsidR="002A146D" w:rsidRPr="006F529A" w:rsidRDefault="002A146D" w:rsidP="002A146D">
      <w:pPr>
        <w:spacing w:after="0" w:line="260" w:lineRule="exact"/>
        <w:rPr>
          <w:rFonts w:ascii="Consolas" w:hAnsi="Consolas"/>
        </w:rPr>
      </w:pPr>
      <w:r>
        <w:rPr>
          <w:rFonts w:ascii="Consolas" w:hAnsi="Consolas"/>
        </w:rPr>
        <w:t>import Title from "./Header/Title";</w:t>
      </w:r>
    </w:p>
    <w:p w14:paraId="70C47616" w14:textId="77777777" w:rsidR="002A146D" w:rsidRDefault="002A146D" w:rsidP="002A146D">
      <w:pPr>
        <w:spacing w:after="0" w:line="260" w:lineRule="exact"/>
        <w:rPr>
          <w:rFonts w:ascii="Consolas" w:hAnsi="Consolas"/>
        </w:rPr>
      </w:pPr>
    </w:p>
    <w:p w14:paraId="3BF30EFF" w14:textId="77777777" w:rsidR="002A146D" w:rsidRPr="006F529A" w:rsidRDefault="002A146D" w:rsidP="002A146D">
      <w:pPr>
        <w:spacing w:after="0" w:line="260" w:lineRule="exact"/>
        <w:rPr>
          <w:rFonts w:ascii="Consolas" w:hAnsi="Consolas"/>
        </w:rPr>
      </w:pPr>
      <w:r w:rsidRPr="006F529A">
        <w:rPr>
          <w:rFonts w:ascii="Consolas" w:hAnsi="Consolas"/>
        </w:rPr>
        <w:t xml:space="preserve">export default class </w:t>
      </w:r>
      <w:r>
        <w:rPr>
          <w:rFonts w:ascii="Consolas" w:hAnsi="Consolas"/>
        </w:rPr>
        <w:t>Header</w:t>
      </w:r>
      <w:r w:rsidRPr="006F529A">
        <w:rPr>
          <w:rFonts w:ascii="Consolas" w:hAnsi="Consolas"/>
        </w:rPr>
        <w:t xml:space="preserve"> extends React</w:t>
      </w:r>
      <w:r w:rsidRPr="00155CB5">
        <w:rPr>
          <w:rFonts w:ascii="Consolas" w:hAnsi="Consolas"/>
          <w:noProof/>
        </w:rPr>
        <w:t>.Component</w:t>
      </w:r>
      <w:r w:rsidRPr="006F529A">
        <w:rPr>
          <w:rFonts w:ascii="Consolas" w:hAnsi="Consolas"/>
        </w:rPr>
        <w:t xml:space="preserve"> {</w:t>
      </w:r>
    </w:p>
    <w:p w14:paraId="769320C7" w14:textId="77777777" w:rsidR="002A146D" w:rsidRDefault="002A146D" w:rsidP="002A146D">
      <w:pPr>
        <w:spacing w:after="0" w:line="260" w:lineRule="exact"/>
        <w:rPr>
          <w:rFonts w:ascii="Consolas" w:hAnsi="Consolas"/>
        </w:rPr>
      </w:pPr>
      <w:r w:rsidRPr="006F529A">
        <w:rPr>
          <w:rFonts w:ascii="Consolas" w:hAnsi="Consolas"/>
        </w:rPr>
        <w:t xml:space="preserve">  render() {</w:t>
      </w:r>
    </w:p>
    <w:p w14:paraId="055D71D3" w14:textId="77777777" w:rsidR="002A146D" w:rsidRDefault="002A146D" w:rsidP="002A146D">
      <w:pPr>
        <w:spacing w:after="0" w:line="260" w:lineRule="exact"/>
        <w:rPr>
          <w:rFonts w:ascii="Consolas" w:hAnsi="Consolas"/>
        </w:rPr>
      </w:pPr>
      <w:r w:rsidRPr="006F529A">
        <w:rPr>
          <w:rFonts w:ascii="Consolas" w:hAnsi="Consolas"/>
        </w:rPr>
        <w:t xml:space="preserve">    return (</w:t>
      </w:r>
    </w:p>
    <w:p w14:paraId="6CE4651F" w14:textId="77777777" w:rsidR="002A146D" w:rsidRPr="006F529A" w:rsidRDefault="002A146D" w:rsidP="002A146D">
      <w:pPr>
        <w:spacing w:after="0" w:line="260" w:lineRule="exact"/>
        <w:rPr>
          <w:rFonts w:ascii="Consolas" w:hAnsi="Consolas"/>
        </w:rPr>
      </w:pPr>
      <w:r>
        <w:rPr>
          <w:rFonts w:ascii="Consolas" w:hAnsi="Consolas"/>
        </w:rPr>
        <w:t xml:space="preserve">      &lt;div&gt;</w:t>
      </w:r>
    </w:p>
    <w:p w14:paraId="11083C51" w14:textId="77D1C0BF" w:rsidR="002A146D" w:rsidRDefault="002A146D" w:rsidP="002A146D">
      <w:pPr>
        <w:spacing w:after="0" w:line="260" w:lineRule="exact"/>
        <w:rPr>
          <w:rFonts w:ascii="Consolas" w:hAnsi="Consolas"/>
        </w:rPr>
      </w:pPr>
      <w:r w:rsidRPr="006F529A">
        <w:rPr>
          <w:rFonts w:ascii="Consolas" w:hAnsi="Consolas"/>
        </w:rPr>
        <w:t xml:space="preserve">   </w:t>
      </w:r>
      <w:r>
        <w:rPr>
          <w:rFonts w:ascii="Consolas" w:hAnsi="Consolas"/>
        </w:rPr>
        <w:t xml:space="preserve">  </w:t>
      </w:r>
      <w:r w:rsidRPr="006F529A">
        <w:rPr>
          <w:rFonts w:ascii="Consolas" w:hAnsi="Consolas"/>
        </w:rPr>
        <w:t xml:space="preserve">   </w:t>
      </w:r>
      <w:r>
        <w:rPr>
          <w:rFonts w:ascii="Consolas" w:hAnsi="Consolas"/>
        </w:rPr>
        <w:t>&lt;Title title={this.props.title}/&gt;</w:t>
      </w:r>
    </w:p>
    <w:p w14:paraId="44DC5360" w14:textId="66D8B424" w:rsidR="00F856B7" w:rsidRDefault="00F856B7" w:rsidP="002A146D">
      <w:pPr>
        <w:spacing w:after="0" w:line="260" w:lineRule="exact"/>
        <w:rPr>
          <w:rFonts w:ascii="Consolas" w:hAnsi="Consolas"/>
        </w:rPr>
      </w:pPr>
      <w:r>
        <w:rPr>
          <w:rFonts w:ascii="Consolas" w:hAnsi="Consolas"/>
        </w:rPr>
        <w:t xml:space="preserve">        &lt;input/&gt; // </w:t>
      </w:r>
      <w:r w:rsidR="00AC060A">
        <w:rPr>
          <w:rFonts w:ascii="Consolas" w:hAnsi="Consolas"/>
        </w:rPr>
        <w:t>Two input fields can be seen in the webpage</w:t>
      </w:r>
    </w:p>
    <w:p w14:paraId="03FEB231" w14:textId="77777777" w:rsidR="002A146D" w:rsidRPr="006F529A" w:rsidRDefault="002A146D" w:rsidP="002A146D">
      <w:pPr>
        <w:spacing w:after="0" w:line="260" w:lineRule="exact"/>
        <w:rPr>
          <w:rFonts w:ascii="Consolas" w:hAnsi="Consolas"/>
        </w:rPr>
      </w:pPr>
      <w:r>
        <w:rPr>
          <w:rFonts w:ascii="Consolas" w:hAnsi="Consolas"/>
        </w:rPr>
        <w:t xml:space="preserve">      &lt;/div&gt;</w:t>
      </w:r>
    </w:p>
    <w:p w14:paraId="5D06AF35" w14:textId="77777777" w:rsidR="002A146D" w:rsidRPr="006F529A" w:rsidRDefault="002A146D" w:rsidP="002A146D">
      <w:pPr>
        <w:spacing w:after="0" w:line="260" w:lineRule="exact"/>
        <w:rPr>
          <w:rFonts w:ascii="Consolas" w:hAnsi="Consolas"/>
        </w:rPr>
      </w:pPr>
      <w:r w:rsidRPr="006F529A">
        <w:rPr>
          <w:rFonts w:ascii="Consolas" w:hAnsi="Consolas"/>
        </w:rPr>
        <w:t xml:space="preserve">    );</w:t>
      </w:r>
    </w:p>
    <w:p w14:paraId="647C60F0" w14:textId="77777777" w:rsidR="002A146D" w:rsidRPr="006F529A" w:rsidRDefault="002A146D" w:rsidP="002A146D">
      <w:pPr>
        <w:spacing w:after="0" w:line="260" w:lineRule="exact"/>
        <w:rPr>
          <w:rFonts w:ascii="Consolas" w:hAnsi="Consolas"/>
        </w:rPr>
      </w:pPr>
      <w:r w:rsidRPr="006F529A">
        <w:rPr>
          <w:rFonts w:ascii="Consolas" w:hAnsi="Consolas"/>
        </w:rPr>
        <w:t xml:space="preserve">  }</w:t>
      </w:r>
    </w:p>
    <w:p w14:paraId="43D60F55" w14:textId="17445B0F" w:rsidR="002A146D" w:rsidRDefault="002A146D" w:rsidP="004769AC">
      <w:pPr>
        <w:spacing w:after="0" w:line="260" w:lineRule="exact"/>
        <w:rPr>
          <w:rFonts w:ascii="Consolas" w:hAnsi="Consolas"/>
        </w:rPr>
      </w:pPr>
      <w:r w:rsidRPr="006F529A">
        <w:rPr>
          <w:rFonts w:ascii="Consolas" w:hAnsi="Consolas"/>
        </w:rPr>
        <w:t>}</w:t>
      </w:r>
    </w:p>
    <w:p w14:paraId="6C9BFAA1" w14:textId="36EADA1D" w:rsidR="00AC060A" w:rsidRDefault="00AC060A" w:rsidP="004769AC">
      <w:pPr>
        <w:spacing w:after="0" w:line="260" w:lineRule="exact"/>
        <w:rPr>
          <w:rFonts w:ascii="Consolas" w:hAnsi="Consolas"/>
        </w:rPr>
      </w:pPr>
    </w:p>
    <w:p w14:paraId="56E1AC34" w14:textId="77777777" w:rsidR="00AC060A" w:rsidRDefault="00AC060A" w:rsidP="004769AC">
      <w:pPr>
        <w:spacing w:after="0" w:line="260" w:lineRule="exact"/>
        <w:rPr>
          <w:rFonts w:asciiTheme="minorHAnsi" w:hAnsiTheme="minorHAnsi"/>
        </w:rPr>
      </w:pPr>
      <w:r w:rsidRPr="00AC060A">
        <w:rPr>
          <w:rFonts w:asciiTheme="minorHAnsi" w:hAnsiTheme="minorHAnsi"/>
        </w:rPr>
        <w:t xml:space="preserve">As the header input gets typed, we want to trigger some kind of event on the </w:t>
      </w:r>
      <w:r>
        <w:rPr>
          <w:rFonts w:asciiTheme="minorHAnsi" w:hAnsiTheme="minorHAnsi"/>
        </w:rPr>
        <w:t>L</w:t>
      </w:r>
      <w:r w:rsidRPr="00AC060A">
        <w:rPr>
          <w:rFonts w:asciiTheme="minorHAnsi" w:hAnsiTheme="minorHAnsi"/>
        </w:rPr>
        <w:t>ayout</w:t>
      </w:r>
      <w:r>
        <w:rPr>
          <w:rFonts w:asciiTheme="minorHAnsi" w:hAnsiTheme="minorHAnsi"/>
        </w:rPr>
        <w:t>.js that updates the state</w:t>
      </w:r>
    </w:p>
    <w:p w14:paraId="6ABE6C77" w14:textId="11AFD60E" w:rsidR="00AC060A" w:rsidRDefault="00AC060A" w:rsidP="004769AC">
      <w:pPr>
        <w:spacing w:after="0" w:line="260" w:lineRule="exact"/>
        <w:rPr>
          <w:rFonts w:asciiTheme="minorHAnsi" w:hAnsiTheme="minorHAnsi"/>
        </w:rPr>
      </w:pPr>
      <w:r>
        <w:rPr>
          <w:rFonts w:asciiTheme="minorHAnsi" w:hAnsiTheme="minorHAnsi"/>
        </w:rPr>
        <w:t xml:space="preserve">The title from the state will then get passed into the header and the whole rendering process will begin because the state changed. The goal is, we </w:t>
      </w:r>
      <w:r w:rsidR="00CC4DE2">
        <w:rPr>
          <w:rFonts w:asciiTheme="minorHAnsi" w:hAnsiTheme="minorHAnsi"/>
        </w:rPr>
        <w:t>got to (informal, = have to) get this state to change</w:t>
      </w:r>
    </w:p>
    <w:p w14:paraId="21B39AD3" w14:textId="02474BED" w:rsidR="00CC4DE2" w:rsidRDefault="00CC4DE2" w:rsidP="004769AC">
      <w:pPr>
        <w:spacing w:after="0" w:line="260" w:lineRule="exact"/>
        <w:rPr>
          <w:rFonts w:asciiTheme="minorHAnsi" w:hAnsiTheme="minorHAnsi"/>
        </w:rPr>
      </w:pPr>
    </w:p>
    <w:p w14:paraId="034F6C6B" w14:textId="77777777" w:rsidR="00CC4DE2" w:rsidRDefault="00CC4DE2" w:rsidP="00CC4DE2">
      <w:pPr>
        <w:spacing w:after="0" w:line="260" w:lineRule="exact"/>
        <w:rPr>
          <w:rFonts w:ascii="Consolas" w:hAnsi="Consolas"/>
        </w:rPr>
      </w:pPr>
      <w:r>
        <w:rPr>
          <w:rFonts w:ascii="Consolas" w:hAnsi="Consolas"/>
        </w:rPr>
        <w:t xml:space="preserve">/* </w:t>
      </w:r>
      <w:r w:rsidRPr="000C36C3">
        <w:rPr>
          <w:rFonts w:ascii="Consolas" w:hAnsi="Consolas"/>
        </w:rPr>
        <w:t>./src/js/components/Layout.js</w:t>
      </w:r>
      <w:r>
        <w:rPr>
          <w:rFonts w:ascii="Consolas" w:hAnsi="Consolas"/>
        </w:rPr>
        <w:t xml:space="preserve"> */</w:t>
      </w:r>
    </w:p>
    <w:p w14:paraId="18FF0454" w14:textId="77777777" w:rsidR="00CC4DE2" w:rsidRDefault="00CC4DE2" w:rsidP="00CC4DE2">
      <w:pPr>
        <w:spacing w:after="0" w:line="260" w:lineRule="exact"/>
        <w:rPr>
          <w:rFonts w:ascii="Consolas" w:hAnsi="Consolas"/>
        </w:rPr>
      </w:pPr>
      <w:r w:rsidRPr="002648EF">
        <w:rPr>
          <w:rFonts w:ascii="Consolas" w:hAnsi="Consolas"/>
        </w:rPr>
        <w:t>import React from "react";</w:t>
      </w:r>
    </w:p>
    <w:p w14:paraId="0A55CF55" w14:textId="77777777" w:rsidR="00CC4DE2" w:rsidRDefault="00CC4DE2" w:rsidP="00CC4DE2">
      <w:pPr>
        <w:spacing w:after="0" w:line="260" w:lineRule="exact"/>
        <w:rPr>
          <w:rFonts w:ascii="Consolas" w:hAnsi="Consolas"/>
        </w:rPr>
      </w:pPr>
      <w:r>
        <w:rPr>
          <w:rFonts w:ascii="Consolas" w:hAnsi="Consolas"/>
        </w:rPr>
        <w:t>import Footer from "./Footer";</w:t>
      </w:r>
    </w:p>
    <w:p w14:paraId="18FFB805" w14:textId="77777777" w:rsidR="00CC4DE2" w:rsidRDefault="00CC4DE2" w:rsidP="00CC4DE2">
      <w:pPr>
        <w:spacing w:after="0" w:line="260" w:lineRule="exact"/>
        <w:rPr>
          <w:rFonts w:ascii="Consolas" w:hAnsi="Consolas"/>
        </w:rPr>
      </w:pPr>
      <w:r>
        <w:rPr>
          <w:rFonts w:ascii="Consolas" w:hAnsi="Consolas"/>
        </w:rPr>
        <w:t>import Header from "./Header";</w:t>
      </w:r>
    </w:p>
    <w:p w14:paraId="25435012" w14:textId="77777777" w:rsidR="00CC4DE2" w:rsidRDefault="00CC4DE2" w:rsidP="00CC4DE2">
      <w:pPr>
        <w:spacing w:after="0" w:line="260" w:lineRule="exact"/>
        <w:rPr>
          <w:rFonts w:ascii="Consolas" w:hAnsi="Consolas"/>
        </w:rPr>
      </w:pPr>
    </w:p>
    <w:p w14:paraId="22638DAD" w14:textId="77777777" w:rsidR="00CC4DE2" w:rsidRDefault="00CC4DE2" w:rsidP="00CC4DE2">
      <w:pPr>
        <w:spacing w:after="0" w:line="260" w:lineRule="exact"/>
        <w:rPr>
          <w:rFonts w:ascii="Consolas" w:hAnsi="Consolas"/>
        </w:rPr>
      </w:pPr>
      <w:r w:rsidRPr="00B45C2F">
        <w:rPr>
          <w:rFonts w:ascii="Consolas" w:hAnsi="Consolas"/>
        </w:rPr>
        <w:lastRenderedPageBreak/>
        <w:t>export default class Layout extends React</w:t>
      </w:r>
      <w:r w:rsidRPr="00155CB5">
        <w:rPr>
          <w:rFonts w:ascii="Consolas" w:hAnsi="Consolas"/>
          <w:noProof/>
        </w:rPr>
        <w:t>.Component</w:t>
      </w:r>
      <w:r w:rsidRPr="00B45C2F">
        <w:rPr>
          <w:rFonts w:ascii="Consolas" w:hAnsi="Consolas"/>
        </w:rPr>
        <w:t xml:space="preserve"> {</w:t>
      </w:r>
    </w:p>
    <w:p w14:paraId="603EE84F" w14:textId="77777777" w:rsidR="00CC4DE2" w:rsidRPr="00B45C2F" w:rsidRDefault="00CC4DE2" w:rsidP="00CC4DE2">
      <w:pPr>
        <w:spacing w:after="0" w:line="260" w:lineRule="exact"/>
        <w:rPr>
          <w:rFonts w:ascii="Consolas" w:hAnsi="Consolas"/>
        </w:rPr>
      </w:pPr>
      <w:r w:rsidRPr="00B45C2F">
        <w:rPr>
          <w:rFonts w:ascii="Consolas" w:hAnsi="Consolas"/>
        </w:rPr>
        <w:t xml:space="preserve">  constructor() {</w:t>
      </w:r>
    </w:p>
    <w:p w14:paraId="6862FCF5" w14:textId="77777777" w:rsidR="00CC4DE2" w:rsidRPr="00B45C2F" w:rsidRDefault="00CC4DE2" w:rsidP="00CC4DE2">
      <w:pPr>
        <w:spacing w:after="0" w:line="260" w:lineRule="exact"/>
        <w:rPr>
          <w:rFonts w:ascii="Consolas" w:hAnsi="Consolas"/>
        </w:rPr>
      </w:pPr>
      <w:r w:rsidRPr="00B45C2F">
        <w:rPr>
          <w:rFonts w:ascii="Consolas" w:hAnsi="Consolas"/>
        </w:rPr>
        <w:t xml:space="preserve">    super();</w:t>
      </w:r>
    </w:p>
    <w:p w14:paraId="388F302D" w14:textId="77777777" w:rsidR="00CC4DE2" w:rsidRDefault="00CC4DE2" w:rsidP="00CC4DE2">
      <w:pPr>
        <w:spacing w:after="0" w:line="260" w:lineRule="exact"/>
        <w:rPr>
          <w:rFonts w:ascii="Consolas" w:hAnsi="Consolas"/>
        </w:rPr>
      </w:pPr>
      <w:r w:rsidRPr="00B45C2F">
        <w:rPr>
          <w:rFonts w:ascii="Consolas" w:hAnsi="Consolas"/>
        </w:rPr>
        <w:t xml:space="preserve">    this.state = {</w:t>
      </w:r>
      <w:r>
        <w:rPr>
          <w:rFonts w:ascii="Consolas" w:hAnsi="Consolas"/>
        </w:rPr>
        <w:t>title: "Welcome"</w:t>
      </w:r>
      <w:r w:rsidRPr="00B45C2F">
        <w:rPr>
          <w:rFonts w:ascii="Consolas" w:hAnsi="Consolas"/>
        </w:rPr>
        <w:t>};</w:t>
      </w:r>
    </w:p>
    <w:p w14:paraId="6837FAC6" w14:textId="77777777" w:rsidR="00CC4DE2" w:rsidRPr="00B45C2F" w:rsidRDefault="00CC4DE2" w:rsidP="00CC4DE2">
      <w:pPr>
        <w:spacing w:after="0" w:line="260" w:lineRule="exact"/>
        <w:rPr>
          <w:rFonts w:ascii="Consolas" w:hAnsi="Consolas"/>
        </w:rPr>
      </w:pPr>
      <w:r>
        <w:rPr>
          <w:rFonts w:ascii="Consolas" w:hAnsi="Consolas"/>
        </w:rPr>
        <w:t xml:space="preserve">    // By default, our title will be “Welcome”</w:t>
      </w:r>
    </w:p>
    <w:p w14:paraId="469C6242" w14:textId="32DC03BA" w:rsidR="00CC4DE2" w:rsidRDefault="00CC4DE2" w:rsidP="00CC4DE2">
      <w:pPr>
        <w:spacing w:after="0" w:line="260" w:lineRule="exact"/>
        <w:rPr>
          <w:rFonts w:ascii="Consolas" w:hAnsi="Consolas"/>
        </w:rPr>
      </w:pPr>
      <w:r w:rsidRPr="00B45C2F">
        <w:rPr>
          <w:rFonts w:ascii="Consolas" w:hAnsi="Consolas"/>
        </w:rPr>
        <w:t xml:space="preserve">  }</w:t>
      </w:r>
    </w:p>
    <w:p w14:paraId="3D87B549" w14:textId="1A428CA3" w:rsidR="00BC497B" w:rsidRDefault="00BC497B" w:rsidP="00CC4DE2">
      <w:pPr>
        <w:spacing w:after="0" w:line="260" w:lineRule="exact"/>
        <w:rPr>
          <w:rFonts w:ascii="Consolas" w:hAnsi="Consolas"/>
        </w:rPr>
      </w:pPr>
    </w:p>
    <w:p w14:paraId="0619F7E6" w14:textId="131CD99C" w:rsidR="00BC497B" w:rsidRDefault="00BC497B" w:rsidP="00CC4DE2">
      <w:pPr>
        <w:spacing w:after="0" w:line="260" w:lineRule="exact"/>
        <w:rPr>
          <w:rFonts w:ascii="Consolas" w:hAnsi="Consolas"/>
        </w:rPr>
      </w:pPr>
      <w:r>
        <w:rPr>
          <w:rFonts w:ascii="Consolas" w:hAnsi="Consolas"/>
        </w:rPr>
        <w:t xml:space="preserve">  changeTitle</w:t>
      </w:r>
      <w:r w:rsidR="009B2831">
        <w:rPr>
          <w:rFonts w:ascii="Consolas" w:hAnsi="Consolas"/>
        </w:rPr>
        <w:t>(title) {</w:t>
      </w:r>
      <w:r w:rsidR="00F36678">
        <w:rPr>
          <w:rFonts w:ascii="Consolas" w:hAnsi="Consolas"/>
        </w:rPr>
        <w:t xml:space="preserve"> // Our change title method</w:t>
      </w:r>
    </w:p>
    <w:p w14:paraId="4270BE16" w14:textId="77777777" w:rsidR="002663CC" w:rsidRDefault="009B2831" w:rsidP="00CC4DE2">
      <w:pPr>
        <w:spacing w:after="0" w:line="260" w:lineRule="exact"/>
        <w:rPr>
          <w:rFonts w:ascii="Consolas" w:hAnsi="Consolas"/>
        </w:rPr>
      </w:pPr>
      <w:r>
        <w:rPr>
          <w:rFonts w:ascii="Consolas" w:hAnsi="Consolas"/>
        </w:rPr>
        <w:t xml:space="preserve">    this.setState({title})</w:t>
      </w:r>
      <w:r w:rsidR="00F36678">
        <w:rPr>
          <w:rFonts w:ascii="Consolas" w:hAnsi="Consolas"/>
        </w:rPr>
        <w:t>;</w:t>
      </w:r>
    </w:p>
    <w:p w14:paraId="4B4DCBAB" w14:textId="3B36998B" w:rsidR="002663CC" w:rsidRDefault="002663CC" w:rsidP="00CC4DE2">
      <w:pPr>
        <w:spacing w:after="0" w:line="260" w:lineRule="exact"/>
        <w:rPr>
          <w:rFonts w:ascii="Consolas" w:hAnsi="Consolas"/>
        </w:rPr>
      </w:pPr>
      <w:r>
        <w:rPr>
          <w:rFonts w:ascii="Consolas" w:hAnsi="Consolas"/>
        </w:rPr>
        <w:t xml:space="preserve">    </w:t>
      </w:r>
      <w:r w:rsidR="00F36678">
        <w:rPr>
          <w:rFonts w:ascii="Consolas" w:hAnsi="Consolas"/>
        </w:rPr>
        <w:t>//</w:t>
      </w:r>
      <w:r>
        <w:rPr>
          <w:rFonts w:ascii="Consolas" w:hAnsi="Consolas"/>
        </w:rPr>
        <w:t xml:space="preserve"> We can do this because we use ES6</w:t>
      </w:r>
    </w:p>
    <w:p w14:paraId="65F421A8" w14:textId="202B610B" w:rsidR="009B2831" w:rsidRDefault="002663CC" w:rsidP="00CC4DE2">
      <w:pPr>
        <w:spacing w:after="0" w:line="260" w:lineRule="exact"/>
        <w:rPr>
          <w:rFonts w:ascii="Consolas" w:hAnsi="Consolas"/>
        </w:rPr>
      </w:pPr>
      <w:r>
        <w:rPr>
          <w:rFonts w:ascii="Consolas" w:hAnsi="Consolas"/>
        </w:rPr>
        <w:t xml:space="preserve">    //</w:t>
      </w:r>
      <w:r w:rsidR="00F36678">
        <w:rPr>
          <w:rFonts w:ascii="Consolas" w:hAnsi="Consolas"/>
        </w:rPr>
        <w:t xml:space="preserve"> This is the same as “this.setState({title: title})</w:t>
      </w:r>
      <w:r>
        <w:rPr>
          <w:rFonts w:ascii="Consolas" w:hAnsi="Consolas"/>
        </w:rPr>
        <w:t>;”</w:t>
      </w:r>
    </w:p>
    <w:p w14:paraId="242DBDFB" w14:textId="15D69404" w:rsidR="009B2831" w:rsidRPr="00B45C2F" w:rsidRDefault="009B2831" w:rsidP="00CC4DE2">
      <w:pPr>
        <w:spacing w:after="0" w:line="260" w:lineRule="exact"/>
        <w:rPr>
          <w:rFonts w:ascii="Consolas" w:hAnsi="Consolas"/>
        </w:rPr>
      </w:pPr>
      <w:r>
        <w:rPr>
          <w:rFonts w:ascii="Consolas" w:hAnsi="Consolas"/>
        </w:rPr>
        <w:t xml:space="preserve">  }</w:t>
      </w:r>
    </w:p>
    <w:p w14:paraId="78726021" w14:textId="77777777" w:rsidR="00CC4DE2" w:rsidRPr="00B45C2F" w:rsidRDefault="00CC4DE2" w:rsidP="00CC4DE2">
      <w:pPr>
        <w:spacing w:after="0" w:line="260" w:lineRule="exact"/>
        <w:rPr>
          <w:rFonts w:ascii="Consolas" w:hAnsi="Consolas"/>
        </w:rPr>
      </w:pPr>
    </w:p>
    <w:p w14:paraId="56DED03E" w14:textId="38AD4C54" w:rsidR="00CC4DE2" w:rsidRDefault="00CC4DE2" w:rsidP="00CC4DE2">
      <w:pPr>
        <w:spacing w:after="0" w:line="260" w:lineRule="exact"/>
        <w:rPr>
          <w:rFonts w:ascii="Consolas" w:hAnsi="Consolas"/>
        </w:rPr>
      </w:pPr>
      <w:r w:rsidRPr="00B45C2F">
        <w:rPr>
          <w:rFonts w:ascii="Consolas" w:hAnsi="Consolas"/>
        </w:rPr>
        <w:t xml:space="preserve">  render() {</w:t>
      </w:r>
    </w:p>
    <w:p w14:paraId="6B55FC65" w14:textId="1EE8239B" w:rsidR="002663CC" w:rsidRDefault="002663CC" w:rsidP="00CC4DE2">
      <w:pPr>
        <w:spacing w:after="0" w:line="260" w:lineRule="exact"/>
        <w:rPr>
          <w:rFonts w:ascii="Consolas" w:hAnsi="Consolas"/>
        </w:rPr>
      </w:pPr>
      <w:r>
        <w:rPr>
          <w:rFonts w:ascii="Consolas" w:hAnsi="Consolas"/>
        </w:rPr>
        <w:t xml:space="preserve">    /*</w:t>
      </w:r>
    </w:p>
    <w:p w14:paraId="3CE7B6E9" w14:textId="77777777" w:rsidR="00CC4DE2" w:rsidRDefault="00CC4DE2" w:rsidP="00CC4DE2">
      <w:pPr>
        <w:spacing w:after="0" w:line="260" w:lineRule="exact"/>
        <w:rPr>
          <w:rFonts w:ascii="Consolas" w:hAnsi="Consolas"/>
        </w:rPr>
      </w:pPr>
      <w:r>
        <w:rPr>
          <w:rFonts w:ascii="Consolas" w:hAnsi="Consolas"/>
        </w:rPr>
        <w:t xml:space="preserve">    setTimeout(() =&gt; {</w:t>
      </w:r>
    </w:p>
    <w:p w14:paraId="2060E110" w14:textId="4544D4CC" w:rsidR="00CC4DE2" w:rsidRDefault="00CC4DE2" w:rsidP="00CC4DE2">
      <w:pPr>
        <w:spacing w:after="0" w:line="260" w:lineRule="exact"/>
        <w:rPr>
          <w:rFonts w:ascii="Consolas" w:hAnsi="Consolas"/>
        </w:rPr>
      </w:pPr>
      <w:r>
        <w:rPr>
          <w:rFonts w:ascii="Consolas" w:hAnsi="Consolas"/>
        </w:rPr>
        <w:t xml:space="preserve">      this.setState({title: "Welcome Will!"})</w:t>
      </w:r>
      <w:r w:rsidR="00F36678">
        <w:rPr>
          <w:rFonts w:ascii="Consolas" w:hAnsi="Consolas"/>
        </w:rPr>
        <w:t>;</w:t>
      </w:r>
    </w:p>
    <w:p w14:paraId="3FA6E32D" w14:textId="4AAAA828" w:rsidR="00CC4DE2" w:rsidRDefault="00CC4DE2" w:rsidP="00CC4DE2">
      <w:pPr>
        <w:spacing w:after="0" w:line="260" w:lineRule="exact"/>
        <w:rPr>
          <w:rFonts w:ascii="Consolas" w:hAnsi="Consolas"/>
        </w:rPr>
      </w:pPr>
      <w:r>
        <w:rPr>
          <w:rFonts w:ascii="Consolas" w:hAnsi="Consolas"/>
        </w:rPr>
        <w:t xml:space="preserve">    }, 2000);</w:t>
      </w:r>
    </w:p>
    <w:p w14:paraId="1001DEE0" w14:textId="46C78AAE" w:rsidR="002663CC" w:rsidRDefault="002663CC" w:rsidP="00CC4DE2">
      <w:pPr>
        <w:spacing w:after="0" w:line="260" w:lineRule="exact"/>
        <w:rPr>
          <w:rFonts w:ascii="Consolas" w:hAnsi="Consolas"/>
        </w:rPr>
      </w:pPr>
      <w:r>
        <w:rPr>
          <w:rFonts w:ascii="Consolas" w:hAnsi="Consolas"/>
        </w:rPr>
        <w:t xml:space="preserve">    */</w:t>
      </w:r>
    </w:p>
    <w:p w14:paraId="00661051" w14:textId="77777777" w:rsidR="00CC4DE2" w:rsidRPr="00B45C2F" w:rsidRDefault="00CC4DE2" w:rsidP="00CC4DE2">
      <w:pPr>
        <w:spacing w:after="0" w:line="260" w:lineRule="exact"/>
        <w:rPr>
          <w:rFonts w:ascii="Consolas" w:hAnsi="Consolas"/>
        </w:rPr>
      </w:pPr>
      <w:r w:rsidRPr="00B45C2F">
        <w:rPr>
          <w:rFonts w:ascii="Consolas" w:hAnsi="Consolas"/>
        </w:rPr>
        <w:t xml:space="preserve">    return(</w:t>
      </w:r>
    </w:p>
    <w:p w14:paraId="668C942B" w14:textId="77777777" w:rsidR="00CC4DE2" w:rsidRPr="00B45C2F" w:rsidRDefault="00CC4DE2" w:rsidP="00CC4DE2">
      <w:pPr>
        <w:spacing w:after="0" w:line="260" w:lineRule="exact"/>
        <w:rPr>
          <w:rFonts w:ascii="Consolas" w:hAnsi="Consolas"/>
        </w:rPr>
      </w:pPr>
      <w:r w:rsidRPr="00B45C2F">
        <w:rPr>
          <w:rFonts w:ascii="Consolas" w:hAnsi="Consolas"/>
        </w:rPr>
        <w:t xml:space="preserve">      &lt;div&gt;</w:t>
      </w:r>
    </w:p>
    <w:p w14:paraId="3A1D1DEC" w14:textId="4718E1B7" w:rsidR="00CC4DE2" w:rsidRDefault="00CC4DE2" w:rsidP="00CC4DE2">
      <w:pPr>
        <w:spacing w:after="0" w:line="260" w:lineRule="exact"/>
        <w:rPr>
          <w:rFonts w:ascii="Consolas" w:hAnsi="Consolas"/>
        </w:rPr>
      </w:pPr>
      <w:r w:rsidRPr="00B45C2F">
        <w:rPr>
          <w:rFonts w:ascii="Consolas" w:hAnsi="Consolas"/>
        </w:rPr>
        <w:t xml:space="preserve">        &lt;Header</w:t>
      </w:r>
      <w:r w:rsidR="002663CC">
        <w:rPr>
          <w:rFonts w:ascii="Consolas" w:hAnsi="Consolas"/>
        </w:rPr>
        <w:t xml:space="preserve"> changeTitle={this.changeTitle</w:t>
      </w:r>
      <w:r w:rsidR="00BE517C">
        <w:rPr>
          <w:rFonts w:ascii="Consolas" w:hAnsi="Consolas"/>
        </w:rPr>
        <w:t>.bind(this)</w:t>
      </w:r>
      <w:r w:rsidR="002663CC">
        <w:rPr>
          <w:rFonts w:ascii="Consolas" w:hAnsi="Consolas"/>
        </w:rPr>
        <w:t>}</w:t>
      </w:r>
      <w:r>
        <w:rPr>
          <w:rFonts w:ascii="Consolas" w:hAnsi="Consolas"/>
        </w:rPr>
        <w:t xml:space="preserve"> title={this.state.title}</w:t>
      </w:r>
      <w:r w:rsidRPr="00B45C2F">
        <w:rPr>
          <w:rFonts w:ascii="Consolas" w:hAnsi="Consolas"/>
        </w:rPr>
        <w:t>/&gt;</w:t>
      </w:r>
    </w:p>
    <w:p w14:paraId="02B29231" w14:textId="7D1F3C61" w:rsidR="002663CC" w:rsidRDefault="002663CC" w:rsidP="00CC4DE2">
      <w:pPr>
        <w:spacing w:after="0" w:line="260" w:lineRule="exact"/>
        <w:rPr>
          <w:rFonts w:ascii="Consolas" w:hAnsi="Consolas"/>
        </w:rPr>
      </w:pPr>
      <w:r>
        <w:rPr>
          <w:rFonts w:ascii="Consolas" w:hAnsi="Consolas"/>
        </w:rPr>
        <w:t xml:space="preserve">        // We past the changeTitle method</w:t>
      </w:r>
    </w:p>
    <w:p w14:paraId="0A11C8F8" w14:textId="77777777" w:rsidR="00CC4DE2" w:rsidRPr="00B45C2F" w:rsidRDefault="00CC4DE2" w:rsidP="00CC4DE2">
      <w:pPr>
        <w:spacing w:after="0" w:line="260" w:lineRule="exact"/>
        <w:rPr>
          <w:rFonts w:ascii="Consolas" w:hAnsi="Consolas"/>
        </w:rPr>
      </w:pPr>
      <w:r>
        <w:rPr>
          <w:rFonts w:ascii="Consolas" w:hAnsi="Consolas"/>
        </w:rPr>
        <w:t xml:space="preserve">        // &lt;Header title={"Another title"}&gt; // We do not need this header anymore</w:t>
      </w:r>
    </w:p>
    <w:p w14:paraId="67578A96" w14:textId="77777777" w:rsidR="00CC4DE2" w:rsidRPr="00B45C2F" w:rsidRDefault="00CC4DE2" w:rsidP="00CC4DE2">
      <w:pPr>
        <w:spacing w:after="0" w:line="260" w:lineRule="exact"/>
        <w:rPr>
          <w:rFonts w:ascii="Consolas" w:hAnsi="Consolas"/>
        </w:rPr>
      </w:pPr>
      <w:r w:rsidRPr="00B45C2F">
        <w:rPr>
          <w:rFonts w:ascii="Consolas" w:hAnsi="Consolas"/>
        </w:rPr>
        <w:t xml:space="preserve">        &lt;Footer/&gt;</w:t>
      </w:r>
    </w:p>
    <w:p w14:paraId="246C9B0C" w14:textId="77777777" w:rsidR="00CC4DE2" w:rsidRPr="00B45C2F" w:rsidRDefault="00CC4DE2" w:rsidP="00CC4DE2">
      <w:pPr>
        <w:spacing w:after="0" w:line="260" w:lineRule="exact"/>
        <w:rPr>
          <w:rFonts w:ascii="Consolas" w:hAnsi="Consolas"/>
        </w:rPr>
      </w:pPr>
      <w:r w:rsidRPr="00B45C2F">
        <w:rPr>
          <w:rFonts w:ascii="Consolas" w:hAnsi="Consolas"/>
        </w:rPr>
        <w:t xml:space="preserve">      &lt;/div&gt;</w:t>
      </w:r>
    </w:p>
    <w:p w14:paraId="7584ED2E" w14:textId="77777777" w:rsidR="00CC4DE2" w:rsidRPr="00B45C2F" w:rsidRDefault="00CC4DE2" w:rsidP="00CC4DE2">
      <w:pPr>
        <w:spacing w:after="0" w:line="260" w:lineRule="exact"/>
        <w:rPr>
          <w:rFonts w:ascii="Consolas" w:hAnsi="Consolas"/>
        </w:rPr>
      </w:pPr>
      <w:r w:rsidRPr="00B45C2F">
        <w:rPr>
          <w:rFonts w:ascii="Consolas" w:hAnsi="Consolas"/>
        </w:rPr>
        <w:t xml:space="preserve">    );</w:t>
      </w:r>
    </w:p>
    <w:p w14:paraId="078BE50A" w14:textId="77777777" w:rsidR="00CC4DE2" w:rsidRPr="00B45C2F" w:rsidRDefault="00CC4DE2" w:rsidP="00CC4DE2">
      <w:pPr>
        <w:spacing w:after="0" w:line="260" w:lineRule="exact"/>
        <w:rPr>
          <w:rFonts w:ascii="Consolas" w:hAnsi="Consolas"/>
        </w:rPr>
      </w:pPr>
      <w:r w:rsidRPr="00B45C2F">
        <w:rPr>
          <w:rFonts w:ascii="Consolas" w:hAnsi="Consolas"/>
        </w:rPr>
        <w:t xml:space="preserve">  }</w:t>
      </w:r>
    </w:p>
    <w:p w14:paraId="04386A37" w14:textId="325C3D8A" w:rsidR="00CC4DE2" w:rsidRDefault="00CC4DE2" w:rsidP="004769AC">
      <w:pPr>
        <w:spacing w:after="0" w:line="260" w:lineRule="exact"/>
        <w:rPr>
          <w:rFonts w:ascii="Consolas" w:hAnsi="Consolas"/>
        </w:rPr>
      </w:pPr>
      <w:r w:rsidRPr="00B45C2F">
        <w:rPr>
          <w:rFonts w:ascii="Consolas" w:hAnsi="Consolas"/>
        </w:rPr>
        <w:t>}</w:t>
      </w:r>
    </w:p>
    <w:p w14:paraId="17B1AAFB" w14:textId="15F91C7A" w:rsidR="002663CC" w:rsidRDefault="002663CC" w:rsidP="004769AC">
      <w:pPr>
        <w:spacing w:after="0" w:line="260" w:lineRule="exact"/>
        <w:rPr>
          <w:rFonts w:ascii="Consolas" w:hAnsi="Consolas"/>
        </w:rPr>
      </w:pPr>
    </w:p>
    <w:p w14:paraId="10C63E21" w14:textId="4FEACA25" w:rsidR="002663CC" w:rsidRDefault="002663CC" w:rsidP="004769AC">
      <w:pPr>
        <w:spacing w:after="0" w:line="260" w:lineRule="exact"/>
        <w:rPr>
          <w:rFonts w:asciiTheme="minorHAnsi" w:hAnsiTheme="minorHAnsi"/>
        </w:rPr>
      </w:pPr>
      <w:r w:rsidRPr="004A0E5F">
        <w:rPr>
          <w:rFonts w:asciiTheme="minorHAnsi" w:hAnsiTheme="minorHAnsi"/>
        </w:rPr>
        <w:t>If we use “changeTitle={this.changeTitle}”</w:t>
      </w:r>
      <w:r w:rsidR="004A0E5F" w:rsidRPr="004A0E5F">
        <w:rPr>
          <w:rFonts w:asciiTheme="minorHAnsi" w:hAnsiTheme="minorHAnsi"/>
        </w:rPr>
        <w:t xml:space="preserve"> but not “changeTitle={this.changeTitle.bind(this)}”</w:t>
      </w:r>
      <w:r w:rsidR="004A0E5F">
        <w:rPr>
          <w:rFonts w:asciiTheme="minorHAnsi" w:hAnsiTheme="minorHAnsi"/>
        </w:rPr>
        <w:t>, the method changeTitle will be executed in the context of whoever that is calling it</w:t>
      </w:r>
    </w:p>
    <w:p w14:paraId="7D59CC99" w14:textId="2153E529" w:rsidR="004A0E5F" w:rsidRDefault="004A0E5F" w:rsidP="004769AC">
      <w:pPr>
        <w:spacing w:after="0" w:line="260" w:lineRule="exact"/>
        <w:rPr>
          <w:rFonts w:asciiTheme="minorHAnsi" w:hAnsiTheme="minorHAnsi"/>
        </w:rPr>
      </w:pPr>
      <w:r>
        <w:rPr>
          <w:rFonts w:asciiTheme="minorHAnsi" w:hAnsiTheme="minorHAnsi"/>
        </w:rPr>
        <w:t>If it is “</w:t>
      </w:r>
      <w:r w:rsidRPr="004A0E5F">
        <w:rPr>
          <w:rFonts w:asciiTheme="minorHAnsi" w:hAnsiTheme="minorHAnsi"/>
        </w:rPr>
        <w:t>changeTitle={this.changeTitle}</w:t>
      </w:r>
      <w:r>
        <w:rPr>
          <w:rFonts w:asciiTheme="minorHAnsi" w:hAnsiTheme="minorHAnsi"/>
        </w:rPr>
        <w:t>”…</w:t>
      </w:r>
    </w:p>
    <w:p w14:paraId="2A8B0793" w14:textId="32AE564A" w:rsidR="004A0E5F" w:rsidRDefault="004A0E5F" w:rsidP="004769AC">
      <w:pPr>
        <w:spacing w:after="0" w:line="260" w:lineRule="exact"/>
        <w:rPr>
          <w:rFonts w:asciiTheme="minorHAnsi" w:hAnsiTheme="minorHAnsi"/>
        </w:rPr>
      </w:pPr>
    </w:p>
    <w:p w14:paraId="7FFABC77" w14:textId="77777777" w:rsidR="004A0E5F" w:rsidRDefault="004A0E5F" w:rsidP="004A0E5F">
      <w:pPr>
        <w:spacing w:after="0" w:line="260" w:lineRule="exact"/>
        <w:rPr>
          <w:rFonts w:ascii="Consolas" w:hAnsi="Consolas"/>
        </w:rPr>
      </w:pPr>
      <w:r>
        <w:rPr>
          <w:rFonts w:ascii="Consolas" w:hAnsi="Consolas"/>
        </w:rPr>
        <w:t xml:space="preserve">/* </w:t>
      </w:r>
      <w:r w:rsidRPr="000C36C3">
        <w:rPr>
          <w:rFonts w:ascii="Consolas" w:hAnsi="Consolas"/>
        </w:rPr>
        <w:t>./src/js/components/</w:t>
      </w:r>
      <w:r>
        <w:rPr>
          <w:rFonts w:ascii="Consolas" w:hAnsi="Consolas"/>
        </w:rPr>
        <w:t>Header</w:t>
      </w:r>
      <w:r w:rsidRPr="000C36C3">
        <w:rPr>
          <w:rFonts w:ascii="Consolas" w:hAnsi="Consolas"/>
        </w:rPr>
        <w:t>.js</w:t>
      </w:r>
      <w:r>
        <w:rPr>
          <w:rFonts w:ascii="Consolas" w:hAnsi="Consolas"/>
        </w:rPr>
        <w:t xml:space="preserve"> */</w:t>
      </w:r>
    </w:p>
    <w:p w14:paraId="6639755E" w14:textId="3CAE2D89" w:rsidR="004A0E5F" w:rsidRPr="006F529A" w:rsidRDefault="004A0E5F" w:rsidP="004A0E5F">
      <w:pPr>
        <w:spacing w:after="0" w:line="260" w:lineRule="exact"/>
        <w:rPr>
          <w:rFonts w:ascii="Consolas" w:hAnsi="Consolas"/>
        </w:rPr>
      </w:pPr>
      <w:r>
        <w:rPr>
          <w:rFonts w:ascii="Consolas" w:hAnsi="Consolas"/>
        </w:rPr>
        <w:t>/* ... */</w:t>
      </w:r>
    </w:p>
    <w:p w14:paraId="0E06F09E" w14:textId="1A08FAAD" w:rsidR="00D60068" w:rsidRDefault="00D60068" w:rsidP="004A0E5F">
      <w:pPr>
        <w:spacing w:after="0" w:line="260" w:lineRule="exact"/>
        <w:rPr>
          <w:rFonts w:ascii="Consolas" w:hAnsi="Consolas"/>
        </w:rPr>
      </w:pPr>
    </w:p>
    <w:p w14:paraId="4BD7F9BE" w14:textId="18431A80" w:rsidR="00D60068" w:rsidRDefault="00D60068" w:rsidP="004A0E5F">
      <w:pPr>
        <w:spacing w:after="0" w:line="260" w:lineRule="exact"/>
        <w:rPr>
          <w:rFonts w:ascii="Consolas" w:hAnsi="Consolas"/>
        </w:rPr>
      </w:pPr>
      <w:r>
        <w:rPr>
          <w:rFonts w:ascii="Consolas" w:hAnsi="Consolas"/>
        </w:rPr>
        <w:t>// 2. The changeTitle method will appear to be here</w:t>
      </w:r>
    </w:p>
    <w:p w14:paraId="658582F5" w14:textId="2A54822F" w:rsidR="00D60068" w:rsidRDefault="00D60068" w:rsidP="004A0E5F">
      <w:pPr>
        <w:spacing w:after="0" w:line="260" w:lineRule="exact"/>
        <w:rPr>
          <w:rFonts w:ascii="Consolas" w:hAnsi="Consolas"/>
        </w:rPr>
      </w:pPr>
      <w:r>
        <w:rPr>
          <w:rFonts w:ascii="Consolas" w:hAnsi="Consolas"/>
        </w:rPr>
        <w:t>// The context of changeTitle here will be different from the one in Layout.js</w:t>
      </w:r>
    </w:p>
    <w:p w14:paraId="07131913" w14:textId="7FEF91E7" w:rsidR="00D60068" w:rsidRDefault="00D60068" w:rsidP="004A0E5F">
      <w:pPr>
        <w:spacing w:after="0" w:line="260" w:lineRule="exact"/>
        <w:rPr>
          <w:rFonts w:ascii="Consolas" w:hAnsi="Consolas"/>
        </w:rPr>
      </w:pPr>
      <w:r>
        <w:rPr>
          <w:rFonts w:ascii="Consolas" w:hAnsi="Consolas"/>
        </w:rPr>
        <w:t xml:space="preserve">// To use changeTitle in Layout.js, </w:t>
      </w:r>
      <w:r w:rsidR="00DE0BC0">
        <w:rPr>
          <w:rFonts w:ascii="Consolas" w:hAnsi="Consolas"/>
        </w:rPr>
        <w:t>use “</w:t>
      </w:r>
      <w:r w:rsidR="00DE0BC0" w:rsidRPr="00DE0BC0">
        <w:rPr>
          <w:rFonts w:ascii="Consolas" w:hAnsi="Consolas"/>
        </w:rPr>
        <w:t>changeTitle={this.changeTitle.bind(this)}”</w:t>
      </w:r>
    </w:p>
    <w:p w14:paraId="135E2F7C" w14:textId="6DE8E0E7" w:rsidR="00D60068" w:rsidRDefault="00D60068" w:rsidP="004A0E5F">
      <w:pPr>
        <w:spacing w:after="0" w:line="260" w:lineRule="exact"/>
        <w:rPr>
          <w:rFonts w:ascii="Consolas" w:hAnsi="Consolas"/>
        </w:rPr>
      </w:pPr>
      <w:r>
        <w:rPr>
          <w:rFonts w:ascii="Consolas" w:hAnsi="Consolas"/>
        </w:rPr>
        <w:t>/*</w:t>
      </w:r>
    </w:p>
    <w:p w14:paraId="5F8025E3" w14:textId="072CFCEF" w:rsidR="004A0E5F" w:rsidRDefault="004A0E5F" w:rsidP="004A0E5F">
      <w:pPr>
        <w:spacing w:after="0" w:line="260" w:lineRule="exact"/>
        <w:rPr>
          <w:rFonts w:ascii="Consolas" w:hAnsi="Consolas"/>
        </w:rPr>
      </w:pPr>
      <w:r>
        <w:rPr>
          <w:rFonts w:ascii="Consolas" w:hAnsi="Consolas"/>
        </w:rPr>
        <w:t>changeTitle(title) {</w:t>
      </w:r>
    </w:p>
    <w:p w14:paraId="523A5C91" w14:textId="68326812" w:rsidR="004A0E5F" w:rsidRDefault="004A0E5F" w:rsidP="004A0E5F">
      <w:pPr>
        <w:spacing w:after="0" w:line="260" w:lineRule="exact"/>
        <w:rPr>
          <w:rFonts w:ascii="Consolas" w:hAnsi="Consolas"/>
        </w:rPr>
      </w:pPr>
      <w:r>
        <w:rPr>
          <w:rFonts w:ascii="Consolas" w:hAnsi="Consolas"/>
        </w:rPr>
        <w:t xml:space="preserve">  this.setState({title});</w:t>
      </w:r>
      <w:r w:rsidR="00BE517C">
        <w:rPr>
          <w:rFonts w:ascii="Consolas" w:hAnsi="Consolas"/>
        </w:rPr>
        <w:t xml:space="preserve"> // This will fail silently</w:t>
      </w:r>
    </w:p>
    <w:p w14:paraId="4C532C03" w14:textId="0A441C94" w:rsidR="004A0E5F" w:rsidRDefault="004A0E5F" w:rsidP="004A0E5F">
      <w:pPr>
        <w:spacing w:after="0" w:line="260" w:lineRule="exact"/>
        <w:rPr>
          <w:rFonts w:ascii="Consolas" w:hAnsi="Consolas"/>
        </w:rPr>
      </w:pPr>
      <w:r>
        <w:rPr>
          <w:rFonts w:ascii="Consolas" w:hAnsi="Consolas"/>
        </w:rPr>
        <w:t>}</w:t>
      </w:r>
    </w:p>
    <w:p w14:paraId="7208FF74" w14:textId="0DBE1834" w:rsidR="00D60068" w:rsidRPr="00B45C2F" w:rsidRDefault="00D60068" w:rsidP="004A0E5F">
      <w:pPr>
        <w:spacing w:after="0" w:line="260" w:lineRule="exact"/>
        <w:rPr>
          <w:rFonts w:ascii="Consolas" w:hAnsi="Consolas"/>
        </w:rPr>
      </w:pPr>
      <w:r>
        <w:rPr>
          <w:rFonts w:ascii="Consolas" w:hAnsi="Consolas"/>
        </w:rPr>
        <w:t>*/</w:t>
      </w:r>
    </w:p>
    <w:p w14:paraId="0B741CBF" w14:textId="77777777" w:rsidR="004A0E5F" w:rsidRDefault="004A0E5F" w:rsidP="004A0E5F">
      <w:pPr>
        <w:spacing w:after="0" w:line="260" w:lineRule="exact"/>
        <w:rPr>
          <w:rFonts w:ascii="Consolas" w:hAnsi="Consolas"/>
        </w:rPr>
      </w:pPr>
    </w:p>
    <w:p w14:paraId="6DAE432C" w14:textId="77777777" w:rsidR="004A0E5F" w:rsidRPr="006F529A" w:rsidRDefault="004A0E5F" w:rsidP="004A0E5F">
      <w:pPr>
        <w:spacing w:after="0" w:line="260" w:lineRule="exact"/>
        <w:rPr>
          <w:rFonts w:ascii="Consolas" w:hAnsi="Consolas"/>
        </w:rPr>
      </w:pPr>
      <w:r w:rsidRPr="006F529A">
        <w:rPr>
          <w:rFonts w:ascii="Consolas" w:hAnsi="Consolas"/>
        </w:rPr>
        <w:t xml:space="preserve">export default class </w:t>
      </w:r>
      <w:r>
        <w:rPr>
          <w:rFonts w:ascii="Consolas" w:hAnsi="Consolas"/>
        </w:rPr>
        <w:t>Header</w:t>
      </w:r>
      <w:r w:rsidRPr="006F529A">
        <w:rPr>
          <w:rFonts w:ascii="Consolas" w:hAnsi="Consolas"/>
        </w:rPr>
        <w:t xml:space="preserve"> extends React</w:t>
      </w:r>
      <w:r w:rsidRPr="00155CB5">
        <w:rPr>
          <w:rFonts w:ascii="Consolas" w:hAnsi="Consolas"/>
          <w:noProof/>
        </w:rPr>
        <w:t>.Component</w:t>
      </w:r>
      <w:r w:rsidRPr="006F529A">
        <w:rPr>
          <w:rFonts w:ascii="Consolas" w:hAnsi="Consolas"/>
        </w:rPr>
        <w:t xml:space="preserve"> {</w:t>
      </w:r>
    </w:p>
    <w:p w14:paraId="5153EF69" w14:textId="0115C208" w:rsidR="004A0E5F" w:rsidRDefault="004A0E5F" w:rsidP="004A0E5F">
      <w:pPr>
        <w:spacing w:after="0" w:line="260" w:lineRule="exact"/>
        <w:rPr>
          <w:rFonts w:ascii="Consolas" w:hAnsi="Consolas"/>
        </w:rPr>
      </w:pPr>
      <w:r w:rsidRPr="006F529A">
        <w:rPr>
          <w:rFonts w:ascii="Consolas" w:hAnsi="Consolas"/>
        </w:rPr>
        <w:t xml:space="preserve">  render() {</w:t>
      </w:r>
    </w:p>
    <w:p w14:paraId="3AC1578B" w14:textId="5FD580A1" w:rsidR="004A0E5F" w:rsidRDefault="004A0E5F" w:rsidP="004A0E5F">
      <w:pPr>
        <w:spacing w:after="0" w:line="260" w:lineRule="exact"/>
        <w:rPr>
          <w:rFonts w:ascii="Consolas" w:hAnsi="Consolas"/>
        </w:rPr>
      </w:pPr>
      <w:r>
        <w:rPr>
          <w:rFonts w:ascii="Consolas" w:hAnsi="Consolas"/>
        </w:rPr>
        <w:t xml:space="preserve">    this.props.changeTitle(</w:t>
      </w:r>
      <w:r w:rsidR="00D60068">
        <w:rPr>
          <w:rFonts w:ascii="Consolas" w:hAnsi="Consolas"/>
        </w:rPr>
        <w:t>/* ... */</w:t>
      </w:r>
      <w:r>
        <w:rPr>
          <w:rFonts w:ascii="Consolas" w:hAnsi="Consolas"/>
        </w:rPr>
        <w:t>); //</w:t>
      </w:r>
      <w:r w:rsidR="00D60068">
        <w:rPr>
          <w:rFonts w:ascii="Consolas" w:hAnsi="Consolas"/>
        </w:rPr>
        <w:t xml:space="preserve"> 1.</w:t>
      </w:r>
      <w:r>
        <w:rPr>
          <w:rFonts w:ascii="Consolas" w:hAnsi="Consolas"/>
        </w:rPr>
        <w:t xml:space="preserve"> The function is called</w:t>
      </w:r>
    </w:p>
    <w:p w14:paraId="1C1475E0" w14:textId="77777777" w:rsidR="004A0E5F" w:rsidRDefault="004A0E5F" w:rsidP="004A0E5F">
      <w:pPr>
        <w:spacing w:after="0" w:line="260" w:lineRule="exact"/>
        <w:rPr>
          <w:rFonts w:ascii="Consolas" w:hAnsi="Consolas"/>
        </w:rPr>
      </w:pPr>
      <w:r w:rsidRPr="006F529A">
        <w:rPr>
          <w:rFonts w:ascii="Consolas" w:hAnsi="Consolas"/>
        </w:rPr>
        <w:t xml:space="preserve">    return (</w:t>
      </w:r>
    </w:p>
    <w:p w14:paraId="57FAC6F9" w14:textId="77777777" w:rsidR="004A0E5F" w:rsidRPr="006F529A" w:rsidRDefault="004A0E5F" w:rsidP="004A0E5F">
      <w:pPr>
        <w:spacing w:after="0" w:line="260" w:lineRule="exact"/>
        <w:rPr>
          <w:rFonts w:ascii="Consolas" w:hAnsi="Consolas"/>
        </w:rPr>
      </w:pPr>
      <w:r>
        <w:rPr>
          <w:rFonts w:ascii="Consolas" w:hAnsi="Consolas"/>
        </w:rPr>
        <w:t xml:space="preserve">      &lt;div&gt;</w:t>
      </w:r>
    </w:p>
    <w:p w14:paraId="4AB02BED" w14:textId="77777777" w:rsidR="004A0E5F" w:rsidRDefault="004A0E5F" w:rsidP="004A0E5F">
      <w:pPr>
        <w:spacing w:after="0" w:line="260" w:lineRule="exact"/>
        <w:rPr>
          <w:rFonts w:ascii="Consolas" w:hAnsi="Consolas"/>
        </w:rPr>
      </w:pPr>
      <w:r w:rsidRPr="006F529A">
        <w:rPr>
          <w:rFonts w:ascii="Consolas" w:hAnsi="Consolas"/>
        </w:rPr>
        <w:t xml:space="preserve">   </w:t>
      </w:r>
      <w:r>
        <w:rPr>
          <w:rFonts w:ascii="Consolas" w:hAnsi="Consolas"/>
        </w:rPr>
        <w:t xml:space="preserve">  </w:t>
      </w:r>
      <w:r w:rsidRPr="006F529A">
        <w:rPr>
          <w:rFonts w:ascii="Consolas" w:hAnsi="Consolas"/>
        </w:rPr>
        <w:t xml:space="preserve">   </w:t>
      </w:r>
      <w:r>
        <w:rPr>
          <w:rFonts w:ascii="Consolas" w:hAnsi="Consolas"/>
        </w:rPr>
        <w:t>&lt;Title title={this.props.title}/&gt;</w:t>
      </w:r>
    </w:p>
    <w:p w14:paraId="63920B65" w14:textId="5FE45C61" w:rsidR="004A0E5F" w:rsidRDefault="004A0E5F" w:rsidP="004A0E5F">
      <w:pPr>
        <w:spacing w:after="0" w:line="260" w:lineRule="exact"/>
        <w:rPr>
          <w:rFonts w:ascii="Consolas" w:hAnsi="Consolas"/>
        </w:rPr>
      </w:pPr>
      <w:r>
        <w:rPr>
          <w:rFonts w:ascii="Consolas" w:hAnsi="Consolas"/>
        </w:rPr>
        <w:t xml:space="preserve">        &lt;input/&gt;</w:t>
      </w:r>
    </w:p>
    <w:p w14:paraId="74CC1BE6" w14:textId="77777777" w:rsidR="004A0E5F" w:rsidRPr="006F529A" w:rsidRDefault="004A0E5F" w:rsidP="004A0E5F">
      <w:pPr>
        <w:spacing w:after="0" w:line="260" w:lineRule="exact"/>
        <w:rPr>
          <w:rFonts w:ascii="Consolas" w:hAnsi="Consolas"/>
        </w:rPr>
      </w:pPr>
      <w:r>
        <w:rPr>
          <w:rFonts w:ascii="Consolas" w:hAnsi="Consolas"/>
        </w:rPr>
        <w:t xml:space="preserve">      &lt;/div&gt;</w:t>
      </w:r>
    </w:p>
    <w:p w14:paraId="55572A35" w14:textId="77777777" w:rsidR="004A0E5F" w:rsidRPr="006F529A" w:rsidRDefault="004A0E5F" w:rsidP="004A0E5F">
      <w:pPr>
        <w:spacing w:after="0" w:line="260" w:lineRule="exact"/>
        <w:rPr>
          <w:rFonts w:ascii="Consolas" w:hAnsi="Consolas"/>
        </w:rPr>
      </w:pPr>
      <w:r w:rsidRPr="006F529A">
        <w:rPr>
          <w:rFonts w:ascii="Consolas" w:hAnsi="Consolas"/>
        </w:rPr>
        <w:t xml:space="preserve">    );</w:t>
      </w:r>
    </w:p>
    <w:p w14:paraId="0BFB2393" w14:textId="77777777" w:rsidR="004A0E5F" w:rsidRPr="006F529A" w:rsidRDefault="004A0E5F" w:rsidP="004A0E5F">
      <w:pPr>
        <w:spacing w:after="0" w:line="260" w:lineRule="exact"/>
        <w:rPr>
          <w:rFonts w:ascii="Consolas" w:hAnsi="Consolas"/>
        </w:rPr>
      </w:pPr>
      <w:r w:rsidRPr="006F529A">
        <w:rPr>
          <w:rFonts w:ascii="Consolas" w:hAnsi="Consolas"/>
        </w:rPr>
        <w:t xml:space="preserve">  }</w:t>
      </w:r>
    </w:p>
    <w:p w14:paraId="3C907C98" w14:textId="77777777" w:rsidR="004A0E5F" w:rsidRDefault="004A0E5F" w:rsidP="004A0E5F">
      <w:pPr>
        <w:spacing w:after="0" w:line="260" w:lineRule="exact"/>
        <w:rPr>
          <w:rFonts w:ascii="Consolas" w:hAnsi="Consolas"/>
        </w:rPr>
      </w:pPr>
      <w:r w:rsidRPr="006F529A">
        <w:rPr>
          <w:rFonts w:ascii="Consolas" w:hAnsi="Consolas"/>
        </w:rPr>
        <w:t>}</w:t>
      </w:r>
    </w:p>
    <w:p w14:paraId="3B844F0D" w14:textId="6A0DECBC" w:rsidR="004A0E5F" w:rsidRDefault="004A0E5F" w:rsidP="004769AC">
      <w:pPr>
        <w:spacing w:after="0" w:line="260" w:lineRule="exact"/>
        <w:rPr>
          <w:rFonts w:asciiTheme="minorHAnsi" w:hAnsiTheme="minorHAnsi"/>
        </w:rPr>
      </w:pPr>
    </w:p>
    <w:p w14:paraId="333FCB0E" w14:textId="0ECB4C4D" w:rsidR="00BE517C" w:rsidRDefault="00BE517C" w:rsidP="004769AC">
      <w:pPr>
        <w:spacing w:after="0" w:line="260" w:lineRule="exact"/>
        <w:rPr>
          <w:rFonts w:asciiTheme="minorHAnsi" w:hAnsiTheme="minorHAnsi"/>
        </w:rPr>
      </w:pPr>
      <w:r>
        <w:rPr>
          <w:rFonts w:asciiTheme="minorHAnsi" w:hAnsiTheme="minorHAnsi"/>
        </w:rPr>
        <w:t>With “</w:t>
      </w:r>
      <w:r w:rsidRPr="004A0E5F">
        <w:rPr>
          <w:rFonts w:asciiTheme="minorHAnsi" w:hAnsiTheme="minorHAnsi"/>
        </w:rPr>
        <w:t>changeTitle={this.changeTitle.bind(this)}</w:t>
      </w:r>
      <w:r>
        <w:rPr>
          <w:rFonts w:asciiTheme="minorHAnsi" w:hAnsiTheme="minorHAnsi"/>
        </w:rPr>
        <w:t>”…</w:t>
      </w:r>
    </w:p>
    <w:p w14:paraId="6570F69C" w14:textId="77777777" w:rsidR="00BE517C" w:rsidRDefault="00BE517C" w:rsidP="00BE517C">
      <w:pPr>
        <w:spacing w:after="0" w:line="260" w:lineRule="exact"/>
        <w:rPr>
          <w:rFonts w:ascii="Consolas" w:hAnsi="Consolas"/>
        </w:rPr>
      </w:pPr>
      <w:r>
        <w:rPr>
          <w:rFonts w:ascii="Consolas" w:hAnsi="Consolas"/>
        </w:rPr>
        <w:lastRenderedPageBreak/>
        <w:t xml:space="preserve">/* </w:t>
      </w:r>
      <w:r w:rsidRPr="000C36C3">
        <w:rPr>
          <w:rFonts w:ascii="Consolas" w:hAnsi="Consolas"/>
        </w:rPr>
        <w:t>./src/js/components/</w:t>
      </w:r>
      <w:r>
        <w:rPr>
          <w:rFonts w:ascii="Consolas" w:hAnsi="Consolas"/>
        </w:rPr>
        <w:t>Header</w:t>
      </w:r>
      <w:r w:rsidRPr="000C36C3">
        <w:rPr>
          <w:rFonts w:ascii="Consolas" w:hAnsi="Consolas"/>
        </w:rPr>
        <w:t>.js</w:t>
      </w:r>
      <w:r>
        <w:rPr>
          <w:rFonts w:ascii="Consolas" w:hAnsi="Consolas"/>
        </w:rPr>
        <w:t xml:space="preserve"> */</w:t>
      </w:r>
    </w:p>
    <w:p w14:paraId="39B1A3E7" w14:textId="77777777" w:rsidR="00BE517C" w:rsidRPr="006F529A" w:rsidRDefault="00BE517C" w:rsidP="00BE517C">
      <w:pPr>
        <w:spacing w:after="0" w:line="260" w:lineRule="exact"/>
        <w:rPr>
          <w:rFonts w:ascii="Consolas" w:hAnsi="Consolas"/>
        </w:rPr>
      </w:pPr>
      <w:r>
        <w:rPr>
          <w:rFonts w:ascii="Consolas" w:hAnsi="Consolas"/>
        </w:rPr>
        <w:t>/* ... */</w:t>
      </w:r>
    </w:p>
    <w:p w14:paraId="5175FDDB" w14:textId="77777777" w:rsidR="00BE517C" w:rsidRDefault="00BE517C" w:rsidP="00BE517C">
      <w:pPr>
        <w:spacing w:after="0" w:line="260" w:lineRule="exact"/>
        <w:rPr>
          <w:rFonts w:ascii="Consolas" w:hAnsi="Consolas"/>
        </w:rPr>
      </w:pPr>
    </w:p>
    <w:p w14:paraId="36989154" w14:textId="21DF3573" w:rsidR="00BE517C" w:rsidRDefault="00BE517C" w:rsidP="00BE517C">
      <w:pPr>
        <w:spacing w:after="0" w:line="260" w:lineRule="exact"/>
        <w:rPr>
          <w:rFonts w:ascii="Consolas" w:hAnsi="Consolas"/>
        </w:rPr>
      </w:pPr>
      <w:r w:rsidRPr="006F529A">
        <w:rPr>
          <w:rFonts w:ascii="Consolas" w:hAnsi="Consolas"/>
        </w:rPr>
        <w:t xml:space="preserve">export default class </w:t>
      </w:r>
      <w:r>
        <w:rPr>
          <w:rFonts w:ascii="Consolas" w:hAnsi="Consolas"/>
        </w:rPr>
        <w:t>Header</w:t>
      </w:r>
      <w:r w:rsidRPr="006F529A">
        <w:rPr>
          <w:rFonts w:ascii="Consolas" w:hAnsi="Consolas"/>
        </w:rPr>
        <w:t xml:space="preserve"> extends React</w:t>
      </w:r>
      <w:r w:rsidRPr="00155CB5">
        <w:rPr>
          <w:rFonts w:ascii="Consolas" w:hAnsi="Consolas"/>
          <w:noProof/>
        </w:rPr>
        <w:t>.Component</w:t>
      </w:r>
      <w:r w:rsidRPr="006F529A">
        <w:rPr>
          <w:rFonts w:ascii="Consolas" w:hAnsi="Consolas"/>
        </w:rPr>
        <w:t xml:space="preserve"> {</w:t>
      </w:r>
    </w:p>
    <w:p w14:paraId="0BC2F9EA" w14:textId="24FFA6DA" w:rsidR="00FC1711" w:rsidRDefault="00FC1711" w:rsidP="00BE517C">
      <w:pPr>
        <w:spacing w:after="0" w:line="260" w:lineRule="exact"/>
        <w:rPr>
          <w:rFonts w:ascii="Consolas" w:hAnsi="Consolas"/>
        </w:rPr>
      </w:pPr>
      <w:r>
        <w:rPr>
          <w:rFonts w:ascii="Consolas" w:hAnsi="Consolas"/>
        </w:rPr>
        <w:t xml:space="preserve">  handleChange(e) {</w:t>
      </w:r>
    </w:p>
    <w:p w14:paraId="7EB0CFBC" w14:textId="4C935212" w:rsidR="00B07C74" w:rsidRDefault="00B07C74" w:rsidP="00BE517C">
      <w:pPr>
        <w:spacing w:after="0" w:line="260" w:lineRule="exact"/>
        <w:rPr>
          <w:rFonts w:ascii="Consolas" w:hAnsi="Consolas"/>
        </w:rPr>
      </w:pPr>
      <w:r>
        <w:rPr>
          <w:rFonts w:ascii="Consolas" w:hAnsi="Consolas"/>
        </w:rPr>
        <w:t xml:space="preserve">    const title = e.target.value;</w:t>
      </w:r>
    </w:p>
    <w:p w14:paraId="669558AC" w14:textId="22E43122" w:rsidR="00FC1711" w:rsidRDefault="00FC1711" w:rsidP="00BE517C">
      <w:pPr>
        <w:spacing w:after="0" w:line="260" w:lineRule="exact"/>
        <w:rPr>
          <w:rFonts w:ascii="Consolas" w:hAnsi="Consolas"/>
        </w:rPr>
      </w:pPr>
      <w:r>
        <w:rPr>
          <w:rFonts w:ascii="Consolas" w:hAnsi="Consolas"/>
        </w:rPr>
        <w:t xml:space="preserve">    this.props.changeTitle</w:t>
      </w:r>
      <w:r w:rsidR="00B07C74">
        <w:rPr>
          <w:rFonts w:ascii="Consolas" w:hAnsi="Consolas"/>
        </w:rPr>
        <w:t>(title);</w:t>
      </w:r>
    </w:p>
    <w:p w14:paraId="09BC5E85" w14:textId="07C6D85C" w:rsidR="00FC1711" w:rsidRDefault="00FC1711" w:rsidP="00BE517C">
      <w:pPr>
        <w:spacing w:after="0" w:line="260" w:lineRule="exact"/>
        <w:rPr>
          <w:rFonts w:ascii="Consolas" w:hAnsi="Consolas"/>
        </w:rPr>
      </w:pPr>
      <w:r>
        <w:rPr>
          <w:rFonts w:ascii="Consolas" w:hAnsi="Consolas"/>
        </w:rPr>
        <w:t xml:space="preserve">  }</w:t>
      </w:r>
    </w:p>
    <w:p w14:paraId="213F4585" w14:textId="77777777" w:rsidR="00FC1711" w:rsidRDefault="00FC1711" w:rsidP="00BE517C">
      <w:pPr>
        <w:spacing w:after="0" w:line="260" w:lineRule="exact"/>
        <w:rPr>
          <w:rFonts w:ascii="Consolas" w:hAnsi="Consolas"/>
        </w:rPr>
      </w:pPr>
      <w:r>
        <w:rPr>
          <w:rFonts w:ascii="Consolas" w:hAnsi="Consolas"/>
        </w:rPr>
        <w:t xml:space="preserve">  // handleChange will receive a JavaScript event</w:t>
      </w:r>
    </w:p>
    <w:p w14:paraId="7266FC63" w14:textId="0A608BD3" w:rsidR="00FC1711" w:rsidRDefault="00FC1711" w:rsidP="00BE517C">
      <w:pPr>
        <w:spacing w:after="0" w:line="260" w:lineRule="exact"/>
        <w:rPr>
          <w:rFonts w:ascii="Consolas" w:hAnsi="Consolas"/>
        </w:rPr>
      </w:pPr>
      <w:r>
        <w:rPr>
          <w:rFonts w:ascii="Consolas" w:hAnsi="Consolas"/>
        </w:rPr>
        <w:t xml:space="preserve">  // It is just like a normal event in jQuery or Vanilla JS</w:t>
      </w:r>
    </w:p>
    <w:p w14:paraId="34E0DF97" w14:textId="77777777" w:rsidR="00FC1711" w:rsidRPr="006F529A" w:rsidRDefault="00FC1711" w:rsidP="00BE517C">
      <w:pPr>
        <w:spacing w:after="0" w:line="260" w:lineRule="exact"/>
        <w:rPr>
          <w:rFonts w:ascii="Consolas" w:hAnsi="Consolas"/>
        </w:rPr>
      </w:pPr>
    </w:p>
    <w:p w14:paraId="160C0408" w14:textId="77777777" w:rsidR="00BE517C" w:rsidRDefault="00BE517C" w:rsidP="00BE517C">
      <w:pPr>
        <w:spacing w:after="0" w:line="260" w:lineRule="exact"/>
        <w:rPr>
          <w:rFonts w:ascii="Consolas" w:hAnsi="Consolas"/>
        </w:rPr>
      </w:pPr>
      <w:r w:rsidRPr="006F529A">
        <w:rPr>
          <w:rFonts w:ascii="Consolas" w:hAnsi="Consolas"/>
        </w:rPr>
        <w:t xml:space="preserve">  render() {</w:t>
      </w:r>
    </w:p>
    <w:p w14:paraId="66036971" w14:textId="2349A8CD" w:rsidR="00BE517C" w:rsidRDefault="00BE517C" w:rsidP="00BE517C">
      <w:pPr>
        <w:spacing w:after="0" w:line="260" w:lineRule="exact"/>
        <w:rPr>
          <w:rFonts w:ascii="Consolas" w:hAnsi="Consolas"/>
        </w:rPr>
      </w:pPr>
      <w:r>
        <w:rPr>
          <w:rFonts w:ascii="Consolas" w:hAnsi="Consolas"/>
        </w:rPr>
        <w:t xml:space="preserve">    // this.props.changeTitle("New title"); // This will work</w:t>
      </w:r>
    </w:p>
    <w:p w14:paraId="2BF0F948" w14:textId="77777777" w:rsidR="00BE517C" w:rsidRDefault="00BE517C" w:rsidP="00BE517C">
      <w:pPr>
        <w:spacing w:after="0" w:line="260" w:lineRule="exact"/>
        <w:rPr>
          <w:rFonts w:ascii="Consolas" w:hAnsi="Consolas"/>
        </w:rPr>
      </w:pPr>
      <w:r w:rsidRPr="006F529A">
        <w:rPr>
          <w:rFonts w:ascii="Consolas" w:hAnsi="Consolas"/>
        </w:rPr>
        <w:t xml:space="preserve">    return (</w:t>
      </w:r>
    </w:p>
    <w:p w14:paraId="569801D7" w14:textId="77777777" w:rsidR="00BE517C" w:rsidRPr="006F529A" w:rsidRDefault="00BE517C" w:rsidP="00BE517C">
      <w:pPr>
        <w:spacing w:after="0" w:line="260" w:lineRule="exact"/>
        <w:rPr>
          <w:rFonts w:ascii="Consolas" w:hAnsi="Consolas"/>
        </w:rPr>
      </w:pPr>
      <w:r>
        <w:rPr>
          <w:rFonts w:ascii="Consolas" w:hAnsi="Consolas"/>
        </w:rPr>
        <w:t xml:space="preserve">      &lt;div&gt;</w:t>
      </w:r>
    </w:p>
    <w:p w14:paraId="208B8846" w14:textId="77777777" w:rsidR="00BE517C" w:rsidRDefault="00BE517C" w:rsidP="00BE517C">
      <w:pPr>
        <w:spacing w:after="0" w:line="260" w:lineRule="exact"/>
        <w:rPr>
          <w:rFonts w:ascii="Consolas" w:hAnsi="Consolas"/>
        </w:rPr>
      </w:pPr>
      <w:r w:rsidRPr="006F529A">
        <w:rPr>
          <w:rFonts w:ascii="Consolas" w:hAnsi="Consolas"/>
        </w:rPr>
        <w:t xml:space="preserve">   </w:t>
      </w:r>
      <w:r>
        <w:rPr>
          <w:rFonts w:ascii="Consolas" w:hAnsi="Consolas"/>
        </w:rPr>
        <w:t xml:space="preserve">  </w:t>
      </w:r>
      <w:r w:rsidRPr="006F529A">
        <w:rPr>
          <w:rFonts w:ascii="Consolas" w:hAnsi="Consolas"/>
        </w:rPr>
        <w:t xml:space="preserve">   </w:t>
      </w:r>
      <w:r>
        <w:rPr>
          <w:rFonts w:ascii="Consolas" w:hAnsi="Consolas"/>
        </w:rPr>
        <w:t>&lt;Title title={this.props.title}/&gt;</w:t>
      </w:r>
    </w:p>
    <w:p w14:paraId="58F12525" w14:textId="77777777" w:rsidR="00116ADB" w:rsidRDefault="00116ADB" w:rsidP="00116ADB">
      <w:pPr>
        <w:spacing w:after="0" w:line="260" w:lineRule="exact"/>
        <w:rPr>
          <w:rFonts w:ascii="Consolas" w:hAnsi="Consolas"/>
        </w:rPr>
      </w:pPr>
      <w:r>
        <w:rPr>
          <w:rFonts w:ascii="Consolas" w:hAnsi="Consolas"/>
        </w:rPr>
        <w:t xml:space="preserve">        &lt;input value={this.props.title} onChange={this.handleChange.bind(this)}/&gt;</w:t>
      </w:r>
    </w:p>
    <w:p w14:paraId="0BAE17BC" w14:textId="36A2F78D" w:rsidR="00BE517C" w:rsidRDefault="00BE517C" w:rsidP="00BE517C">
      <w:pPr>
        <w:spacing w:after="0" w:line="260" w:lineRule="exact"/>
        <w:rPr>
          <w:rFonts w:ascii="Consolas" w:hAnsi="Consolas"/>
        </w:rPr>
      </w:pPr>
      <w:r>
        <w:rPr>
          <w:rFonts w:ascii="Consolas" w:hAnsi="Consolas"/>
        </w:rPr>
        <w:t xml:space="preserve">        // We want the change</w:t>
      </w:r>
      <w:r w:rsidR="00B07C74">
        <w:rPr>
          <w:rFonts w:ascii="Consolas" w:hAnsi="Consolas"/>
        </w:rPr>
        <w:t xml:space="preserve"> to</w:t>
      </w:r>
      <w:r>
        <w:rPr>
          <w:rFonts w:ascii="Consolas" w:hAnsi="Consolas"/>
        </w:rPr>
        <w:t xml:space="preserve"> happen when the user types</w:t>
      </w:r>
    </w:p>
    <w:p w14:paraId="7849CBE0" w14:textId="31EE77B4" w:rsidR="00BE517C" w:rsidRDefault="00BE517C" w:rsidP="00BE517C">
      <w:pPr>
        <w:spacing w:after="0" w:line="260" w:lineRule="exact"/>
        <w:rPr>
          <w:rFonts w:ascii="Consolas" w:hAnsi="Consolas"/>
        </w:rPr>
      </w:pPr>
      <w:r>
        <w:rPr>
          <w:rFonts w:ascii="Consolas" w:hAnsi="Consolas"/>
        </w:rPr>
        <w:t xml:space="preserve">        // Again, we want to make sure that it is bound to the right context</w:t>
      </w:r>
    </w:p>
    <w:p w14:paraId="2472F1AF" w14:textId="522CC0E2" w:rsidR="00FC1711" w:rsidRDefault="00FC1711" w:rsidP="00BE517C">
      <w:pPr>
        <w:spacing w:after="0" w:line="260" w:lineRule="exact"/>
        <w:rPr>
          <w:rFonts w:ascii="Consolas" w:hAnsi="Consolas"/>
        </w:rPr>
      </w:pPr>
      <w:r>
        <w:rPr>
          <w:rFonts w:ascii="Consolas" w:hAnsi="Consolas"/>
        </w:rPr>
        <w:t xml:space="preserve">        // Other than “onChange”, we have “onClick”, “onBlur”, etc.</w:t>
      </w:r>
    </w:p>
    <w:p w14:paraId="19F08E46" w14:textId="59EBDD87" w:rsidR="00116ADB" w:rsidRDefault="00116ADB" w:rsidP="00BE517C">
      <w:pPr>
        <w:spacing w:after="0" w:line="260" w:lineRule="exact"/>
        <w:rPr>
          <w:rFonts w:ascii="Consolas" w:hAnsi="Consolas"/>
        </w:rPr>
      </w:pPr>
      <w:r>
        <w:rPr>
          <w:rFonts w:ascii="Consolas" w:hAnsi="Consolas"/>
        </w:rPr>
        <w:t xml:space="preserve">        // By default, the input field will show “Welcome”</w:t>
      </w:r>
      <w:r w:rsidR="00527938">
        <w:rPr>
          <w:rFonts w:ascii="Consolas" w:hAnsi="Consolas"/>
        </w:rPr>
        <w:t xml:space="preserve"> (this.props.title)</w:t>
      </w:r>
    </w:p>
    <w:p w14:paraId="665476C4" w14:textId="7ACC1CA0" w:rsidR="00527938" w:rsidRDefault="00527938" w:rsidP="00BE517C">
      <w:pPr>
        <w:spacing w:after="0" w:line="260" w:lineRule="exact"/>
        <w:rPr>
          <w:rFonts w:ascii="Consolas" w:hAnsi="Consolas"/>
        </w:rPr>
      </w:pPr>
      <w:r>
        <w:rPr>
          <w:rFonts w:ascii="Consolas" w:hAnsi="Consolas"/>
        </w:rPr>
        <w:t xml:space="preserve">        // If onChange={...} part is missing, when one hit a key,</w:t>
      </w:r>
    </w:p>
    <w:p w14:paraId="489E5737" w14:textId="123915B7" w:rsidR="00527938" w:rsidRDefault="00527938" w:rsidP="00BE517C">
      <w:pPr>
        <w:spacing w:after="0" w:line="260" w:lineRule="exact"/>
        <w:rPr>
          <w:rFonts w:ascii="Consolas" w:hAnsi="Consolas"/>
        </w:rPr>
      </w:pPr>
      <w:r>
        <w:rPr>
          <w:rFonts w:ascii="Consolas" w:hAnsi="Consolas"/>
        </w:rPr>
        <w:t xml:space="preserve">        // there is a re-render, so the input field seems to be not responding</w:t>
      </w:r>
    </w:p>
    <w:p w14:paraId="3302B904" w14:textId="2C4C3608" w:rsidR="00731281" w:rsidRDefault="00731281" w:rsidP="00BE517C">
      <w:pPr>
        <w:spacing w:after="0" w:line="260" w:lineRule="exact"/>
        <w:rPr>
          <w:rFonts w:ascii="Consolas" w:hAnsi="Consolas"/>
        </w:rPr>
      </w:pPr>
      <w:r>
        <w:rPr>
          <w:rFonts w:ascii="Consolas" w:hAnsi="Consolas"/>
        </w:rPr>
        <w:t xml:space="preserve">        // Therefore, whenever you are binding </w:t>
      </w:r>
      <w:r w:rsidR="00C502A0">
        <w:rPr>
          <w:rFonts w:ascii="Consolas" w:hAnsi="Consolas"/>
        </w:rPr>
        <w:t>the</w:t>
      </w:r>
      <w:r>
        <w:rPr>
          <w:rFonts w:ascii="Consolas" w:hAnsi="Consolas"/>
        </w:rPr>
        <w:t xml:space="preserve"> value, </w:t>
      </w:r>
      <w:r w:rsidR="00C502A0">
        <w:rPr>
          <w:rFonts w:ascii="Consolas" w:hAnsi="Consolas"/>
        </w:rPr>
        <w:t>you also want to set up</w:t>
      </w:r>
    </w:p>
    <w:p w14:paraId="09DE10F9" w14:textId="0F19667B" w:rsidR="00C502A0" w:rsidRDefault="00C502A0" w:rsidP="00BE517C">
      <w:pPr>
        <w:spacing w:after="0" w:line="260" w:lineRule="exact"/>
        <w:rPr>
          <w:rFonts w:ascii="Consolas" w:hAnsi="Consolas"/>
        </w:rPr>
      </w:pPr>
      <w:r>
        <w:rPr>
          <w:rFonts w:ascii="Consolas" w:hAnsi="Consolas"/>
        </w:rPr>
        <w:t xml:space="preserve">        // a change listener for that</w:t>
      </w:r>
    </w:p>
    <w:p w14:paraId="6DBD21EC" w14:textId="77777777" w:rsidR="00BE517C" w:rsidRPr="006F529A" w:rsidRDefault="00BE517C" w:rsidP="00BE517C">
      <w:pPr>
        <w:spacing w:after="0" w:line="260" w:lineRule="exact"/>
        <w:rPr>
          <w:rFonts w:ascii="Consolas" w:hAnsi="Consolas"/>
        </w:rPr>
      </w:pPr>
      <w:r>
        <w:rPr>
          <w:rFonts w:ascii="Consolas" w:hAnsi="Consolas"/>
        </w:rPr>
        <w:t xml:space="preserve">      &lt;/div&gt;</w:t>
      </w:r>
    </w:p>
    <w:p w14:paraId="0BCB5ADE" w14:textId="77777777" w:rsidR="00BE517C" w:rsidRPr="006F529A" w:rsidRDefault="00BE517C" w:rsidP="00BE517C">
      <w:pPr>
        <w:spacing w:after="0" w:line="260" w:lineRule="exact"/>
        <w:rPr>
          <w:rFonts w:ascii="Consolas" w:hAnsi="Consolas"/>
        </w:rPr>
      </w:pPr>
      <w:r w:rsidRPr="006F529A">
        <w:rPr>
          <w:rFonts w:ascii="Consolas" w:hAnsi="Consolas"/>
        </w:rPr>
        <w:t xml:space="preserve">    );</w:t>
      </w:r>
    </w:p>
    <w:p w14:paraId="13699B24" w14:textId="77777777" w:rsidR="00BE517C" w:rsidRPr="006F529A" w:rsidRDefault="00BE517C" w:rsidP="00BE517C">
      <w:pPr>
        <w:spacing w:after="0" w:line="260" w:lineRule="exact"/>
        <w:rPr>
          <w:rFonts w:ascii="Consolas" w:hAnsi="Consolas"/>
        </w:rPr>
      </w:pPr>
      <w:r w:rsidRPr="006F529A">
        <w:rPr>
          <w:rFonts w:ascii="Consolas" w:hAnsi="Consolas"/>
        </w:rPr>
        <w:t xml:space="preserve">  }</w:t>
      </w:r>
    </w:p>
    <w:p w14:paraId="5C72128F" w14:textId="5C7D387A" w:rsidR="00116ADB" w:rsidRDefault="00BE517C" w:rsidP="004769AC">
      <w:pPr>
        <w:spacing w:after="0" w:line="260" w:lineRule="exact"/>
        <w:rPr>
          <w:rFonts w:ascii="Consolas" w:hAnsi="Consolas"/>
        </w:rPr>
      </w:pPr>
      <w:r w:rsidRPr="006F529A">
        <w:rPr>
          <w:rFonts w:ascii="Consolas" w:hAnsi="Consolas"/>
        </w:rPr>
        <w:t>}</w:t>
      </w:r>
    </w:p>
    <w:p w14:paraId="4AEC7836" w14:textId="6CCC8BED" w:rsidR="00C502A0" w:rsidRDefault="00C502A0" w:rsidP="004769AC">
      <w:pPr>
        <w:spacing w:after="0" w:line="260" w:lineRule="exact"/>
        <w:rPr>
          <w:rFonts w:ascii="Consolas" w:hAnsi="Consolas"/>
        </w:rPr>
      </w:pPr>
    </w:p>
    <w:p w14:paraId="7E20FAE8" w14:textId="09CB9070" w:rsidR="00C502A0" w:rsidRDefault="00C502A0" w:rsidP="004769AC">
      <w:pPr>
        <w:spacing w:after="0" w:line="260" w:lineRule="exact"/>
        <w:rPr>
          <w:rFonts w:asciiTheme="minorHAnsi" w:hAnsiTheme="minorHAnsi"/>
        </w:rPr>
      </w:pPr>
      <w:r>
        <w:rPr>
          <w:rFonts w:asciiTheme="minorHAnsi" w:hAnsiTheme="minorHAnsi"/>
        </w:rPr>
        <w:t xml:space="preserve">React allows us to make dumb components. </w:t>
      </w:r>
      <w:r w:rsidRPr="00C502A0">
        <w:rPr>
          <w:rFonts w:asciiTheme="minorHAnsi" w:hAnsiTheme="minorHAnsi"/>
        </w:rPr>
        <w:t>Header.js does not really care where the data comes from or what data it is</w:t>
      </w:r>
      <w:r>
        <w:rPr>
          <w:rFonts w:asciiTheme="minorHAnsi" w:hAnsiTheme="minorHAnsi"/>
        </w:rPr>
        <w:t xml:space="preserve">. Title.js is even dumber. It does not aware of the data. You can use Title.js </w:t>
      </w:r>
      <w:r w:rsidR="001C7ADF">
        <w:rPr>
          <w:rFonts w:asciiTheme="minorHAnsi" w:hAnsiTheme="minorHAnsi"/>
        </w:rPr>
        <w:t>to a completely different application. The data could come from a completely different place. You get much more reusability and stability.</w:t>
      </w:r>
    </w:p>
    <w:p w14:paraId="6A44080C" w14:textId="6A578C2A" w:rsidR="002A146D" w:rsidRDefault="001C7ADF" w:rsidP="004769AC">
      <w:pPr>
        <w:spacing w:after="0" w:line="260" w:lineRule="exact"/>
        <w:rPr>
          <w:rFonts w:asciiTheme="minorHAnsi" w:hAnsiTheme="minorHAnsi"/>
        </w:rPr>
      </w:pPr>
      <w:r>
        <w:rPr>
          <w:rFonts w:asciiTheme="minorHAnsi" w:hAnsiTheme="minorHAnsi"/>
        </w:rPr>
        <w:t>Our data only lives on Layout.js now. If there are any changes, we update the DOM. This makes your application development much simpler because you do not have to care about that many moving part</w:t>
      </w:r>
      <w:r w:rsidR="00C969A1">
        <w:rPr>
          <w:rFonts w:asciiTheme="minorHAnsi" w:hAnsiTheme="minorHAnsi"/>
        </w:rPr>
        <w:t>s.</w:t>
      </w:r>
    </w:p>
    <w:p w14:paraId="3BA90FA2" w14:textId="5FC994AA" w:rsidR="00471324" w:rsidRDefault="00471324" w:rsidP="004769AC">
      <w:pPr>
        <w:spacing w:after="0" w:line="260" w:lineRule="exact"/>
        <w:rPr>
          <w:rFonts w:asciiTheme="minorHAnsi" w:hAnsiTheme="minorHAnsi"/>
        </w:rPr>
      </w:pPr>
    </w:p>
    <w:p w14:paraId="53591D4A" w14:textId="301F2958" w:rsidR="00471324" w:rsidRDefault="00471324" w:rsidP="004769AC">
      <w:pPr>
        <w:spacing w:after="0" w:line="260" w:lineRule="exact"/>
        <w:rPr>
          <w:rFonts w:asciiTheme="minorHAnsi" w:hAnsiTheme="minorHAnsi"/>
          <w:b/>
        </w:rPr>
      </w:pPr>
      <w:r w:rsidRPr="00471324">
        <w:rPr>
          <w:rFonts w:asciiTheme="minorHAnsi" w:hAnsiTheme="minorHAnsi"/>
          <w:b/>
        </w:rPr>
        <w:t>REACT JS TUTORIAL #6 - React Router &amp; Intro to Single Page Apps with React JS</w:t>
      </w:r>
      <w:r w:rsidR="00117FA6">
        <w:rPr>
          <w:rFonts w:asciiTheme="minorHAnsi" w:hAnsiTheme="minorHAnsi"/>
          <w:b/>
        </w:rPr>
        <w:t>:</w:t>
      </w:r>
    </w:p>
    <w:p w14:paraId="22AAA036" w14:textId="63B3C3B8" w:rsidR="00471324" w:rsidRDefault="00471324" w:rsidP="004769AC">
      <w:pPr>
        <w:spacing w:after="0" w:line="260" w:lineRule="exact"/>
        <w:rPr>
          <w:rFonts w:asciiTheme="minorHAnsi" w:hAnsiTheme="minorHAnsi"/>
        </w:rPr>
      </w:pPr>
      <w:r>
        <w:rPr>
          <w:rFonts w:asciiTheme="minorHAnsi" w:hAnsiTheme="minorHAnsi"/>
        </w:rPr>
        <w:t>Single page application means that one is able to navigate the webpage but not leaving it. JavaScript implements the navigation.</w:t>
      </w:r>
    </w:p>
    <w:p w14:paraId="026850A6" w14:textId="30EC6133" w:rsidR="00471324" w:rsidRDefault="00471324" w:rsidP="004769AC">
      <w:pPr>
        <w:spacing w:after="0" w:line="260" w:lineRule="exact"/>
        <w:rPr>
          <w:rFonts w:asciiTheme="minorHAnsi" w:hAnsiTheme="minorHAnsi"/>
        </w:rPr>
      </w:pPr>
      <w:r>
        <w:rPr>
          <w:rFonts w:asciiTheme="minorHAnsi" w:hAnsiTheme="minorHAnsi"/>
        </w:rPr>
        <w:t>Some HTML is grabbed from</w:t>
      </w:r>
      <w:r w:rsidR="00E10AE2">
        <w:rPr>
          <w:rFonts w:asciiTheme="minorHAnsi" w:hAnsiTheme="minorHAnsi"/>
        </w:rPr>
        <w:t xml:space="preserve"> the “Start Bootstrap”, a website that provides themes. jQuery is stripped out of a basic theme. A different looking CSS theme is grabbed from Bootswatch, which provides free themes for Bootstrap. (Bootstrap </w:t>
      </w:r>
      <w:r w:rsidR="00E10AE2" w:rsidRPr="00155CB5">
        <w:rPr>
          <w:rFonts w:asciiTheme="minorHAnsi" w:hAnsiTheme="minorHAnsi"/>
          <w:noProof/>
        </w:rPr>
        <w:t>look</w:t>
      </w:r>
      <w:r w:rsidR="00155CB5">
        <w:rPr>
          <w:rFonts w:asciiTheme="minorHAnsi" w:hAnsiTheme="minorHAnsi"/>
          <w:noProof/>
        </w:rPr>
        <w:t>s</w:t>
      </w:r>
      <w:r w:rsidR="00E10AE2">
        <w:rPr>
          <w:rFonts w:asciiTheme="minorHAnsi" w:hAnsiTheme="minorHAnsi"/>
        </w:rPr>
        <w:t xml:space="preserve"> a little generic on its own.)</w:t>
      </w:r>
    </w:p>
    <w:p w14:paraId="73D2F44D" w14:textId="2E200FE9" w:rsidR="00A130EC" w:rsidRDefault="00A130EC" w:rsidP="004769AC">
      <w:pPr>
        <w:spacing w:after="0" w:line="260" w:lineRule="exact"/>
        <w:rPr>
          <w:rFonts w:asciiTheme="minorHAnsi" w:hAnsiTheme="minorHAnsi"/>
        </w:rPr>
      </w:pPr>
      <w:r>
        <w:rPr>
          <w:rFonts w:asciiTheme="minorHAnsi" w:hAnsiTheme="minorHAnsi"/>
        </w:rPr>
        <w:t>Bootstrap requires JavaScript to implement responsive web design. Normally, jQuery is needed for that. (Using jQuery overkills (</w:t>
      </w:r>
      <w:r>
        <w:rPr>
          <w:rFonts w:asciiTheme="minorHAnsi" w:hAnsiTheme="minorHAnsi" w:hint="eastAsia"/>
        </w:rPr>
        <w:t>過度地殺傷</w:t>
      </w:r>
      <w:r>
        <w:rPr>
          <w:rFonts w:asciiTheme="minorHAnsi" w:hAnsiTheme="minorHAnsi"/>
        </w:rPr>
        <w:t>) a little.)</w:t>
      </w:r>
    </w:p>
    <w:p w14:paraId="1F0F1BC3" w14:textId="50D27A35" w:rsidR="00CB591E" w:rsidRDefault="00CB591E" w:rsidP="004769AC">
      <w:pPr>
        <w:spacing w:after="0" w:line="260" w:lineRule="exact"/>
        <w:rPr>
          <w:rFonts w:asciiTheme="minorHAnsi" w:hAnsiTheme="minorHAnsi"/>
        </w:rPr>
      </w:pPr>
    </w:p>
    <w:p w14:paraId="35A71108" w14:textId="272F4096" w:rsidR="001B59AB" w:rsidRDefault="00F46E4F" w:rsidP="004769AC">
      <w:pPr>
        <w:spacing w:after="0" w:line="260" w:lineRule="exact"/>
        <w:rPr>
          <w:rFonts w:ascii="Consolas" w:hAnsi="Consolas"/>
        </w:rPr>
      </w:pPr>
      <w:r w:rsidRPr="00F46E4F">
        <w:rPr>
          <w:rFonts w:ascii="Consolas" w:hAnsi="Consolas"/>
        </w:rPr>
        <w:t>/* ./package.json */</w:t>
      </w:r>
    </w:p>
    <w:p w14:paraId="6626107A" w14:textId="77777777" w:rsidR="00F46E4F" w:rsidRPr="00F46E4F" w:rsidRDefault="00F46E4F" w:rsidP="00F46E4F">
      <w:pPr>
        <w:spacing w:after="0" w:line="260" w:lineRule="exact"/>
        <w:rPr>
          <w:rFonts w:ascii="Consolas" w:hAnsi="Consolas"/>
        </w:rPr>
      </w:pPr>
      <w:r w:rsidRPr="00F46E4F">
        <w:rPr>
          <w:rFonts w:ascii="Consolas" w:hAnsi="Consolas"/>
        </w:rPr>
        <w:t>{</w:t>
      </w:r>
    </w:p>
    <w:p w14:paraId="5D52FC93" w14:textId="77777777" w:rsidR="00F46E4F" w:rsidRPr="00F46E4F" w:rsidRDefault="00F46E4F" w:rsidP="00F46E4F">
      <w:pPr>
        <w:spacing w:after="0" w:line="260" w:lineRule="exact"/>
        <w:rPr>
          <w:rFonts w:ascii="Consolas" w:hAnsi="Consolas"/>
        </w:rPr>
      </w:pPr>
      <w:r w:rsidRPr="00F46E4F">
        <w:rPr>
          <w:rFonts w:ascii="Consolas" w:hAnsi="Consolas"/>
        </w:rPr>
        <w:t xml:space="preserve">  "name": "react-tutorials",</w:t>
      </w:r>
    </w:p>
    <w:p w14:paraId="53B06E97" w14:textId="77777777" w:rsidR="00F46E4F" w:rsidRPr="00F46E4F" w:rsidRDefault="00F46E4F" w:rsidP="00F46E4F">
      <w:pPr>
        <w:spacing w:after="0" w:line="260" w:lineRule="exact"/>
        <w:rPr>
          <w:rFonts w:ascii="Consolas" w:hAnsi="Consolas"/>
        </w:rPr>
      </w:pPr>
      <w:r w:rsidRPr="00F46E4F">
        <w:rPr>
          <w:rFonts w:ascii="Consolas" w:hAnsi="Consolas"/>
        </w:rPr>
        <w:t xml:space="preserve">  "version": "0.0.0",</w:t>
      </w:r>
    </w:p>
    <w:p w14:paraId="328F72DE" w14:textId="77777777" w:rsidR="00F46E4F" w:rsidRPr="00F46E4F" w:rsidRDefault="00F46E4F" w:rsidP="00F46E4F">
      <w:pPr>
        <w:spacing w:after="0" w:line="260" w:lineRule="exact"/>
        <w:rPr>
          <w:rFonts w:ascii="Consolas" w:hAnsi="Consolas"/>
        </w:rPr>
      </w:pPr>
      <w:r w:rsidRPr="00F46E4F">
        <w:rPr>
          <w:rFonts w:ascii="Consolas" w:hAnsi="Consolas"/>
        </w:rPr>
        <w:t xml:space="preserve">  "description": "",</w:t>
      </w:r>
    </w:p>
    <w:p w14:paraId="44368A96" w14:textId="77777777" w:rsidR="00F46E4F" w:rsidRPr="00F46E4F" w:rsidRDefault="00F46E4F" w:rsidP="00F46E4F">
      <w:pPr>
        <w:spacing w:after="0" w:line="260" w:lineRule="exact"/>
        <w:rPr>
          <w:rFonts w:ascii="Consolas" w:hAnsi="Consolas"/>
        </w:rPr>
      </w:pPr>
      <w:r w:rsidRPr="00F46E4F">
        <w:rPr>
          <w:rFonts w:ascii="Consolas" w:hAnsi="Consolas"/>
        </w:rPr>
        <w:t xml:space="preserve">  "main": "webpack.config.js",</w:t>
      </w:r>
    </w:p>
    <w:p w14:paraId="7B6F7175" w14:textId="77777777" w:rsidR="00F46E4F" w:rsidRPr="00F46E4F" w:rsidRDefault="00F46E4F" w:rsidP="00F46E4F">
      <w:pPr>
        <w:spacing w:after="0" w:line="260" w:lineRule="exact"/>
        <w:rPr>
          <w:rFonts w:ascii="Consolas" w:hAnsi="Consolas"/>
        </w:rPr>
      </w:pPr>
      <w:r w:rsidRPr="00F46E4F">
        <w:rPr>
          <w:rFonts w:ascii="Consolas" w:hAnsi="Consolas"/>
        </w:rPr>
        <w:t xml:space="preserve">  "dependencies": {</w:t>
      </w:r>
    </w:p>
    <w:p w14:paraId="7D6094F4" w14:textId="77777777" w:rsidR="00F46E4F" w:rsidRPr="00F46E4F" w:rsidRDefault="00F46E4F" w:rsidP="00F46E4F">
      <w:pPr>
        <w:spacing w:after="0" w:line="260" w:lineRule="exact"/>
        <w:rPr>
          <w:rFonts w:ascii="Consolas" w:hAnsi="Consolas"/>
        </w:rPr>
      </w:pPr>
      <w:r w:rsidRPr="00F46E4F">
        <w:rPr>
          <w:rFonts w:ascii="Consolas" w:hAnsi="Consolas"/>
        </w:rPr>
        <w:t xml:space="preserve">    "babel-core": "^6.17.0",</w:t>
      </w:r>
    </w:p>
    <w:p w14:paraId="7D3F53CA" w14:textId="77777777" w:rsidR="00F46E4F" w:rsidRPr="00F46E4F" w:rsidRDefault="00F46E4F" w:rsidP="00F46E4F">
      <w:pPr>
        <w:spacing w:after="0" w:line="260" w:lineRule="exact"/>
        <w:rPr>
          <w:rFonts w:ascii="Consolas" w:hAnsi="Consolas"/>
        </w:rPr>
      </w:pPr>
      <w:r w:rsidRPr="00F46E4F">
        <w:rPr>
          <w:rFonts w:ascii="Consolas" w:hAnsi="Consolas"/>
        </w:rPr>
        <w:t xml:space="preserve">    "babel-loader": "^6.2.0",</w:t>
      </w:r>
    </w:p>
    <w:p w14:paraId="017E7608" w14:textId="77777777" w:rsidR="00F46E4F" w:rsidRPr="00F46E4F" w:rsidRDefault="00F46E4F" w:rsidP="00F46E4F">
      <w:pPr>
        <w:spacing w:after="0" w:line="260" w:lineRule="exact"/>
        <w:rPr>
          <w:rFonts w:ascii="Consolas" w:hAnsi="Consolas"/>
        </w:rPr>
      </w:pPr>
      <w:r w:rsidRPr="00F46E4F">
        <w:rPr>
          <w:rFonts w:ascii="Consolas" w:hAnsi="Consolas"/>
        </w:rPr>
        <w:t xml:space="preserve">    "babel-plugin-add-module-exports": "^0.1.2",</w:t>
      </w:r>
    </w:p>
    <w:p w14:paraId="6B82B7F1" w14:textId="77777777" w:rsidR="00F46E4F" w:rsidRPr="00F46E4F" w:rsidRDefault="00F46E4F" w:rsidP="00F46E4F">
      <w:pPr>
        <w:spacing w:after="0" w:line="260" w:lineRule="exact"/>
        <w:rPr>
          <w:rFonts w:ascii="Consolas" w:hAnsi="Consolas"/>
        </w:rPr>
      </w:pPr>
      <w:r w:rsidRPr="00F46E4F">
        <w:rPr>
          <w:rFonts w:ascii="Consolas" w:hAnsi="Consolas"/>
        </w:rPr>
        <w:t xml:space="preserve">    "babel-plugin-react-html-attrs": "^2.0.0",</w:t>
      </w:r>
    </w:p>
    <w:p w14:paraId="10D78ABF" w14:textId="77777777" w:rsidR="00F46E4F" w:rsidRPr="00F46E4F" w:rsidRDefault="00F46E4F" w:rsidP="00F46E4F">
      <w:pPr>
        <w:spacing w:after="0" w:line="260" w:lineRule="exact"/>
        <w:rPr>
          <w:rFonts w:ascii="Consolas" w:hAnsi="Consolas"/>
        </w:rPr>
      </w:pPr>
      <w:r w:rsidRPr="00F46E4F">
        <w:rPr>
          <w:rFonts w:ascii="Consolas" w:hAnsi="Consolas"/>
        </w:rPr>
        <w:t xml:space="preserve">    "babel-plugin-transform-class-properties": "^6.3.13",</w:t>
      </w:r>
    </w:p>
    <w:p w14:paraId="37F27982" w14:textId="77777777" w:rsidR="00F46E4F" w:rsidRPr="00F46E4F" w:rsidRDefault="00F46E4F" w:rsidP="00F46E4F">
      <w:pPr>
        <w:spacing w:after="0" w:line="260" w:lineRule="exact"/>
        <w:rPr>
          <w:rFonts w:ascii="Consolas" w:hAnsi="Consolas"/>
        </w:rPr>
      </w:pPr>
      <w:r w:rsidRPr="00F46E4F">
        <w:rPr>
          <w:rFonts w:ascii="Consolas" w:hAnsi="Consolas"/>
        </w:rPr>
        <w:t xml:space="preserve">    "babel-plugin-transform-decorators-legacy": "^1.3.4",</w:t>
      </w:r>
    </w:p>
    <w:p w14:paraId="6C2C4BF0" w14:textId="77777777" w:rsidR="00F46E4F" w:rsidRPr="00F46E4F" w:rsidRDefault="00F46E4F" w:rsidP="00F46E4F">
      <w:pPr>
        <w:spacing w:after="0" w:line="260" w:lineRule="exact"/>
        <w:rPr>
          <w:rFonts w:ascii="Consolas" w:hAnsi="Consolas"/>
        </w:rPr>
      </w:pPr>
      <w:r w:rsidRPr="00F46E4F">
        <w:rPr>
          <w:rFonts w:ascii="Consolas" w:hAnsi="Consolas"/>
        </w:rPr>
        <w:lastRenderedPageBreak/>
        <w:t xml:space="preserve">    "babel-preset-es2015": "^6.3.13",</w:t>
      </w:r>
    </w:p>
    <w:p w14:paraId="7A6A1C9C" w14:textId="77777777" w:rsidR="00F46E4F" w:rsidRPr="00F46E4F" w:rsidRDefault="00F46E4F" w:rsidP="00F46E4F">
      <w:pPr>
        <w:spacing w:after="0" w:line="260" w:lineRule="exact"/>
        <w:rPr>
          <w:rFonts w:ascii="Consolas" w:hAnsi="Consolas"/>
        </w:rPr>
      </w:pPr>
      <w:r w:rsidRPr="00F46E4F">
        <w:rPr>
          <w:rFonts w:ascii="Consolas" w:hAnsi="Consolas"/>
        </w:rPr>
        <w:t xml:space="preserve">    "babel-preset-react": "^6.3.13",</w:t>
      </w:r>
    </w:p>
    <w:p w14:paraId="53D89890" w14:textId="77777777" w:rsidR="00F46E4F" w:rsidRPr="00F46E4F" w:rsidRDefault="00F46E4F" w:rsidP="00F46E4F">
      <w:pPr>
        <w:spacing w:after="0" w:line="260" w:lineRule="exact"/>
        <w:rPr>
          <w:rFonts w:ascii="Consolas" w:hAnsi="Consolas"/>
        </w:rPr>
      </w:pPr>
      <w:r w:rsidRPr="00F46E4F">
        <w:rPr>
          <w:rFonts w:ascii="Consolas" w:hAnsi="Consolas"/>
        </w:rPr>
        <w:t xml:space="preserve">    "babel-preset-stage-0": "^6.3.13",</w:t>
      </w:r>
    </w:p>
    <w:p w14:paraId="3761AAF3" w14:textId="71EAF843" w:rsidR="00F46E4F" w:rsidRDefault="00F46E4F" w:rsidP="00F46E4F">
      <w:pPr>
        <w:spacing w:after="0" w:line="260" w:lineRule="exact"/>
        <w:rPr>
          <w:rFonts w:ascii="Consolas" w:hAnsi="Consolas"/>
        </w:rPr>
      </w:pPr>
      <w:r w:rsidRPr="00F46E4F">
        <w:rPr>
          <w:rFonts w:ascii="Consolas" w:hAnsi="Consolas"/>
        </w:rPr>
        <w:t xml:space="preserve">    "history": "^1.17.0",</w:t>
      </w:r>
      <w:r>
        <w:rPr>
          <w:rFonts w:ascii="Consolas" w:hAnsi="Consolas"/>
        </w:rPr>
        <w:t xml:space="preserve"> // New</w:t>
      </w:r>
    </w:p>
    <w:p w14:paraId="6E8090E9" w14:textId="73FD04BC" w:rsidR="008410AD" w:rsidRDefault="008410AD" w:rsidP="00F46E4F">
      <w:pPr>
        <w:spacing w:after="0" w:line="260" w:lineRule="exact"/>
        <w:rPr>
          <w:rFonts w:ascii="Consolas" w:hAnsi="Consolas"/>
        </w:rPr>
      </w:pPr>
      <w:r>
        <w:rPr>
          <w:rFonts w:ascii="Consolas" w:hAnsi="Consolas"/>
        </w:rPr>
        <w:t xml:space="preserve">    // If the above line is missing, one can enter</w:t>
      </w:r>
    </w:p>
    <w:p w14:paraId="5E430CD0" w14:textId="36519CE6" w:rsidR="008410AD" w:rsidRPr="00F46E4F" w:rsidRDefault="008410AD" w:rsidP="00F46E4F">
      <w:pPr>
        <w:spacing w:after="0" w:line="260" w:lineRule="exact"/>
        <w:rPr>
          <w:rFonts w:ascii="Consolas" w:hAnsi="Consolas"/>
        </w:rPr>
      </w:pPr>
      <w:r>
        <w:rPr>
          <w:rFonts w:ascii="Consolas" w:hAnsi="Consolas"/>
        </w:rPr>
        <w:t xml:space="preserve">    // “npm install -S history@1” to get it</w:t>
      </w:r>
    </w:p>
    <w:p w14:paraId="38E7EF90" w14:textId="77777777" w:rsidR="00F46E4F" w:rsidRPr="00F46E4F" w:rsidRDefault="00F46E4F" w:rsidP="00F46E4F">
      <w:pPr>
        <w:spacing w:after="0" w:line="260" w:lineRule="exact"/>
        <w:rPr>
          <w:rFonts w:ascii="Consolas" w:hAnsi="Consolas"/>
        </w:rPr>
      </w:pPr>
      <w:r w:rsidRPr="00F46E4F">
        <w:rPr>
          <w:rFonts w:ascii="Consolas" w:hAnsi="Consolas"/>
        </w:rPr>
        <w:t xml:space="preserve">    "react": "^0.14.6",</w:t>
      </w:r>
    </w:p>
    <w:p w14:paraId="34DE4580" w14:textId="77777777" w:rsidR="00F46E4F" w:rsidRPr="00F46E4F" w:rsidRDefault="00F46E4F" w:rsidP="00F46E4F">
      <w:pPr>
        <w:spacing w:after="0" w:line="260" w:lineRule="exact"/>
        <w:rPr>
          <w:rFonts w:ascii="Consolas" w:hAnsi="Consolas"/>
        </w:rPr>
      </w:pPr>
      <w:r w:rsidRPr="00F46E4F">
        <w:rPr>
          <w:rFonts w:ascii="Consolas" w:hAnsi="Consolas"/>
        </w:rPr>
        <w:t xml:space="preserve">    "react-dom": "^0.14.6",</w:t>
      </w:r>
    </w:p>
    <w:p w14:paraId="4E1CFF57" w14:textId="28332810" w:rsidR="00F46E4F" w:rsidRPr="00F46E4F" w:rsidRDefault="00F46E4F" w:rsidP="00F46E4F">
      <w:pPr>
        <w:spacing w:after="0" w:line="260" w:lineRule="exact"/>
        <w:rPr>
          <w:rFonts w:ascii="Consolas" w:hAnsi="Consolas"/>
        </w:rPr>
      </w:pPr>
      <w:r w:rsidRPr="00F46E4F">
        <w:rPr>
          <w:rFonts w:ascii="Consolas" w:hAnsi="Consolas"/>
        </w:rPr>
        <w:t xml:space="preserve">    "react-router": "^1.0.3",</w:t>
      </w:r>
      <w:r>
        <w:rPr>
          <w:rFonts w:ascii="Consolas" w:hAnsi="Consolas"/>
        </w:rPr>
        <w:t xml:space="preserve"> // New</w:t>
      </w:r>
    </w:p>
    <w:p w14:paraId="497C7D27" w14:textId="77777777" w:rsidR="00F46E4F" w:rsidRPr="00F46E4F" w:rsidRDefault="00F46E4F" w:rsidP="00F46E4F">
      <w:pPr>
        <w:spacing w:after="0" w:line="260" w:lineRule="exact"/>
        <w:rPr>
          <w:rFonts w:ascii="Consolas" w:hAnsi="Consolas"/>
        </w:rPr>
      </w:pPr>
      <w:r w:rsidRPr="00F46E4F">
        <w:rPr>
          <w:rFonts w:ascii="Consolas" w:hAnsi="Consolas"/>
        </w:rPr>
        <w:t xml:space="preserve">    "webpack": "^1.12.9",</w:t>
      </w:r>
    </w:p>
    <w:p w14:paraId="47DA251F" w14:textId="77777777" w:rsidR="00F46E4F" w:rsidRPr="00F46E4F" w:rsidRDefault="00F46E4F" w:rsidP="00F46E4F">
      <w:pPr>
        <w:spacing w:after="0" w:line="260" w:lineRule="exact"/>
        <w:rPr>
          <w:rFonts w:ascii="Consolas" w:hAnsi="Consolas"/>
        </w:rPr>
      </w:pPr>
      <w:r w:rsidRPr="00F46E4F">
        <w:rPr>
          <w:rFonts w:ascii="Consolas" w:hAnsi="Consolas"/>
        </w:rPr>
        <w:t xml:space="preserve">    "webpack-dev-server": "^1.14.1"</w:t>
      </w:r>
    </w:p>
    <w:p w14:paraId="16CEFBF1" w14:textId="77777777" w:rsidR="00F46E4F" w:rsidRPr="00F46E4F" w:rsidRDefault="00F46E4F" w:rsidP="00F46E4F">
      <w:pPr>
        <w:spacing w:after="0" w:line="260" w:lineRule="exact"/>
        <w:rPr>
          <w:rFonts w:ascii="Consolas" w:hAnsi="Consolas"/>
        </w:rPr>
      </w:pPr>
      <w:r w:rsidRPr="00F46E4F">
        <w:rPr>
          <w:rFonts w:ascii="Consolas" w:hAnsi="Consolas"/>
        </w:rPr>
        <w:t xml:space="preserve">  },</w:t>
      </w:r>
    </w:p>
    <w:p w14:paraId="1DA412B0" w14:textId="77777777" w:rsidR="00F46E4F" w:rsidRPr="00F46E4F" w:rsidRDefault="00F46E4F" w:rsidP="00F46E4F">
      <w:pPr>
        <w:spacing w:after="0" w:line="260" w:lineRule="exact"/>
        <w:rPr>
          <w:rFonts w:ascii="Consolas" w:hAnsi="Consolas"/>
        </w:rPr>
      </w:pPr>
      <w:r w:rsidRPr="00F46E4F">
        <w:rPr>
          <w:rFonts w:ascii="Consolas" w:hAnsi="Consolas"/>
        </w:rPr>
        <w:t xml:space="preserve">  "devDependencies": {},</w:t>
      </w:r>
    </w:p>
    <w:p w14:paraId="3A6D9E03" w14:textId="77777777" w:rsidR="00F46E4F" w:rsidRPr="00F46E4F" w:rsidRDefault="00F46E4F" w:rsidP="00F46E4F">
      <w:pPr>
        <w:spacing w:after="0" w:line="260" w:lineRule="exact"/>
        <w:rPr>
          <w:rFonts w:ascii="Consolas" w:hAnsi="Consolas"/>
        </w:rPr>
      </w:pPr>
      <w:r w:rsidRPr="00F46E4F">
        <w:rPr>
          <w:rFonts w:ascii="Consolas" w:hAnsi="Consolas"/>
        </w:rPr>
        <w:t xml:space="preserve">  "scripts": {</w:t>
      </w:r>
    </w:p>
    <w:p w14:paraId="76C6FCFE" w14:textId="26E00EED" w:rsidR="00F46E4F" w:rsidRDefault="00F46E4F" w:rsidP="00F46E4F">
      <w:pPr>
        <w:spacing w:after="0" w:line="260" w:lineRule="exact"/>
        <w:rPr>
          <w:rFonts w:ascii="Consolas" w:hAnsi="Consolas"/>
        </w:rPr>
      </w:pPr>
      <w:r w:rsidRPr="00F46E4F">
        <w:rPr>
          <w:rFonts w:ascii="Consolas" w:hAnsi="Consolas"/>
        </w:rPr>
        <w:t xml:space="preserve">    "dev": "webpack-dev-server --content-base src --inline --hot"</w:t>
      </w:r>
    </w:p>
    <w:p w14:paraId="6E487E3F" w14:textId="1EB4B508" w:rsidR="00F46E4F" w:rsidRDefault="00F46E4F" w:rsidP="00F46E4F">
      <w:pPr>
        <w:spacing w:after="0" w:line="260" w:lineRule="exact"/>
        <w:rPr>
          <w:rFonts w:ascii="Consolas" w:hAnsi="Consolas"/>
        </w:rPr>
      </w:pPr>
      <w:r>
        <w:rPr>
          <w:rFonts w:ascii="Consolas" w:hAnsi="Consolas"/>
        </w:rPr>
        <w:t xml:space="preserve">    </w:t>
      </w:r>
      <w:r w:rsidR="00ED3987">
        <w:rPr>
          <w:rFonts w:ascii="Consolas" w:hAnsi="Consolas"/>
        </w:rPr>
        <w:t xml:space="preserve">// </w:t>
      </w:r>
      <w:r>
        <w:rPr>
          <w:rFonts w:ascii="Consolas" w:hAnsi="Consolas"/>
        </w:rPr>
        <w:t xml:space="preserve">The previous line </w:t>
      </w:r>
      <w:r w:rsidR="00ED3987">
        <w:rPr>
          <w:rFonts w:ascii="Consolas" w:hAnsi="Consolas"/>
        </w:rPr>
        <w:t>is</w:t>
      </w:r>
      <w:r>
        <w:rPr>
          <w:rFonts w:ascii="Consolas" w:hAnsi="Consolas"/>
        </w:rPr>
        <w:t xml:space="preserve"> the same as</w:t>
      </w:r>
    </w:p>
    <w:p w14:paraId="572D8497" w14:textId="0B3CBA40" w:rsidR="00F46E4F" w:rsidRDefault="00F46E4F" w:rsidP="00F46E4F">
      <w:pPr>
        <w:spacing w:after="0" w:line="260" w:lineRule="exact"/>
        <w:rPr>
          <w:rFonts w:ascii="Consolas" w:hAnsi="Consolas"/>
        </w:rPr>
      </w:pPr>
      <w:r>
        <w:rPr>
          <w:rFonts w:ascii="Consolas" w:hAnsi="Consolas"/>
        </w:rPr>
        <w:t xml:space="preserve">    </w:t>
      </w:r>
      <w:r w:rsidR="00ED3987">
        <w:rPr>
          <w:rFonts w:ascii="Consolas" w:hAnsi="Consolas"/>
        </w:rPr>
        <w:t xml:space="preserve">// </w:t>
      </w:r>
      <w:r w:rsidRPr="00F46E4F">
        <w:rPr>
          <w:rFonts w:ascii="Consolas" w:hAnsi="Consolas"/>
        </w:rPr>
        <w:t xml:space="preserve">"dev": "./node_modules/.bin/webpack-dev-server </w:t>
      </w:r>
      <w:r w:rsidR="00ED3987">
        <w:rPr>
          <w:rFonts w:ascii="Consolas" w:hAnsi="Consolas"/>
        </w:rPr>
        <w:t>...</w:t>
      </w:r>
      <w:r w:rsidRPr="00F46E4F">
        <w:rPr>
          <w:rFonts w:ascii="Consolas" w:hAnsi="Consolas"/>
        </w:rPr>
        <w:t>"</w:t>
      </w:r>
    </w:p>
    <w:p w14:paraId="383B3483" w14:textId="3F0F05C7" w:rsidR="00F46E4F" w:rsidRPr="00F46E4F" w:rsidRDefault="00F46E4F" w:rsidP="00F46E4F">
      <w:pPr>
        <w:spacing w:after="0" w:line="260" w:lineRule="exact"/>
        <w:rPr>
          <w:rFonts w:ascii="Consolas" w:hAnsi="Consolas"/>
        </w:rPr>
      </w:pPr>
      <w:r>
        <w:rPr>
          <w:rFonts w:ascii="Consolas" w:hAnsi="Consolas"/>
        </w:rPr>
        <w:t xml:space="preserve">    // </w:t>
      </w:r>
      <w:r w:rsidRPr="00F46E4F">
        <w:rPr>
          <w:rFonts w:ascii="Consolas" w:hAnsi="Consolas"/>
        </w:rPr>
        <w:t>"test": "echo \"Error: no test specified\" &amp;&amp; exit 1"</w:t>
      </w:r>
    </w:p>
    <w:p w14:paraId="1965B63A" w14:textId="77777777" w:rsidR="00F46E4F" w:rsidRPr="00F46E4F" w:rsidRDefault="00F46E4F" w:rsidP="00F46E4F">
      <w:pPr>
        <w:spacing w:after="0" w:line="260" w:lineRule="exact"/>
        <w:rPr>
          <w:rFonts w:ascii="Consolas" w:hAnsi="Consolas"/>
        </w:rPr>
      </w:pPr>
      <w:r w:rsidRPr="00F46E4F">
        <w:rPr>
          <w:rFonts w:ascii="Consolas" w:hAnsi="Consolas"/>
        </w:rPr>
        <w:t xml:space="preserve">  },</w:t>
      </w:r>
    </w:p>
    <w:p w14:paraId="6E0CA04A" w14:textId="77777777" w:rsidR="00F46E4F" w:rsidRPr="00F46E4F" w:rsidRDefault="00F46E4F" w:rsidP="00F46E4F">
      <w:pPr>
        <w:spacing w:after="0" w:line="260" w:lineRule="exact"/>
        <w:rPr>
          <w:rFonts w:ascii="Consolas" w:hAnsi="Consolas"/>
        </w:rPr>
      </w:pPr>
      <w:r w:rsidRPr="00F46E4F">
        <w:rPr>
          <w:rFonts w:ascii="Consolas" w:hAnsi="Consolas"/>
        </w:rPr>
        <w:t xml:space="preserve">  "author": "",</w:t>
      </w:r>
    </w:p>
    <w:p w14:paraId="756E3330" w14:textId="77777777" w:rsidR="00F46E4F" w:rsidRPr="00F46E4F" w:rsidRDefault="00F46E4F" w:rsidP="00F46E4F">
      <w:pPr>
        <w:spacing w:after="0" w:line="260" w:lineRule="exact"/>
        <w:rPr>
          <w:rFonts w:ascii="Consolas" w:hAnsi="Consolas"/>
        </w:rPr>
      </w:pPr>
      <w:r w:rsidRPr="00F46E4F">
        <w:rPr>
          <w:rFonts w:ascii="Consolas" w:hAnsi="Consolas"/>
        </w:rPr>
        <w:t xml:space="preserve">  "license": "ISC"</w:t>
      </w:r>
    </w:p>
    <w:p w14:paraId="5ACD89FD" w14:textId="3E5D82C1" w:rsidR="00F46E4F" w:rsidRDefault="00F46E4F" w:rsidP="00F46E4F">
      <w:pPr>
        <w:spacing w:after="0" w:line="260" w:lineRule="exact"/>
        <w:rPr>
          <w:rFonts w:ascii="Consolas" w:hAnsi="Consolas"/>
        </w:rPr>
      </w:pPr>
      <w:r w:rsidRPr="00F46E4F">
        <w:rPr>
          <w:rFonts w:ascii="Consolas" w:hAnsi="Consolas"/>
        </w:rPr>
        <w:t>}</w:t>
      </w:r>
    </w:p>
    <w:p w14:paraId="246DE953" w14:textId="02131739" w:rsidR="00F46E4F" w:rsidRDefault="00F46E4F" w:rsidP="00F46E4F">
      <w:pPr>
        <w:spacing w:after="0" w:line="260" w:lineRule="exact"/>
        <w:rPr>
          <w:rFonts w:ascii="Consolas" w:hAnsi="Consolas"/>
        </w:rPr>
      </w:pPr>
    </w:p>
    <w:p w14:paraId="316E9A3C" w14:textId="3D1E87F7" w:rsidR="00D820B2" w:rsidRDefault="00D820B2" w:rsidP="00F46E4F">
      <w:pPr>
        <w:spacing w:after="0" w:line="260" w:lineRule="exact"/>
        <w:rPr>
          <w:rFonts w:ascii="Consolas" w:hAnsi="Consolas"/>
        </w:rPr>
      </w:pPr>
      <w:r>
        <w:rPr>
          <w:rFonts w:ascii="Consolas" w:hAnsi="Consolas"/>
        </w:rPr>
        <w:t>/* ./webpack.config.js */</w:t>
      </w:r>
    </w:p>
    <w:p w14:paraId="5752F202" w14:textId="129A409B" w:rsidR="00D820B2" w:rsidRDefault="00D820B2" w:rsidP="00F46E4F">
      <w:pPr>
        <w:spacing w:after="0" w:line="260" w:lineRule="exact"/>
        <w:rPr>
          <w:rFonts w:ascii="Consolas" w:hAnsi="Consolas"/>
        </w:rPr>
      </w:pPr>
      <w:r>
        <w:rPr>
          <w:rFonts w:ascii="Consolas" w:hAnsi="Consolas"/>
        </w:rPr>
        <w:t>/* This webpack.config.js works and is actually very similar to the original version of webpack.config.js appeared in tutorial 1. */</w:t>
      </w:r>
    </w:p>
    <w:p w14:paraId="7D9FC342" w14:textId="77777777" w:rsidR="00D820B2" w:rsidRPr="00D820B2" w:rsidRDefault="00D820B2" w:rsidP="00D820B2">
      <w:pPr>
        <w:spacing w:after="0" w:line="260" w:lineRule="exact"/>
        <w:rPr>
          <w:rFonts w:ascii="Consolas" w:hAnsi="Consolas"/>
        </w:rPr>
      </w:pPr>
      <w:r w:rsidRPr="00D820B2">
        <w:rPr>
          <w:rFonts w:ascii="Consolas" w:hAnsi="Consolas"/>
        </w:rPr>
        <w:t>var debug = process.env.NODE_ENV !== "production";</w:t>
      </w:r>
    </w:p>
    <w:p w14:paraId="7512AA2B" w14:textId="77777777" w:rsidR="00D820B2" w:rsidRPr="00D820B2" w:rsidRDefault="00D820B2" w:rsidP="00D820B2">
      <w:pPr>
        <w:spacing w:after="0" w:line="260" w:lineRule="exact"/>
        <w:rPr>
          <w:rFonts w:ascii="Consolas" w:hAnsi="Consolas"/>
        </w:rPr>
      </w:pPr>
      <w:r w:rsidRPr="00D820B2">
        <w:rPr>
          <w:rFonts w:ascii="Consolas" w:hAnsi="Consolas"/>
        </w:rPr>
        <w:t>var webpack = require('webpack');</w:t>
      </w:r>
    </w:p>
    <w:p w14:paraId="681722BD" w14:textId="77777777" w:rsidR="00D820B2" w:rsidRPr="00D820B2" w:rsidRDefault="00D820B2" w:rsidP="00D820B2">
      <w:pPr>
        <w:spacing w:after="0" w:line="260" w:lineRule="exact"/>
        <w:rPr>
          <w:rFonts w:ascii="Consolas" w:hAnsi="Consolas"/>
        </w:rPr>
      </w:pPr>
      <w:r w:rsidRPr="00D820B2">
        <w:rPr>
          <w:rFonts w:ascii="Consolas" w:hAnsi="Consolas"/>
        </w:rPr>
        <w:t>var path = require('path');</w:t>
      </w:r>
    </w:p>
    <w:p w14:paraId="5A9C94E2" w14:textId="77777777" w:rsidR="00D820B2" w:rsidRPr="00D820B2" w:rsidRDefault="00D820B2" w:rsidP="00D820B2">
      <w:pPr>
        <w:spacing w:after="0" w:line="260" w:lineRule="exact"/>
        <w:rPr>
          <w:rFonts w:ascii="Consolas" w:hAnsi="Consolas"/>
        </w:rPr>
      </w:pPr>
    </w:p>
    <w:p w14:paraId="44089557" w14:textId="77777777" w:rsidR="00D820B2" w:rsidRPr="00D820B2" w:rsidRDefault="00D820B2" w:rsidP="00D820B2">
      <w:pPr>
        <w:spacing w:after="0" w:line="260" w:lineRule="exact"/>
        <w:rPr>
          <w:rFonts w:ascii="Consolas" w:hAnsi="Consolas"/>
        </w:rPr>
      </w:pPr>
      <w:r w:rsidRPr="00D820B2">
        <w:rPr>
          <w:rFonts w:ascii="Consolas" w:hAnsi="Consolas"/>
        </w:rPr>
        <w:t>module.exports = {</w:t>
      </w:r>
    </w:p>
    <w:p w14:paraId="18561262" w14:textId="77777777" w:rsidR="00D820B2" w:rsidRPr="00D820B2" w:rsidRDefault="00D820B2" w:rsidP="00D820B2">
      <w:pPr>
        <w:spacing w:after="0" w:line="260" w:lineRule="exact"/>
        <w:rPr>
          <w:rFonts w:ascii="Consolas" w:hAnsi="Consolas"/>
        </w:rPr>
      </w:pPr>
      <w:r w:rsidRPr="00D820B2">
        <w:rPr>
          <w:rFonts w:ascii="Consolas" w:hAnsi="Consolas"/>
        </w:rPr>
        <w:t xml:space="preserve">  context: path.join(__dirname, "src"),</w:t>
      </w:r>
    </w:p>
    <w:p w14:paraId="390C0308" w14:textId="77777777" w:rsidR="00D820B2" w:rsidRPr="00D820B2" w:rsidRDefault="00D820B2" w:rsidP="00D820B2">
      <w:pPr>
        <w:spacing w:after="0" w:line="260" w:lineRule="exact"/>
        <w:rPr>
          <w:rFonts w:ascii="Consolas" w:hAnsi="Consolas"/>
        </w:rPr>
      </w:pPr>
      <w:r w:rsidRPr="00D820B2">
        <w:rPr>
          <w:rFonts w:ascii="Consolas" w:hAnsi="Consolas"/>
        </w:rPr>
        <w:t xml:space="preserve">  devtool: debug ? "inline-sourcemap" : null,</w:t>
      </w:r>
    </w:p>
    <w:p w14:paraId="1CDD240C" w14:textId="77777777" w:rsidR="00D820B2" w:rsidRPr="00D820B2" w:rsidRDefault="00D820B2" w:rsidP="00D820B2">
      <w:pPr>
        <w:spacing w:after="0" w:line="260" w:lineRule="exact"/>
        <w:rPr>
          <w:rFonts w:ascii="Consolas" w:hAnsi="Consolas"/>
        </w:rPr>
      </w:pPr>
      <w:r w:rsidRPr="00D820B2">
        <w:rPr>
          <w:rFonts w:ascii="Consolas" w:hAnsi="Consolas"/>
        </w:rPr>
        <w:t xml:space="preserve">  entry: "./js/client.js",</w:t>
      </w:r>
    </w:p>
    <w:p w14:paraId="6ABCA78A" w14:textId="77777777" w:rsidR="00D820B2" w:rsidRPr="00D820B2" w:rsidRDefault="00D820B2" w:rsidP="00D820B2">
      <w:pPr>
        <w:spacing w:after="0" w:line="260" w:lineRule="exact"/>
        <w:rPr>
          <w:rFonts w:ascii="Consolas" w:hAnsi="Consolas"/>
        </w:rPr>
      </w:pPr>
      <w:r w:rsidRPr="00D820B2">
        <w:rPr>
          <w:rFonts w:ascii="Consolas" w:hAnsi="Consolas"/>
        </w:rPr>
        <w:t xml:space="preserve">  module: {</w:t>
      </w:r>
    </w:p>
    <w:p w14:paraId="62744866" w14:textId="77777777" w:rsidR="00D820B2" w:rsidRPr="00D820B2" w:rsidRDefault="00D820B2" w:rsidP="00D820B2">
      <w:pPr>
        <w:spacing w:after="0" w:line="260" w:lineRule="exact"/>
        <w:rPr>
          <w:rFonts w:ascii="Consolas" w:hAnsi="Consolas"/>
        </w:rPr>
      </w:pPr>
      <w:r w:rsidRPr="00D820B2">
        <w:rPr>
          <w:rFonts w:ascii="Consolas" w:hAnsi="Consolas"/>
        </w:rPr>
        <w:t xml:space="preserve">    loaders: [</w:t>
      </w:r>
    </w:p>
    <w:p w14:paraId="220A6725" w14:textId="77777777" w:rsidR="00D820B2" w:rsidRPr="00D820B2" w:rsidRDefault="00D820B2" w:rsidP="00D820B2">
      <w:pPr>
        <w:spacing w:after="0" w:line="260" w:lineRule="exact"/>
        <w:rPr>
          <w:rFonts w:ascii="Consolas" w:hAnsi="Consolas"/>
        </w:rPr>
      </w:pPr>
      <w:r w:rsidRPr="00D820B2">
        <w:rPr>
          <w:rFonts w:ascii="Consolas" w:hAnsi="Consolas"/>
        </w:rPr>
        <w:t xml:space="preserve">      {</w:t>
      </w:r>
    </w:p>
    <w:p w14:paraId="0423B41D" w14:textId="77777777" w:rsidR="00D820B2" w:rsidRPr="00D820B2" w:rsidRDefault="00D820B2" w:rsidP="00D820B2">
      <w:pPr>
        <w:spacing w:after="0" w:line="260" w:lineRule="exact"/>
        <w:rPr>
          <w:rFonts w:ascii="Consolas" w:hAnsi="Consolas"/>
        </w:rPr>
      </w:pPr>
      <w:r w:rsidRPr="00D820B2">
        <w:rPr>
          <w:rFonts w:ascii="Consolas" w:hAnsi="Consolas"/>
        </w:rPr>
        <w:t xml:space="preserve">        test: /\.jsx?$/,</w:t>
      </w:r>
    </w:p>
    <w:p w14:paraId="68C15C74" w14:textId="77777777" w:rsidR="00D820B2" w:rsidRPr="00D820B2" w:rsidRDefault="00D820B2" w:rsidP="00D820B2">
      <w:pPr>
        <w:spacing w:after="0" w:line="260" w:lineRule="exact"/>
        <w:rPr>
          <w:rFonts w:ascii="Consolas" w:hAnsi="Consolas"/>
        </w:rPr>
      </w:pPr>
      <w:r w:rsidRPr="00D820B2">
        <w:rPr>
          <w:rFonts w:ascii="Consolas" w:hAnsi="Consolas"/>
        </w:rPr>
        <w:t xml:space="preserve">        exclude: /(node_modules|bower_components)/,</w:t>
      </w:r>
    </w:p>
    <w:p w14:paraId="5D04B684" w14:textId="77777777" w:rsidR="00D820B2" w:rsidRPr="00D820B2" w:rsidRDefault="00D820B2" w:rsidP="00D820B2">
      <w:pPr>
        <w:spacing w:after="0" w:line="260" w:lineRule="exact"/>
        <w:rPr>
          <w:rFonts w:ascii="Consolas" w:hAnsi="Consolas"/>
        </w:rPr>
      </w:pPr>
      <w:r w:rsidRPr="00D820B2">
        <w:rPr>
          <w:rFonts w:ascii="Consolas" w:hAnsi="Consolas"/>
        </w:rPr>
        <w:t xml:space="preserve">        loader: 'babel-loader',</w:t>
      </w:r>
    </w:p>
    <w:p w14:paraId="18DAC0C5" w14:textId="77777777" w:rsidR="00D820B2" w:rsidRPr="00D820B2" w:rsidRDefault="00D820B2" w:rsidP="00D820B2">
      <w:pPr>
        <w:spacing w:after="0" w:line="260" w:lineRule="exact"/>
        <w:rPr>
          <w:rFonts w:ascii="Consolas" w:hAnsi="Consolas"/>
        </w:rPr>
      </w:pPr>
      <w:r w:rsidRPr="00D820B2">
        <w:rPr>
          <w:rFonts w:ascii="Consolas" w:hAnsi="Consolas"/>
        </w:rPr>
        <w:t xml:space="preserve">        query: {</w:t>
      </w:r>
    </w:p>
    <w:p w14:paraId="1B21FEBD" w14:textId="77777777" w:rsidR="00D820B2" w:rsidRPr="00D820B2" w:rsidRDefault="00D820B2" w:rsidP="00D820B2">
      <w:pPr>
        <w:spacing w:after="0" w:line="260" w:lineRule="exact"/>
        <w:rPr>
          <w:rFonts w:ascii="Consolas" w:hAnsi="Consolas"/>
        </w:rPr>
      </w:pPr>
      <w:r w:rsidRPr="00D820B2">
        <w:rPr>
          <w:rFonts w:ascii="Consolas" w:hAnsi="Consolas"/>
        </w:rPr>
        <w:t xml:space="preserve">          presets: ['react', 'es2015', 'stage-0'],</w:t>
      </w:r>
    </w:p>
    <w:p w14:paraId="01643868" w14:textId="77777777" w:rsidR="00D820B2" w:rsidRDefault="00D820B2" w:rsidP="00D820B2">
      <w:pPr>
        <w:spacing w:after="0" w:line="260" w:lineRule="exact"/>
        <w:rPr>
          <w:rFonts w:ascii="Consolas" w:hAnsi="Consolas"/>
        </w:rPr>
      </w:pPr>
      <w:r w:rsidRPr="00D820B2">
        <w:rPr>
          <w:rFonts w:ascii="Consolas" w:hAnsi="Consolas"/>
        </w:rPr>
        <w:t xml:space="preserve">          plugins: ['react-html-attrs', 'transform-class-properties',</w:t>
      </w:r>
    </w:p>
    <w:p w14:paraId="023662D8" w14:textId="465D3DA7" w:rsidR="00D820B2" w:rsidRPr="00D820B2" w:rsidRDefault="00D820B2" w:rsidP="00D820B2">
      <w:pPr>
        <w:spacing w:after="0" w:line="260" w:lineRule="exact"/>
        <w:rPr>
          <w:rFonts w:ascii="Consolas" w:hAnsi="Consolas"/>
        </w:rPr>
      </w:pPr>
      <w:r>
        <w:rPr>
          <w:rFonts w:ascii="Consolas" w:hAnsi="Consolas"/>
        </w:rPr>
        <w:t xml:space="preserve">          </w:t>
      </w:r>
      <w:r w:rsidRPr="00D820B2">
        <w:rPr>
          <w:rFonts w:ascii="Consolas" w:hAnsi="Consolas"/>
        </w:rPr>
        <w:t>'transform-decorators-legacy'],</w:t>
      </w:r>
    </w:p>
    <w:p w14:paraId="7B7AA533" w14:textId="77777777" w:rsidR="00D820B2" w:rsidRPr="00D820B2" w:rsidRDefault="00D820B2" w:rsidP="00D820B2">
      <w:pPr>
        <w:spacing w:after="0" w:line="260" w:lineRule="exact"/>
        <w:rPr>
          <w:rFonts w:ascii="Consolas" w:hAnsi="Consolas"/>
        </w:rPr>
      </w:pPr>
      <w:r w:rsidRPr="00D820B2">
        <w:rPr>
          <w:rFonts w:ascii="Consolas" w:hAnsi="Consolas"/>
        </w:rPr>
        <w:t xml:space="preserve">        }</w:t>
      </w:r>
    </w:p>
    <w:p w14:paraId="2B20803B" w14:textId="77777777" w:rsidR="00D820B2" w:rsidRPr="00D820B2" w:rsidRDefault="00D820B2" w:rsidP="00D820B2">
      <w:pPr>
        <w:spacing w:after="0" w:line="260" w:lineRule="exact"/>
        <w:rPr>
          <w:rFonts w:ascii="Consolas" w:hAnsi="Consolas"/>
        </w:rPr>
      </w:pPr>
      <w:r w:rsidRPr="00D820B2">
        <w:rPr>
          <w:rFonts w:ascii="Consolas" w:hAnsi="Consolas"/>
        </w:rPr>
        <w:t xml:space="preserve">      }</w:t>
      </w:r>
    </w:p>
    <w:p w14:paraId="18E414CD" w14:textId="77777777" w:rsidR="00D820B2" w:rsidRPr="00D820B2" w:rsidRDefault="00D820B2" w:rsidP="00D820B2">
      <w:pPr>
        <w:spacing w:after="0" w:line="260" w:lineRule="exact"/>
        <w:rPr>
          <w:rFonts w:ascii="Consolas" w:hAnsi="Consolas"/>
        </w:rPr>
      </w:pPr>
      <w:r w:rsidRPr="00D820B2">
        <w:rPr>
          <w:rFonts w:ascii="Consolas" w:hAnsi="Consolas"/>
        </w:rPr>
        <w:t xml:space="preserve">    ]</w:t>
      </w:r>
    </w:p>
    <w:p w14:paraId="00FECD40" w14:textId="77777777" w:rsidR="00D820B2" w:rsidRPr="00D820B2" w:rsidRDefault="00D820B2" w:rsidP="00D820B2">
      <w:pPr>
        <w:spacing w:after="0" w:line="260" w:lineRule="exact"/>
        <w:rPr>
          <w:rFonts w:ascii="Consolas" w:hAnsi="Consolas"/>
        </w:rPr>
      </w:pPr>
      <w:r w:rsidRPr="00D820B2">
        <w:rPr>
          <w:rFonts w:ascii="Consolas" w:hAnsi="Consolas"/>
        </w:rPr>
        <w:t xml:space="preserve">  },</w:t>
      </w:r>
    </w:p>
    <w:p w14:paraId="4A14BC62" w14:textId="77777777" w:rsidR="00D820B2" w:rsidRPr="00D820B2" w:rsidRDefault="00D820B2" w:rsidP="00D820B2">
      <w:pPr>
        <w:spacing w:after="0" w:line="260" w:lineRule="exact"/>
        <w:rPr>
          <w:rFonts w:ascii="Consolas" w:hAnsi="Consolas"/>
        </w:rPr>
      </w:pPr>
      <w:r w:rsidRPr="00D820B2">
        <w:rPr>
          <w:rFonts w:ascii="Consolas" w:hAnsi="Consolas"/>
        </w:rPr>
        <w:t xml:space="preserve">  output: {</w:t>
      </w:r>
    </w:p>
    <w:p w14:paraId="188BD4EC" w14:textId="77777777" w:rsidR="00D820B2" w:rsidRPr="00D820B2" w:rsidRDefault="00D820B2" w:rsidP="00D820B2">
      <w:pPr>
        <w:spacing w:after="0" w:line="260" w:lineRule="exact"/>
        <w:rPr>
          <w:rFonts w:ascii="Consolas" w:hAnsi="Consolas"/>
        </w:rPr>
      </w:pPr>
      <w:r w:rsidRPr="00D820B2">
        <w:rPr>
          <w:rFonts w:ascii="Consolas" w:hAnsi="Consolas"/>
        </w:rPr>
        <w:t xml:space="preserve">    path: __dirname + "/src/",</w:t>
      </w:r>
    </w:p>
    <w:p w14:paraId="47740E18" w14:textId="77777777" w:rsidR="00D820B2" w:rsidRPr="00D820B2" w:rsidRDefault="00D820B2" w:rsidP="00D820B2">
      <w:pPr>
        <w:spacing w:after="0" w:line="260" w:lineRule="exact"/>
        <w:rPr>
          <w:rFonts w:ascii="Consolas" w:hAnsi="Consolas"/>
        </w:rPr>
      </w:pPr>
      <w:r w:rsidRPr="00D820B2">
        <w:rPr>
          <w:rFonts w:ascii="Consolas" w:hAnsi="Consolas"/>
        </w:rPr>
        <w:t xml:space="preserve">    filename: "client.min.js"</w:t>
      </w:r>
    </w:p>
    <w:p w14:paraId="4A4D7693" w14:textId="77777777" w:rsidR="00D820B2" w:rsidRPr="00D820B2" w:rsidRDefault="00D820B2" w:rsidP="00D820B2">
      <w:pPr>
        <w:spacing w:after="0" w:line="260" w:lineRule="exact"/>
        <w:rPr>
          <w:rFonts w:ascii="Consolas" w:hAnsi="Consolas"/>
        </w:rPr>
      </w:pPr>
      <w:r w:rsidRPr="00D820B2">
        <w:rPr>
          <w:rFonts w:ascii="Consolas" w:hAnsi="Consolas"/>
        </w:rPr>
        <w:t xml:space="preserve">  },</w:t>
      </w:r>
    </w:p>
    <w:p w14:paraId="18CAC6A9" w14:textId="77777777" w:rsidR="00D820B2" w:rsidRPr="00D820B2" w:rsidRDefault="00D820B2" w:rsidP="00D820B2">
      <w:pPr>
        <w:spacing w:after="0" w:line="260" w:lineRule="exact"/>
        <w:rPr>
          <w:rFonts w:ascii="Consolas" w:hAnsi="Consolas"/>
        </w:rPr>
      </w:pPr>
      <w:r w:rsidRPr="00D820B2">
        <w:rPr>
          <w:rFonts w:ascii="Consolas" w:hAnsi="Consolas"/>
        </w:rPr>
        <w:t xml:space="preserve">  plugins: debug ? [] : [</w:t>
      </w:r>
    </w:p>
    <w:p w14:paraId="36341265" w14:textId="77777777" w:rsidR="00D820B2" w:rsidRPr="00D820B2" w:rsidRDefault="00D820B2" w:rsidP="00D820B2">
      <w:pPr>
        <w:spacing w:after="0" w:line="260" w:lineRule="exact"/>
        <w:rPr>
          <w:rFonts w:ascii="Consolas" w:hAnsi="Consolas"/>
        </w:rPr>
      </w:pPr>
      <w:r w:rsidRPr="00D820B2">
        <w:rPr>
          <w:rFonts w:ascii="Consolas" w:hAnsi="Consolas"/>
        </w:rPr>
        <w:t xml:space="preserve">    new webpack.optimize.DedupePlugin(),</w:t>
      </w:r>
    </w:p>
    <w:p w14:paraId="06B26DBC" w14:textId="77777777" w:rsidR="00D820B2" w:rsidRPr="00D820B2" w:rsidRDefault="00D820B2" w:rsidP="00D820B2">
      <w:pPr>
        <w:spacing w:after="0" w:line="260" w:lineRule="exact"/>
        <w:rPr>
          <w:rFonts w:ascii="Consolas" w:hAnsi="Consolas"/>
        </w:rPr>
      </w:pPr>
      <w:r w:rsidRPr="00D820B2">
        <w:rPr>
          <w:rFonts w:ascii="Consolas" w:hAnsi="Consolas"/>
        </w:rPr>
        <w:t xml:space="preserve">    new webpack.optimize.OccurenceOrderPlugin(),</w:t>
      </w:r>
    </w:p>
    <w:p w14:paraId="06286BE4" w14:textId="77777777" w:rsidR="00D820B2" w:rsidRPr="00D820B2" w:rsidRDefault="00D820B2" w:rsidP="00D820B2">
      <w:pPr>
        <w:spacing w:after="0" w:line="260" w:lineRule="exact"/>
        <w:rPr>
          <w:rFonts w:ascii="Consolas" w:hAnsi="Consolas"/>
        </w:rPr>
      </w:pPr>
      <w:r w:rsidRPr="00D820B2">
        <w:rPr>
          <w:rFonts w:ascii="Consolas" w:hAnsi="Consolas"/>
        </w:rPr>
        <w:t xml:space="preserve">    new webpack.optimize.UglifyJsPlugin({ mangle: false, sourcemap: false }),</w:t>
      </w:r>
    </w:p>
    <w:p w14:paraId="57BFABD8" w14:textId="77777777" w:rsidR="00D820B2" w:rsidRPr="00D820B2" w:rsidRDefault="00D820B2" w:rsidP="00D820B2">
      <w:pPr>
        <w:spacing w:after="0" w:line="260" w:lineRule="exact"/>
        <w:rPr>
          <w:rFonts w:ascii="Consolas" w:hAnsi="Consolas"/>
        </w:rPr>
      </w:pPr>
      <w:r w:rsidRPr="00D820B2">
        <w:rPr>
          <w:rFonts w:ascii="Consolas" w:hAnsi="Consolas"/>
        </w:rPr>
        <w:t xml:space="preserve">  ],</w:t>
      </w:r>
    </w:p>
    <w:p w14:paraId="4A24BC79" w14:textId="4B42A79B" w:rsidR="00F46E4F" w:rsidRDefault="00D820B2" w:rsidP="00D820B2">
      <w:pPr>
        <w:spacing w:after="0" w:line="260" w:lineRule="exact"/>
        <w:rPr>
          <w:rFonts w:ascii="Consolas" w:hAnsi="Consolas"/>
        </w:rPr>
      </w:pPr>
      <w:r w:rsidRPr="00D820B2">
        <w:rPr>
          <w:rFonts w:ascii="Consolas" w:hAnsi="Consolas"/>
        </w:rPr>
        <w:t>};</w:t>
      </w:r>
    </w:p>
    <w:p w14:paraId="5724B388" w14:textId="36085A86" w:rsidR="00D820B2" w:rsidRDefault="00D820B2" w:rsidP="00D820B2">
      <w:pPr>
        <w:spacing w:after="0" w:line="260" w:lineRule="exact"/>
        <w:rPr>
          <w:rFonts w:ascii="Consolas" w:hAnsi="Consolas"/>
        </w:rPr>
      </w:pPr>
    </w:p>
    <w:p w14:paraId="317DA480" w14:textId="01829E7B" w:rsidR="00BF1206" w:rsidRDefault="00BF1206" w:rsidP="00BF1206">
      <w:pPr>
        <w:spacing w:after="0" w:line="260" w:lineRule="exact"/>
        <w:rPr>
          <w:rFonts w:asciiTheme="minorHAnsi" w:hAnsiTheme="minorHAnsi"/>
        </w:rPr>
      </w:pPr>
      <w:r w:rsidRPr="00BF1206">
        <w:rPr>
          <w:rFonts w:asciiTheme="minorHAnsi" w:hAnsiTheme="minorHAnsi"/>
        </w:rPr>
        <w:lastRenderedPageBreak/>
        <w:t>To set up the thing,</w:t>
      </w:r>
      <w:r>
        <w:rPr>
          <w:rFonts w:asciiTheme="minorHAnsi" w:hAnsiTheme="minorHAnsi"/>
        </w:rPr>
        <w:t xml:space="preserve"> run “</w:t>
      </w:r>
      <w:r w:rsidRPr="00155CB5">
        <w:rPr>
          <w:rFonts w:asciiTheme="minorHAnsi" w:hAnsiTheme="minorHAnsi"/>
          <w:noProof/>
        </w:rPr>
        <w:t>npm</w:t>
      </w:r>
      <w:r>
        <w:rPr>
          <w:rFonts w:asciiTheme="minorHAnsi" w:hAnsiTheme="minorHAnsi"/>
        </w:rPr>
        <w:t xml:space="preserve"> install” and “</w:t>
      </w:r>
      <w:r w:rsidRPr="00155CB5">
        <w:rPr>
          <w:rFonts w:asciiTheme="minorHAnsi" w:hAnsiTheme="minorHAnsi"/>
          <w:noProof/>
        </w:rPr>
        <w:t>npm</w:t>
      </w:r>
      <w:r>
        <w:rPr>
          <w:rFonts w:asciiTheme="minorHAnsi" w:hAnsiTheme="minorHAnsi"/>
        </w:rPr>
        <w:t xml:space="preserve"> run dev”</w:t>
      </w:r>
    </w:p>
    <w:p w14:paraId="0B067967" w14:textId="5FE09E15" w:rsidR="00BF1206" w:rsidRDefault="00BF1206" w:rsidP="00BF1206">
      <w:pPr>
        <w:spacing w:after="0" w:line="260" w:lineRule="exact"/>
        <w:rPr>
          <w:rFonts w:asciiTheme="minorHAnsi" w:hAnsiTheme="minorHAnsi"/>
        </w:rPr>
      </w:pPr>
    </w:p>
    <w:p w14:paraId="1F0620FA" w14:textId="77777777" w:rsidR="00345227" w:rsidRDefault="00345227" w:rsidP="00345227">
      <w:pPr>
        <w:spacing w:after="0" w:line="260" w:lineRule="exact"/>
        <w:rPr>
          <w:rFonts w:ascii="Consolas" w:hAnsi="Consolas"/>
        </w:rPr>
      </w:pPr>
      <w:r w:rsidRPr="00BF1206">
        <w:rPr>
          <w:rFonts w:ascii="Consolas" w:hAnsi="Consolas"/>
        </w:rPr>
        <w:t>&lt;</w:t>
      </w:r>
      <w:r>
        <w:rPr>
          <w:rFonts w:ascii="Consolas" w:hAnsi="Consolas"/>
        </w:rPr>
        <w:t>!-- ./src/index.html --</w:t>
      </w:r>
      <w:r w:rsidRPr="00BF1206">
        <w:rPr>
          <w:rFonts w:ascii="Consolas" w:hAnsi="Consolas"/>
        </w:rPr>
        <w:t>&gt;</w:t>
      </w:r>
    </w:p>
    <w:p w14:paraId="492BDFBA" w14:textId="77777777" w:rsidR="00345227" w:rsidRPr="00FF4761" w:rsidRDefault="00345227" w:rsidP="00345227">
      <w:pPr>
        <w:spacing w:after="0" w:line="260" w:lineRule="exact"/>
        <w:rPr>
          <w:rFonts w:ascii="Consolas" w:hAnsi="Consolas"/>
        </w:rPr>
      </w:pPr>
      <w:r w:rsidRPr="00FF4761">
        <w:rPr>
          <w:rFonts w:ascii="Consolas" w:hAnsi="Consolas"/>
        </w:rPr>
        <w:t>&lt;!DOCTYPE html&gt;</w:t>
      </w:r>
    </w:p>
    <w:p w14:paraId="3332B24C" w14:textId="77777777" w:rsidR="00345227" w:rsidRPr="00FF4761" w:rsidRDefault="00345227" w:rsidP="00345227">
      <w:pPr>
        <w:spacing w:after="0" w:line="260" w:lineRule="exact"/>
        <w:rPr>
          <w:rFonts w:ascii="Consolas" w:hAnsi="Consolas"/>
        </w:rPr>
      </w:pPr>
      <w:r w:rsidRPr="00FF4761">
        <w:rPr>
          <w:rFonts w:ascii="Consolas" w:hAnsi="Consolas"/>
        </w:rPr>
        <w:t>&lt;html lang="en"&gt;</w:t>
      </w:r>
    </w:p>
    <w:p w14:paraId="3AEECB47" w14:textId="77777777" w:rsidR="00345227" w:rsidRPr="00FF4761" w:rsidRDefault="00345227" w:rsidP="00345227">
      <w:pPr>
        <w:spacing w:after="0" w:line="260" w:lineRule="exact"/>
        <w:rPr>
          <w:rFonts w:ascii="Consolas" w:hAnsi="Consolas"/>
        </w:rPr>
      </w:pPr>
    </w:p>
    <w:p w14:paraId="75F92913" w14:textId="77777777" w:rsidR="00345227" w:rsidRPr="00FF4761" w:rsidRDefault="00345227" w:rsidP="00345227">
      <w:pPr>
        <w:spacing w:after="0" w:line="260" w:lineRule="exact"/>
        <w:rPr>
          <w:rFonts w:ascii="Consolas" w:hAnsi="Consolas"/>
        </w:rPr>
      </w:pPr>
      <w:r w:rsidRPr="00FF4761">
        <w:rPr>
          <w:rFonts w:ascii="Consolas" w:hAnsi="Consolas"/>
        </w:rPr>
        <w:t>&lt;head&gt;</w:t>
      </w:r>
    </w:p>
    <w:p w14:paraId="72A9A646" w14:textId="77777777" w:rsidR="00345227" w:rsidRPr="00FF4761" w:rsidRDefault="00345227" w:rsidP="00345227">
      <w:pPr>
        <w:spacing w:after="0" w:line="260" w:lineRule="exact"/>
        <w:rPr>
          <w:rFonts w:ascii="Consolas" w:hAnsi="Consolas"/>
        </w:rPr>
      </w:pPr>
      <w:r w:rsidRPr="00FF4761">
        <w:rPr>
          <w:rFonts w:ascii="Consolas" w:hAnsi="Consolas"/>
        </w:rPr>
        <w:t xml:space="preserve">  &lt;meta charset="utf-8"&gt;</w:t>
      </w:r>
    </w:p>
    <w:p w14:paraId="715CCCAE" w14:textId="77777777" w:rsidR="00345227" w:rsidRPr="00FF4761" w:rsidRDefault="00345227" w:rsidP="00345227">
      <w:pPr>
        <w:spacing w:after="0" w:line="260" w:lineRule="exact"/>
        <w:rPr>
          <w:rFonts w:ascii="Consolas" w:hAnsi="Consolas"/>
        </w:rPr>
      </w:pPr>
      <w:r w:rsidRPr="00FF4761">
        <w:rPr>
          <w:rFonts w:ascii="Consolas" w:hAnsi="Consolas"/>
        </w:rPr>
        <w:t xml:space="preserve">  &lt;meta http-equiv="X-UA-Compatible" content="IE=edge"&gt;</w:t>
      </w:r>
    </w:p>
    <w:p w14:paraId="102515CB" w14:textId="77777777" w:rsidR="00345227" w:rsidRPr="00FF4761" w:rsidRDefault="00345227" w:rsidP="00345227">
      <w:pPr>
        <w:spacing w:after="0" w:line="260" w:lineRule="exact"/>
        <w:rPr>
          <w:rFonts w:ascii="Consolas" w:hAnsi="Consolas"/>
        </w:rPr>
      </w:pPr>
      <w:r w:rsidRPr="00FF4761">
        <w:rPr>
          <w:rFonts w:ascii="Consolas" w:hAnsi="Consolas"/>
        </w:rPr>
        <w:t xml:space="preserve">  &lt;meta name="viewport" content="width=device-width, initial-scale=1"&gt;</w:t>
      </w:r>
    </w:p>
    <w:p w14:paraId="79C1B37B" w14:textId="77777777" w:rsidR="00345227" w:rsidRPr="00FF4761" w:rsidRDefault="00345227" w:rsidP="00345227">
      <w:pPr>
        <w:spacing w:after="0" w:line="260" w:lineRule="exact"/>
        <w:rPr>
          <w:rFonts w:ascii="Consolas" w:hAnsi="Consolas"/>
        </w:rPr>
      </w:pPr>
      <w:r w:rsidRPr="00FF4761">
        <w:rPr>
          <w:rFonts w:ascii="Consolas" w:hAnsi="Consolas"/>
        </w:rPr>
        <w:t xml:space="preserve">  &lt;meta name="description" content=""&gt;</w:t>
      </w:r>
    </w:p>
    <w:p w14:paraId="170F725E" w14:textId="77777777" w:rsidR="00345227" w:rsidRPr="00FF4761" w:rsidRDefault="00345227" w:rsidP="00345227">
      <w:pPr>
        <w:spacing w:after="0" w:line="260" w:lineRule="exact"/>
        <w:rPr>
          <w:rFonts w:ascii="Consolas" w:hAnsi="Consolas"/>
        </w:rPr>
      </w:pPr>
      <w:r w:rsidRPr="00FF4761">
        <w:rPr>
          <w:rFonts w:ascii="Consolas" w:hAnsi="Consolas"/>
        </w:rPr>
        <w:t xml:space="preserve">  &lt;meta name="author" content=""&gt;</w:t>
      </w:r>
    </w:p>
    <w:p w14:paraId="46A33D37" w14:textId="77777777" w:rsidR="00345227" w:rsidRPr="00FF4761" w:rsidRDefault="00345227" w:rsidP="00345227">
      <w:pPr>
        <w:spacing w:after="0" w:line="260" w:lineRule="exact"/>
        <w:rPr>
          <w:rFonts w:ascii="Consolas" w:hAnsi="Consolas"/>
        </w:rPr>
      </w:pPr>
      <w:r w:rsidRPr="00FF4761">
        <w:rPr>
          <w:rFonts w:ascii="Consolas" w:hAnsi="Consolas"/>
        </w:rPr>
        <w:t xml:space="preserve">  &lt;title&gt;React&lt;/title&gt;</w:t>
      </w:r>
    </w:p>
    <w:p w14:paraId="7F70423D" w14:textId="77777777" w:rsidR="00345227" w:rsidRPr="00FF4761" w:rsidRDefault="00345227" w:rsidP="00345227">
      <w:pPr>
        <w:spacing w:after="0" w:line="260" w:lineRule="exact"/>
        <w:rPr>
          <w:rFonts w:ascii="Consolas" w:hAnsi="Consolas"/>
        </w:rPr>
      </w:pPr>
      <w:r w:rsidRPr="00FF4761">
        <w:rPr>
          <w:rFonts w:ascii="Consolas" w:hAnsi="Consolas"/>
        </w:rPr>
        <w:t xml:space="preserve">  &lt;!-- Bootstrap Core CSS --&gt;</w:t>
      </w:r>
    </w:p>
    <w:p w14:paraId="10AA2782" w14:textId="77777777" w:rsidR="00345227" w:rsidRPr="00FF4761" w:rsidRDefault="00345227" w:rsidP="00345227">
      <w:pPr>
        <w:spacing w:after="0" w:line="260" w:lineRule="exact"/>
        <w:rPr>
          <w:rFonts w:ascii="Consolas" w:hAnsi="Consolas"/>
        </w:rPr>
      </w:pPr>
      <w:r w:rsidRPr="00FF4761">
        <w:rPr>
          <w:rFonts w:ascii="Consolas" w:hAnsi="Consolas"/>
        </w:rPr>
        <w:t xml:space="preserve">  &lt;link href="https://maxcdn.bootstrapcdn.com/bootswatch/3.3.6/cerulean/bootstrap.min.css" rel="stylesheet"&gt;</w:t>
      </w:r>
    </w:p>
    <w:p w14:paraId="6ABA57C0" w14:textId="77777777" w:rsidR="00345227" w:rsidRPr="00FF4761" w:rsidRDefault="00345227" w:rsidP="00345227">
      <w:pPr>
        <w:spacing w:after="0" w:line="260" w:lineRule="exact"/>
        <w:rPr>
          <w:rFonts w:ascii="Consolas" w:hAnsi="Consolas"/>
        </w:rPr>
      </w:pPr>
    </w:p>
    <w:p w14:paraId="09C5636E" w14:textId="77777777" w:rsidR="00345227" w:rsidRPr="00FF4761" w:rsidRDefault="00345227" w:rsidP="00345227">
      <w:pPr>
        <w:spacing w:after="0" w:line="260" w:lineRule="exact"/>
        <w:rPr>
          <w:rFonts w:ascii="Consolas" w:hAnsi="Consolas"/>
        </w:rPr>
      </w:pPr>
      <w:r w:rsidRPr="00FF4761">
        <w:rPr>
          <w:rFonts w:ascii="Consolas" w:hAnsi="Consolas"/>
        </w:rPr>
        <w:t xml:space="preserve">  &lt;!-- Custom Fonts --&gt;</w:t>
      </w:r>
    </w:p>
    <w:p w14:paraId="74841E0B" w14:textId="77777777" w:rsidR="00345227" w:rsidRPr="00FF4761" w:rsidRDefault="00345227" w:rsidP="00345227">
      <w:pPr>
        <w:spacing w:after="0" w:line="260" w:lineRule="exact"/>
        <w:rPr>
          <w:rFonts w:ascii="Consolas" w:hAnsi="Consolas"/>
        </w:rPr>
      </w:pPr>
      <w:r w:rsidRPr="00FF4761">
        <w:rPr>
          <w:rFonts w:ascii="Consolas" w:hAnsi="Consolas"/>
        </w:rPr>
        <w:t xml:space="preserve">  &lt;link href="font-awesome/css/font-awesome.min.css" rel="stylesheet" type="text/css"&gt;</w:t>
      </w:r>
    </w:p>
    <w:p w14:paraId="0B8176D9" w14:textId="77777777" w:rsidR="00345227" w:rsidRPr="00FF4761" w:rsidRDefault="00345227" w:rsidP="00345227">
      <w:pPr>
        <w:spacing w:after="0" w:line="260" w:lineRule="exact"/>
        <w:rPr>
          <w:rFonts w:ascii="Consolas" w:hAnsi="Consolas"/>
        </w:rPr>
      </w:pPr>
      <w:r w:rsidRPr="00FF4761">
        <w:rPr>
          <w:rFonts w:ascii="Consolas" w:hAnsi="Consolas"/>
        </w:rPr>
        <w:t xml:space="preserve">  &lt;link href="http://fonts.googleapis.com/css?family=Source+Sans+Pro:300,400,700,300italic,400italic,700italic" rel="stylesheet" type="text/css"&gt;</w:t>
      </w:r>
    </w:p>
    <w:p w14:paraId="00B91736" w14:textId="77777777" w:rsidR="00345227" w:rsidRPr="00FF4761" w:rsidRDefault="00345227" w:rsidP="00345227">
      <w:pPr>
        <w:spacing w:after="0" w:line="260" w:lineRule="exact"/>
        <w:rPr>
          <w:rFonts w:ascii="Consolas" w:hAnsi="Consolas"/>
        </w:rPr>
      </w:pPr>
      <w:r w:rsidRPr="00FF4761">
        <w:rPr>
          <w:rFonts w:ascii="Consolas" w:hAnsi="Consolas"/>
        </w:rPr>
        <w:t>&lt;/head&gt;</w:t>
      </w:r>
    </w:p>
    <w:p w14:paraId="57BC24D1" w14:textId="77777777" w:rsidR="00345227" w:rsidRPr="00FF4761" w:rsidRDefault="00345227" w:rsidP="00345227">
      <w:pPr>
        <w:spacing w:after="0" w:line="260" w:lineRule="exact"/>
        <w:rPr>
          <w:rFonts w:ascii="Consolas" w:hAnsi="Consolas"/>
        </w:rPr>
      </w:pPr>
    </w:p>
    <w:p w14:paraId="67DD5A97" w14:textId="77777777" w:rsidR="00345227" w:rsidRPr="00FF4761" w:rsidRDefault="00345227" w:rsidP="00345227">
      <w:pPr>
        <w:spacing w:after="0" w:line="260" w:lineRule="exact"/>
        <w:rPr>
          <w:rFonts w:ascii="Consolas" w:hAnsi="Consolas"/>
        </w:rPr>
      </w:pPr>
      <w:r w:rsidRPr="00FF4761">
        <w:rPr>
          <w:rFonts w:ascii="Consolas" w:hAnsi="Consolas"/>
        </w:rPr>
        <w:t>&lt;body&gt;</w:t>
      </w:r>
    </w:p>
    <w:p w14:paraId="31E9310B" w14:textId="77777777" w:rsidR="00345227" w:rsidRPr="00FF4761" w:rsidRDefault="00345227" w:rsidP="00345227">
      <w:pPr>
        <w:spacing w:after="0" w:line="260" w:lineRule="exact"/>
        <w:rPr>
          <w:rFonts w:ascii="Consolas" w:hAnsi="Consolas"/>
        </w:rPr>
      </w:pPr>
      <w:r w:rsidRPr="00FF4761">
        <w:rPr>
          <w:rFonts w:ascii="Consolas" w:hAnsi="Consolas"/>
        </w:rPr>
        <w:t xml:space="preserve">  &lt;!-- Navigation --&gt;</w:t>
      </w:r>
    </w:p>
    <w:p w14:paraId="5A0B32D5" w14:textId="77777777" w:rsidR="00345227" w:rsidRPr="00FF4761" w:rsidRDefault="00345227" w:rsidP="00345227">
      <w:pPr>
        <w:spacing w:after="0" w:line="260" w:lineRule="exact"/>
        <w:rPr>
          <w:rFonts w:ascii="Consolas" w:hAnsi="Consolas"/>
        </w:rPr>
      </w:pPr>
      <w:r w:rsidRPr="00FF4761">
        <w:rPr>
          <w:rFonts w:ascii="Consolas" w:hAnsi="Consolas"/>
        </w:rPr>
        <w:t xml:space="preserve">  &lt;nav class="navbar navbar-inverse navbar-fixed-top" role="navigation"&gt;</w:t>
      </w:r>
    </w:p>
    <w:p w14:paraId="7AAA0C49"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class="container"&gt;</w:t>
      </w:r>
    </w:p>
    <w:p w14:paraId="68A656D6" w14:textId="77777777" w:rsidR="00345227" w:rsidRPr="00FF4761" w:rsidRDefault="00345227" w:rsidP="00345227">
      <w:pPr>
        <w:spacing w:after="0" w:line="260" w:lineRule="exact"/>
        <w:rPr>
          <w:rFonts w:ascii="Consolas" w:hAnsi="Consolas"/>
        </w:rPr>
      </w:pPr>
      <w:r w:rsidRPr="00FF4761">
        <w:rPr>
          <w:rFonts w:ascii="Consolas" w:hAnsi="Consolas"/>
        </w:rPr>
        <w:t xml:space="preserve">      &lt;!-- Brand and toggle get grouped for better mobile display --&gt;</w:t>
      </w:r>
    </w:p>
    <w:p w14:paraId="505E3592"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class="navbar-header"&gt;</w:t>
      </w:r>
    </w:p>
    <w:p w14:paraId="4939F61C" w14:textId="77777777" w:rsidR="00345227" w:rsidRDefault="00345227" w:rsidP="00345227">
      <w:pPr>
        <w:spacing w:after="0" w:line="260" w:lineRule="exact"/>
        <w:rPr>
          <w:rFonts w:ascii="Consolas" w:hAnsi="Consolas"/>
        </w:rPr>
      </w:pPr>
      <w:r w:rsidRPr="00FF4761">
        <w:rPr>
          <w:rFonts w:ascii="Consolas" w:hAnsi="Consolas"/>
        </w:rPr>
        <w:t xml:space="preserve">          &lt;button type="button" class="navbar-toggle"</w:t>
      </w:r>
    </w:p>
    <w:p w14:paraId="4FA3625E" w14:textId="77777777" w:rsidR="00345227" w:rsidRPr="00FF4761" w:rsidRDefault="00345227" w:rsidP="00345227">
      <w:pPr>
        <w:spacing w:after="0" w:line="260" w:lineRule="exact"/>
        <w:rPr>
          <w:rFonts w:ascii="Consolas" w:hAnsi="Consolas"/>
        </w:rPr>
      </w:pPr>
      <w:r>
        <w:rPr>
          <w:rFonts w:ascii="Consolas" w:hAnsi="Consolas"/>
        </w:rPr>
        <w:t xml:space="preserve">          </w:t>
      </w:r>
      <w:r w:rsidRPr="00FF4761">
        <w:rPr>
          <w:rFonts w:ascii="Consolas" w:hAnsi="Consolas"/>
        </w:rPr>
        <w:t>data-toggle="collapse" data-target="#bs-example-navbar-collapse-1"&gt;</w:t>
      </w:r>
    </w:p>
    <w:p w14:paraId="4A0193F4" w14:textId="77777777" w:rsidR="00345227" w:rsidRPr="00FF4761" w:rsidRDefault="00345227" w:rsidP="00345227">
      <w:pPr>
        <w:spacing w:after="0" w:line="260" w:lineRule="exact"/>
        <w:rPr>
          <w:rFonts w:ascii="Consolas" w:hAnsi="Consolas"/>
        </w:rPr>
      </w:pPr>
      <w:r w:rsidRPr="00FF4761">
        <w:rPr>
          <w:rFonts w:ascii="Consolas" w:hAnsi="Consolas"/>
        </w:rPr>
        <w:t xml:space="preserve">              &lt;span class="sr-only"&gt;Toggle navigation&lt;/span&gt;</w:t>
      </w:r>
    </w:p>
    <w:p w14:paraId="3995CF62" w14:textId="77777777" w:rsidR="00345227" w:rsidRPr="00FF4761" w:rsidRDefault="00345227" w:rsidP="00345227">
      <w:pPr>
        <w:spacing w:after="0" w:line="260" w:lineRule="exact"/>
        <w:rPr>
          <w:rFonts w:ascii="Consolas" w:hAnsi="Consolas"/>
        </w:rPr>
      </w:pPr>
      <w:r w:rsidRPr="00FF4761">
        <w:rPr>
          <w:rFonts w:ascii="Consolas" w:hAnsi="Consolas"/>
        </w:rPr>
        <w:t xml:space="preserve">              &lt;span class="icon-bar"&gt;&lt;/span&gt;</w:t>
      </w:r>
    </w:p>
    <w:p w14:paraId="4341B0FA" w14:textId="77777777" w:rsidR="00345227" w:rsidRPr="00FF4761" w:rsidRDefault="00345227" w:rsidP="00345227">
      <w:pPr>
        <w:spacing w:after="0" w:line="260" w:lineRule="exact"/>
        <w:rPr>
          <w:rFonts w:ascii="Consolas" w:hAnsi="Consolas"/>
        </w:rPr>
      </w:pPr>
      <w:r w:rsidRPr="00FF4761">
        <w:rPr>
          <w:rFonts w:ascii="Consolas" w:hAnsi="Consolas"/>
        </w:rPr>
        <w:t xml:space="preserve">              &lt;span class="icon-bar"&gt;&lt;/span&gt;</w:t>
      </w:r>
    </w:p>
    <w:p w14:paraId="4A2F4082" w14:textId="77777777" w:rsidR="00345227" w:rsidRPr="00FF4761" w:rsidRDefault="00345227" w:rsidP="00345227">
      <w:pPr>
        <w:spacing w:after="0" w:line="260" w:lineRule="exact"/>
        <w:rPr>
          <w:rFonts w:ascii="Consolas" w:hAnsi="Consolas"/>
        </w:rPr>
      </w:pPr>
      <w:r w:rsidRPr="00FF4761">
        <w:rPr>
          <w:rFonts w:ascii="Consolas" w:hAnsi="Consolas"/>
        </w:rPr>
        <w:t xml:space="preserve">              &lt;span class="icon-bar"&gt;&lt;/span&gt;</w:t>
      </w:r>
    </w:p>
    <w:p w14:paraId="11CAA554" w14:textId="77777777" w:rsidR="00345227" w:rsidRPr="00FF4761" w:rsidRDefault="00345227" w:rsidP="00345227">
      <w:pPr>
        <w:spacing w:after="0" w:line="260" w:lineRule="exact"/>
        <w:rPr>
          <w:rFonts w:ascii="Consolas" w:hAnsi="Consolas"/>
        </w:rPr>
      </w:pPr>
      <w:r w:rsidRPr="00FF4761">
        <w:rPr>
          <w:rFonts w:ascii="Consolas" w:hAnsi="Consolas"/>
        </w:rPr>
        <w:t xml:space="preserve">            &lt;/button&gt;</w:t>
      </w:r>
    </w:p>
    <w:p w14:paraId="263542C9"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644FE67E" w14:textId="77777777" w:rsidR="00345227" w:rsidRPr="00FF4761" w:rsidRDefault="00345227" w:rsidP="00345227">
      <w:pPr>
        <w:spacing w:after="0" w:line="260" w:lineRule="exact"/>
        <w:rPr>
          <w:rFonts w:ascii="Consolas" w:hAnsi="Consolas"/>
        </w:rPr>
      </w:pPr>
      <w:r w:rsidRPr="00FF4761">
        <w:rPr>
          <w:rFonts w:ascii="Consolas" w:hAnsi="Consolas"/>
        </w:rPr>
        <w:t xml:space="preserve">      &lt;!-- Collect the new links, forms, and other content for toggling --&gt;</w:t>
      </w:r>
    </w:p>
    <w:p w14:paraId="684A68EE"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class="collapse navbar-collapse" id="bs-example-navbar-collapse-1"&gt;</w:t>
      </w:r>
    </w:p>
    <w:p w14:paraId="09A867A7" w14:textId="77777777" w:rsidR="00345227" w:rsidRPr="00FF4761" w:rsidRDefault="00345227" w:rsidP="00345227">
      <w:pPr>
        <w:spacing w:after="0" w:line="260" w:lineRule="exact"/>
        <w:rPr>
          <w:rFonts w:ascii="Consolas" w:hAnsi="Consolas"/>
        </w:rPr>
      </w:pPr>
      <w:r w:rsidRPr="00FF4761">
        <w:rPr>
          <w:rFonts w:ascii="Consolas" w:hAnsi="Consolas"/>
        </w:rPr>
        <w:t xml:space="preserve">        &lt;ul class="nav navbar-nav"&gt;</w:t>
      </w:r>
    </w:p>
    <w:p w14:paraId="1C9D2871" w14:textId="77777777" w:rsidR="00345227" w:rsidRPr="00FF4761" w:rsidRDefault="00345227" w:rsidP="00345227">
      <w:pPr>
        <w:spacing w:after="0" w:line="260" w:lineRule="exact"/>
        <w:rPr>
          <w:rFonts w:ascii="Consolas" w:hAnsi="Consolas"/>
        </w:rPr>
      </w:pPr>
      <w:r w:rsidRPr="00FF4761">
        <w:rPr>
          <w:rFonts w:ascii="Consolas" w:hAnsi="Consolas"/>
        </w:rPr>
        <w:t xml:space="preserve">          &lt;li&gt;</w:t>
      </w:r>
    </w:p>
    <w:p w14:paraId="5425486C" w14:textId="77777777" w:rsidR="00345227" w:rsidRPr="00FF4761" w:rsidRDefault="00345227" w:rsidP="00345227">
      <w:pPr>
        <w:spacing w:after="0" w:line="260" w:lineRule="exact"/>
        <w:rPr>
          <w:rFonts w:ascii="Consolas" w:hAnsi="Consolas"/>
        </w:rPr>
      </w:pPr>
      <w:r w:rsidRPr="00FF4761">
        <w:rPr>
          <w:rFonts w:ascii="Consolas" w:hAnsi="Consolas"/>
        </w:rPr>
        <w:t xml:space="preserve">            &lt;a href="#"&gt;Featured&lt;/a&gt;</w:t>
      </w:r>
    </w:p>
    <w:p w14:paraId="35583B1D" w14:textId="77777777" w:rsidR="00345227" w:rsidRPr="00FF4761" w:rsidRDefault="00345227" w:rsidP="00345227">
      <w:pPr>
        <w:spacing w:after="0" w:line="260" w:lineRule="exact"/>
        <w:rPr>
          <w:rFonts w:ascii="Consolas" w:hAnsi="Consolas"/>
        </w:rPr>
      </w:pPr>
      <w:r w:rsidRPr="00FF4761">
        <w:rPr>
          <w:rFonts w:ascii="Consolas" w:hAnsi="Consolas"/>
        </w:rPr>
        <w:t xml:space="preserve">          &lt;/li&gt;</w:t>
      </w:r>
    </w:p>
    <w:p w14:paraId="14E0A63F" w14:textId="77777777" w:rsidR="00345227" w:rsidRPr="00FF4761" w:rsidRDefault="00345227" w:rsidP="00345227">
      <w:pPr>
        <w:spacing w:after="0" w:line="260" w:lineRule="exact"/>
        <w:rPr>
          <w:rFonts w:ascii="Consolas" w:hAnsi="Consolas"/>
        </w:rPr>
      </w:pPr>
      <w:r w:rsidRPr="00FF4761">
        <w:rPr>
          <w:rFonts w:ascii="Consolas" w:hAnsi="Consolas"/>
        </w:rPr>
        <w:t xml:space="preserve">          &lt;li&gt;</w:t>
      </w:r>
    </w:p>
    <w:p w14:paraId="09568925" w14:textId="77777777" w:rsidR="00345227" w:rsidRPr="00FF4761" w:rsidRDefault="00345227" w:rsidP="00345227">
      <w:pPr>
        <w:spacing w:after="0" w:line="260" w:lineRule="exact"/>
        <w:rPr>
          <w:rFonts w:ascii="Consolas" w:hAnsi="Consolas"/>
        </w:rPr>
      </w:pPr>
      <w:r w:rsidRPr="00FF4761">
        <w:rPr>
          <w:rFonts w:ascii="Consolas" w:hAnsi="Consolas"/>
        </w:rPr>
        <w:t xml:space="preserve">            &lt;a href="#"&gt;Archives&lt;/a&gt;</w:t>
      </w:r>
    </w:p>
    <w:p w14:paraId="57D80424" w14:textId="77777777" w:rsidR="00345227" w:rsidRPr="00FF4761" w:rsidRDefault="00345227" w:rsidP="00345227">
      <w:pPr>
        <w:spacing w:after="0" w:line="260" w:lineRule="exact"/>
        <w:rPr>
          <w:rFonts w:ascii="Consolas" w:hAnsi="Consolas"/>
        </w:rPr>
      </w:pPr>
      <w:r w:rsidRPr="00FF4761">
        <w:rPr>
          <w:rFonts w:ascii="Consolas" w:hAnsi="Consolas"/>
        </w:rPr>
        <w:t xml:space="preserve">          &lt;/li&gt;</w:t>
      </w:r>
    </w:p>
    <w:p w14:paraId="1523BFA8" w14:textId="77777777" w:rsidR="00345227" w:rsidRPr="00FF4761" w:rsidRDefault="00345227" w:rsidP="00345227">
      <w:pPr>
        <w:spacing w:after="0" w:line="260" w:lineRule="exact"/>
        <w:rPr>
          <w:rFonts w:ascii="Consolas" w:hAnsi="Consolas"/>
        </w:rPr>
      </w:pPr>
      <w:r w:rsidRPr="00FF4761">
        <w:rPr>
          <w:rFonts w:ascii="Consolas" w:hAnsi="Consolas"/>
        </w:rPr>
        <w:t xml:space="preserve">          &lt;li&gt;</w:t>
      </w:r>
    </w:p>
    <w:p w14:paraId="177C5D0F" w14:textId="77777777" w:rsidR="00345227" w:rsidRPr="00FF4761" w:rsidRDefault="00345227" w:rsidP="00345227">
      <w:pPr>
        <w:spacing w:after="0" w:line="260" w:lineRule="exact"/>
        <w:rPr>
          <w:rFonts w:ascii="Consolas" w:hAnsi="Consolas"/>
        </w:rPr>
      </w:pPr>
      <w:r w:rsidRPr="00FF4761">
        <w:rPr>
          <w:rFonts w:ascii="Consolas" w:hAnsi="Consolas"/>
        </w:rPr>
        <w:t xml:space="preserve">            &lt;a href="#"&gt;Settings&lt;/a&gt;</w:t>
      </w:r>
    </w:p>
    <w:p w14:paraId="190AD7CD" w14:textId="77777777" w:rsidR="00345227" w:rsidRPr="00FF4761" w:rsidRDefault="00345227" w:rsidP="00345227">
      <w:pPr>
        <w:spacing w:after="0" w:line="260" w:lineRule="exact"/>
        <w:rPr>
          <w:rFonts w:ascii="Consolas" w:hAnsi="Consolas"/>
        </w:rPr>
      </w:pPr>
      <w:r w:rsidRPr="00FF4761">
        <w:rPr>
          <w:rFonts w:ascii="Consolas" w:hAnsi="Consolas"/>
        </w:rPr>
        <w:t xml:space="preserve">          &lt;/li&gt;</w:t>
      </w:r>
    </w:p>
    <w:p w14:paraId="500594A9" w14:textId="77777777" w:rsidR="00345227" w:rsidRPr="00FF4761" w:rsidRDefault="00345227" w:rsidP="00345227">
      <w:pPr>
        <w:spacing w:after="0" w:line="260" w:lineRule="exact"/>
        <w:rPr>
          <w:rFonts w:ascii="Consolas" w:hAnsi="Consolas"/>
        </w:rPr>
      </w:pPr>
      <w:r w:rsidRPr="00FF4761">
        <w:rPr>
          <w:rFonts w:ascii="Consolas" w:hAnsi="Consolas"/>
        </w:rPr>
        <w:t xml:space="preserve">        &lt;/ul&gt;</w:t>
      </w:r>
    </w:p>
    <w:p w14:paraId="0124F249"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016F9AAA" w14:textId="77777777" w:rsidR="00345227" w:rsidRPr="00FF4761" w:rsidRDefault="00345227" w:rsidP="00345227">
      <w:pPr>
        <w:spacing w:after="0" w:line="260" w:lineRule="exact"/>
        <w:rPr>
          <w:rFonts w:ascii="Consolas" w:hAnsi="Consolas"/>
        </w:rPr>
      </w:pPr>
      <w:r w:rsidRPr="00FF4761">
        <w:rPr>
          <w:rFonts w:ascii="Consolas" w:hAnsi="Consolas"/>
        </w:rPr>
        <w:t xml:space="preserve">      &lt;!-- /.navbar-collapse --&gt;</w:t>
      </w:r>
    </w:p>
    <w:p w14:paraId="318D0B74"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0AFD401D" w14:textId="77777777" w:rsidR="00345227" w:rsidRPr="00FF4761" w:rsidRDefault="00345227" w:rsidP="00345227">
      <w:pPr>
        <w:spacing w:after="0" w:line="260" w:lineRule="exact"/>
        <w:rPr>
          <w:rFonts w:ascii="Consolas" w:hAnsi="Consolas"/>
        </w:rPr>
      </w:pPr>
      <w:r w:rsidRPr="00FF4761">
        <w:rPr>
          <w:rFonts w:ascii="Consolas" w:hAnsi="Consolas"/>
        </w:rPr>
        <w:t xml:space="preserve">    &lt;!-- /.container --&gt;</w:t>
      </w:r>
    </w:p>
    <w:p w14:paraId="309150FF" w14:textId="77777777" w:rsidR="00345227" w:rsidRPr="00FF4761" w:rsidRDefault="00345227" w:rsidP="00345227">
      <w:pPr>
        <w:spacing w:after="0" w:line="260" w:lineRule="exact"/>
        <w:rPr>
          <w:rFonts w:ascii="Consolas" w:hAnsi="Consolas"/>
        </w:rPr>
      </w:pPr>
      <w:r w:rsidRPr="00FF4761">
        <w:rPr>
          <w:rFonts w:ascii="Consolas" w:hAnsi="Consolas"/>
        </w:rPr>
        <w:t xml:space="preserve">  &lt;/nav&gt;</w:t>
      </w:r>
    </w:p>
    <w:p w14:paraId="51DD0829" w14:textId="77777777" w:rsidR="00345227" w:rsidRPr="00FF4761" w:rsidRDefault="00345227" w:rsidP="00345227">
      <w:pPr>
        <w:spacing w:after="0" w:line="260" w:lineRule="exact"/>
        <w:rPr>
          <w:rFonts w:ascii="Consolas" w:hAnsi="Consolas"/>
        </w:rPr>
      </w:pPr>
    </w:p>
    <w:p w14:paraId="278EF3F6" w14:textId="77777777" w:rsidR="00345227" w:rsidRPr="00FF4761" w:rsidRDefault="00345227" w:rsidP="00345227">
      <w:pPr>
        <w:spacing w:after="0" w:line="260" w:lineRule="exact"/>
        <w:rPr>
          <w:rFonts w:ascii="Consolas" w:hAnsi="Consolas"/>
        </w:rPr>
      </w:pPr>
      <w:r w:rsidRPr="00FF4761">
        <w:rPr>
          <w:rFonts w:ascii="Consolas" w:hAnsi="Consolas"/>
        </w:rPr>
        <w:t xml:space="preserve">  &lt;!-- Page Content --&gt;</w:t>
      </w:r>
    </w:p>
    <w:p w14:paraId="3231E51B" w14:textId="77777777" w:rsidR="00345227" w:rsidRPr="00FF4761" w:rsidRDefault="00345227" w:rsidP="00345227">
      <w:pPr>
        <w:spacing w:after="0" w:line="260" w:lineRule="exact"/>
        <w:rPr>
          <w:rFonts w:ascii="Consolas" w:hAnsi="Consolas"/>
        </w:rPr>
      </w:pPr>
      <w:r w:rsidRPr="00FF4761">
        <w:rPr>
          <w:rFonts w:ascii="Consolas" w:hAnsi="Consolas"/>
        </w:rPr>
        <w:lastRenderedPageBreak/>
        <w:t xml:space="preserve">  &lt;div class="container" style="margin-top:60px"&gt;</w:t>
      </w:r>
    </w:p>
    <w:p w14:paraId="3F2F1440"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class="row"&gt;</w:t>
      </w:r>
    </w:p>
    <w:p w14:paraId="0C28B41E"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class="col-lg-12"&gt;</w:t>
      </w:r>
    </w:p>
    <w:p w14:paraId="1092A6B6"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id="app"&gt;&lt;/div&gt;</w:t>
      </w:r>
    </w:p>
    <w:p w14:paraId="6512565A"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0B87AA6B"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6EA177AD" w14:textId="77777777" w:rsidR="00345227" w:rsidRPr="00FF4761" w:rsidRDefault="00345227" w:rsidP="00345227">
      <w:pPr>
        <w:spacing w:after="0" w:line="260" w:lineRule="exact"/>
        <w:rPr>
          <w:rFonts w:ascii="Consolas" w:hAnsi="Consolas"/>
        </w:rPr>
      </w:pPr>
      <w:r w:rsidRPr="00FF4761">
        <w:rPr>
          <w:rFonts w:ascii="Consolas" w:hAnsi="Consolas"/>
        </w:rPr>
        <w:t xml:space="preserve">    &lt;!-- Call to Action Well --&gt;</w:t>
      </w:r>
    </w:p>
    <w:p w14:paraId="43791984"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class="row"&gt;</w:t>
      </w:r>
    </w:p>
    <w:p w14:paraId="17D4A590"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class="col-lg-12"&gt;</w:t>
      </w:r>
    </w:p>
    <w:p w14:paraId="53E03929"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class="well text-center"&gt;</w:t>
      </w:r>
    </w:p>
    <w:p w14:paraId="5BFDCE68" w14:textId="77777777" w:rsidR="00345227" w:rsidRPr="00FF4761" w:rsidRDefault="00345227" w:rsidP="00345227">
      <w:pPr>
        <w:spacing w:after="0" w:line="260" w:lineRule="exact"/>
        <w:rPr>
          <w:rFonts w:ascii="Consolas" w:hAnsi="Consolas"/>
        </w:rPr>
      </w:pPr>
      <w:r w:rsidRPr="00FF4761">
        <w:rPr>
          <w:rFonts w:ascii="Consolas" w:hAnsi="Consolas"/>
        </w:rPr>
        <w:t xml:space="preserve">          Ad spot goes here</w:t>
      </w:r>
    </w:p>
    <w:p w14:paraId="32E456EE"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7CE7B88E" w14:textId="77777777" w:rsidR="00345227" w:rsidRPr="00FF4761" w:rsidRDefault="00345227" w:rsidP="00345227">
      <w:pPr>
        <w:spacing w:after="0" w:line="260" w:lineRule="exact"/>
        <w:rPr>
          <w:rFonts w:ascii="Consolas" w:hAnsi="Consolas"/>
        </w:rPr>
      </w:pPr>
      <w:r w:rsidRPr="00FF4761">
        <w:rPr>
          <w:rFonts w:ascii="Consolas" w:hAnsi="Consolas"/>
        </w:rPr>
        <w:t xml:space="preserve">      &lt;!-- /.col-lg-12 --&gt;</w:t>
      </w:r>
    </w:p>
    <w:p w14:paraId="60A02675"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7AF02E8B" w14:textId="77777777" w:rsidR="00345227" w:rsidRPr="00FF4761" w:rsidRDefault="00345227" w:rsidP="00345227">
      <w:pPr>
        <w:spacing w:after="0" w:line="260" w:lineRule="exact"/>
        <w:rPr>
          <w:rFonts w:ascii="Consolas" w:hAnsi="Consolas"/>
        </w:rPr>
      </w:pPr>
      <w:r w:rsidRPr="00FF4761">
        <w:rPr>
          <w:rFonts w:ascii="Consolas" w:hAnsi="Consolas"/>
        </w:rPr>
        <w:t xml:space="preserve">    &lt;!-- /.row --&gt;</w:t>
      </w:r>
    </w:p>
    <w:p w14:paraId="6B3674BE" w14:textId="77777777" w:rsidR="00345227" w:rsidRPr="00FF4761" w:rsidRDefault="00345227" w:rsidP="00345227">
      <w:pPr>
        <w:spacing w:after="0" w:line="260" w:lineRule="exact"/>
        <w:rPr>
          <w:rFonts w:ascii="Consolas" w:hAnsi="Consolas"/>
        </w:rPr>
      </w:pPr>
      <w:r w:rsidRPr="00FF4761">
        <w:rPr>
          <w:rFonts w:ascii="Consolas" w:hAnsi="Consolas"/>
        </w:rPr>
        <w:t xml:space="preserve">    &lt;!-- Content Row --&gt;</w:t>
      </w:r>
    </w:p>
    <w:p w14:paraId="23298CBE"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class="row"&gt;</w:t>
      </w:r>
    </w:p>
    <w:p w14:paraId="0C092846"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class="col-md-4"&gt;</w:t>
      </w:r>
    </w:p>
    <w:p w14:paraId="565AB156" w14:textId="77777777" w:rsidR="00345227" w:rsidRPr="00FF4761" w:rsidRDefault="00345227" w:rsidP="00345227">
      <w:pPr>
        <w:spacing w:after="0" w:line="260" w:lineRule="exact"/>
        <w:rPr>
          <w:rFonts w:ascii="Consolas" w:hAnsi="Consolas"/>
        </w:rPr>
      </w:pPr>
      <w:r w:rsidRPr="00FF4761">
        <w:rPr>
          <w:rFonts w:ascii="Consolas" w:hAnsi="Consolas"/>
        </w:rPr>
        <w:t xml:space="preserve">        &lt;h2&gt;Heading 1&lt;/h2&gt;</w:t>
      </w:r>
    </w:p>
    <w:p w14:paraId="70521B03" w14:textId="77777777" w:rsidR="00345227" w:rsidRPr="00FF4761" w:rsidRDefault="00345227" w:rsidP="00345227">
      <w:pPr>
        <w:spacing w:after="0" w:line="260" w:lineRule="exact"/>
        <w:rPr>
          <w:rFonts w:ascii="Consolas" w:hAnsi="Consolas"/>
        </w:rPr>
      </w:pPr>
      <w:r w:rsidRPr="00FF4761">
        <w:rPr>
          <w:rFonts w:ascii="Consolas" w:hAnsi="Consolas"/>
        </w:rPr>
        <w:t xml:space="preserve">        &lt;p&gt;Lorem ipsum dolor sit amet, consectetur adipisicing elit. Saepe rem nisi accusamus error velit animi non ipsa placeat. Recusandae, suscipit, soluta quibusdam accusamus a veniam quaerat eveniet eligendi dolor consectetur.&lt;/p&gt;</w:t>
      </w:r>
    </w:p>
    <w:p w14:paraId="18E33C13" w14:textId="77777777" w:rsidR="00345227" w:rsidRPr="00FF4761" w:rsidRDefault="00345227" w:rsidP="00345227">
      <w:pPr>
        <w:spacing w:after="0" w:line="260" w:lineRule="exact"/>
        <w:rPr>
          <w:rFonts w:ascii="Consolas" w:hAnsi="Consolas"/>
        </w:rPr>
      </w:pPr>
      <w:r w:rsidRPr="00FF4761">
        <w:rPr>
          <w:rFonts w:ascii="Consolas" w:hAnsi="Consolas"/>
        </w:rPr>
        <w:t xml:space="preserve">        &lt;a class="btn btn-default" href="#"&gt;More Info&lt;/a&gt;</w:t>
      </w:r>
    </w:p>
    <w:p w14:paraId="608473A6"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5455A3D6" w14:textId="77777777" w:rsidR="00345227" w:rsidRPr="00FF4761" w:rsidRDefault="00345227" w:rsidP="00345227">
      <w:pPr>
        <w:spacing w:after="0" w:line="260" w:lineRule="exact"/>
        <w:rPr>
          <w:rFonts w:ascii="Consolas" w:hAnsi="Consolas"/>
        </w:rPr>
      </w:pPr>
      <w:r w:rsidRPr="00FF4761">
        <w:rPr>
          <w:rFonts w:ascii="Consolas" w:hAnsi="Consolas"/>
        </w:rPr>
        <w:t xml:space="preserve">      &lt;!-- /.col-md-4 --&gt;</w:t>
      </w:r>
    </w:p>
    <w:p w14:paraId="747B1E3C"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class="col-md-4"&gt;</w:t>
      </w:r>
    </w:p>
    <w:p w14:paraId="3243C74E" w14:textId="77777777" w:rsidR="00345227" w:rsidRPr="00FF4761" w:rsidRDefault="00345227" w:rsidP="00345227">
      <w:pPr>
        <w:spacing w:after="0" w:line="260" w:lineRule="exact"/>
        <w:rPr>
          <w:rFonts w:ascii="Consolas" w:hAnsi="Consolas"/>
        </w:rPr>
      </w:pPr>
      <w:r w:rsidRPr="00FF4761">
        <w:rPr>
          <w:rFonts w:ascii="Consolas" w:hAnsi="Consolas"/>
        </w:rPr>
        <w:t xml:space="preserve">        &lt;h2&gt;Heading 2&lt;/h2&gt;</w:t>
      </w:r>
    </w:p>
    <w:p w14:paraId="6D41B734" w14:textId="77777777" w:rsidR="00345227" w:rsidRPr="00FF4761" w:rsidRDefault="00345227" w:rsidP="00345227">
      <w:pPr>
        <w:spacing w:after="0" w:line="260" w:lineRule="exact"/>
        <w:rPr>
          <w:rFonts w:ascii="Consolas" w:hAnsi="Consolas"/>
        </w:rPr>
      </w:pPr>
      <w:r w:rsidRPr="00FF4761">
        <w:rPr>
          <w:rFonts w:ascii="Consolas" w:hAnsi="Consolas"/>
        </w:rPr>
        <w:t xml:space="preserve">        &lt;p&gt;Lorem ipsum dolor sit amet, consectetur adipisicing elit. Saepe rem nisi accusamus error velit animi non ipsa placeat. Recusandae, suscipit, soluta quibusdam accusamus a veniam quaerat eveniet eligendi dolor consectetur.&lt;/p&gt;</w:t>
      </w:r>
    </w:p>
    <w:p w14:paraId="0D1E24C1" w14:textId="77777777" w:rsidR="00345227" w:rsidRPr="00FF4761" w:rsidRDefault="00345227" w:rsidP="00345227">
      <w:pPr>
        <w:spacing w:after="0" w:line="260" w:lineRule="exact"/>
        <w:rPr>
          <w:rFonts w:ascii="Consolas" w:hAnsi="Consolas"/>
        </w:rPr>
      </w:pPr>
      <w:r w:rsidRPr="00FF4761">
        <w:rPr>
          <w:rFonts w:ascii="Consolas" w:hAnsi="Consolas"/>
        </w:rPr>
        <w:t xml:space="preserve">        &lt;a class="btn btn-default" href="#"&gt;More Info&lt;/a&gt;</w:t>
      </w:r>
    </w:p>
    <w:p w14:paraId="5874B217"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0FE0FC1E" w14:textId="77777777" w:rsidR="00345227" w:rsidRPr="00FF4761" w:rsidRDefault="00345227" w:rsidP="00345227">
      <w:pPr>
        <w:spacing w:after="0" w:line="260" w:lineRule="exact"/>
        <w:rPr>
          <w:rFonts w:ascii="Consolas" w:hAnsi="Consolas"/>
        </w:rPr>
      </w:pPr>
      <w:r w:rsidRPr="00FF4761">
        <w:rPr>
          <w:rFonts w:ascii="Consolas" w:hAnsi="Consolas"/>
        </w:rPr>
        <w:t xml:space="preserve">      &lt;!-- /.col-md-4 --&gt;</w:t>
      </w:r>
    </w:p>
    <w:p w14:paraId="4534C39F"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class="col-md-4"&gt;</w:t>
      </w:r>
    </w:p>
    <w:p w14:paraId="1441717F" w14:textId="77777777" w:rsidR="00345227" w:rsidRPr="00FF4761" w:rsidRDefault="00345227" w:rsidP="00345227">
      <w:pPr>
        <w:spacing w:after="0" w:line="260" w:lineRule="exact"/>
        <w:rPr>
          <w:rFonts w:ascii="Consolas" w:hAnsi="Consolas"/>
        </w:rPr>
      </w:pPr>
      <w:r w:rsidRPr="00FF4761">
        <w:rPr>
          <w:rFonts w:ascii="Consolas" w:hAnsi="Consolas"/>
        </w:rPr>
        <w:t xml:space="preserve">        &lt;h2&gt;Heading 3&lt;/h2&gt;</w:t>
      </w:r>
    </w:p>
    <w:p w14:paraId="2DABDA99" w14:textId="77777777" w:rsidR="00345227" w:rsidRPr="00FF4761" w:rsidRDefault="00345227" w:rsidP="00345227">
      <w:pPr>
        <w:spacing w:after="0" w:line="260" w:lineRule="exact"/>
        <w:rPr>
          <w:rFonts w:ascii="Consolas" w:hAnsi="Consolas"/>
        </w:rPr>
      </w:pPr>
      <w:r w:rsidRPr="00FF4761">
        <w:rPr>
          <w:rFonts w:ascii="Consolas" w:hAnsi="Consolas"/>
        </w:rPr>
        <w:t xml:space="preserve">        &lt;p&gt;Lorem ipsum dolor sit amet, consectetur adipisicing elit. Saepe rem nisi accusamus error velit animi non ipsa placeat. Recusandae, suscipit, soluta quibusdam accusamus a veniam quaerat eveniet eligendi dolor consectetur.&lt;/p&gt;</w:t>
      </w:r>
    </w:p>
    <w:p w14:paraId="34EDE1AB" w14:textId="77777777" w:rsidR="00345227" w:rsidRPr="00FF4761" w:rsidRDefault="00345227" w:rsidP="00345227">
      <w:pPr>
        <w:spacing w:after="0" w:line="260" w:lineRule="exact"/>
        <w:rPr>
          <w:rFonts w:ascii="Consolas" w:hAnsi="Consolas"/>
        </w:rPr>
      </w:pPr>
      <w:r w:rsidRPr="00FF4761">
        <w:rPr>
          <w:rFonts w:ascii="Consolas" w:hAnsi="Consolas"/>
        </w:rPr>
        <w:t xml:space="preserve">        &lt;a class="btn btn-default" href="#"&gt;More Info&lt;/a&gt;</w:t>
      </w:r>
    </w:p>
    <w:p w14:paraId="24F73EE8"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3C34FF55" w14:textId="77777777" w:rsidR="00345227" w:rsidRPr="00FF4761" w:rsidRDefault="00345227" w:rsidP="00345227">
      <w:pPr>
        <w:spacing w:after="0" w:line="260" w:lineRule="exact"/>
        <w:rPr>
          <w:rFonts w:ascii="Consolas" w:hAnsi="Consolas"/>
        </w:rPr>
      </w:pPr>
      <w:r w:rsidRPr="00FF4761">
        <w:rPr>
          <w:rFonts w:ascii="Consolas" w:hAnsi="Consolas"/>
        </w:rPr>
        <w:t xml:space="preserve">      &lt;!-- /.col-md-4 --&gt;</w:t>
      </w:r>
    </w:p>
    <w:p w14:paraId="58342A6E"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644CB3E5" w14:textId="77777777" w:rsidR="00345227" w:rsidRPr="00FF4761" w:rsidRDefault="00345227" w:rsidP="00345227">
      <w:pPr>
        <w:spacing w:after="0" w:line="260" w:lineRule="exact"/>
        <w:rPr>
          <w:rFonts w:ascii="Consolas" w:hAnsi="Consolas"/>
        </w:rPr>
      </w:pPr>
      <w:r w:rsidRPr="00FF4761">
        <w:rPr>
          <w:rFonts w:ascii="Consolas" w:hAnsi="Consolas"/>
        </w:rPr>
        <w:t xml:space="preserve">    &lt;!-- /.row --&gt;</w:t>
      </w:r>
    </w:p>
    <w:p w14:paraId="6D9E54A5" w14:textId="77777777" w:rsidR="00345227" w:rsidRPr="00FF4761" w:rsidRDefault="00345227" w:rsidP="00345227">
      <w:pPr>
        <w:spacing w:after="0" w:line="260" w:lineRule="exact"/>
        <w:rPr>
          <w:rFonts w:ascii="Consolas" w:hAnsi="Consolas"/>
        </w:rPr>
      </w:pPr>
    </w:p>
    <w:p w14:paraId="6E2232D4" w14:textId="77777777" w:rsidR="00345227" w:rsidRPr="00FF4761" w:rsidRDefault="00345227" w:rsidP="00345227">
      <w:pPr>
        <w:spacing w:after="0" w:line="260" w:lineRule="exact"/>
        <w:rPr>
          <w:rFonts w:ascii="Consolas" w:hAnsi="Consolas"/>
        </w:rPr>
      </w:pPr>
      <w:r w:rsidRPr="00FF4761">
        <w:rPr>
          <w:rFonts w:ascii="Consolas" w:hAnsi="Consolas"/>
        </w:rPr>
        <w:t xml:space="preserve">    &lt;!-- Footer --&gt;</w:t>
      </w:r>
    </w:p>
    <w:p w14:paraId="3104D6A5" w14:textId="77777777" w:rsidR="00345227" w:rsidRPr="00FF4761" w:rsidRDefault="00345227" w:rsidP="00345227">
      <w:pPr>
        <w:spacing w:after="0" w:line="260" w:lineRule="exact"/>
        <w:rPr>
          <w:rFonts w:ascii="Consolas" w:hAnsi="Consolas"/>
        </w:rPr>
      </w:pPr>
      <w:r w:rsidRPr="00FF4761">
        <w:rPr>
          <w:rFonts w:ascii="Consolas" w:hAnsi="Consolas"/>
        </w:rPr>
        <w:t xml:space="preserve">    &lt;footer&gt;</w:t>
      </w:r>
    </w:p>
    <w:p w14:paraId="21AB3383"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class="row"&gt;</w:t>
      </w:r>
    </w:p>
    <w:p w14:paraId="3FE3EB93"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 class="col-lg-12"&gt;</w:t>
      </w:r>
    </w:p>
    <w:p w14:paraId="25D14F14" w14:textId="77777777" w:rsidR="00345227" w:rsidRPr="00FF4761" w:rsidRDefault="00345227" w:rsidP="00345227">
      <w:pPr>
        <w:spacing w:after="0" w:line="260" w:lineRule="exact"/>
        <w:rPr>
          <w:rFonts w:ascii="Consolas" w:hAnsi="Consolas"/>
        </w:rPr>
      </w:pPr>
      <w:r w:rsidRPr="00FF4761">
        <w:rPr>
          <w:rFonts w:ascii="Consolas" w:hAnsi="Consolas"/>
        </w:rPr>
        <w:t xml:space="preserve">          &lt;p&gt;Copyright &amp;copy; KillerNews.net&lt;/p&gt;</w:t>
      </w:r>
    </w:p>
    <w:p w14:paraId="69D38296"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7245A9E7"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7593F4F5" w14:textId="77777777" w:rsidR="00345227" w:rsidRPr="00FF4761" w:rsidRDefault="00345227" w:rsidP="00345227">
      <w:pPr>
        <w:spacing w:after="0" w:line="260" w:lineRule="exact"/>
        <w:rPr>
          <w:rFonts w:ascii="Consolas" w:hAnsi="Consolas"/>
        </w:rPr>
      </w:pPr>
      <w:r w:rsidRPr="00FF4761">
        <w:rPr>
          <w:rFonts w:ascii="Consolas" w:hAnsi="Consolas"/>
        </w:rPr>
        <w:t xml:space="preserve">    &lt;/footer&gt;</w:t>
      </w:r>
    </w:p>
    <w:p w14:paraId="48294687" w14:textId="77777777" w:rsidR="00345227" w:rsidRPr="00FF4761" w:rsidRDefault="00345227" w:rsidP="00345227">
      <w:pPr>
        <w:spacing w:after="0" w:line="260" w:lineRule="exact"/>
        <w:rPr>
          <w:rFonts w:ascii="Consolas" w:hAnsi="Consolas"/>
        </w:rPr>
      </w:pPr>
      <w:r w:rsidRPr="00FF4761">
        <w:rPr>
          <w:rFonts w:ascii="Consolas" w:hAnsi="Consolas"/>
        </w:rPr>
        <w:t xml:space="preserve">  &lt;/div&gt;</w:t>
      </w:r>
    </w:p>
    <w:p w14:paraId="728375B1" w14:textId="77777777" w:rsidR="00345227" w:rsidRPr="00FF4761" w:rsidRDefault="00345227" w:rsidP="00345227">
      <w:pPr>
        <w:spacing w:after="0" w:line="260" w:lineRule="exact"/>
        <w:rPr>
          <w:rFonts w:ascii="Consolas" w:hAnsi="Consolas"/>
        </w:rPr>
      </w:pPr>
      <w:r w:rsidRPr="00FF4761">
        <w:rPr>
          <w:rFonts w:ascii="Consolas" w:hAnsi="Consolas"/>
        </w:rPr>
        <w:t xml:space="preserve">  &lt;!-- /.container --&gt;</w:t>
      </w:r>
    </w:p>
    <w:p w14:paraId="38470089" w14:textId="77777777" w:rsidR="00345227" w:rsidRPr="00FF4761" w:rsidRDefault="00345227" w:rsidP="00345227">
      <w:pPr>
        <w:spacing w:after="0" w:line="260" w:lineRule="exact"/>
        <w:rPr>
          <w:rFonts w:ascii="Consolas" w:hAnsi="Consolas"/>
        </w:rPr>
      </w:pPr>
    </w:p>
    <w:p w14:paraId="16EC5DB7" w14:textId="77777777" w:rsidR="00345227" w:rsidRPr="00FF4761" w:rsidRDefault="00345227" w:rsidP="00345227">
      <w:pPr>
        <w:spacing w:after="0" w:line="260" w:lineRule="exact"/>
        <w:rPr>
          <w:rFonts w:ascii="Consolas" w:hAnsi="Consolas"/>
        </w:rPr>
      </w:pPr>
      <w:r w:rsidRPr="00FF4761">
        <w:rPr>
          <w:rFonts w:ascii="Consolas" w:hAnsi="Consolas"/>
        </w:rPr>
        <w:t xml:space="preserve">  &lt;script src="client.min.js"&gt;&lt;/script&gt;</w:t>
      </w:r>
    </w:p>
    <w:p w14:paraId="04D3F613" w14:textId="77777777" w:rsidR="00345227" w:rsidRPr="00FF4761" w:rsidRDefault="00345227" w:rsidP="00345227">
      <w:pPr>
        <w:spacing w:after="0" w:line="260" w:lineRule="exact"/>
        <w:rPr>
          <w:rFonts w:ascii="Consolas" w:hAnsi="Consolas"/>
        </w:rPr>
      </w:pPr>
      <w:r w:rsidRPr="00FF4761">
        <w:rPr>
          <w:rFonts w:ascii="Consolas" w:hAnsi="Consolas"/>
        </w:rPr>
        <w:t>&lt;/body&gt;</w:t>
      </w:r>
    </w:p>
    <w:p w14:paraId="5293DA0B" w14:textId="77777777" w:rsidR="00345227" w:rsidRPr="00FF4761" w:rsidRDefault="00345227" w:rsidP="00345227">
      <w:pPr>
        <w:spacing w:after="0" w:line="260" w:lineRule="exact"/>
        <w:rPr>
          <w:rFonts w:ascii="Consolas" w:hAnsi="Consolas"/>
        </w:rPr>
      </w:pPr>
    </w:p>
    <w:p w14:paraId="0D20B91B" w14:textId="77777777" w:rsidR="00345227" w:rsidRPr="00FF4761" w:rsidRDefault="00345227" w:rsidP="00345227">
      <w:pPr>
        <w:spacing w:after="0" w:line="260" w:lineRule="exact"/>
        <w:rPr>
          <w:rFonts w:ascii="Consolas" w:hAnsi="Consolas"/>
        </w:rPr>
      </w:pPr>
      <w:r w:rsidRPr="00FF4761">
        <w:rPr>
          <w:rFonts w:ascii="Consolas" w:hAnsi="Consolas"/>
        </w:rPr>
        <w:t>&lt;/html&gt;</w:t>
      </w:r>
    </w:p>
    <w:p w14:paraId="774B7EAF" w14:textId="13B2B0BE" w:rsidR="00ED6F19" w:rsidRDefault="00ED6F19" w:rsidP="00BF1206">
      <w:pPr>
        <w:spacing w:after="0" w:line="260" w:lineRule="exact"/>
        <w:rPr>
          <w:rFonts w:ascii="Consolas" w:hAnsi="Consolas"/>
        </w:rPr>
      </w:pPr>
    </w:p>
    <w:p w14:paraId="493325A4" w14:textId="7BF897BD" w:rsidR="004F38AD" w:rsidRDefault="004F38AD" w:rsidP="00BF1206">
      <w:pPr>
        <w:spacing w:after="0" w:line="260" w:lineRule="exact"/>
        <w:rPr>
          <w:rFonts w:asciiTheme="minorHAnsi" w:hAnsiTheme="minorHAnsi"/>
        </w:rPr>
      </w:pPr>
      <w:r w:rsidRPr="008410AD">
        <w:rPr>
          <w:rFonts w:asciiTheme="minorHAnsi" w:hAnsiTheme="minorHAnsi"/>
        </w:rPr>
        <w:t xml:space="preserve">We want to set up the routing so that when we click on buttons, we can actually route to </w:t>
      </w:r>
      <w:r w:rsidR="00155CB5">
        <w:rPr>
          <w:rFonts w:asciiTheme="minorHAnsi" w:hAnsiTheme="minorHAnsi"/>
        </w:rPr>
        <w:t xml:space="preserve">the </w:t>
      </w:r>
      <w:r w:rsidRPr="00155CB5">
        <w:rPr>
          <w:rFonts w:asciiTheme="minorHAnsi" w:hAnsiTheme="minorHAnsi"/>
          <w:noProof/>
        </w:rPr>
        <w:t>different</w:t>
      </w:r>
      <w:r w:rsidRPr="008410AD">
        <w:rPr>
          <w:rFonts w:asciiTheme="minorHAnsi" w:hAnsiTheme="minorHAnsi"/>
        </w:rPr>
        <w:t xml:space="preserve"> state of the application without leaving</w:t>
      </w:r>
      <w:r w:rsidR="008410AD" w:rsidRPr="008410AD">
        <w:rPr>
          <w:rFonts w:asciiTheme="minorHAnsi" w:hAnsiTheme="minorHAnsi"/>
        </w:rPr>
        <w:t xml:space="preserve"> the HTML page</w:t>
      </w:r>
    </w:p>
    <w:p w14:paraId="5A07DCF9" w14:textId="0436CE02" w:rsidR="0001666E" w:rsidRPr="008410AD" w:rsidRDefault="0001666E" w:rsidP="00BF1206">
      <w:pPr>
        <w:spacing w:after="0" w:line="260" w:lineRule="exact"/>
        <w:rPr>
          <w:rFonts w:asciiTheme="minorHAnsi" w:hAnsiTheme="minorHAnsi"/>
        </w:rPr>
      </w:pPr>
      <w:r>
        <w:rPr>
          <w:rFonts w:asciiTheme="minorHAnsi" w:hAnsiTheme="minorHAnsi"/>
        </w:rPr>
        <w:t xml:space="preserve">When we click on the </w:t>
      </w:r>
      <w:r w:rsidR="003C5ACF">
        <w:rPr>
          <w:rFonts w:asciiTheme="minorHAnsi" w:hAnsiTheme="minorHAnsi"/>
        </w:rPr>
        <w:t>navigation bar elements, the part</w:t>
      </w:r>
      <w:r w:rsidR="00560F13">
        <w:rPr>
          <w:rFonts w:asciiTheme="minorHAnsi" w:hAnsiTheme="minorHAnsi"/>
        </w:rPr>
        <w:t xml:space="preserve"> after</w:t>
      </w:r>
      <w:r w:rsidR="00155CB5">
        <w:rPr>
          <w:rFonts w:asciiTheme="minorHAnsi" w:hAnsiTheme="minorHAnsi"/>
        </w:rPr>
        <w:t xml:space="preserve"> the</w:t>
      </w:r>
      <w:r w:rsidR="00560F13">
        <w:rPr>
          <w:rFonts w:asciiTheme="minorHAnsi" w:hAnsiTheme="minorHAnsi"/>
        </w:rPr>
        <w:t xml:space="preserve"> </w:t>
      </w:r>
      <w:r w:rsidR="00560F13" w:rsidRPr="00155CB5">
        <w:rPr>
          <w:rFonts w:asciiTheme="minorHAnsi" w:hAnsiTheme="minorHAnsi"/>
          <w:noProof/>
        </w:rPr>
        <w:t>hash</w:t>
      </w:r>
      <w:r w:rsidR="003C5ACF">
        <w:rPr>
          <w:rFonts w:asciiTheme="minorHAnsi" w:hAnsiTheme="minorHAnsi"/>
        </w:rPr>
        <w:t xml:space="preserve"> of the address (in the address bar) will change and this </w:t>
      </w:r>
      <w:r w:rsidR="003C5ACF" w:rsidRPr="00155CB5">
        <w:rPr>
          <w:rFonts w:asciiTheme="minorHAnsi" w:hAnsiTheme="minorHAnsi"/>
          <w:noProof/>
        </w:rPr>
        <w:t>allow</w:t>
      </w:r>
      <w:r w:rsidR="00155CB5">
        <w:rPr>
          <w:rFonts w:asciiTheme="minorHAnsi" w:hAnsiTheme="minorHAnsi"/>
          <w:noProof/>
        </w:rPr>
        <w:t>s</w:t>
      </w:r>
      <w:r w:rsidR="003C5ACF">
        <w:rPr>
          <w:rFonts w:asciiTheme="minorHAnsi" w:hAnsiTheme="minorHAnsi"/>
        </w:rPr>
        <w:t xml:space="preserve"> us to go to </w:t>
      </w:r>
      <w:r w:rsidR="003C5ACF" w:rsidRPr="00155CB5">
        <w:rPr>
          <w:rFonts w:asciiTheme="minorHAnsi" w:hAnsiTheme="minorHAnsi"/>
          <w:noProof/>
        </w:rPr>
        <w:t>different</w:t>
      </w:r>
      <w:r w:rsidR="003C5ACF">
        <w:rPr>
          <w:rFonts w:asciiTheme="minorHAnsi" w:hAnsiTheme="minorHAnsi"/>
        </w:rPr>
        <w:t xml:space="preserve"> state</w:t>
      </w:r>
      <w:r w:rsidR="00155CB5">
        <w:rPr>
          <w:rFonts w:asciiTheme="minorHAnsi" w:hAnsiTheme="minorHAnsi"/>
        </w:rPr>
        <w:t>s</w:t>
      </w:r>
      <w:r w:rsidR="003C5ACF">
        <w:rPr>
          <w:rFonts w:asciiTheme="minorHAnsi" w:hAnsiTheme="minorHAnsi"/>
        </w:rPr>
        <w:t xml:space="preserve"> of our application</w:t>
      </w:r>
    </w:p>
    <w:p w14:paraId="5C0EE409" w14:textId="77777777" w:rsidR="004F38AD" w:rsidRDefault="004F38AD" w:rsidP="00BF1206">
      <w:pPr>
        <w:spacing w:after="0" w:line="260" w:lineRule="exact"/>
        <w:rPr>
          <w:rFonts w:ascii="Consolas" w:hAnsi="Consolas"/>
        </w:rPr>
      </w:pPr>
    </w:p>
    <w:p w14:paraId="30D38225" w14:textId="78F451F8" w:rsidR="00ED6F19" w:rsidRDefault="00ED6F19" w:rsidP="00BF1206">
      <w:pPr>
        <w:spacing w:after="0" w:line="260" w:lineRule="exact"/>
        <w:rPr>
          <w:rFonts w:ascii="Consolas" w:hAnsi="Consolas"/>
        </w:rPr>
      </w:pPr>
      <w:r>
        <w:rPr>
          <w:rFonts w:ascii="Consolas" w:hAnsi="Consolas"/>
        </w:rPr>
        <w:t>/* ./src/js/client.js */</w:t>
      </w:r>
    </w:p>
    <w:p w14:paraId="4FF98098" w14:textId="31C71778" w:rsidR="00860A96" w:rsidRDefault="00860A96" w:rsidP="00BF1206">
      <w:pPr>
        <w:spacing w:after="0" w:line="260" w:lineRule="exact"/>
        <w:rPr>
          <w:rFonts w:ascii="Consolas" w:hAnsi="Consolas"/>
        </w:rPr>
      </w:pPr>
      <w:r>
        <w:rPr>
          <w:rFonts w:ascii="Consolas" w:hAnsi="Consolas"/>
        </w:rPr>
        <w:t>import Bootstrap from "./vendor/bootstrap-without-jquery";</w:t>
      </w:r>
    </w:p>
    <w:p w14:paraId="2D7FA9C2" w14:textId="77777777" w:rsidR="00ED6F19" w:rsidRPr="00ED6F19" w:rsidRDefault="00ED6F19" w:rsidP="00ED6F19">
      <w:pPr>
        <w:spacing w:after="0" w:line="260" w:lineRule="exact"/>
        <w:rPr>
          <w:rFonts w:ascii="Consolas" w:hAnsi="Consolas"/>
        </w:rPr>
      </w:pPr>
      <w:r w:rsidRPr="00ED6F19">
        <w:rPr>
          <w:rFonts w:ascii="Consolas" w:hAnsi="Consolas"/>
        </w:rPr>
        <w:t>import React from "react";</w:t>
      </w:r>
    </w:p>
    <w:p w14:paraId="15A03C57" w14:textId="77777777" w:rsidR="00ED6F19" w:rsidRPr="00ED6F19" w:rsidRDefault="00ED6F19" w:rsidP="00ED6F19">
      <w:pPr>
        <w:spacing w:after="0" w:line="260" w:lineRule="exact"/>
        <w:rPr>
          <w:rFonts w:ascii="Consolas" w:hAnsi="Consolas"/>
        </w:rPr>
      </w:pPr>
      <w:r w:rsidRPr="00ED6F19">
        <w:rPr>
          <w:rFonts w:ascii="Consolas" w:hAnsi="Consolas"/>
        </w:rPr>
        <w:t>import ReactDOM from "react-dom";</w:t>
      </w:r>
    </w:p>
    <w:p w14:paraId="73AC965B" w14:textId="6CA73C06" w:rsidR="004F38AD" w:rsidRDefault="004F38AD" w:rsidP="00ED6F19">
      <w:pPr>
        <w:spacing w:after="0" w:line="260" w:lineRule="exact"/>
        <w:rPr>
          <w:rFonts w:ascii="Consolas" w:hAnsi="Consolas"/>
        </w:rPr>
      </w:pPr>
    </w:p>
    <w:p w14:paraId="4091A2A6" w14:textId="34BD949F" w:rsidR="00860A96" w:rsidRDefault="00860A96" w:rsidP="00ED6F19">
      <w:pPr>
        <w:spacing w:after="0" w:line="260" w:lineRule="exact"/>
        <w:rPr>
          <w:rFonts w:ascii="Consolas" w:hAnsi="Consolas"/>
        </w:rPr>
      </w:pPr>
      <w:r>
        <w:rPr>
          <w:rFonts w:ascii="Consolas" w:hAnsi="Consolas"/>
        </w:rPr>
        <w:t>import Layout from "./pages/Layout";</w:t>
      </w:r>
    </w:p>
    <w:p w14:paraId="2327A5B7" w14:textId="77777777" w:rsidR="00860A96" w:rsidRPr="00ED6F19" w:rsidRDefault="00860A96" w:rsidP="00ED6F19">
      <w:pPr>
        <w:spacing w:after="0" w:line="260" w:lineRule="exact"/>
        <w:rPr>
          <w:rFonts w:ascii="Consolas" w:hAnsi="Consolas"/>
        </w:rPr>
      </w:pPr>
    </w:p>
    <w:p w14:paraId="401A1C84" w14:textId="34852C91" w:rsidR="00ED6F19" w:rsidRPr="00ED6F19" w:rsidRDefault="00ED6F19" w:rsidP="00ED6F19">
      <w:pPr>
        <w:spacing w:after="0" w:line="260" w:lineRule="exact"/>
        <w:rPr>
          <w:rFonts w:ascii="Consolas" w:hAnsi="Consolas"/>
        </w:rPr>
      </w:pPr>
      <w:r w:rsidRPr="00ED6F19">
        <w:rPr>
          <w:rFonts w:ascii="Consolas" w:hAnsi="Consolas"/>
        </w:rPr>
        <w:t>const app = document.getElementById('app');</w:t>
      </w:r>
    </w:p>
    <w:p w14:paraId="5D997895" w14:textId="4517B3D4" w:rsidR="00471324" w:rsidRDefault="00ED6F19" w:rsidP="004769AC">
      <w:pPr>
        <w:spacing w:after="0" w:line="260" w:lineRule="exact"/>
        <w:rPr>
          <w:rFonts w:ascii="Consolas" w:hAnsi="Consolas"/>
        </w:rPr>
      </w:pPr>
      <w:r w:rsidRPr="00ED6F19">
        <w:rPr>
          <w:rFonts w:ascii="Consolas" w:hAnsi="Consolas"/>
        </w:rPr>
        <w:t>ReactDOM.render(</w:t>
      </w:r>
      <w:r w:rsidR="00860A96">
        <w:rPr>
          <w:rFonts w:ascii="Consolas" w:hAnsi="Consolas"/>
        </w:rPr>
        <w:t xml:space="preserve">&lt;Layout/&gt;, </w:t>
      </w:r>
      <w:r w:rsidRPr="00ED6F19">
        <w:rPr>
          <w:rFonts w:ascii="Consolas" w:hAnsi="Consolas"/>
        </w:rPr>
        <w:t>app);</w:t>
      </w:r>
    </w:p>
    <w:p w14:paraId="7C854377" w14:textId="44BA73CD" w:rsidR="008410AD" w:rsidRDefault="008410AD" w:rsidP="004769AC">
      <w:pPr>
        <w:spacing w:after="0" w:line="260" w:lineRule="exact"/>
        <w:rPr>
          <w:rFonts w:ascii="Consolas" w:hAnsi="Consolas"/>
        </w:rPr>
      </w:pPr>
    </w:p>
    <w:p w14:paraId="3FF959E9" w14:textId="7F3FC30B" w:rsidR="0001666E" w:rsidRDefault="0001666E" w:rsidP="004769AC">
      <w:pPr>
        <w:spacing w:after="0" w:line="260" w:lineRule="exact"/>
        <w:rPr>
          <w:rFonts w:ascii="Consolas" w:hAnsi="Consolas"/>
        </w:rPr>
      </w:pPr>
      <w:r>
        <w:rPr>
          <w:rFonts w:ascii="Consolas" w:hAnsi="Consolas"/>
        </w:rPr>
        <w:t>/* ./src/js/</w:t>
      </w:r>
      <w:r w:rsidR="008C6CC7">
        <w:rPr>
          <w:rFonts w:ascii="Consolas" w:hAnsi="Consolas"/>
        </w:rPr>
        <w:t>pages/</w:t>
      </w:r>
      <w:r>
        <w:rPr>
          <w:rFonts w:ascii="Consolas" w:hAnsi="Consolas"/>
        </w:rPr>
        <w:t>Layout.js */</w:t>
      </w:r>
    </w:p>
    <w:p w14:paraId="70748C65" w14:textId="5EC67094" w:rsidR="0001666E" w:rsidRDefault="005D501A" w:rsidP="004769AC">
      <w:pPr>
        <w:spacing w:after="0" w:line="260" w:lineRule="exact"/>
        <w:rPr>
          <w:rFonts w:ascii="Consolas" w:hAnsi="Consolas"/>
        </w:rPr>
      </w:pPr>
      <w:r>
        <w:rPr>
          <w:rFonts w:ascii="Consolas" w:hAnsi="Consolas"/>
        </w:rPr>
        <w:t>i</w:t>
      </w:r>
      <w:r w:rsidR="0001666E">
        <w:rPr>
          <w:rFonts w:ascii="Consolas" w:hAnsi="Consolas"/>
        </w:rPr>
        <w:t>mport React from "react";</w:t>
      </w:r>
    </w:p>
    <w:p w14:paraId="2D66E0D0" w14:textId="5ECB52E5" w:rsidR="0001666E" w:rsidRDefault="0001666E" w:rsidP="004769AC">
      <w:pPr>
        <w:spacing w:after="0" w:line="260" w:lineRule="exact"/>
        <w:rPr>
          <w:rFonts w:ascii="Consolas" w:hAnsi="Consolas"/>
        </w:rPr>
      </w:pPr>
    </w:p>
    <w:p w14:paraId="3937F209" w14:textId="6FFFD76F" w:rsidR="0001666E" w:rsidRDefault="0001666E" w:rsidP="004769AC">
      <w:pPr>
        <w:spacing w:after="0" w:line="260" w:lineRule="exact"/>
        <w:rPr>
          <w:rFonts w:ascii="Consolas" w:hAnsi="Consolas"/>
        </w:rPr>
      </w:pPr>
      <w:r>
        <w:rPr>
          <w:rFonts w:ascii="Consolas" w:hAnsi="Consolas"/>
        </w:rPr>
        <w:t>export default class Layout extends React</w:t>
      </w:r>
      <w:r w:rsidRPr="00155CB5">
        <w:rPr>
          <w:rFonts w:ascii="Consolas" w:hAnsi="Consolas"/>
          <w:noProof/>
        </w:rPr>
        <w:t>.Component</w:t>
      </w:r>
      <w:r>
        <w:rPr>
          <w:rFonts w:ascii="Consolas" w:hAnsi="Consolas"/>
        </w:rPr>
        <w:t xml:space="preserve"> {</w:t>
      </w:r>
    </w:p>
    <w:p w14:paraId="49302408" w14:textId="53523FAB" w:rsidR="0001666E" w:rsidRDefault="0001666E" w:rsidP="004769AC">
      <w:pPr>
        <w:spacing w:after="0" w:line="260" w:lineRule="exact"/>
        <w:rPr>
          <w:rFonts w:ascii="Consolas" w:hAnsi="Consolas"/>
        </w:rPr>
      </w:pPr>
      <w:r>
        <w:rPr>
          <w:rFonts w:ascii="Consolas" w:hAnsi="Consolas"/>
        </w:rPr>
        <w:t xml:space="preserve">  render() {</w:t>
      </w:r>
    </w:p>
    <w:p w14:paraId="156165BB" w14:textId="7BA383C7" w:rsidR="0001666E" w:rsidRDefault="0001666E" w:rsidP="004769AC">
      <w:pPr>
        <w:spacing w:after="0" w:line="260" w:lineRule="exact"/>
        <w:rPr>
          <w:rFonts w:ascii="Consolas" w:hAnsi="Consolas"/>
        </w:rPr>
      </w:pPr>
      <w:r>
        <w:rPr>
          <w:rFonts w:ascii="Consolas" w:hAnsi="Consolas"/>
        </w:rPr>
        <w:t xml:space="preserve">    return (</w:t>
      </w:r>
    </w:p>
    <w:p w14:paraId="4B035BB5" w14:textId="5AC3E4A2" w:rsidR="0001666E" w:rsidRDefault="0001666E" w:rsidP="004769AC">
      <w:pPr>
        <w:spacing w:after="0" w:line="260" w:lineRule="exact"/>
        <w:rPr>
          <w:rFonts w:ascii="Consolas" w:hAnsi="Consolas"/>
        </w:rPr>
      </w:pPr>
      <w:r>
        <w:rPr>
          <w:rFonts w:ascii="Consolas" w:hAnsi="Consolas"/>
        </w:rPr>
        <w:t xml:space="preserve">      &lt;h1&gt;KillerNews.net&lt;/h1&gt;</w:t>
      </w:r>
    </w:p>
    <w:p w14:paraId="28270806" w14:textId="0891FC75" w:rsidR="0001666E" w:rsidRDefault="0001666E" w:rsidP="004769AC">
      <w:pPr>
        <w:spacing w:after="0" w:line="260" w:lineRule="exact"/>
        <w:rPr>
          <w:rFonts w:ascii="Consolas" w:hAnsi="Consolas"/>
        </w:rPr>
      </w:pPr>
      <w:r>
        <w:rPr>
          <w:rFonts w:ascii="Consolas" w:hAnsi="Consolas"/>
        </w:rPr>
        <w:t xml:space="preserve">    );</w:t>
      </w:r>
    </w:p>
    <w:p w14:paraId="638EDA8F" w14:textId="4B0F12FF" w:rsidR="0001666E" w:rsidRDefault="0001666E" w:rsidP="004769AC">
      <w:pPr>
        <w:spacing w:after="0" w:line="260" w:lineRule="exact"/>
        <w:rPr>
          <w:rFonts w:ascii="Consolas" w:hAnsi="Consolas"/>
        </w:rPr>
      </w:pPr>
      <w:r>
        <w:rPr>
          <w:rFonts w:ascii="Consolas" w:hAnsi="Consolas"/>
        </w:rPr>
        <w:t xml:space="preserve">  }</w:t>
      </w:r>
    </w:p>
    <w:p w14:paraId="1C58A711" w14:textId="1F0DDFA4" w:rsidR="0001666E" w:rsidRDefault="0001666E" w:rsidP="004769AC">
      <w:pPr>
        <w:spacing w:after="0" w:line="260" w:lineRule="exact"/>
        <w:rPr>
          <w:rFonts w:ascii="Consolas" w:hAnsi="Consolas"/>
        </w:rPr>
      </w:pPr>
      <w:r>
        <w:rPr>
          <w:rFonts w:ascii="Consolas" w:hAnsi="Consolas"/>
        </w:rPr>
        <w:t>}</w:t>
      </w:r>
    </w:p>
    <w:p w14:paraId="4AB83160" w14:textId="20184A90" w:rsidR="00860A96" w:rsidRDefault="00860A96" w:rsidP="00860A96">
      <w:pPr>
        <w:spacing w:after="0" w:line="260" w:lineRule="exact"/>
        <w:rPr>
          <w:rFonts w:ascii="Consolas" w:hAnsi="Consolas"/>
        </w:rPr>
      </w:pPr>
    </w:p>
    <w:p w14:paraId="5EF14642" w14:textId="220FEB52" w:rsidR="00860A96" w:rsidRDefault="00860A96" w:rsidP="00860A96">
      <w:pPr>
        <w:spacing w:after="0" w:line="260" w:lineRule="exact"/>
        <w:rPr>
          <w:rFonts w:asciiTheme="minorHAnsi" w:hAnsiTheme="minorHAnsi"/>
        </w:rPr>
      </w:pPr>
      <w:r>
        <w:rPr>
          <w:rFonts w:asciiTheme="minorHAnsi" w:hAnsiTheme="minorHAnsi"/>
        </w:rPr>
        <w:t>“</w:t>
      </w:r>
      <w:r w:rsidRPr="0001666E">
        <w:rPr>
          <w:rFonts w:asciiTheme="minorHAnsi" w:hAnsiTheme="minorHAnsi"/>
        </w:rPr>
        <w:t>KillerNews.net</w:t>
      </w:r>
      <w:r>
        <w:rPr>
          <w:rFonts w:asciiTheme="minorHAnsi" w:hAnsiTheme="minorHAnsi"/>
        </w:rPr>
        <w:t xml:space="preserve">” is currently the only thing that is dynamic on the page, anything else is static HTML. We </w:t>
      </w:r>
      <w:r w:rsidR="006A098A">
        <w:rPr>
          <w:rFonts w:asciiTheme="minorHAnsi" w:hAnsiTheme="minorHAnsi"/>
        </w:rPr>
        <w:t>will</w:t>
      </w:r>
      <w:r>
        <w:rPr>
          <w:rFonts w:asciiTheme="minorHAnsi" w:hAnsiTheme="minorHAnsi"/>
        </w:rPr>
        <w:t xml:space="preserve"> convert the static HTML to dynamic one</w:t>
      </w:r>
      <w:r w:rsidR="00155CB5">
        <w:rPr>
          <w:rFonts w:asciiTheme="minorHAnsi" w:hAnsiTheme="minorHAnsi"/>
        </w:rPr>
        <w:t>.</w:t>
      </w:r>
    </w:p>
    <w:p w14:paraId="1BD813B8" w14:textId="2D63902A" w:rsidR="000A2B1C" w:rsidRPr="00860A96" w:rsidRDefault="000A2B1C" w:rsidP="00860A96">
      <w:pPr>
        <w:spacing w:after="0" w:line="260" w:lineRule="exact"/>
        <w:rPr>
          <w:rFonts w:asciiTheme="minorHAnsi" w:hAnsiTheme="minorHAnsi"/>
        </w:rPr>
      </w:pPr>
      <w:r>
        <w:rPr>
          <w:rFonts w:asciiTheme="minorHAnsi" w:hAnsiTheme="minorHAnsi"/>
        </w:rPr>
        <w:t>“Featured”, “Archives”, “Setting” and “Layout” are in the page folder</w:t>
      </w:r>
    </w:p>
    <w:p w14:paraId="3D43ACEE" w14:textId="77777777" w:rsidR="00860A96" w:rsidRDefault="00860A96" w:rsidP="00860A96">
      <w:pPr>
        <w:spacing w:after="0" w:line="260" w:lineRule="exact"/>
        <w:rPr>
          <w:rFonts w:ascii="Consolas" w:hAnsi="Consolas"/>
        </w:rPr>
      </w:pPr>
    </w:p>
    <w:p w14:paraId="3BF3BB34" w14:textId="77777777" w:rsidR="00860A96" w:rsidRDefault="00860A96" w:rsidP="00860A96">
      <w:pPr>
        <w:spacing w:after="0" w:line="260" w:lineRule="exact"/>
        <w:rPr>
          <w:rFonts w:ascii="Consolas" w:hAnsi="Consolas"/>
        </w:rPr>
      </w:pPr>
      <w:r>
        <w:rPr>
          <w:rFonts w:ascii="Consolas" w:hAnsi="Consolas"/>
        </w:rPr>
        <w:t>/* ./src/js/client.js */</w:t>
      </w:r>
    </w:p>
    <w:p w14:paraId="10619DC6" w14:textId="77777777" w:rsidR="00860A96" w:rsidRDefault="00860A96" w:rsidP="00860A96">
      <w:pPr>
        <w:spacing w:after="0" w:line="260" w:lineRule="exact"/>
        <w:rPr>
          <w:rFonts w:ascii="Consolas" w:hAnsi="Consolas"/>
        </w:rPr>
      </w:pPr>
      <w:r>
        <w:rPr>
          <w:rFonts w:ascii="Consolas" w:hAnsi="Consolas"/>
        </w:rPr>
        <w:t>import Bootstrap from "./vendor/bootstrap-without-jquery";</w:t>
      </w:r>
    </w:p>
    <w:p w14:paraId="0BEE6D47" w14:textId="77777777" w:rsidR="00860A96" w:rsidRPr="00ED6F19" w:rsidRDefault="00860A96" w:rsidP="00860A96">
      <w:pPr>
        <w:spacing w:after="0" w:line="260" w:lineRule="exact"/>
        <w:rPr>
          <w:rFonts w:ascii="Consolas" w:hAnsi="Consolas"/>
        </w:rPr>
      </w:pPr>
      <w:r w:rsidRPr="00ED6F19">
        <w:rPr>
          <w:rFonts w:ascii="Consolas" w:hAnsi="Consolas"/>
        </w:rPr>
        <w:t>import React from "react";</w:t>
      </w:r>
    </w:p>
    <w:p w14:paraId="54E3070C" w14:textId="06674D77" w:rsidR="00860A96" w:rsidRDefault="00860A96" w:rsidP="00860A96">
      <w:pPr>
        <w:spacing w:after="0" w:line="260" w:lineRule="exact"/>
        <w:rPr>
          <w:rFonts w:ascii="Consolas" w:hAnsi="Consolas"/>
        </w:rPr>
      </w:pPr>
      <w:r w:rsidRPr="00ED6F19">
        <w:rPr>
          <w:rFonts w:ascii="Consolas" w:hAnsi="Consolas"/>
        </w:rPr>
        <w:t>import ReactDOM from "react-dom";</w:t>
      </w:r>
    </w:p>
    <w:p w14:paraId="441377AA" w14:textId="1A1556A7" w:rsidR="00860A96" w:rsidRPr="00ED6F19" w:rsidRDefault="00860A96" w:rsidP="00860A96">
      <w:pPr>
        <w:spacing w:after="0" w:line="260" w:lineRule="exact"/>
        <w:rPr>
          <w:rFonts w:ascii="Consolas" w:hAnsi="Consolas"/>
        </w:rPr>
      </w:pPr>
      <w:r>
        <w:rPr>
          <w:rFonts w:ascii="Consolas" w:hAnsi="Consolas"/>
        </w:rPr>
        <w:t>import { Router, Route, IndexRoute, hashHistory } from "react-router";</w:t>
      </w:r>
    </w:p>
    <w:p w14:paraId="2492316D" w14:textId="13134FC8" w:rsidR="00860A96" w:rsidRDefault="00860A96" w:rsidP="00860A96">
      <w:pPr>
        <w:spacing w:after="0" w:line="260" w:lineRule="exact"/>
        <w:rPr>
          <w:rFonts w:ascii="Consolas" w:hAnsi="Consolas"/>
        </w:rPr>
      </w:pPr>
    </w:p>
    <w:p w14:paraId="73DDE2A9" w14:textId="14110BDC" w:rsidR="008C6CC7" w:rsidRDefault="008C6CC7" w:rsidP="00860A96">
      <w:pPr>
        <w:spacing w:after="0" w:line="260" w:lineRule="exact"/>
        <w:rPr>
          <w:rFonts w:ascii="Consolas" w:hAnsi="Consolas"/>
        </w:rPr>
      </w:pPr>
      <w:r>
        <w:rPr>
          <w:rFonts w:ascii="Consolas" w:hAnsi="Consolas"/>
        </w:rPr>
        <w:t>import Archives from "./pages/Archives";</w:t>
      </w:r>
    </w:p>
    <w:p w14:paraId="0C533C49" w14:textId="6CF47632" w:rsidR="008C6CC7" w:rsidRDefault="008C6CC7" w:rsidP="00860A96">
      <w:pPr>
        <w:spacing w:after="0" w:line="260" w:lineRule="exact"/>
        <w:rPr>
          <w:rFonts w:ascii="Consolas" w:hAnsi="Consolas"/>
        </w:rPr>
      </w:pPr>
      <w:r>
        <w:rPr>
          <w:rFonts w:ascii="Consolas" w:hAnsi="Consolas"/>
        </w:rPr>
        <w:t>import Featured from "./pages/Featured";</w:t>
      </w:r>
    </w:p>
    <w:p w14:paraId="70E5C74D" w14:textId="3A1BD6E6" w:rsidR="008C6CC7" w:rsidRDefault="008C6CC7" w:rsidP="00860A96">
      <w:pPr>
        <w:spacing w:after="0" w:line="260" w:lineRule="exact"/>
        <w:rPr>
          <w:rFonts w:ascii="Consolas" w:hAnsi="Consolas"/>
        </w:rPr>
      </w:pPr>
      <w:r>
        <w:rPr>
          <w:rFonts w:ascii="Consolas" w:hAnsi="Consolas"/>
        </w:rPr>
        <w:t>import Layout from "./pages/Layout";</w:t>
      </w:r>
    </w:p>
    <w:p w14:paraId="177EE2D0" w14:textId="7736D0B0" w:rsidR="00860A96" w:rsidRDefault="00860A96" w:rsidP="00860A96">
      <w:pPr>
        <w:spacing w:after="0" w:line="260" w:lineRule="exact"/>
        <w:rPr>
          <w:rFonts w:ascii="Consolas" w:hAnsi="Consolas"/>
        </w:rPr>
      </w:pPr>
      <w:r>
        <w:rPr>
          <w:rFonts w:ascii="Consolas" w:hAnsi="Consolas"/>
        </w:rPr>
        <w:t xml:space="preserve">import </w:t>
      </w:r>
      <w:r w:rsidR="008C6CC7">
        <w:rPr>
          <w:rFonts w:ascii="Consolas" w:hAnsi="Consolas"/>
        </w:rPr>
        <w:t>Settings</w:t>
      </w:r>
      <w:r>
        <w:rPr>
          <w:rFonts w:ascii="Consolas" w:hAnsi="Consolas"/>
        </w:rPr>
        <w:t xml:space="preserve"> from "./pages/</w:t>
      </w:r>
      <w:r w:rsidR="008C6CC7">
        <w:rPr>
          <w:rFonts w:ascii="Consolas" w:hAnsi="Consolas"/>
        </w:rPr>
        <w:t>Settings</w:t>
      </w:r>
      <w:r>
        <w:rPr>
          <w:rFonts w:ascii="Consolas" w:hAnsi="Consolas"/>
        </w:rPr>
        <w:t>";</w:t>
      </w:r>
    </w:p>
    <w:p w14:paraId="79D01296" w14:textId="77777777" w:rsidR="00860A96" w:rsidRPr="00ED6F19" w:rsidRDefault="00860A96" w:rsidP="00860A96">
      <w:pPr>
        <w:spacing w:after="0" w:line="260" w:lineRule="exact"/>
        <w:rPr>
          <w:rFonts w:ascii="Consolas" w:hAnsi="Consolas"/>
        </w:rPr>
      </w:pPr>
    </w:p>
    <w:p w14:paraId="3E65FA34" w14:textId="40243F29" w:rsidR="00860A96" w:rsidRDefault="00860A96" w:rsidP="00860A96">
      <w:pPr>
        <w:spacing w:after="0" w:line="260" w:lineRule="exact"/>
        <w:rPr>
          <w:rFonts w:ascii="Consolas" w:hAnsi="Consolas"/>
        </w:rPr>
      </w:pPr>
      <w:r w:rsidRPr="00ED6F19">
        <w:rPr>
          <w:rFonts w:ascii="Consolas" w:hAnsi="Consolas"/>
        </w:rPr>
        <w:t>const app = document.getElementById('app');</w:t>
      </w:r>
    </w:p>
    <w:p w14:paraId="4997CE40" w14:textId="77777777" w:rsidR="009B1730" w:rsidRPr="00ED6F19" w:rsidRDefault="009B1730" w:rsidP="00860A96">
      <w:pPr>
        <w:spacing w:after="0" w:line="260" w:lineRule="exact"/>
        <w:rPr>
          <w:rFonts w:ascii="Consolas" w:hAnsi="Consolas"/>
        </w:rPr>
      </w:pPr>
    </w:p>
    <w:p w14:paraId="57472793" w14:textId="5FC62078" w:rsidR="00860A96" w:rsidRDefault="00860A96" w:rsidP="004769AC">
      <w:pPr>
        <w:spacing w:after="0" w:line="260" w:lineRule="exact"/>
        <w:rPr>
          <w:rFonts w:ascii="Consolas" w:hAnsi="Consolas"/>
        </w:rPr>
      </w:pPr>
      <w:r w:rsidRPr="00ED6F19">
        <w:rPr>
          <w:rFonts w:ascii="Consolas" w:hAnsi="Consolas"/>
        </w:rPr>
        <w:t>ReactDOM.render(</w:t>
      </w:r>
    </w:p>
    <w:p w14:paraId="4ED89547" w14:textId="70F86929" w:rsidR="00860A96" w:rsidRDefault="00860A96" w:rsidP="00860A96">
      <w:pPr>
        <w:spacing w:after="0" w:line="260" w:lineRule="exact"/>
        <w:rPr>
          <w:rFonts w:ascii="Consolas" w:hAnsi="Consolas"/>
        </w:rPr>
      </w:pPr>
      <w:r>
        <w:rPr>
          <w:rFonts w:ascii="Consolas" w:hAnsi="Consolas"/>
        </w:rPr>
        <w:t xml:space="preserve">  // We render our “Router</w:t>
      </w:r>
      <w:r w:rsidRPr="00155CB5">
        <w:rPr>
          <w:rFonts w:ascii="Consolas" w:hAnsi="Consolas"/>
          <w:noProof/>
        </w:rPr>
        <w:t>”</w:t>
      </w:r>
      <w:r>
        <w:rPr>
          <w:rFonts w:ascii="Consolas" w:hAnsi="Consolas"/>
        </w:rPr>
        <w:t xml:space="preserve"> and get history booted up</w:t>
      </w:r>
    </w:p>
    <w:p w14:paraId="65E39E08" w14:textId="1046D7CF" w:rsidR="00860A96" w:rsidRDefault="00860A96" w:rsidP="00860A96">
      <w:pPr>
        <w:spacing w:after="0" w:line="260" w:lineRule="exact"/>
        <w:rPr>
          <w:rFonts w:ascii="Consolas" w:hAnsi="Consolas"/>
        </w:rPr>
      </w:pPr>
      <w:r w:rsidRPr="00ED6F19">
        <w:rPr>
          <w:rFonts w:ascii="Consolas" w:hAnsi="Consolas"/>
        </w:rPr>
        <w:t xml:space="preserve">  &lt;Router history={hashHistory}&gt;</w:t>
      </w:r>
    </w:p>
    <w:p w14:paraId="08D1D5A0" w14:textId="344F2DA0" w:rsidR="005458E7" w:rsidRDefault="005458E7" w:rsidP="00860A96">
      <w:pPr>
        <w:spacing w:after="0" w:line="260" w:lineRule="exact"/>
        <w:rPr>
          <w:rFonts w:ascii="Consolas" w:hAnsi="Consolas"/>
        </w:rPr>
      </w:pPr>
      <w:r>
        <w:rPr>
          <w:rFonts w:ascii="Consolas" w:hAnsi="Consolas"/>
        </w:rPr>
        <w:t xml:space="preserve">    // (Actually, comments do not work here)</w:t>
      </w:r>
    </w:p>
    <w:p w14:paraId="68327F8E" w14:textId="1A6FAD30" w:rsidR="00860A96" w:rsidRDefault="00860A96" w:rsidP="00860A96">
      <w:pPr>
        <w:spacing w:after="0" w:line="260" w:lineRule="exact"/>
        <w:rPr>
          <w:rFonts w:ascii="Consolas" w:hAnsi="Consolas"/>
        </w:rPr>
      </w:pPr>
      <w:r>
        <w:rPr>
          <w:rFonts w:ascii="Consolas" w:hAnsi="Consolas"/>
        </w:rPr>
        <w:t xml:space="preserve">    // Then one can render out all the routes and point them to different components</w:t>
      </w:r>
    </w:p>
    <w:p w14:paraId="10EBB736" w14:textId="684D0B19" w:rsidR="00860A96" w:rsidRDefault="00860A96" w:rsidP="00860A96">
      <w:pPr>
        <w:spacing w:after="0" w:line="260" w:lineRule="exact"/>
        <w:rPr>
          <w:rFonts w:ascii="Consolas" w:hAnsi="Consolas"/>
        </w:rPr>
      </w:pPr>
      <w:r>
        <w:rPr>
          <w:rFonts w:ascii="Consolas" w:hAnsi="Consolas"/>
        </w:rPr>
        <w:t xml:space="preserve">    // Our </w:t>
      </w:r>
      <w:r w:rsidR="000A2B1C">
        <w:rPr>
          <w:rFonts w:ascii="Consolas" w:hAnsi="Consolas"/>
        </w:rPr>
        <w:t>basic route is going to be Layout</w:t>
      </w:r>
    </w:p>
    <w:p w14:paraId="0CF5CE32" w14:textId="77777777" w:rsidR="00B15FF7" w:rsidRDefault="00F14B4A" w:rsidP="00860A96">
      <w:pPr>
        <w:spacing w:after="0" w:line="260" w:lineRule="exact"/>
        <w:rPr>
          <w:rFonts w:ascii="Consolas" w:hAnsi="Consolas"/>
        </w:rPr>
      </w:pPr>
      <w:r>
        <w:rPr>
          <w:rFonts w:ascii="Consolas" w:hAnsi="Consolas"/>
        </w:rPr>
        <w:t xml:space="preserve">    // Layout is going to be whatever on the entire page</w:t>
      </w:r>
      <w:r w:rsidR="00B15FF7">
        <w:rPr>
          <w:rFonts w:ascii="Consolas" w:hAnsi="Consolas"/>
        </w:rPr>
        <w:t>,</w:t>
      </w:r>
    </w:p>
    <w:p w14:paraId="34B14DF1" w14:textId="31247D20" w:rsidR="00B15FF7" w:rsidRPr="00ED6F19" w:rsidRDefault="00B15FF7" w:rsidP="00860A96">
      <w:pPr>
        <w:spacing w:after="0" w:line="260" w:lineRule="exact"/>
        <w:rPr>
          <w:rFonts w:ascii="Consolas" w:hAnsi="Consolas"/>
        </w:rPr>
      </w:pPr>
      <w:r>
        <w:rPr>
          <w:rFonts w:ascii="Consolas" w:hAnsi="Consolas"/>
        </w:rPr>
        <w:t xml:space="preserve">    // </w:t>
      </w:r>
      <w:r w:rsidR="00F14B4A">
        <w:rPr>
          <w:rFonts w:ascii="Consolas" w:hAnsi="Consolas"/>
        </w:rPr>
        <w:t xml:space="preserve">and </w:t>
      </w:r>
      <w:r>
        <w:rPr>
          <w:rFonts w:ascii="Consolas" w:hAnsi="Consolas"/>
        </w:rPr>
        <w:t>different components are loaded</w:t>
      </w:r>
    </w:p>
    <w:p w14:paraId="745464F1" w14:textId="2AAA0C74" w:rsidR="00860A96" w:rsidRDefault="00860A96" w:rsidP="00860A96">
      <w:pPr>
        <w:spacing w:after="0" w:line="260" w:lineRule="exact"/>
        <w:rPr>
          <w:rFonts w:ascii="Consolas" w:hAnsi="Consolas"/>
        </w:rPr>
      </w:pPr>
      <w:r w:rsidRPr="00ED6F19">
        <w:rPr>
          <w:rFonts w:ascii="Consolas" w:hAnsi="Consolas"/>
        </w:rPr>
        <w:t xml:space="preserve">    &lt;Route path="/" component={Layout}&gt;</w:t>
      </w:r>
    </w:p>
    <w:p w14:paraId="58AC8B51" w14:textId="4EAA9F99" w:rsidR="00F14B4A" w:rsidRDefault="00F14B4A" w:rsidP="00860A96">
      <w:pPr>
        <w:spacing w:after="0" w:line="260" w:lineRule="exact"/>
        <w:rPr>
          <w:rFonts w:ascii="Consolas" w:hAnsi="Consolas"/>
        </w:rPr>
      </w:pPr>
      <w:r>
        <w:rPr>
          <w:rFonts w:ascii="Consolas" w:hAnsi="Consolas"/>
        </w:rPr>
        <w:t xml:space="preserve">      // We are going to have some sub-routes here</w:t>
      </w:r>
    </w:p>
    <w:p w14:paraId="16AAB466" w14:textId="3929E1D3" w:rsidR="00F14B4A" w:rsidRDefault="00F14B4A" w:rsidP="00860A96">
      <w:pPr>
        <w:spacing w:after="0" w:line="260" w:lineRule="exact"/>
        <w:rPr>
          <w:rFonts w:ascii="Consolas" w:hAnsi="Consolas"/>
        </w:rPr>
      </w:pPr>
      <w:r>
        <w:rPr>
          <w:rFonts w:ascii="Consolas" w:hAnsi="Consolas"/>
        </w:rPr>
        <w:t xml:space="preserve">      // The child routes will get loaded on the page depending on</w:t>
      </w:r>
    </w:p>
    <w:p w14:paraId="02B9A0AE" w14:textId="670A9372" w:rsidR="00F14B4A" w:rsidRDefault="00F14B4A" w:rsidP="00860A96">
      <w:pPr>
        <w:spacing w:after="0" w:line="260" w:lineRule="exact"/>
        <w:rPr>
          <w:rFonts w:ascii="Consolas" w:hAnsi="Consolas"/>
        </w:rPr>
      </w:pPr>
      <w:r>
        <w:rPr>
          <w:rFonts w:ascii="Consolas" w:hAnsi="Consolas"/>
        </w:rPr>
        <w:t xml:space="preserve">      // which page one is on</w:t>
      </w:r>
    </w:p>
    <w:p w14:paraId="1BC75DC0" w14:textId="5DE39EC0" w:rsidR="00945A85" w:rsidRPr="00ED6F19" w:rsidRDefault="00945A85" w:rsidP="00860A96">
      <w:pPr>
        <w:spacing w:after="0" w:line="260" w:lineRule="exact"/>
        <w:rPr>
          <w:rFonts w:ascii="Consolas" w:hAnsi="Consolas"/>
        </w:rPr>
      </w:pPr>
      <w:r>
        <w:rPr>
          <w:rFonts w:ascii="Consolas" w:hAnsi="Consolas"/>
        </w:rPr>
        <w:t xml:space="preserve">      // For IndexRoute, the path will be the original one (“/”)</w:t>
      </w:r>
    </w:p>
    <w:p w14:paraId="64B16324" w14:textId="77777777" w:rsidR="00860A96" w:rsidRPr="00ED6F19" w:rsidRDefault="00860A96" w:rsidP="00860A96">
      <w:pPr>
        <w:spacing w:after="0" w:line="260" w:lineRule="exact"/>
        <w:rPr>
          <w:rFonts w:ascii="Consolas" w:hAnsi="Consolas"/>
        </w:rPr>
      </w:pPr>
      <w:r w:rsidRPr="00ED6F19">
        <w:rPr>
          <w:rFonts w:ascii="Consolas" w:hAnsi="Consolas"/>
        </w:rPr>
        <w:t xml:space="preserve">      &lt;IndexRoute component={Featured}&gt;&lt;/IndexRoute&gt;</w:t>
      </w:r>
    </w:p>
    <w:p w14:paraId="04354402" w14:textId="00638663" w:rsidR="00860A96" w:rsidRPr="00ED6F19" w:rsidRDefault="00860A96" w:rsidP="00860A96">
      <w:pPr>
        <w:spacing w:after="0" w:line="260" w:lineRule="exact"/>
        <w:rPr>
          <w:rFonts w:ascii="Consolas" w:hAnsi="Consolas"/>
        </w:rPr>
      </w:pPr>
      <w:r w:rsidRPr="00ED6F19">
        <w:rPr>
          <w:rFonts w:ascii="Consolas" w:hAnsi="Consolas"/>
        </w:rPr>
        <w:t xml:space="preserve">      &lt;Route path="archives" component={Archives}&gt;&lt;/Route&gt;</w:t>
      </w:r>
    </w:p>
    <w:p w14:paraId="0A7EB1BC" w14:textId="1EFC6581" w:rsidR="00860A96" w:rsidRPr="00ED6F19" w:rsidRDefault="00860A96" w:rsidP="00860A96">
      <w:pPr>
        <w:spacing w:after="0" w:line="260" w:lineRule="exact"/>
        <w:rPr>
          <w:rFonts w:ascii="Consolas" w:hAnsi="Consolas"/>
        </w:rPr>
      </w:pPr>
      <w:r w:rsidRPr="00ED6F19">
        <w:rPr>
          <w:rFonts w:ascii="Consolas" w:hAnsi="Consolas"/>
        </w:rPr>
        <w:lastRenderedPageBreak/>
        <w:t xml:space="preserve">      &lt;Route path="settings" </w:t>
      </w:r>
      <w:r w:rsidR="005D501A">
        <w:rPr>
          <w:rFonts w:ascii="Consolas" w:hAnsi="Consolas"/>
        </w:rPr>
        <w:t>c</w:t>
      </w:r>
      <w:r w:rsidRPr="00ED6F19">
        <w:rPr>
          <w:rFonts w:ascii="Consolas" w:hAnsi="Consolas"/>
        </w:rPr>
        <w:t>omponent={Settings}&gt;&lt;/Route&gt;</w:t>
      </w:r>
    </w:p>
    <w:p w14:paraId="397524D5" w14:textId="77777777" w:rsidR="00860A96" w:rsidRPr="00ED6F19" w:rsidRDefault="00860A96" w:rsidP="00860A96">
      <w:pPr>
        <w:spacing w:after="0" w:line="260" w:lineRule="exact"/>
        <w:rPr>
          <w:rFonts w:ascii="Consolas" w:hAnsi="Consolas"/>
        </w:rPr>
      </w:pPr>
      <w:r w:rsidRPr="00ED6F19">
        <w:rPr>
          <w:rFonts w:ascii="Consolas" w:hAnsi="Consolas"/>
        </w:rPr>
        <w:t xml:space="preserve">    &lt;/Route&gt;</w:t>
      </w:r>
    </w:p>
    <w:p w14:paraId="2E3BFBE6" w14:textId="117509ED" w:rsidR="00860A96" w:rsidRDefault="00860A96" w:rsidP="004769AC">
      <w:pPr>
        <w:spacing w:after="0" w:line="260" w:lineRule="exact"/>
        <w:rPr>
          <w:rFonts w:ascii="Consolas" w:hAnsi="Consolas"/>
        </w:rPr>
      </w:pPr>
      <w:r w:rsidRPr="00ED6F19">
        <w:rPr>
          <w:rFonts w:ascii="Consolas" w:hAnsi="Consolas"/>
        </w:rPr>
        <w:t xml:space="preserve">  &lt;/Router&gt;,</w:t>
      </w:r>
    </w:p>
    <w:p w14:paraId="1D5B1819" w14:textId="79218DF1" w:rsidR="00860A96" w:rsidRDefault="00860A96" w:rsidP="004769AC">
      <w:pPr>
        <w:spacing w:after="0" w:line="260" w:lineRule="exact"/>
        <w:rPr>
          <w:rFonts w:ascii="Consolas" w:hAnsi="Consolas"/>
        </w:rPr>
      </w:pPr>
      <w:r w:rsidRPr="00ED6F19">
        <w:rPr>
          <w:rFonts w:ascii="Consolas" w:hAnsi="Consolas"/>
        </w:rPr>
        <w:t>app);</w:t>
      </w:r>
    </w:p>
    <w:p w14:paraId="174F4A78" w14:textId="57E89111" w:rsidR="00B15FF7" w:rsidRDefault="00B15FF7" w:rsidP="004769AC">
      <w:pPr>
        <w:spacing w:after="0" w:line="260" w:lineRule="exact"/>
        <w:rPr>
          <w:rFonts w:ascii="Consolas" w:hAnsi="Consolas"/>
        </w:rPr>
      </w:pPr>
    </w:p>
    <w:p w14:paraId="24F6BE02" w14:textId="063D5DA4" w:rsidR="00B15FF7" w:rsidRDefault="00B15FF7" w:rsidP="00B15FF7">
      <w:pPr>
        <w:spacing w:after="0" w:line="260" w:lineRule="exact"/>
        <w:rPr>
          <w:rFonts w:ascii="Consolas" w:hAnsi="Consolas"/>
        </w:rPr>
      </w:pPr>
      <w:r>
        <w:rPr>
          <w:rFonts w:ascii="Consolas" w:hAnsi="Consolas"/>
        </w:rPr>
        <w:t>/* ./src/js/</w:t>
      </w:r>
      <w:r w:rsidR="008C6CC7">
        <w:rPr>
          <w:rFonts w:ascii="Consolas" w:hAnsi="Consolas"/>
        </w:rPr>
        <w:t>pages/</w:t>
      </w:r>
      <w:r>
        <w:rPr>
          <w:rFonts w:ascii="Consolas" w:hAnsi="Consolas"/>
        </w:rPr>
        <w:t>Featured.js */</w:t>
      </w:r>
    </w:p>
    <w:p w14:paraId="28E420F4" w14:textId="1204EEA4" w:rsidR="00B15FF7" w:rsidRDefault="005D501A" w:rsidP="00B15FF7">
      <w:pPr>
        <w:spacing w:after="0" w:line="260" w:lineRule="exact"/>
        <w:rPr>
          <w:rFonts w:ascii="Consolas" w:hAnsi="Consolas"/>
        </w:rPr>
      </w:pPr>
      <w:r>
        <w:rPr>
          <w:rFonts w:ascii="Consolas" w:hAnsi="Consolas"/>
        </w:rPr>
        <w:t>i</w:t>
      </w:r>
      <w:r w:rsidR="00B15FF7">
        <w:rPr>
          <w:rFonts w:ascii="Consolas" w:hAnsi="Consolas"/>
        </w:rPr>
        <w:t>mport React from "react";</w:t>
      </w:r>
    </w:p>
    <w:p w14:paraId="52D0FC64" w14:textId="77777777" w:rsidR="00B15FF7" w:rsidRDefault="00B15FF7" w:rsidP="00B15FF7">
      <w:pPr>
        <w:spacing w:after="0" w:line="260" w:lineRule="exact"/>
        <w:rPr>
          <w:rFonts w:ascii="Consolas" w:hAnsi="Consolas"/>
        </w:rPr>
      </w:pPr>
    </w:p>
    <w:p w14:paraId="366F7AAB" w14:textId="07824AFD" w:rsidR="00B15FF7" w:rsidRDefault="00B15FF7" w:rsidP="00B15FF7">
      <w:pPr>
        <w:spacing w:after="0" w:line="260" w:lineRule="exact"/>
        <w:rPr>
          <w:rFonts w:ascii="Consolas" w:hAnsi="Consolas"/>
        </w:rPr>
      </w:pPr>
      <w:r>
        <w:rPr>
          <w:rFonts w:ascii="Consolas" w:hAnsi="Consolas"/>
        </w:rPr>
        <w:t>export default class Featured extends React</w:t>
      </w:r>
      <w:r w:rsidRPr="00155CB5">
        <w:rPr>
          <w:rFonts w:ascii="Consolas" w:hAnsi="Consolas"/>
          <w:noProof/>
        </w:rPr>
        <w:t>.Component</w:t>
      </w:r>
      <w:r>
        <w:rPr>
          <w:rFonts w:ascii="Consolas" w:hAnsi="Consolas"/>
        </w:rPr>
        <w:t xml:space="preserve"> {</w:t>
      </w:r>
    </w:p>
    <w:p w14:paraId="6DC1D300" w14:textId="77777777" w:rsidR="00B15FF7" w:rsidRDefault="00B15FF7" w:rsidP="00B15FF7">
      <w:pPr>
        <w:spacing w:after="0" w:line="260" w:lineRule="exact"/>
        <w:rPr>
          <w:rFonts w:ascii="Consolas" w:hAnsi="Consolas"/>
        </w:rPr>
      </w:pPr>
      <w:r>
        <w:rPr>
          <w:rFonts w:ascii="Consolas" w:hAnsi="Consolas"/>
        </w:rPr>
        <w:t xml:space="preserve">  render() {</w:t>
      </w:r>
    </w:p>
    <w:p w14:paraId="3FC8A1E2" w14:textId="77777777" w:rsidR="00B15FF7" w:rsidRDefault="00B15FF7" w:rsidP="00B15FF7">
      <w:pPr>
        <w:spacing w:after="0" w:line="260" w:lineRule="exact"/>
        <w:rPr>
          <w:rFonts w:ascii="Consolas" w:hAnsi="Consolas"/>
        </w:rPr>
      </w:pPr>
      <w:r>
        <w:rPr>
          <w:rFonts w:ascii="Consolas" w:hAnsi="Consolas"/>
        </w:rPr>
        <w:t xml:space="preserve">    return (</w:t>
      </w:r>
    </w:p>
    <w:p w14:paraId="0EF730BF" w14:textId="7ED7B31F" w:rsidR="00B15FF7" w:rsidRDefault="00B15FF7" w:rsidP="00B15FF7">
      <w:pPr>
        <w:spacing w:after="0" w:line="260" w:lineRule="exact"/>
        <w:rPr>
          <w:rFonts w:ascii="Consolas" w:hAnsi="Consolas"/>
        </w:rPr>
      </w:pPr>
      <w:r>
        <w:rPr>
          <w:rFonts w:ascii="Consolas" w:hAnsi="Consolas"/>
        </w:rPr>
        <w:t xml:space="preserve">      &lt;h1&gt;Featured&lt;/h1&gt;</w:t>
      </w:r>
    </w:p>
    <w:p w14:paraId="3C15DA77" w14:textId="77777777" w:rsidR="00B15FF7" w:rsidRDefault="00B15FF7" w:rsidP="00B15FF7">
      <w:pPr>
        <w:spacing w:after="0" w:line="260" w:lineRule="exact"/>
        <w:rPr>
          <w:rFonts w:ascii="Consolas" w:hAnsi="Consolas"/>
        </w:rPr>
      </w:pPr>
      <w:r>
        <w:rPr>
          <w:rFonts w:ascii="Consolas" w:hAnsi="Consolas"/>
        </w:rPr>
        <w:t xml:space="preserve">    );</w:t>
      </w:r>
    </w:p>
    <w:p w14:paraId="2D6AE139" w14:textId="77777777" w:rsidR="00B15FF7" w:rsidRDefault="00B15FF7" w:rsidP="00B15FF7">
      <w:pPr>
        <w:spacing w:after="0" w:line="260" w:lineRule="exact"/>
        <w:rPr>
          <w:rFonts w:ascii="Consolas" w:hAnsi="Consolas"/>
        </w:rPr>
      </w:pPr>
      <w:r>
        <w:rPr>
          <w:rFonts w:ascii="Consolas" w:hAnsi="Consolas"/>
        </w:rPr>
        <w:t xml:space="preserve">  }</w:t>
      </w:r>
    </w:p>
    <w:p w14:paraId="10123137" w14:textId="3B3894D3" w:rsidR="00B15FF7" w:rsidRDefault="00B15FF7" w:rsidP="004769AC">
      <w:pPr>
        <w:spacing w:after="0" w:line="260" w:lineRule="exact"/>
        <w:rPr>
          <w:rFonts w:ascii="Consolas" w:hAnsi="Consolas"/>
        </w:rPr>
      </w:pPr>
      <w:r>
        <w:rPr>
          <w:rFonts w:ascii="Consolas" w:hAnsi="Consolas"/>
        </w:rPr>
        <w:t>}</w:t>
      </w:r>
    </w:p>
    <w:p w14:paraId="04B2420A" w14:textId="459C35E0" w:rsidR="00B15FF7" w:rsidRDefault="00B15FF7" w:rsidP="004769AC">
      <w:pPr>
        <w:spacing w:after="0" w:line="260" w:lineRule="exact"/>
        <w:rPr>
          <w:rFonts w:ascii="Consolas" w:hAnsi="Consolas"/>
        </w:rPr>
      </w:pPr>
    </w:p>
    <w:p w14:paraId="64D40910" w14:textId="08D94AB2" w:rsidR="00B15FF7" w:rsidRDefault="00B15FF7" w:rsidP="00B15FF7">
      <w:pPr>
        <w:spacing w:after="0" w:line="260" w:lineRule="exact"/>
        <w:rPr>
          <w:rFonts w:ascii="Consolas" w:hAnsi="Consolas"/>
        </w:rPr>
      </w:pPr>
      <w:r>
        <w:rPr>
          <w:rFonts w:ascii="Consolas" w:hAnsi="Consolas"/>
        </w:rPr>
        <w:t>/* ./src/js/</w:t>
      </w:r>
      <w:r w:rsidR="008C6CC7">
        <w:rPr>
          <w:rFonts w:ascii="Consolas" w:hAnsi="Consolas"/>
        </w:rPr>
        <w:t>pages/Archives</w:t>
      </w:r>
      <w:r>
        <w:rPr>
          <w:rFonts w:ascii="Consolas" w:hAnsi="Consolas"/>
        </w:rPr>
        <w:t>.js */</w:t>
      </w:r>
    </w:p>
    <w:p w14:paraId="356CA4DF" w14:textId="26A102E9" w:rsidR="00B15FF7" w:rsidRDefault="005D501A" w:rsidP="00B15FF7">
      <w:pPr>
        <w:spacing w:after="0" w:line="260" w:lineRule="exact"/>
        <w:rPr>
          <w:rFonts w:ascii="Consolas" w:hAnsi="Consolas"/>
        </w:rPr>
      </w:pPr>
      <w:r>
        <w:rPr>
          <w:rFonts w:ascii="Consolas" w:hAnsi="Consolas"/>
        </w:rPr>
        <w:t>i</w:t>
      </w:r>
      <w:r w:rsidR="00B15FF7">
        <w:rPr>
          <w:rFonts w:ascii="Consolas" w:hAnsi="Consolas"/>
        </w:rPr>
        <w:t>mport React from "react";</w:t>
      </w:r>
    </w:p>
    <w:p w14:paraId="23FDD4BB" w14:textId="77777777" w:rsidR="00B15FF7" w:rsidRDefault="00B15FF7" w:rsidP="00B15FF7">
      <w:pPr>
        <w:spacing w:after="0" w:line="260" w:lineRule="exact"/>
        <w:rPr>
          <w:rFonts w:ascii="Consolas" w:hAnsi="Consolas"/>
        </w:rPr>
      </w:pPr>
    </w:p>
    <w:p w14:paraId="5BD6DBFB" w14:textId="729E1CC2" w:rsidR="00B15FF7" w:rsidRDefault="00B15FF7" w:rsidP="00B15FF7">
      <w:pPr>
        <w:spacing w:after="0" w:line="260" w:lineRule="exact"/>
        <w:rPr>
          <w:rFonts w:ascii="Consolas" w:hAnsi="Consolas"/>
        </w:rPr>
      </w:pPr>
      <w:r>
        <w:rPr>
          <w:rFonts w:ascii="Consolas" w:hAnsi="Consolas"/>
        </w:rPr>
        <w:t xml:space="preserve">export default class </w:t>
      </w:r>
      <w:r w:rsidR="008C6CC7">
        <w:rPr>
          <w:rFonts w:ascii="Consolas" w:hAnsi="Consolas"/>
        </w:rPr>
        <w:t>Archives</w:t>
      </w:r>
      <w:r>
        <w:rPr>
          <w:rFonts w:ascii="Consolas" w:hAnsi="Consolas"/>
        </w:rPr>
        <w:t xml:space="preserve"> extends React.Component {</w:t>
      </w:r>
    </w:p>
    <w:p w14:paraId="5CC2020D" w14:textId="77777777" w:rsidR="00B15FF7" w:rsidRDefault="00B15FF7" w:rsidP="00B15FF7">
      <w:pPr>
        <w:spacing w:after="0" w:line="260" w:lineRule="exact"/>
        <w:rPr>
          <w:rFonts w:ascii="Consolas" w:hAnsi="Consolas"/>
        </w:rPr>
      </w:pPr>
      <w:r>
        <w:rPr>
          <w:rFonts w:ascii="Consolas" w:hAnsi="Consolas"/>
        </w:rPr>
        <w:t xml:space="preserve">  render() {</w:t>
      </w:r>
    </w:p>
    <w:p w14:paraId="19D58CB5" w14:textId="77777777" w:rsidR="00B15FF7" w:rsidRDefault="00B15FF7" w:rsidP="00B15FF7">
      <w:pPr>
        <w:spacing w:after="0" w:line="260" w:lineRule="exact"/>
        <w:rPr>
          <w:rFonts w:ascii="Consolas" w:hAnsi="Consolas"/>
        </w:rPr>
      </w:pPr>
      <w:r>
        <w:rPr>
          <w:rFonts w:ascii="Consolas" w:hAnsi="Consolas"/>
        </w:rPr>
        <w:t xml:space="preserve">    return (</w:t>
      </w:r>
    </w:p>
    <w:p w14:paraId="3083C962" w14:textId="4640046C" w:rsidR="00B15FF7" w:rsidRDefault="00B15FF7" w:rsidP="00B15FF7">
      <w:pPr>
        <w:spacing w:after="0" w:line="260" w:lineRule="exact"/>
        <w:rPr>
          <w:rFonts w:ascii="Consolas" w:hAnsi="Consolas"/>
        </w:rPr>
      </w:pPr>
      <w:r>
        <w:rPr>
          <w:rFonts w:ascii="Consolas" w:hAnsi="Consolas"/>
        </w:rPr>
        <w:t xml:space="preserve">      &lt;h1&gt;</w:t>
      </w:r>
      <w:r w:rsidR="008C6CC7">
        <w:rPr>
          <w:rFonts w:ascii="Consolas" w:hAnsi="Consolas"/>
        </w:rPr>
        <w:t>Archives</w:t>
      </w:r>
      <w:r>
        <w:rPr>
          <w:rFonts w:ascii="Consolas" w:hAnsi="Consolas"/>
        </w:rPr>
        <w:t>&lt;/h1&gt;</w:t>
      </w:r>
    </w:p>
    <w:p w14:paraId="4AD16EF8" w14:textId="77777777" w:rsidR="00B15FF7" w:rsidRDefault="00B15FF7" w:rsidP="00B15FF7">
      <w:pPr>
        <w:spacing w:after="0" w:line="260" w:lineRule="exact"/>
        <w:rPr>
          <w:rFonts w:ascii="Consolas" w:hAnsi="Consolas"/>
        </w:rPr>
      </w:pPr>
      <w:r>
        <w:rPr>
          <w:rFonts w:ascii="Consolas" w:hAnsi="Consolas"/>
        </w:rPr>
        <w:t xml:space="preserve">    );</w:t>
      </w:r>
    </w:p>
    <w:p w14:paraId="14CBADB7" w14:textId="6530E2BF" w:rsidR="00B15FF7" w:rsidRDefault="00B15FF7" w:rsidP="004769AC">
      <w:pPr>
        <w:spacing w:after="0" w:line="260" w:lineRule="exact"/>
        <w:rPr>
          <w:rFonts w:ascii="Consolas" w:hAnsi="Consolas"/>
        </w:rPr>
      </w:pPr>
      <w:r>
        <w:rPr>
          <w:rFonts w:ascii="Consolas" w:hAnsi="Consolas"/>
        </w:rPr>
        <w:t xml:space="preserve">  }</w:t>
      </w:r>
    </w:p>
    <w:p w14:paraId="40000AEA" w14:textId="490F2BE4" w:rsidR="00B15FF7" w:rsidRDefault="00B15FF7" w:rsidP="00B15FF7">
      <w:pPr>
        <w:spacing w:after="0" w:line="260" w:lineRule="exact"/>
        <w:rPr>
          <w:rFonts w:ascii="Consolas" w:hAnsi="Consolas"/>
        </w:rPr>
      </w:pPr>
      <w:r>
        <w:rPr>
          <w:rFonts w:ascii="Consolas" w:hAnsi="Consolas"/>
        </w:rPr>
        <w:t>/* ./src/js/</w:t>
      </w:r>
      <w:r w:rsidR="008C6CC7">
        <w:rPr>
          <w:rFonts w:ascii="Consolas" w:hAnsi="Consolas"/>
        </w:rPr>
        <w:t>pages/Settings</w:t>
      </w:r>
      <w:r>
        <w:rPr>
          <w:rFonts w:ascii="Consolas" w:hAnsi="Consolas"/>
        </w:rPr>
        <w:t>.js */</w:t>
      </w:r>
    </w:p>
    <w:p w14:paraId="5CAF8068" w14:textId="4B3471E9" w:rsidR="00B15FF7" w:rsidRDefault="005D501A" w:rsidP="00B15FF7">
      <w:pPr>
        <w:spacing w:after="0" w:line="260" w:lineRule="exact"/>
        <w:rPr>
          <w:rFonts w:ascii="Consolas" w:hAnsi="Consolas"/>
        </w:rPr>
      </w:pPr>
      <w:r>
        <w:rPr>
          <w:rFonts w:ascii="Consolas" w:hAnsi="Consolas"/>
        </w:rPr>
        <w:t>i</w:t>
      </w:r>
      <w:r w:rsidR="00B15FF7">
        <w:rPr>
          <w:rFonts w:ascii="Consolas" w:hAnsi="Consolas"/>
        </w:rPr>
        <w:t>mport React from "react";</w:t>
      </w:r>
    </w:p>
    <w:p w14:paraId="53DE07F9" w14:textId="77777777" w:rsidR="00B15FF7" w:rsidRDefault="00B15FF7" w:rsidP="00B15FF7">
      <w:pPr>
        <w:spacing w:after="0" w:line="260" w:lineRule="exact"/>
        <w:rPr>
          <w:rFonts w:ascii="Consolas" w:hAnsi="Consolas"/>
        </w:rPr>
      </w:pPr>
    </w:p>
    <w:p w14:paraId="07E4AE68" w14:textId="629081DE" w:rsidR="00B15FF7" w:rsidRDefault="00B15FF7" w:rsidP="00B15FF7">
      <w:pPr>
        <w:spacing w:after="0" w:line="260" w:lineRule="exact"/>
        <w:rPr>
          <w:rFonts w:ascii="Consolas" w:hAnsi="Consolas"/>
        </w:rPr>
      </w:pPr>
      <w:r>
        <w:rPr>
          <w:rFonts w:ascii="Consolas" w:hAnsi="Consolas"/>
        </w:rPr>
        <w:t xml:space="preserve">export default class </w:t>
      </w:r>
      <w:r w:rsidR="008C6CC7">
        <w:rPr>
          <w:rFonts w:ascii="Consolas" w:hAnsi="Consolas"/>
        </w:rPr>
        <w:t>Settings</w:t>
      </w:r>
      <w:r>
        <w:rPr>
          <w:rFonts w:ascii="Consolas" w:hAnsi="Consolas"/>
        </w:rPr>
        <w:t xml:space="preserve"> extends React</w:t>
      </w:r>
      <w:r w:rsidRPr="00155CB5">
        <w:rPr>
          <w:rFonts w:ascii="Consolas" w:hAnsi="Consolas"/>
          <w:noProof/>
        </w:rPr>
        <w:t>.Component</w:t>
      </w:r>
      <w:r>
        <w:rPr>
          <w:rFonts w:ascii="Consolas" w:hAnsi="Consolas"/>
        </w:rPr>
        <w:t xml:space="preserve"> {</w:t>
      </w:r>
    </w:p>
    <w:p w14:paraId="6B03822D" w14:textId="77777777" w:rsidR="00B15FF7" w:rsidRDefault="00B15FF7" w:rsidP="00B15FF7">
      <w:pPr>
        <w:spacing w:after="0" w:line="260" w:lineRule="exact"/>
        <w:rPr>
          <w:rFonts w:ascii="Consolas" w:hAnsi="Consolas"/>
        </w:rPr>
      </w:pPr>
      <w:r>
        <w:rPr>
          <w:rFonts w:ascii="Consolas" w:hAnsi="Consolas"/>
        </w:rPr>
        <w:t xml:space="preserve">  render() {</w:t>
      </w:r>
    </w:p>
    <w:p w14:paraId="00A5F39C" w14:textId="77777777" w:rsidR="00B15FF7" w:rsidRDefault="00B15FF7" w:rsidP="00B15FF7">
      <w:pPr>
        <w:spacing w:after="0" w:line="260" w:lineRule="exact"/>
        <w:rPr>
          <w:rFonts w:ascii="Consolas" w:hAnsi="Consolas"/>
        </w:rPr>
      </w:pPr>
      <w:r>
        <w:rPr>
          <w:rFonts w:ascii="Consolas" w:hAnsi="Consolas"/>
        </w:rPr>
        <w:t xml:space="preserve">    return (</w:t>
      </w:r>
    </w:p>
    <w:p w14:paraId="797F5380" w14:textId="22423FA6" w:rsidR="00B15FF7" w:rsidRDefault="00B15FF7" w:rsidP="00B15FF7">
      <w:pPr>
        <w:spacing w:after="0" w:line="260" w:lineRule="exact"/>
        <w:rPr>
          <w:rFonts w:ascii="Consolas" w:hAnsi="Consolas"/>
        </w:rPr>
      </w:pPr>
      <w:r>
        <w:rPr>
          <w:rFonts w:ascii="Consolas" w:hAnsi="Consolas"/>
        </w:rPr>
        <w:t xml:space="preserve">      &lt;h1&gt;</w:t>
      </w:r>
      <w:r w:rsidR="008C6CC7">
        <w:rPr>
          <w:rFonts w:ascii="Consolas" w:hAnsi="Consolas"/>
        </w:rPr>
        <w:t>Settings</w:t>
      </w:r>
      <w:r>
        <w:rPr>
          <w:rFonts w:ascii="Consolas" w:hAnsi="Consolas"/>
        </w:rPr>
        <w:t>&lt;/h1&gt;</w:t>
      </w:r>
    </w:p>
    <w:p w14:paraId="24B35FAC" w14:textId="77777777" w:rsidR="00B15FF7" w:rsidRDefault="00B15FF7" w:rsidP="00B15FF7">
      <w:pPr>
        <w:spacing w:after="0" w:line="260" w:lineRule="exact"/>
        <w:rPr>
          <w:rFonts w:ascii="Consolas" w:hAnsi="Consolas"/>
        </w:rPr>
      </w:pPr>
      <w:r>
        <w:rPr>
          <w:rFonts w:ascii="Consolas" w:hAnsi="Consolas"/>
        </w:rPr>
        <w:t xml:space="preserve">    );</w:t>
      </w:r>
    </w:p>
    <w:p w14:paraId="106A0668" w14:textId="77777777" w:rsidR="00B15FF7" w:rsidRDefault="00B15FF7" w:rsidP="00B15FF7">
      <w:pPr>
        <w:spacing w:after="0" w:line="260" w:lineRule="exact"/>
        <w:rPr>
          <w:rFonts w:ascii="Consolas" w:hAnsi="Consolas"/>
        </w:rPr>
      </w:pPr>
      <w:r>
        <w:rPr>
          <w:rFonts w:ascii="Consolas" w:hAnsi="Consolas"/>
        </w:rPr>
        <w:t xml:space="preserve">  }</w:t>
      </w:r>
    </w:p>
    <w:p w14:paraId="4E846ABE" w14:textId="77777777" w:rsidR="00B15FF7" w:rsidRDefault="00B15FF7" w:rsidP="00B15FF7">
      <w:pPr>
        <w:spacing w:after="0" w:line="260" w:lineRule="exact"/>
        <w:rPr>
          <w:rFonts w:ascii="Consolas" w:hAnsi="Consolas"/>
        </w:rPr>
      </w:pPr>
      <w:r>
        <w:rPr>
          <w:rFonts w:ascii="Consolas" w:hAnsi="Consolas"/>
        </w:rPr>
        <w:t>}</w:t>
      </w:r>
    </w:p>
    <w:p w14:paraId="4477B8F9" w14:textId="757872EA" w:rsidR="00B15FF7" w:rsidRDefault="00B15FF7" w:rsidP="004769AC">
      <w:pPr>
        <w:spacing w:after="0" w:line="260" w:lineRule="exact"/>
        <w:rPr>
          <w:rFonts w:ascii="Consolas" w:hAnsi="Consolas"/>
        </w:rPr>
      </w:pPr>
    </w:p>
    <w:p w14:paraId="544552EE" w14:textId="745E089F" w:rsidR="005D501A" w:rsidRDefault="005D501A" w:rsidP="005D501A">
      <w:pPr>
        <w:spacing w:after="0" w:line="260" w:lineRule="exact"/>
        <w:rPr>
          <w:rFonts w:ascii="Consolas" w:hAnsi="Consolas"/>
        </w:rPr>
      </w:pPr>
      <w:r>
        <w:rPr>
          <w:rFonts w:ascii="Consolas" w:hAnsi="Consolas"/>
        </w:rPr>
        <w:t>/* ./src/js/pages/Layout.js */</w:t>
      </w:r>
    </w:p>
    <w:p w14:paraId="567DBCA3" w14:textId="55B86D83" w:rsidR="00560F13" w:rsidRDefault="00560F13" w:rsidP="005D501A">
      <w:pPr>
        <w:spacing w:after="0" w:line="260" w:lineRule="exact"/>
        <w:rPr>
          <w:rFonts w:ascii="Consolas" w:hAnsi="Consolas"/>
        </w:rPr>
      </w:pPr>
      <w:r>
        <w:rPr>
          <w:rFonts w:ascii="Consolas" w:hAnsi="Consolas"/>
        </w:rPr>
        <w:t>import { Link } from "react-router"; // So that we have the “Link” tag</w:t>
      </w:r>
    </w:p>
    <w:p w14:paraId="028B678E" w14:textId="4A3609E2" w:rsidR="005D501A" w:rsidRDefault="005D501A" w:rsidP="005D501A">
      <w:pPr>
        <w:spacing w:after="0" w:line="260" w:lineRule="exact"/>
        <w:rPr>
          <w:rFonts w:ascii="Consolas" w:hAnsi="Consolas"/>
        </w:rPr>
      </w:pPr>
      <w:r>
        <w:rPr>
          <w:rFonts w:ascii="Consolas" w:hAnsi="Consolas"/>
        </w:rPr>
        <w:t>import React from "react";</w:t>
      </w:r>
    </w:p>
    <w:p w14:paraId="39106610" w14:textId="77777777" w:rsidR="005D501A" w:rsidRDefault="005D501A" w:rsidP="005D501A">
      <w:pPr>
        <w:spacing w:after="0" w:line="260" w:lineRule="exact"/>
        <w:rPr>
          <w:rFonts w:ascii="Consolas" w:hAnsi="Consolas"/>
        </w:rPr>
      </w:pPr>
    </w:p>
    <w:p w14:paraId="4528457D" w14:textId="77777777" w:rsidR="005D501A" w:rsidRDefault="005D501A" w:rsidP="005D501A">
      <w:pPr>
        <w:spacing w:after="0" w:line="260" w:lineRule="exact"/>
        <w:rPr>
          <w:rFonts w:ascii="Consolas" w:hAnsi="Consolas"/>
        </w:rPr>
      </w:pPr>
      <w:r>
        <w:rPr>
          <w:rFonts w:ascii="Consolas" w:hAnsi="Consolas"/>
        </w:rPr>
        <w:t>export default class Layout extends React</w:t>
      </w:r>
      <w:r w:rsidRPr="00155CB5">
        <w:rPr>
          <w:rFonts w:ascii="Consolas" w:hAnsi="Consolas"/>
          <w:noProof/>
        </w:rPr>
        <w:t>.Component</w:t>
      </w:r>
      <w:r>
        <w:rPr>
          <w:rFonts w:ascii="Consolas" w:hAnsi="Consolas"/>
        </w:rPr>
        <w:t xml:space="preserve"> {</w:t>
      </w:r>
    </w:p>
    <w:p w14:paraId="34FE9671" w14:textId="77777777" w:rsidR="005D501A" w:rsidRDefault="005D501A" w:rsidP="005D501A">
      <w:pPr>
        <w:spacing w:after="0" w:line="260" w:lineRule="exact"/>
        <w:rPr>
          <w:rFonts w:ascii="Consolas" w:hAnsi="Consolas"/>
        </w:rPr>
      </w:pPr>
      <w:r>
        <w:rPr>
          <w:rFonts w:ascii="Consolas" w:hAnsi="Consolas"/>
        </w:rPr>
        <w:t xml:space="preserve">  render() {</w:t>
      </w:r>
    </w:p>
    <w:p w14:paraId="25DE3236" w14:textId="77777777" w:rsidR="005D501A" w:rsidRDefault="005D501A" w:rsidP="005D501A">
      <w:pPr>
        <w:spacing w:after="0" w:line="260" w:lineRule="exact"/>
        <w:rPr>
          <w:rFonts w:ascii="Consolas" w:hAnsi="Consolas"/>
        </w:rPr>
      </w:pPr>
      <w:r>
        <w:rPr>
          <w:rFonts w:ascii="Consolas" w:hAnsi="Consolas"/>
        </w:rPr>
        <w:t xml:space="preserve">    return (</w:t>
      </w:r>
    </w:p>
    <w:p w14:paraId="58390E31" w14:textId="754CE0EF" w:rsidR="005D501A" w:rsidRDefault="005D501A" w:rsidP="005D501A">
      <w:pPr>
        <w:spacing w:after="0" w:line="260" w:lineRule="exact"/>
        <w:rPr>
          <w:rFonts w:ascii="Consolas" w:hAnsi="Consolas"/>
        </w:rPr>
      </w:pPr>
      <w:r>
        <w:rPr>
          <w:rFonts w:ascii="Consolas" w:hAnsi="Consolas"/>
        </w:rPr>
        <w:t xml:space="preserve">      &lt;h1&gt;KillerNews.net&lt;/h1&gt;</w:t>
      </w:r>
    </w:p>
    <w:p w14:paraId="215E32C1" w14:textId="24BB5208" w:rsidR="00771CF5" w:rsidRDefault="00771CF5" w:rsidP="005D501A">
      <w:pPr>
        <w:spacing w:after="0" w:line="260" w:lineRule="exact"/>
        <w:rPr>
          <w:rFonts w:ascii="Consolas" w:hAnsi="Consolas"/>
        </w:rPr>
      </w:pPr>
      <w:r>
        <w:rPr>
          <w:rFonts w:ascii="Consolas" w:hAnsi="Consolas"/>
        </w:rPr>
        <w:t xml:space="preserve">      {</w:t>
      </w:r>
      <w:r w:rsidR="00D636BA">
        <w:rPr>
          <w:rFonts w:ascii="Consolas" w:hAnsi="Consolas"/>
        </w:rPr>
        <w:t>this.props.children</w:t>
      </w:r>
      <w:r>
        <w:rPr>
          <w:rFonts w:ascii="Consolas" w:hAnsi="Consolas"/>
        </w:rPr>
        <w:t>}</w:t>
      </w:r>
    </w:p>
    <w:p w14:paraId="4146D0C0" w14:textId="777D21F1" w:rsidR="00D636BA" w:rsidRDefault="00D636BA" w:rsidP="005D501A">
      <w:pPr>
        <w:spacing w:after="0" w:line="260" w:lineRule="exact"/>
        <w:rPr>
          <w:rFonts w:ascii="Consolas" w:hAnsi="Consolas"/>
        </w:rPr>
      </w:pPr>
      <w:r>
        <w:rPr>
          <w:rFonts w:ascii="Consolas" w:hAnsi="Consolas"/>
        </w:rPr>
        <w:t xml:space="preserve">      // Result: There will be a text under the text “KillerNews.net”</w:t>
      </w:r>
    </w:p>
    <w:p w14:paraId="035F184E" w14:textId="12530B82" w:rsidR="00D636BA" w:rsidRDefault="00D636BA" w:rsidP="005D501A">
      <w:pPr>
        <w:spacing w:after="0" w:line="260" w:lineRule="exact"/>
        <w:rPr>
          <w:rFonts w:ascii="Consolas" w:hAnsi="Consolas"/>
        </w:rPr>
      </w:pPr>
      <w:r>
        <w:rPr>
          <w:rFonts w:ascii="Consolas" w:hAnsi="Consolas"/>
        </w:rPr>
        <w:t xml:space="preserve">      // </w:t>
      </w:r>
      <w:r w:rsidR="00D122A3">
        <w:rPr>
          <w:rFonts w:ascii="Consolas" w:hAnsi="Consolas"/>
        </w:rPr>
        <w:t>The displaying text depends on the path</w:t>
      </w:r>
    </w:p>
    <w:p w14:paraId="6E581FF7" w14:textId="3F2FDEBE" w:rsidR="00D122A3" w:rsidRDefault="00D122A3" w:rsidP="005D501A">
      <w:pPr>
        <w:spacing w:after="0" w:line="260" w:lineRule="exact"/>
        <w:rPr>
          <w:rFonts w:ascii="Consolas" w:hAnsi="Consolas"/>
        </w:rPr>
      </w:pPr>
      <w:r>
        <w:rPr>
          <w:rFonts w:ascii="Consolas" w:hAnsi="Consolas"/>
        </w:rPr>
        <w:t xml:space="preserve">      // For example, if the address is “localhost:8080/index.html#/archives...”,</w:t>
      </w:r>
    </w:p>
    <w:p w14:paraId="2A80FA23" w14:textId="266D87CD" w:rsidR="00D122A3" w:rsidRDefault="00D122A3" w:rsidP="005D501A">
      <w:pPr>
        <w:spacing w:after="0" w:line="260" w:lineRule="exact"/>
        <w:rPr>
          <w:rFonts w:ascii="Consolas" w:hAnsi="Consolas"/>
        </w:rPr>
      </w:pPr>
      <w:r>
        <w:rPr>
          <w:rFonts w:ascii="Consolas" w:hAnsi="Consolas"/>
        </w:rPr>
        <w:t xml:space="preserve">      // the text will be “Archive”</w:t>
      </w:r>
    </w:p>
    <w:p w14:paraId="151BA77A" w14:textId="7B0AC018" w:rsidR="00560F13" w:rsidRDefault="00560F13" w:rsidP="005D501A">
      <w:pPr>
        <w:spacing w:after="0" w:line="260" w:lineRule="exact"/>
        <w:rPr>
          <w:rFonts w:ascii="Consolas" w:hAnsi="Consolas"/>
        </w:rPr>
      </w:pPr>
      <w:r>
        <w:rPr>
          <w:rFonts w:ascii="Consolas" w:hAnsi="Consolas"/>
        </w:rPr>
        <w:t xml:space="preserve">      &lt;Link to="archives"&gt;archives&lt;/Link&gt;</w:t>
      </w:r>
    </w:p>
    <w:p w14:paraId="1420D78D" w14:textId="77777777" w:rsidR="00771CF5" w:rsidRDefault="00771CF5" w:rsidP="005D501A">
      <w:pPr>
        <w:spacing w:after="0" w:line="260" w:lineRule="exact"/>
        <w:rPr>
          <w:rFonts w:ascii="Consolas" w:hAnsi="Consolas"/>
        </w:rPr>
      </w:pPr>
      <w:r>
        <w:rPr>
          <w:rFonts w:ascii="Consolas" w:hAnsi="Consolas"/>
        </w:rPr>
        <w:t xml:space="preserve">      // Layout.js will know the component “Archives”</w:t>
      </w:r>
    </w:p>
    <w:p w14:paraId="66784789" w14:textId="1F009B27" w:rsidR="00771CF5" w:rsidRDefault="00771CF5" w:rsidP="005D501A">
      <w:pPr>
        <w:spacing w:after="0" w:line="260" w:lineRule="exact"/>
        <w:rPr>
          <w:rFonts w:ascii="Consolas" w:hAnsi="Consolas"/>
        </w:rPr>
      </w:pPr>
      <w:r>
        <w:rPr>
          <w:rFonts w:ascii="Consolas" w:hAnsi="Consolas"/>
        </w:rPr>
        <w:t xml:space="preserve">      // because of the set up in client.js</w:t>
      </w:r>
    </w:p>
    <w:p w14:paraId="43F7659F" w14:textId="0F17664A" w:rsidR="00771CF5" w:rsidRDefault="00224A13" w:rsidP="005D501A">
      <w:pPr>
        <w:spacing w:after="0" w:line="260" w:lineRule="exact"/>
        <w:rPr>
          <w:rFonts w:ascii="Consolas" w:hAnsi="Consolas"/>
        </w:rPr>
      </w:pPr>
      <w:r>
        <w:rPr>
          <w:rFonts w:ascii="Consolas" w:hAnsi="Consolas"/>
        </w:rPr>
        <w:t xml:space="preserve">      // Result: </w:t>
      </w:r>
      <w:r w:rsidR="00771CF5">
        <w:rPr>
          <w:rFonts w:ascii="Consolas" w:hAnsi="Consolas"/>
        </w:rPr>
        <w:t>There will be a link with text “archives”</w:t>
      </w:r>
    </w:p>
    <w:p w14:paraId="0142EDDA" w14:textId="52FF9345" w:rsidR="00224A13" w:rsidRDefault="00771CF5" w:rsidP="005D501A">
      <w:pPr>
        <w:spacing w:after="0" w:line="260" w:lineRule="exact"/>
        <w:rPr>
          <w:rFonts w:ascii="Consolas" w:hAnsi="Consolas"/>
        </w:rPr>
      </w:pPr>
      <w:r>
        <w:rPr>
          <w:rFonts w:ascii="Consolas" w:hAnsi="Consolas"/>
        </w:rPr>
        <w:t xml:space="preserve">      // under the text “</w:t>
      </w:r>
      <w:r w:rsidR="00D636BA">
        <w:rPr>
          <w:rFonts w:ascii="Consolas" w:hAnsi="Consolas"/>
        </w:rPr>
        <w:t>A</w:t>
      </w:r>
      <w:r w:rsidR="00D122A3">
        <w:rPr>
          <w:rFonts w:ascii="Consolas" w:hAnsi="Consolas"/>
        </w:rPr>
        <w:t>r</w:t>
      </w:r>
      <w:r w:rsidR="00D636BA">
        <w:rPr>
          <w:rFonts w:ascii="Consolas" w:hAnsi="Consolas"/>
        </w:rPr>
        <w:t>chives</w:t>
      </w:r>
      <w:r>
        <w:rPr>
          <w:rFonts w:ascii="Consolas" w:hAnsi="Consolas"/>
        </w:rPr>
        <w:t>”. After clicking on it,</w:t>
      </w:r>
    </w:p>
    <w:p w14:paraId="565AE72B" w14:textId="4F99B447" w:rsidR="00FC6E13" w:rsidRDefault="00771CF5" w:rsidP="005D501A">
      <w:pPr>
        <w:spacing w:after="0" w:line="260" w:lineRule="exact"/>
        <w:rPr>
          <w:rFonts w:ascii="Consolas" w:hAnsi="Consolas"/>
        </w:rPr>
      </w:pPr>
      <w:r>
        <w:rPr>
          <w:rFonts w:ascii="Consolas" w:hAnsi="Consolas"/>
        </w:rPr>
        <w:t xml:space="preserve">      // the address will be changed to “localhost:8080/index.html#/archives...”</w:t>
      </w:r>
    </w:p>
    <w:p w14:paraId="56A5E920" w14:textId="42661258" w:rsidR="0022650C" w:rsidRDefault="0022650C" w:rsidP="005D501A">
      <w:pPr>
        <w:spacing w:after="0" w:line="260" w:lineRule="exact"/>
        <w:rPr>
          <w:rFonts w:ascii="Consolas" w:hAnsi="Consolas"/>
        </w:rPr>
      </w:pPr>
      <w:r>
        <w:rPr>
          <w:rFonts w:ascii="Consolas" w:hAnsi="Consolas"/>
        </w:rPr>
        <w:t xml:space="preserve">      </w:t>
      </w:r>
      <w:r w:rsidR="00083A7E">
        <w:rPr>
          <w:rFonts w:ascii="Consolas" w:hAnsi="Consolas"/>
        </w:rPr>
        <w:t>&lt;br&gt;&lt;Link to="settings"&gt;settings&lt;/Link&gt;</w:t>
      </w:r>
    </w:p>
    <w:p w14:paraId="60DAA424" w14:textId="23CAA75B" w:rsidR="000F151E" w:rsidRDefault="000F151E" w:rsidP="005D501A">
      <w:pPr>
        <w:spacing w:after="0" w:line="260" w:lineRule="exact"/>
        <w:rPr>
          <w:rFonts w:ascii="Consolas" w:hAnsi="Consolas"/>
        </w:rPr>
      </w:pPr>
      <w:r>
        <w:rPr>
          <w:rFonts w:ascii="Consolas" w:hAnsi="Consolas"/>
        </w:rPr>
        <w:t xml:space="preserve">      // </w:t>
      </w:r>
      <w:r w:rsidR="00433F0E">
        <w:rPr>
          <w:rFonts w:ascii="Consolas" w:hAnsi="Consolas"/>
        </w:rPr>
        <w:t>To stylise the link, we have some options like</w:t>
      </w:r>
    </w:p>
    <w:p w14:paraId="51F34F22" w14:textId="09E91D9F" w:rsidR="00433F0E" w:rsidRDefault="00433F0E" w:rsidP="005D501A">
      <w:pPr>
        <w:spacing w:after="0" w:line="260" w:lineRule="exact"/>
        <w:rPr>
          <w:rFonts w:ascii="Consolas" w:hAnsi="Consolas"/>
        </w:rPr>
      </w:pPr>
      <w:r>
        <w:rPr>
          <w:rFonts w:ascii="Consolas" w:hAnsi="Consolas"/>
        </w:rPr>
        <w:t xml:space="preserve">      // 1. “&lt;br&gt;&lt;Link to="settings"&gt;&lt;button&gt;settings&lt;/button&gt;&lt;/Link&gt;”</w:t>
      </w:r>
    </w:p>
    <w:p w14:paraId="729C113F" w14:textId="50F230CA" w:rsidR="00433F0E" w:rsidRDefault="00433F0E" w:rsidP="005D501A">
      <w:pPr>
        <w:spacing w:after="0" w:line="260" w:lineRule="exact"/>
        <w:rPr>
          <w:rFonts w:ascii="Consolas" w:hAnsi="Consolas"/>
        </w:rPr>
      </w:pPr>
      <w:r>
        <w:rPr>
          <w:rFonts w:ascii="Consolas" w:hAnsi="Consolas"/>
        </w:rPr>
        <w:t xml:space="preserve">      // 2. “...&lt;button class="btn btn-success&gt;...&lt;/button&gt;...” (A Bootstrap button)</w:t>
      </w:r>
    </w:p>
    <w:p w14:paraId="45A8B990" w14:textId="33E61E33" w:rsidR="00433F0E" w:rsidRDefault="00433F0E" w:rsidP="005D501A">
      <w:pPr>
        <w:spacing w:after="0" w:line="260" w:lineRule="exact"/>
        <w:rPr>
          <w:rFonts w:ascii="Consolas" w:hAnsi="Consolas"/>
        </w:rPr>
      </w:pPr>
      <w:r>
        <w:rPr>
          <w:rFonts w:ascii="Consolas" w:hAnsi="Consolas"/>
        </w:rPr>
        <w:lastRenderedPageBreak/>
        <w:t xml:space="preserve">      // 3. “&lt;br&gt;&lt;Link to="settings" class="btn btn-danger"&gt;settings&lt;/Link&gt;”</w:t>
      </w:r>
    </w:p>
    <w:p w14:paraId="1E214D97" w14:textId="785BCC3A" w:rsidR="00C277DA" w:rsidRDefault="00C277DA" w:rsidP="005D501A">
      <w:pPr>
        <w:spacing w:after="0" w:line="260" w:lineRule="exact"/>
        <w:rPr>
          <w:rFonts w:ascii="Consolas" w:hAnsi="Consolas"/>
        </w:rPr>
      </w:pPr>
      <w:r>
        <w:rPr>
          <w:rFonts w:ascii="Consolas" w:hAnsi="Consolas"/>
        </w:rPr>
        <w:t xml:space="preserve">      // (</w:t>
      </w:r>
      <w:r w:rsidR="00AA32AF">
        <w:rPr>
          <w:rFonts w:ascii="Consolas" w:hAnsi="Consolas"/>
        </w:rPr>
        <w:t>Bootstrap allows you to do this as well)</w:t>
      </w:r>
    </w:p>
    <w:p w14:paraId="74B6BA9D" w14:textId="35253AFC" w:rsidR="00AA32AF" w:rsidRDefault="00AA32AF" w:rsidP="005D501A">
      <w:pPr>
        <w:spacing w:after="0" w:line="260" w:lineRule="exact"/>
        <w:rPr>
          <w:rFonts w:ascii="Consolas" w:hAnsi="Consolas"/>
        </w:rPr>
      </w:pPr>
      <w:r>
        <w:rPr>
          <w:rFonts w:ascii="Consolas" w:hAnsi="Consolas"/>
        </w:rPr>
        <w:t xml:space="preserve">      // 4. (See below)</w:t>
      </w:r>
    </w:p>
    <w:p w14:paraId="1FE26012" w14:textId="77777777" w:rsidR="005D501A" w:rsidRDefault="005D501A" w:rsidP="005D501A">
      <w:pPr>
        <w:spacing w:after="0" w:line="260" w:lineRule="exact"/>
        <w:rPr>
          <w:rFonts w:ascii="Consolas" w:hAnsi="Consolas"/>
        </w:rPr>
      </w:pPr>
      <w:r>
        <w:rPr>
          <w:rFonts w:ascii="Consolas" w:hAnsi="Consolas"/>
        </w:rPr>
        <w:t xml:space="preserve">    );</w:t>
      </w:r>
    </w:p>
    <w:p w14:paraId="4A8C4617" w14:textId="77777777" w:rsidR="005D501A" w:rsidRDefault="005D501A" w:rsidP="005D501A">
      <w:pPr>
        <w:spacing w:after="0" w:line="260" w:lineRule="exact"/>
        <w:rPr>
          <w:rFonts w:ascii="Consolas" w:hAnsi="Consolas"/>
        </w:rPr>
      </w:pPr>
      <w:r>
        <w:rPr>
          <w:rFonts w:ascii="Consolas" w:hAnsi="Consolas"/>
        </w:rPr>
        <w:t xml:space="preserve">  }</w:t>
      </w:r>
    </w:p>
    <w:p w14:paraId="28DD7E5C" w14:textId="7054B0F5" w:rsidR="005D501A" w:rsidRDefault="005D501A" w:rsidP="004769AC">
      <w:pPr>
        <w:spacing w:after="0" w:line="260" w:lineRule="exact"/>
        <w:rPr>
          <w:rFonts w:ascii="Consolas" w:hAnsi="Consolas"/>
        </w:rPr>
      </w:pPr>
      <w:r>
        <w:rPr>
          <w:rFonts w:ascii="Consolas" w:hAnsi="Consolas"/>
        </w:rPr>
        <w:t>}</w:t>
      </w:r>
    </w:p>
    <w:p w14:paraId="7C1597EB" w14:textId="63720862" w:rsidR="00AA32AF" w:rsidRDefault="00AA32AF" w:rsidP="004769AC">
      <w:pPr>
        <w:spacing w:after="0" w:line="260" w:lineRule="exact"/>
        <w:rPr>
          <w:rFonts w:ascii="Consolas" w:hAnsi="Consolas"/>
        </w:rPr>
      </w:pPr>
    </w:p>
    <w:p w14:paraId="7C50CF60" w14:textId="130B82B1" w:rsidR="00AA32AF" w:rsidRDefault="00AA32AF" w:rsidP="004769AC">
      <w:pPr>
        <w:spacing w:after="0" w:line="260" w:lineRule="exact"/>
        <w:rPr>
          <w:rFonts w:ascii="Consolas" w:hAnsi="Consolas"/>
        </w:rPr>
      </w:pPr>
      <w:r>
        <w:rPr>
          <w:rFonts w:ascii="Consolas" w:hAnsi="Consolas"/>
        </w:rPr>
        <w:t>/* 4. One can also create the button the following way</w:t>
      </w:r>
    </w:p>
    <w:p w14:paraId="43309CE5" w14:textId="39C73283" w:rsidR="00AA32AF" w:rsidRDefault="00AA32AF" w:rsidP="00AA32AF">
      <w:pPr>
        <w:spacing w:after="0" w:line="260" w:lineRule="exact"/>
        <w:rPr>
          <w:rFonts w:ascii="Consolas" w:hAnsi="Consolas"/>
        </w:rPr>
      </w:pPr>
      <w:r>
        <w:rPr>
          <w:rFonts w:ascii="Consolas" w:hAnsi="Consolas"/>
        </w:rPr>
        <w:t>export default class Layout extends React</w:t>
      </w:r>
      <w:r w:rsidRPr="00155CB5">
        <w:rPr>
          <w:rFonts w:ascii="Consolas" w:hAnsi="Consolas"/>
          <w:noProof/>
        </w:rPr>
        <w:t>.Component</w:t>
      </w:r>
      <w:r>
        <w:rPr>
          <w:rFonts w:ascii="Consolas" w:hAnsi="Consolas"/>
        </w:rPr>
        <w:t xml:space="preserve"> {</w:t>
      </w:r>
    </w:p>
    <w:p w14:paraId="29E99984" w14:textId="05F4B96B" w:rsidR="00371BDE" w:rsidRDefault="00371BDE" w:rsidP="00AA32AF">
      <w:pPr>
        <w:spacing w:after="0" w:line="260" w:lineRule="exact"/>
        <w:rPr>
          <w:rFonts w:ascii="Consolas" w:hAnsi="Consolas"/>
        </w:rPr>
      </w:pPr>
      <w:r>
        <w:rPr>
          <w:rFonts w:ascii="Consolas" w:hAnsi="Consolas"/>
        </w:rPr>
        <w:t xml:space="preserve">  navigate() {</w:t>
      </w:r>
    </w:p>
    <w:p w14:paraId="1879F70B" w14:textId="4F01F34D" w:rsidR="00201086" w:rsidRDefault="00201086" w:rsidP="00AA32AF">
      <w:pPr>
        <w:spacing w:after="0" w:line="260" w:lineRule="exact"/>
        <w:rPr>
          <w:rFonts w:ascii="Consolas" w:hAnsi="Consolas"/>
        </w:rPr>
      </w:pPr>
      <w:r>
        <w:rPr>
          <w:rFonts w:ascii="Consolas" w:hAnsi="Consolas"/>
        </w:rPr>
        <w:t xml:space="preserve">    // console.log(this.props); // Check out this</w:t>
      </w:r>
    </w:p>
    <w:p w14:paraId="2E0B1B21" w14:textId="77777777" w:rsidR="002F612D" w:rsidRDefault="00201086" w:rsidP="00AA32AF">
      <w:pPr>
        <w:spacing w:after="0" w:line="260" w:lineRule="exact"/>
        <w:rPr>
          <w:rFonts w:ascii="Consolas" w:hAnsi="Consolas"/>
        </w:rPr>
      </w:pPr>
      <w:r>
        <w:rPr>
          <w:rFonts w:ascii="Consolas" w:hAnsi="Consolas"/>
        </w:rPr>
        <w:t xml:space="preserve">    this.props.history.pushState(null, "</w:t>
      </w:r>
      <w:r w:rsidRPr="00ED6F19">
        <w:rPr>
          <w:rFonts w:ascii="Consolas" w:hAnsi="Consolas"/>
        </w:rPr>
        <w:t>settings</w:t>
      </w:r>
      <w:r>
        <w:rPr>
          <w:rFonts w:ascii="Consolas" w:hAnsi="Consolas"/>
        </w:rPr>
        <w:t>");</w:t>
      </w:r>
    </w:p>
    <w:p w14:paraId="278EB5DC" w14:textId="27B69AEC" w:rsidR="00201086" w:rsidRDefault="002F612D" w:rsidP="00AA32AF">
      <w:pPr>
        <w:spacing w:after="0" w:line="260" w:lineRule="exact"/>
        <w:rPr>
          <w:rFonts w:ascii="Consolas" w:hAnsi="Consolas"/>
        </w:rPr>
      </w:pPr>
      <w:r>
        <w:rPr>
          <w:rFonts w:ascii="Consolas" w:hAnsi="Consolas"/>
        </w:rPr>
        <w:t xml:space="preserve">    // The browser’s back button will work</w:t>
      </w:r>
    </w:p>
    <w:p w14:paraId="209B54F7" w14:textId="23621126" w:rsidR="00201086" w:rsidRDefault="00201086" w:rsidP="00AA32AF">
      <w:pPr>
        <w:spacing w:after="0" w:line="260" w:lineRule="exact"/>
        <w:rPr>
          <w:rFonts w:ascii="Consolas" w:hAnsi="Consolas"/>
        </w:rPr>
      </w:pPr>
      <w:r>
        <w:rPr>
          <w:rFonts w:ascii="Consolas" w:hAnsi="Consolas"/>
        </w:rPr>
        <w:t xml:space="preserve">    this.props.history.replaceState(null, "settings");</w:t>
      </w:r>
    </w:p>
    <w:p w14:paraId="0438A83D" w14:textId="362418E8" w:rsidR="002F612D" w:rsidRDefault="002F612D" w:rsidP="00AA32AF">
      <w:pPr>
        <w:spacing w:after="0" w:line="260" w:lineRule="exact"/>
        <w:rPr>
          <w:rFonts w:ascii="Consolas" w:hAnsi="Consolas"/>
        </w:rPr>
      </w:pPr>
      <w:r>
        <w:rPr>
          <w:rFonts w:ascii="Consolas" w:hAnsi="Consolas"/>
        </w:rPr>
        <w:t xml:space="preserve">    // The browser’s back button will not work</w:t>
      </w:r>
    </w:p>
    <w:p w14:paraId="2EEC9E08" w14:textId="505BEED2" w:rsidR="00371BDE" w:rsidRDefault="00371BDE" w:rsidP="00AA32AF">
      <w:pPr>
        <w:spacing w:after="0" w:line="260" w:lineRule="exact"/>
        <w:rPr>
          <w:rFonts w:ascii="Consolas" w:hAnsi="Consolas"/>
        </w:rPr>
      </w:pPr>
      <w:r>
        <w:rPr>
          <w:rFonts w:ascii="Consolas" w:hAnsi="Consolas"/>
        </w:rPr>
        <w:t xml:space="preserve">  }</w:t>
      </w:r>
    </w:p>
    <w:p w14:paraId="3AFFE352" w14:textId="77777777" w:rsidR="00AA32AF" w:rsidRDefault="00AA32AF" w:rsidP="00AA32AF">
      <w:pPr>
        <w:spacing w:after="0" w:line="260" w:lineRule="exact"/>
        <w:rPr>
          <w:rFonts w:ascii="Consolas" w:hAnsi="Consolas"/>
        </w:rPr>
      </w:pPr>
      <w:r>
        <w:rPr>
          <w:rFonts w:ascii="Consolas" w:hAnsi="Consolas"/>
        </w:rPr>
        <w:t xml:space="preserve">  render() {</w:t>
      </w:r>
    </w:p>
    <w:p w14:paraId="05C08A5F" w14:textId="77777777" w:rsidR="00AA32AF" w:rsidRDefault="00AA32AF" w:rsidP="00AA32AF">
      <w:pPr>
        <w:spacing w:after="0" w:line="260" w:lineRule="exact"/>
        <w:rPr>
          <w:rFonts w:ascii="Consolas" w:hAnsi="Consolas"/>
        </w:rPr>
      </w:pPr>
      <w:r>
        <w:rPr>
          <w:rFonts w:ascii="Consolas" w:hAnsi="Consolas"/>
        </w:rPr>
        <w:t xml:space="preserve">    return (</w:t>
      </w:r>
    </w:p>
    <w:p w14:paraId="3DA10FF1" w14:textId="7F45312A" w:rsidR="00AA32AF" w:rsidRDefault="00AA32AF" w:rsidP="004769AC">
      <w:pPr>
        <w:spacing w:after="0" w:line="260" w:lineRule="exact"/>
        <w:rPr>
          <w:rFonts w:ascii="Consolas" w:hAnsi="Consolas"/>
        </w:rPr>
      </w:pPr>
      <w:r>
        <w:rPr>
          <w:rFonts w:ascii="Consolas" w:hAnsi="Consolas"/>
        </w:rPr>
        <w:t xml:space="preserve">      &lt;div&gt;</w:t>
      </w:r>
    </w:p>
    <w:p w14:paraId="1C7C1FE1" w14:textId="3855FD65" w:rsidR="00AA32AF" w:rsidRDefault="00AA32AF" w:rsidP="004769AC">
      <w:pPr>
        <w:spacing w:after="0" w:line="260" w:lineRule="exact"/>
        <w:rPr>
          <w:rFonts w:ascii="Consolas" w:hAnsi="Consolas"/>
        </w:rPr>
      </w:pPr>
      <w:r>
        <w:rPr>
          <w:rFonts w:ascii="Consolas" w:hAnsi="Consolas"/>
        </w:rPr>
        <w:t xml:space="preserve">        /* ... */</w:t>
      </w:r>
    </w:p>
    <w:p w14:paraId="55E6DF16" w14:textId="7FB75E85" w:rsidR="00AA32AF" w:rsidRDefault="00AA32AF" w:rsidP="004769AC">
      <w:pPr>
        <w:spacing w:after="0" w:line="260" w:lineRule="exact"/>
        <w:rPr>
          <w:rFonts w:ascii="Consolas" w:hAnsi="Consolas"/>
        </w:rPr>
      </w:pPr>
      <w:r>
        <w:rPr>
          <w:rFonts w:ascii="Consolas" w:hAnsi="Consolas"/>
        </w:rPr>
        <w:t xml:space="preserve">        &lt;button onClick={this.navigate.bind(this)}&gt;settings&lt;/button&gt;</w:t>
      </w:r>
    </w:p>
    <w:p w14:paraId="1CDB6726" w14:textId="77777777" w:rsidR="00AA32AF" w:rsidRDefault="00AA32AF" w:rsidP="004769AC">
      <w:pPr>
        <w:spacing w:after="0" w:line="260" w:lineRule="exact"/>
        <w:rPr>
          <w:rFonts w:ascii="Consolas" w:hAnsi="Consolas"/>
        </w:rPr>
      </w:pPr>
      <w:r>
        <w:rPr>
          <w:rFonts w:ascii="Consolas" w:hAnsi="Consolas"/>
        </w:rPr>
        <w:t xml:space="preserve">      &lt;/div&gt;</w:t>
      </w:r>
    </w:p>
    <w:p w14:paraId="5B3F2DFD" w14:textId="77777777" w:rsidR="00AA32AF" w:rsidRDefault="00AA32AF" w:rsidP="004769AC">
      <w:pPr>
        <w:spacing w:after="0" w:line="260" w:lineRule="exact"/>
        <w:rPr>
          <w:rFonts w:ascii="Consolas" w:hAnsi="Consolas"/>
        </w:rPr>
      </w:pPr>
      <w:r>
        <w:rPr>
          <w:rFonts w:ascii="Consolas" w:hAnsi="Consolas"/>
        </w:rPr>
        <w:t xml:space="preserve">     );</w:t>
      </w:r>
    </w:p>
    <w:p w14:paraId="1D1726C3" w14:textId="77777777" w:rsidR="00AA32AF" w:rsidRDefault="00AA32AF" w:rsidP="004769AC">
      <w:pPr>
        <w:spacing w:after="0" w:line="260" w:lineRule="exact"/>
        <w:rPr>
          <w:rFonts w:ascii="Consolas" w:hAnsi="Consolas"/>
        </w:rPr>
      </w:pPr>
      <w:r>
        <w:rPr>
          <w:rFonts w:ascii="Consolas" w:hAnsi="Consolas"/>
        </w:rPr>
        <w:t xml:space="preserve">  }</w:t>
      </w:r>
    </w:p>
    <w:p w14:paraId="28B874BD" w14:textId="707DF2D5" w:rsidR="00AA32AF" w:rsidRDefault="00AA32AF" w:rsidP="004769AC">
      <w:pPr>
        <w:spacing w:after="0" w:line="260" w:lineRule="exact"/>
        <w:rPr>
          <w:rFonts w:ascii="Consolas" w:hAnsi="Consolas"/>
        </w:rPr>
      </w:pPr>
      <w:r>
        <w:rPr>
          <w:rFonts w:ascii="Consolas" w:hAnsi="Consolas"/>
        </w:rPr>
        <w:t>}</w:t>
      </w:r>
    </w:p>
    <w:p w14:paraId="17CF3915" w14:textId="651B431D" w:rsidR="00384C23" w:rsidRDefault="00371BDE" w:rsidP="004769AC">
      <w:pPr>
        <w:spacing w:after="0" w:line="260" w:lineRule="exact"/>
        <w:rPr>
          <w:rFonts w:ascii="Consolas" w:hAnsi="Consolas"/>
        </w:rPr>
      </w:pPr>
      <w:r>
        <w:rPr>
          <w:rFonts w:ascii="Consolas" w:hAnsi="Consolas"/>
        </w:rPr>
        <w:t>*/</w:t>
      </w:r>
    </w:p>
    <w:p w14:paraId="61EA93CA" w14:textId="7F348791" w:rsidR="00C65DB5" w:rsidRDefault="00C65DB5" w:rsidP="004769AC">
      <w:pPr>
        <w:spacing w:after="0" w:line="260" w:lineRule="exact"/>
        <w:rPr>
          <w:rFonts w:ascii="Consolas" w:hAnsi="Consolas"/>
        </w:rPr>
      </w:pPr>
    </w:p>
    <w:p w14:paraId="1D41C80E" w14:textId="3681DC4D" w:rsidR="00C65DB5" w:rsidRPr="00C65DB5" w:rsidRDefault="00C65DB5" w:rsidP="004769AC">
      <w:pPr>
        <w:spacing w:after="0" w:line="260" w:lineRule="exact"/>
        <w:rPr>
          <w:rFonts w:asciiTheme="minorHAnsi" w:hAnsiTheme="minorHAnsi"/>
          <w:b/>
        </w:rPr>
      </w:pPr>
      <w:r w:rsidRPr="00C65DB5">
        <w:rPr>
          <w:rFonts w:asciiTheme="minorHAnsi" w:hAnsiTheme="minorHAnsi"/>
          <w:b/>
        </w:rPr>
        <w:t>REACT JS TUTORIAL #7 - React Router Params &amp; Queries</w:t>
      </w:r>
      <w:r w:rsidR="00117FA6">
        <w:rPr>
          <w:rFonts w:asciiTheme="minorHAnsi" w:hAnsiTheme="minorHAnsi"/>
          <w:b/>
        </w:rPr>
        <w:t>:</w:t>
      </w:r>
    </w:p>
    <w:p w14:paraId="70CB8701" w14:textId="0CC785BD" w:rsidR="002E0974" w:rsidRDefault="00C65DB5" w:rsidP="004769AC">
      <w:pPr>
        <w:spacing w:after="0" w:line="260" w:lineRule="exact"/>
        <w:rPr>
          <w:rFonts w:asciiTheme="minorHAnsi" w:hAnsiTheme="minorHAnsi"/>
        </w:rPr>
      </w:pPr>
      <w:r>
        <w:rPr>
          <w:rFonts w:asciiTheme="minorHAnsi" w:hAnsiTheme="minorHAnsi"/>
        </w:rPr>
        <w:t xml:space="preserve">Before getting into handling complicated data with React, which is related to Flux and Redux, we will </w:t>
      </w:r>
      <w:r w:rsidRPr="00155CB5">
        <w:rPr>
          <w:rFonts w:asciiTheme="minorHAnsi" w:hAnsiTheme="minorHAnsi"/>
          <w:noProof/>
        </w:rPr>
        <w:t>cover</w:t>
      </w:r>
      <w:r>
        <w:rPr>
          <w:rFonts w:asciiTheme="minorHAnsi" w:hAnsiTheme="minorHAnsi"/>
        </w:rPr>
        <w:t xml:space="preserve"> a little more on handling route information</w:t>
      </w:r>
    </w:p>
    <w:p w14:paraId="4111F0A8" w14:textId="26DEC098" w:rsidR="00340E09" w:rsidRDefault="00340E09" w:rsidP="004769AC">
      <w:pPr>
        <w:spacing w:after="0" w:line="260" w:lineRule="exact"/>
        <w:rPr>
          <w:rFonts w:asciiTheme="minorHAnsi" w:hAnsiTheme="minorHAnsi"/>
        </w:rPr>
      </w:pPr>
      <w:r>
        <w:rPr>
          <w:rFonts w:asciiTheme="minorHAnsi" w:hAnsiTheme="minorHAnsi"/>
        </w:rPr>
        <w:t>We want to go to a specific archive, like the one at “</w:t>
      </w:r>
      <w:r w:rsidRPr="00340E09">
        <w:rPr>
          <w:rFonts w:asciiTheme="minorHAnsi" w:hAnsiTheme="minorHAnsi"/>
        </w:rPr>
        <w:t>localhost:8080/index.html#/archives</w:t>
      </w:r>
      <w:r>
        <w:rPr>
          <w:rFonts w:asciiTheme="minorHAnsi" w:hAnsiTheme="minorHAnsi"/>
        </w:rPr>
        <w:t>/some-article/some</w:t>
      </w:r>
      <w:r w:rsidR="00A56924">
        <w:rPr>
          <w:rFonts w:asciiTheme="minorHAnsi" w:hAnsiTheme="minorHAnsi"/>
        </w:rPr>
        <w:t>-</w:t>
      </w:r>
      <w:r>
        <w:rPr>
          <w:rFonts w:asciiTheme="minorHAnsi" w:hAnsiTheme="minorHAnsi"/>
        </w:rPr>
        <w:t>filter</w:t>
      </w:r>
      <w:r w:rsidR="00A56924">
        <w:rPr>
          <w:rFonts w:asciiTheme="minorHAnsi" w:hAnsiTheme="minorHAnsi"/>
        </w:rPr>
        <w:t>…</w:t>
      </w:r>
      <w:r>
        <w:rPr>
          <w:rFonts w:asciiTheme="minorHAnsi" w:hAnsiTheme="minorHAnsi"/>
        </w:rPr>
        <w:t>”</w:t>
      </w:r>
    </w:p>
    <w:p w14:paraId="23B8BD4B" w14:textId="080C78CB" w:rsidR="00C65DB5" w:rsidRDefault="00C65DB5" w:rsidP="004769AC">
      <w:pPr>
        <w:spacing w:after="0" w:line="260" w:lineRule="exact"/>
        <w:rPr>
          <w:rFonts w:asciiTheme="minorHAnsi" w:hAnsiTheme="minorHAnsi"/>
        </w:rPr>
      </w:pPr>
    </w:p>
    <w:p w14:paraId="14074D86" w14:textId="77777777" w:rsidR="00340E09" w:rsidRPr="00340E09" w:rsidRDefault="00340E09" w:rsidP="00340E09">
      <w:pPr>
        <w:spacing w:after="0" w:line="260" w:lineRule="exact"/>
        <w:rPr>
          <w:rFonts w:ascii="Consolas" w:hAnsi="Consolas"/>
        </w:rPr>
      </w:pPr>
      <w:r w:rsidRPr="00340E09">
        <w:rPr>
          <w:rFonts w:ascii="Consolas" w:hAnsi="Consolas"/>
        </w:rPr>
        <w:t>/* ./src/js/client.js */</w:t>
      </w:r>
    </w:p>
    <w:p w14:paraId="7735BB88" w14:textId="77777777" w:rsidR="00340E09" w:rsidRPr="00340E09" w:rsidRDefault="00340E09" w:rsidP="00340E09">
      <w:pPr>
        <w:spacing w:after="0" w:line="260" w:lineRule="exact"/>
        <w:rPr>
          <w:rFonts w:ascii="Consolas" w:hAnsi="Consolas"/>
        </w:rPr>
      </w:pPr>
      <w:r w:rsidRPr="00340E09">
        <w:rPr>
          <w:rFonts w:ascii="Consolas" w:hAnsi="Consolas"/>
        </w:rPr>
        <w:t>import Bootstrap from "./vendor/bootstrap-without-jquery";</w:t>
      </w:r>
    </w:p>
    <w:p w14:paraId="636856E7" w14:textId="77777777" w:rsidR="00340E09" w:rsidRPr="00340E09" w:rsidRDefault="00340E09" w:rsidP="00340E09">
      <w:pPr>
        <w:spacing w:after="0" w:line="260" w:lineRule="exact"/>
        <w:rPr>
          <w:rFonts w:ascii="Consolas" w:hAnsi="Consolas"/>
        </w:rPr>
      </w:pPr>
      <w:r w:rsidRPr="00340E09">
        <w:rPr>
          <w:rFonts w:ascii="Consolas" w:hAnsi="Consolas"/>
        </w:rPr>
        <w:t>import React from "react";</w:t>
      </w:r>
    </w:p>
    <w:p w14:paraId="34DAB78E" w14:textId="77777777" w:rsidR="00340E09" w:rsidRPr="00340E09" w:rsidRDefault="00340E09" w:rsidP="00340E09">
      <w:pPr>
        <w:spacing w:after="0" w:line="260" w:lineRule="exact"/>
        <w:rPr>
          <w:rFonts w:ascii="Consolas" w:hAnsi="Consolas"/>
        </w:rPr>
      </w:pPr>
      <w:r w:rsidRPr="00340E09">
        <w:rPr>
          <w:rFonts w:ascii="Consolas" w:hAnsi="Consolas"/>
        </w:rPr>
        <w:t>import ReactDOM from "react-dom";</w:t>
      </w:r>
    </w:p>
    <w:p w14:paraId="45C0A20B" w14:textId="77777777" w:rsidR="00340E09" w:rsidRPr="00340E09" w:rsidRDefault="00340E09" w:rsidP="00340E09">
      <w:pPr>
        <w:spacing w:after="0" w:line="260" w:lineRule="exact"/>
        <w:rPr>
          <w:rFonts w:ascii="Consolas" w:hAnsi="Consolas"/>
        </w:rPr>
      </w:pPr>
      <w:r w:rsidRPr="00340E09">
        <w:rPr>
          <w:rFonts w:ascii="Consolas" w:hAnsi="Consolas"/>
        </w:rPr>
        <w:t>import { Router, Route, IndexRoute, hashHistory } from "react-router";</w:t>
      </w:r>
    </w:p>
    <w:p w14:paraId="0A156993" w14:textId="77777777" w:rsidR="00340E09" w:rsidRPr="00340E09" w:rsidRDefault="00340E09" w:rsidP="00340E09">
      <w:pPr>
        <w:spacing w:after="0" w:line="260" w:lineRule="exact"/>
        <w:rPr>
          <w:rFonts w:ascii="Consolas" w:hAnsi="Consolas"/>
        </w:rPr>
      </w:pPr>
    </w:p>
    <w:p w14:paraId="727FDD41" w14:textId="77777777" w:rsidR="00340E09" w:rsidRPr="00340E09" w:rsidRDefault="00340E09" w:rsidP="00340E09">
      <w:pPr>
        <w:spacing w:after="0" w:line="260" w:lineRule="exact"/>
        <w:rPr>
          <w:rFonts w:ascii="Consolas" w:hAnsi="Consolas"/>
        </w:rPr>
      </w:pPr>
      <w:r w:rsidRPr="00340E09">
        <w:rPr>
          <w:rFonts w:ascii="Consolas" w:hAnsi="Consolas"/>
        </w:rPr>
        <w:t>import Archives from "./pages/Archives";</w:t>
      </w:r>
    </w:p>
    <w:p w14:paraId="2E57F0F0" w14:textId="77777777" w:rsidR="00340E09" w:rsidRPr="00340E09" w:rsidRDefault="00340E09" w:rsidP="00340E09">
      <w:pPr>
        <w:spacing w:after="0" w:line="260" w:lineRule="exact"/>
        <w:rPr>
          <w:rFonts w:ascii="Consolas" w:hAnsi="Consolas"/>
        </w:rPr>
      </w:pPr>
      <w:r w:rsidRPr="00340E09">
        <w:rPr>
          <w:rFonts w:ascii="Consolas" w:hAnsi="Consolas"/>
        </w:rPr>
        <w:t>import Featured from "./pages/Featured";</w:t>
      </w:r>
    </w:p>
    <w:p w14:paraId="7EC2F76F" w14:textId="77777777" w:rsidR="00340E09" w:rsidRPr="00340E09" w:rsidRDefault="00340E09" w:rsidP="00340E09">
      <w:pPr>
        <w:spacing w:after="0" w:line="260" w:lineRule="exact"/>
        <w:rPr>
          <w:rFonts w:ascii="Consolas" w:hAnsi="Consolas"/>
        </w:rPr>
      </w:pPr>
      <w:r w:rsidRPr="00340E09">
        <w:rPr>
          <w:rFonts w:ascii="Consolas" w:hAnsi="Consolas"/>
        </w:rPr>
        <w:t>import Layout from "./pages/Layout";</w:t>
      </w:r>
    </w:p>
    <w:p w14:paraId="189B4BC5" w14:textId="77777777" w:rsidR="00340E09" w:rsidRPr="00340E09" w:rsidRDefault="00340E09" w:rsidP="00340E09">
      <w:pPr>
        <w:spacing w:after="0" w:line="260" w:lineRule="exact"/>
        <w:rPr>
          <w:rFonts w:ascii="Consolas" w:hAnsi="Consolas"/>
        </w:rPr>
      </w:pPr>
      <w:r w:rsidRPr="00340E09">
        <w:rPr>
          <w:rFonts w:ascii="Consolas" w:hAnsi="Consolas"/>
        </w:rPr>
        <w:t>import Settings from "./pages/Settings";</w:t>
      </w:r>
    </w:p>
    <w:p w14:paraId="18B69485" w14:textId="77777777" w:rsidR="00340E09" w:rsidRPr="00340E09" w:rsidRDefault="00340E09" w:rsidP="00340E09">
      <w:pPr>
        <w:spacing w:after="0" w:line="260" w:lineRule="exact"/>
        <w:rPr>
          <w:rFonts w:ascii="Consolas" w:hAnsi="Consolas"/>
        </w:rPr>
      </w:pPr>
    </w:p>
    <w:p w14:paraId="2F6C5E87" w14:textId="77777777" w:rsidR="00340E09" w:rsidRPr="00340E09" w:rsidRDefault="00340E09" w:rsidP="00340E09">
      <w:pPr>
        <w:spacing w:after="0" w:line="260" w:lineRule="exact"/>
        <w:rPr>
          <w:rFonts w:ascii="Consolas" w:hAnsi="Consolas"/>
        </w:rPr>
      </w:pPr>
      <w:r w:rsidRPr="00340E09">
        <w:rPr>
          <w:rFonts w:ascii="Consolas" w:hAnsi="Consolas"/>
        </w:rPr>
        <w:t>const app = document.getElementById('app');</w:t>
      </w:r>
    </w:p>
    <w:p w14:paraId="6B731AF6" w14:textId="77777777" w:rsidR="00340E09" w:rsidRPr="00340E09" w:rsidRDefault="00340E09" w:rsidP="00340E09">
      <w:pPr>
        <w:spacing w:after="0" w:line="260" w:lineRule="exact"/>
        <w:rPr>
          <w:rFonts w:ascii="Consolas" w:hAnsi="Consolas"/>
        </w:rPr>
      </w:pPr>
    </w:p>
    <w:p w14:paraId="39DE38DE" w14:textId="77777777" w:rsidR="00340E09" w:rsidRPr="00340E09" w:rsidRDefault="00340E09" w:rsidP="00340E09">
      <w:pPr>
        <w:spacing w:after="0" w:line="260" w:lineRule="exact"/>
        <w:rPr>
          <w:rFonts w:ascii="Consolas" w:hAnsi="Consolas"/>
        </w:rPr>
      </w:pPr>
      <w:r w:rsidRPr="00340E09">
        <w:rPr>
          <w:rFonts w:ascii="Consolas" w:hAnsi="Consolas"/>
        </w:rPr>
        <w:t>ReactDOM.render(</w:t>
      </w:r>
    </w:p>
    <w:p w14:paraId="18B67BA3" w14:textId="77777777" w:rsidR="00340E09" w:rsidRPr="00340E09" w:rsidRDefault="00340E09" w:rsidP="00340E09">
      <w:pPr>
        <w:spacing w:after="0" w:line="260" w:lineRule="exact"/>
        <w:rPr>
          <w:rFonts w:ascii="Consolas" w:hAnsi="Consolas"/>
        </w:rPr>
      </w:pPr>
      <w:r w:rsidRPr="00340E09">
        <w:rPr>
          <w:rFonts w:ascii="Consolas" w:hAnsi="Consolas"/>
        </w:rPr>
        <w:t xml:space="preserve">  &lt;Router history={hashHistory}&gt;</w:t>
      </w:r>
    </w:p>
    <w:p w14:paraId="072D16B0" w14:textId="77777777" w:rsidR="00340E09" w:rsidRPr="00340E09" w:rsidRDefault="00340E09" w:rsidP="00340E09">
      <w:pPr>
        <w:spacing w:after="0" w:line="260" w:lineRule="exact"/>
        <w:rPr>
          <w:rFonts w:ascii="Consolas" w:hAnsi="Consolas"/>
        </w:rPr>
      </w:pPr>
      <w:r w:rsidRPr="00340E09">
        <w:rPr>
          <w:rFonts w:ascii="Consolas" w:hAnsi="Consolas"/>
        </w:rPr>
        <w:t xml:space="preserve">    &lt;Route path="/" component={Layout}&gt;</w:t>
      </w:r>
    </w:p>
    <w:p w14:paraId="2AC9992D" w14:textId="77777777" w:rsidR="00340E09" w:rsidRPr="00340E09" w:rsidRDefault="00340E09" w:rsidP="00340E09">
      <w:pPr>
        <w:spacing w:after="0" w:line="260" w:lineRule="exact"/>
        <w:rPr>
          <w:rFonts w:ascii="Consolas" w:hAnsi="Consolas"/>
        </w:rPr>
      </w:pPr>
      <w:r w:rsidRPr="00340E09">
        <w:rPr>
          <w:rFonts w:ascii="Consolas" w:hAnsi="Consolas"/>
        </w:rPr>
        <w:t xml:space="preserve">      &lt;IndexRoute component={Featured}&gt;&lt;/IndexRoute&gt;</w:t>
      </w:r>
    </w:p>
    <w:p w14:paraId="13062CAA" w14:textId="37D27CFF" w:rsidR="00340E09" w:rsidRDefault="00340E09" w:rsidP="00340E09">
      <w:pPr>
        <w:spacing w:after="0" w:line="260" w:lineRule="exact"/>
        <w:rPr>
          <w:rFonts w:ascii="Consolas" w:hAnsi="Consolas"/>
        </w:rPr>
      </w:pPr>
      <w:r w:rsidRPr="00340E09">
        <w:rPr>
          <w:rFonts w:ascii="Consolas" w:hAnsi="Consolas"/>
        </w:rPr>
        <w:t xml:space="preserve">      &lt;Route path="archives</w:t>
      </w:r>
      <w:r>
        <w:rPr>
          <w:rFonts w:ascii="Consolas" w:hAnsi="Consolas"/>
        </w:rPr>
        <w:t>/:article</w:t>
      </w:r>
      <w:r w:rsidRPr="00340E09">
        <w:rPr>
          <w:rFonts w:ascii="Consolas" w:hAnsi="Consolas"/>
        </w:rPr>
        <w:t>" component={Archives}&gt;&lt;/Route&gt;</w:t>
      </w:r>
    </w:p>
    <w:p w14:paraId="5D651B04" w14:textId="2E289F4F" w:rsidR="00340E09" w:rsidRDefault="00340E09" w:rsidP="00340E09">
      <w:pPr>
        <w:spacing w:after="0" w:line="260" w:lineRule="exact"/>
        <w:rPr>
          <w:rFonts w:ascii="Consolas" w:hAnsi="Consolas"/>
        </w:rPr>
      </w:pPr>
      <w:r>
        <w:rPr>
          <w:rFonts w:ascii="Consolas" w:hAnsi="Consolas"/>
        </w:rPr>
        <w:t xml:space="preserve">      // We add more details (like parameters) to the route</w:t>
      </w:r>
    </w:p>
    <w:p w14:paraId="67746D34" w14:textId="470E2AF1" w:rsidR="00340E09" w:rsidRDefault="00340E09" w:rsidP="00340E09">
      <w:pPr>
        <w:spacing w:after="0" w:line="260" w:lineRule="exact"/>
        <w:rPr>
          <w:rFonts w:ascii="Consolas" w:hAnsi="Consolas"/>
        </w:rPr>
      </w:pPr>
      <w:r>
        <w:rPr>
          <w:rFonts w:ascii="Consolas" w:hAnsi="Consolas"/>
        </w:rPr>
        <w:t xml:space="preserve">      // </w:t>
      </w:r>
      <w:r w:rsidR="00A56924">
        <w:rPr>
          <w:rFonts w:ascii="Consolas" w:hAnsi="Consolas"/>
        </w:rPr>
        <w:t>“</w:t>
      </w:r>
      <w:r w:rsidR="00A56924" w:rsidRPr="00A56924">
        <w:rPr>
          <w:rFonts w:ascii="Consolas" w:hAnsi="Consolas"/>
        </w:rPr>
        <w:t>localhost:8080/index.html#/archives</w:t>
      </w:r>
      <w:r w:rsidR="00A56924">
        <w:rPr>
          <w:rFonts w:ascii="Consolas" w:hAnsi="Consolas"/>
        </w:rPr>
        <w:t>...” will not match anything now,</w:t>
      </w:r>
    </w:p>
    <w:p w14:paraId="46242058" w14:textId="77777777" w:rsidR="00A56924" w:rsidRDefault="00A56924" w:rsidP="00340E09">
      <w:pPr>
        <w:spacing w:after="0" w:line="260" w:lineRule="exact"/>
        <w:rPr>
          <w:rFonts w:ascii="Consolas" w:hAnsi="Consolas"/>
        </w:rPr>
      </w:pPr>
      <w:r>
        <w:rPr>
          <w:rFonts w:ascii="Consolas" w:hAnsi="Consolas"/>
        </w:rPr>
        <w:t xml:space="preserve">      // but it should be something like</w:t>
      </w:r>
    </w:p>
    <w:p w14:paraId="37C61E0E" w14:textId="3E490094" w:rsidR="00A56924" w:rsidRDefault="00A56924" w:rsidP="00340E09">
      <w:pPr>
        <w:spacing w:after="0" w:line="260" w:lineRule="exact"/>
        <w:rPr>
          <w:rFonts w:ascii="Consolas" w:hAnsi="Consolas"/>
        </w:rPr>
      </w:pPr>
      <w:r>
        <w:rPr>
          <w:rFonts w:ascii="Consolas" w:hAnsi="Consolas"/>
        </w:rPr>
        <w:t xml:space="preserve">      // “</w:t>
      </w:r>
      <w:r w:rsidRPr="00A56924">
        <w:rPr>
          <w:rFonts w:ascii="Consolas" w:hAnsi="Consolas"/>
        </w:rPr>
        <w:t>localhost:8080/index.html#/archives/some-article</w:t>
      </w:r>
      <w:r>
        <w:rPr>
          <w:rFonts w:ascii="Consolas" w:hAnsi="Consolas"/>
        </w:rPr>
        <w:t>...”</w:t>
      </w:r>
    </w:p>
    <w:p w14:paraId="11A80583" w14:textId="101FF9BC" w:rsidR="00441B8A" w:rsidRPr="00340E09" w:rsidRDefault="00441B8A" w:rsidP="00340E09">
      <w:pPr>
        <w:spacing w:after="0" w:line="260" w:lineRule="exact"/>
        <w:rPr>
          <w:rFonts w:ascii="Consolas" w:hAnsi="Consolas"/>
        </w:rPr>
      </w:pPr>
      <w:r>
        <w:rPr>
          <w:rFonts w:ascii="Consolas" w:hAnsi="Consolas"/>
        </w:rPr>
        <w:t xml:space="preserve">      // unless one wraps “/:article” with parentheses</w:t>
      </w:r>
    </w:p>
    <w:p w14:paraId="6EEC3D03" w14:textId="77777777" w:rsidR="00340E09" w:rsidRPr="00340E09" w:rsidRDefault="00340E09" w:rsidP="00340E09">
      <w:pPr>
        <w:spacing w:after="0" w:line="260" w:lineRule="exact"/>
        <w:rPr>
          <w:rFonts w:ascii="Consolas" w:hAnsi="Consolas"/>
        </w:rPr>
      </w:pPr>
      <w:r w:rsidRPr="00340E09">
        <w:rPr>
          <w:rFonts w:ascii="Consolas" w:hAnsi="Consolas"/>
        </w:rPr>
        <w:t xml:space="preserve">      &lt;Route path="settings" component={Settings}&gt;&lt;/Route&gt;</w:t>
      </w:r>
    </w:p>
    <w:p w14:paraId="77ED9253" w14:textId="77777777" w:rsidR="00340E09" w:rsidRPr="00340E09" w:rsidRDefault="00340E09" w:rsidP="00340E09">
      <w:pPr>
        <w:spacing w:after="0" w:line="260" w:lineRule="exact"/>
        <w:rPr>
          <w:rFonts w:ascii="Consolas" w:hAnsi="Consolas"/>
        </w:rPr>
      </w:pPr>
      <w:r w:rsidRPr="00340E09">
        <w:rPr>
          <w:rFonts w:ascii="Consolas" w:hAnsi="Consolas"/>
        </w:rPr>
        <w:t xml:space="preserve">    &lt;/Route&gt;</w:t>
      </w:r>
    </w:p>
    <w:p w14:paraId="70136C44" w14:textId="77777777" w:rsidR="00340E09" w:rsidRPr="00340E09" w:rsidRDefault="00340E09" w:rsidP="00340E09">
      <w:pPr>
        <w:spacing w:after="0" w:line="260" w:lineRule="exact"/>
        <w:rPr>
          <w:rFonts w:ascii="Consolas" w:hAnsi="Consolas"/>
        </w:rPr>
      </w:pPr>
      <w:r w:rsidRPr="00340E09">
        <w:rPr>
          <w:rFonts w:ascii="Consolas" w:hAnsi="Consolas"/>
        </w:rPr>
        <w:t xml:space="preserve">  &lt;/Router&gt;,</w:t>
      </w:r>
    </w:p>
    <w:p w14:paraId="6182BE90" w14:textId="03AB595E" w:rsidR="00340E09" w:rsidRDefault="00340E09" w:rsidP="00340E09">
      <w:pPr>
        <w:spacing w:after="0" w:line="260" w:lineRule="exact"/>
        <w:rPr>
          <w:rFonts w:ascii="Consolas" w:hAnsi="Consolas"/>
        </w:rPr>
      </w:pPr>
      <w:r w:rsidRPr="00340E09">
        <w:rPr>
          <w:rFonts w:ascii="Consolas" w:hAnsi="Consolas"/>
        </w:rPr>
        <w:lastRenderedPageBreak/>
        <w:t>app);</w:t>
      </w:r>
    </w:p>
    <w:p w14:paraId="5F901FAC" w14:textId="371BEFFD" w:rsidR="00A56924" w:rsidRDefault="00A56924" w:rsidP="00340E09">
      <w:pPr>
        <w:spacing w:after="0" w:line="260" w:lineRule="exact"/>
        <w:rPr>
          <w:rFonts w:ascii="Consolas" w:hAnsi="Consolas"/>
        </w:rPr>
      </w:pPr>
    </w:p>
    <w:p w14:paraId="17CBA2C6" w14:textId="77777777" w:rsidR="00A56924" w:rsidRPr="00A56924" w:rsidRDefault="00A56924" w:rsidP="00A56924">
      <w:pPr>
        <w:spacing w:after="0" w:line="260" w:lineRule="exact"/>
        <w:rPr>
          <w:rFonts w:ascii="Consolas" w:hAnsi="Consolas"/>
        </w:rPr>
      </w:pPr>
      <w:r w:rsidRPr="00A56924">
        <w:rPr>
          <w:rFonts w:ascii="Consolas" w:hAnsi="Consolas"/>
        </w:rPr>
        <w:t>/* ./src/js/pages/Archives.js */</w:t>
      </w:r>
    </w:p>
    <w:p w14:paraId="7A304218" w14:textId="77777777" w:rsidR="00A56924" w:rsidRPr="00A56924" w:rsidRDefault="00A56924" w:rsidP="00A56924">
      <w:pPr>
        <w:spacing w:after="0" w:line="260" w:lineRule="exact"/>
        <w:rPr>
          <w:rFonts w:ascii="Consolas" w:hAnsi="Consolas"/>
        </w:rPr>
      </w:pPr>
      <w:r w:rsidRPr="00A56924">
        <w:rPr>
          <w:rFonts w:ascii="Consolas" w:hAnsi="Consolas"/>
        </w:rPr>
        <w:t>import React from "react";</w:t>
      </w:r>
    </w:p>
    <w:p w14:paraId="28648D74" w14:textId="77777777" w:rsidR="00A56924" w:rsidRPr="00A56924" w:rsidRDefault="00A56924" w:rsidP="00A56924">
      <w:pPr>
        <w:spacing w:after="0" w:line="260" w:lineRule="exact"/>
        <w:rPr>
          <w:rFonts w:ascii="Consolas" w:hAnsi="Consolas"/>
        </w:rPr>
      </w:pPr>
    </w:p>
    <w:p w14:paraId="349362FF" w14:textId="77777777" w:rsidR="00A56924" w:rsidRPr="00A56924" w:rsidRDefault="00A56924" w:rsidP="00A56924">
      <w:pPr>
        <w:spacing w:after="0" w:line="260" w:lineRule="exact"/>
        <w:rPr>
          <w:rFonts w:ascii="Consolas" w:hAnsi="Consolas"/>
        </w:rPr>
      </w:pPr>
      <w:r w:rsidRPr="00A56924">
        <w:rPr>
          <w:rFonts w:ascii="Consolas" w:hAnsi="Consolas"/>
        </w:rPr>
        <w:t>export default class Archives extends React.Component {</w:t>
      </w:r>
    </w:p>
    <w:p w14:paraId="1549B1E6" w14:textId="7CF01D73" w:rsidR="00A56924" w:rsidRDefault="00A56924" w:rsidP="00A56924">
      <w:pPr>
        <w:spacing w:after="0" w:line="260" w:lineRule="exact"/>
        <w:rPr>
          <w:rFonts w:ascii="Consolas" w:hAnsi="Consolas"/>
        </w:rPr>
      </w:pPr>
      <w:r w:rsidRPr="00A56924">
        <w:rPr>
          <w:rFonts w:ascii="Consolas" w:hAnsi="Consolas"/>
        </w:rPr>
        <w:t xml:space="preserve">  render() {</w:t>
      </w:r>
    </w:p>
    <w:p w14:paraId="22A6AECE" w14:textId="7CF74D7C" w:rsidR="00A56924" w:rsidRDefault="00A56924" w:rsidP="00A56924">
      <w:pPr>
        <w:spacing w:after="0" w:line="260" w:lineRule="exact"/>
        <w:rPr>
          <w:rFonts w:ascii="Consolas" w:hAnsi="Consolas"/>
        </w:rPr>
      </w:pPr>
      <w:r>
        <w:rPr>
          <w:rFonts w:ascii="Consolas" w:hAnsi="Consolas"/>
        </w:rPr>
        <w:t xml:space="preserve">    console.log(this.props)</w:t>
      </w:r>
    </w:p>
    <w:p w14:paraId="0C9F52A6" w14:textId="77777777" w:rsidR="0092568A" w:rsidRDefault="0092568A" w:rsidP="00A56924">
      <w:pPr>
        <w:spacing w:after="0" w:line="260" w:lineRule="exact"/>
        <w:rPr>
          <w:rFonts w:ascii="Consolas" w:hAnsi="Consolas"/>
        </w:rPr>
      </w:pPr>
      <w:r>
        <w:rPr>
          <w:rFonts w:ascii="Consolas" w:hAnsi="Consolas"/>
        </w:rPr>
        <w:t xml:space="preserve">    // “</w:t>
      </w:r>
      <w:r w:rsidRPr="0092568A">
        <w:rPr>
          <w:rFonts w:ascii="Consolas" w:hAnsi="Consolas"/>
        </w:rPr>
        <w:t>localhost:8080/index.html#/archives/some-article...</w:t>
      </w:r>
      <w:r>
        <w:rPr>
          <w:rFonts w:ascii="Consolas" w:hAnsi="Consolas"/>
        </w:rPr>
        <w:t>”</w:t>
      </w:r>
    </w:p>
    <w:p w14:paraId="36649418" w14:textId="1FB1BA5D" w:rsidR="0092568A" w:rsidRDefault="0092568A" w:rsidP="00A56924">
      <w:pPr>
        <w:spacing w:after="0" w:line="260" w:lineRule="exact"/>
        <w:rPr>
          <w:rFonts w:ascii="Consolas" w:hAnsi="Consolas"/>
        </w:rPr>
      </w:pPr>
      <w:r>
        <w:rPr>
          <w:rFonts w:ascii="Consolas" w:hAnsi="Consolas"/>
        </w:rPr>
        <w:t xml:space="preserve">    // is going to render this component</w:t>
      </w:r>
    </w:p>
    <w:p w14:paraId="00475077" w14:textId="3C5EE896" w:rsidR="0092568A" w:rsidRDefault="0092568A" w:rsidP="00A56924">
      <w:pPr>
        <w:spacing w:after="0" w:line="260" w:lineRule="exact"/>
        <w:rPr>
          <w:rFonts w:ascii="Consolas" w:hAnsi="Consolas"/>
        </w:rPr>
      </w:pPr>
      <w:r>
        <w:rPr>
          <w:rFonts w:ascii="Consolas" w:hAnsi="Consolas"/>
        </w:rPr>
        <w:t xml:space="preserve">    // Result: The message in the console log will be</w:t>
      </w:r>
    </w:p>
    <w:p w14:paraId="200D930B" w14:textId="5B42222E" w:rsidR="0092568A" w:rsidRDefault="0092568A" w:rsidP="00A56924">
      <w:pPr>
        <w:spacing w:after="0" w:line="260" w:lineRule="exact"/>
        <w:rPr>
          <w:rFonts w:ascii="Consolas" w:hAnsi="Consolas"/>
        </w:rPr>
      </w:pPr>
      <w:r>
        <w:rPr>
          <w:rFonts w:ascii="Consolas" w:hAnsi="Consolas"/>
        </w:rPr>
        <w:t xml:space="preserve">    // “Object { ... params: Object ... }”</w:t>
      </w:r>
    </w:p>
    <w:p w14:paraId="239DB364" w14:textId="61C7BE4E" w:rsidR="0092568A" w:rsidRDefault="0092568A" w:rsidP="00A56924">
      <w:pPr>
        <w:spacing w:after="0" w:line="260" w:lineRule="exact"/>
        <w:rPr>
          <w:rFonts w:ascii="Consolas" w:hAnsi="Consolas"/>
        </w:rPr>
      </w:pPr>
      <w:r>
        <w:rPr>
          <w:rFonts w:ascii="Consolas" w:hAnsi="Consolas"/>
        </w:rPr>
        <w:t xml:space="preserve">    // (params: {article: "some-article", </w:t>
      </w:r>
      <w:r w:rsidR="00F55943">
        <w:rPr>
          <w:rFonts w:ascii="Consolas" w:hAnsi="Consolas"/>
        </w:rPr>
        <w:t>__proto__: Object</w:t>
      </w:r>
      <w:r>
        <w:rPr>
          <w:rFonts w:ascii="Consolas" w:hAnsi="Consolas"/>
        </w:rPr>
        <w:t>})</w:t>
      </w:r>
    </w:p>
    <w:p w14:paraId="7D255707" w14:textId="7D3D06AE" w:rsidR="006138A6" w:rsidRDefault="006138A6" w:rsidP="00A56924">
      <w:pPr>
        <w:spacing w:after="0" w:line="260" w:lineRule="exact"/>
        <w:rPr>
          <w:rFonts w:ascii="Consolas" w:hAnsi="Consolas"/>
        </w:rPr>
      </w:pPr>
      <w:r>
        <w:rPr>
          <w:rFonts w:ascii="Consolas" w:hAnsi="Consolas"/>
        </w:rPr>
        <w:t xml:space="preserve">    const { params } = this.props; // This is called object </w:t>
      </w:r>
      <w:r w:rsidR="00F37F71" w:rsidRPr="00F37F71">
        <w:rPr>
          <w:rFonts w:ascii="Consolas" w:hAnsi="Consolas"/>
        </w:rPr>
        <w:t>destructuring</w:t>
      </w:r>
    </w:p>
    <w:p w14:paraId="5D014E00" w14:textId="0B61944F" w:rsidR="006138A6" w:rsidRPr="00A56924" w:rsidRDefault="006138A6" w:rsidP="00A56924">
      <w:pPr>
        <w:spacing w:after="0" w:line="260" w:lineRule="exact"/>
        <w:rPr>
          <w:rFonts w:ascii="Consolas" w:hAnsi="Consolas"/>
        </w:rPr>
      </w:pPr>
      <w:r>
        <w:rPr>
          <w:rFonts w:ascii="Consolas" w:hAnsi="Consolas"/>
        </w:rPr>
        <w:t xml:space="preserve">    const {</w:t>
      </w:r>
      <w:r w:rsidR="00F37F71">
        <w:rPr>
          <w:rFonts w:ascii="Consolas" w:hAnsi="Consolas"/>
        </w:rPr>
        <w:t xml:space="preserve"> article </w:t>
      </w:r>
      <w:r>
        <w:rPr>
          <w:rFonts w:ascii="Consolas" w:hAnsi="Consolas"/>
        </w:rPr>
        <w:t>}</w:t>
      </w:r>
      <w:r w:rsidR="00F37F71">
        <w:rPr>
          <w:rFonts w:ascii="Consolas" w:hAnsi="Consolas"/>
        </w:rPr>
        <w:t xml:space="preserve"> = params;</w:t>
      </w:r>
    </w:p>
    <w:p w14:paraId="473A6F30" w14:textId="77777777" w:rsidR="00A56924" w:rsidRPr="00A56924" w:rsidRDefault="00A56924" w:rsidP="00A56924">
      <w:pPr>
        <w:spacing w:after="0" w:line="260" w:lineRule="exact"/>
        <w:rPr>
          <w:rFonts w:ascii="Consolas" w:hAnsi="Consolas"/>
        </w:rPr>
      </w:pPr>
      <w:r w:rsidRPr="00A56924">
        <w:rPr>
          <w:rFonts w:ascii="Consolas" w:hAnsi="Consolas"/>
        </w:rPr>
        <w:t xml:space="preserve">    return (</w:t>
      </w:r>
    </w:p>
    <w:p w14:paraId="27C86BD7" w14:textId="5A458775" w:rsidR="00A56924" w:rsidRPr="00A56924" w:rsidRDefault="00A56924" w:rsidP="00A56924">
      <w:pPr>
        <w:spacing w:after="0" w:line="260" w:lineRule="exact"/>
        <w:rPr>
          <w:rFonts w:ascii="Consolas" w:hAnsi="Consolas"/>
        </w:rPr>
      </w:pPr>
      <w:r w:rsidRPr="00A56924">
        <w:rPr>
          <w:rFonts w:ascii="Consolas" w:hAnsi="Consolas"/>
        </w:rPr>
        <w:t xml:space="preserve">      &lt;h1&gt;Archives</w:t>
      </w:r>
      <w:r w:rsidR="006138A6">
        <w:rPr>
          <w:rFonts w:ascii="Consolas" w:hAnsi="Consolas"/>
        </w:rPr>
        <w:t xml:space="preserve"> ({article})</w:t>
      </w:r>
      <w:r w:rsidRPr="00A56924">
        <w:rPr>
          <w:rFonts w:ascii="Consolas" w:hAnsi="Consolas"/>
        </w:rPr>
        <w:t>&lt;/h1&gt;</w:t>
      </w:r>
    </w:p>
    <w:p w14:paraId="4EDDE40E" w14:textId="77777777" w:rsidR="00A56924" w:rsidRPr="00A56924" w:rsidRDefault="00A56924" w:rsidP="00A56924">
      <w:pPr>
        <w:spacing w:after="0" w:line="260" w:lineRule="exact"/>
        <w:rPr>
          <w:rFonts w:ascii="Consolas" w:hAnsi="Consolas"/>
        </w:rPr>
      </w:pPr>
      <w:r w:rsidRPr="00A56924">
        <w:rPr>
          <w:rFonts w:ascii="Consolas" w:hAnsi="Consolas"/>
        </w:rPr>
        <w:t xml:space="preserve">    );</w:t>
      </w:r>
    </w:p>
    <w:p w14:paraId="3182DBD5" w14:textId="77777777" w:rsidR="00A56924" w:rsidRPr="00A56924" w:rsidRDefault="00A56924" w:rsidP="00A56924">
      <w:pPr>
        <w:spacing w:after="0" w:line="260" w:lineRule="exact"/>
        <w:rPr>
          <w:rFonts w:ascii="Consolas" w:hAnsi="Consolas"/>
        </w:rPr>
      </w:pPr>
      <w:r w:rsidRPr="00A56924">
        <w:rPr>
          <w:rFonts w:ascii="Consolas" w:hAnsi="Consolas"/>
        </w:rPr>
        <w:t xml:space="preserve">  }</w:t>
      </w:r>
    </w:p>
    <w:p w14:paraId="5C98841B" w14:textId="29363B32" w:rsidR="00F37F71" w:rsidRDefault="00A56924" w:rsidP="00A56924">
      <w:pPr>
        <w:spacing w:after="0" w:line="260" w:lineRule="exact"/>
        <w:rPr>
          <w:rFonts w:ascii="Consolas" w:hAnsi="Consolas"/>
        </w:rPr>
      </w:pPr>
      <w:r w:rsidRPr="00A56924">
        <w:rPr>
          <w:rFonts w:ascii="Consolas" w:hAnsi="Consolas"/>
        </w:rPr>
        <w:t>}</w:t>
      </w:r>
    </w:p>
    <w:p w14:paraId="2089BBEA" w14:textId="5EFAD62C" w:rsidR="00F37F71" w:rsidRDefault="00F37F71" w:rsidP="00A56924">
      <w:pPr>
        <w:spacing w:after="0" w:line="260" w:lineRule="exact"/>
        <w:rPr>
          <w:rFonts w:ascii="Consolas" w:hAnsi="Consolas"/>
        </w:rPr>
      </w:pPr>
    </w:p>
    <w:p w14:paraId="57F751D7" w14:textId="3C044DE1" w:rsidR="00F37F71" w:rsidRDefault="00F37F71" w:rsidP="00A56924">
      <w:pPr>
        <w:spacing w:after="0" w:line="260" w:lineRule="exact"/>
        <w:rPr>
          <w:rFonts w:asciiTheme="minorHAnsi" w:hAnsiTheme="minorHAnsi"/>
        </w:rPr>
      </w:pPr>
      <w:r w:rsidRPr="00F37F71">
        <w:rPr>
          <w:rFonts w:asciiTheme="minorHAnsi" w:hAnsiTheme="minorHAnsi"/>
        </w:rPr>
        <w:t>Another thing you can do is that you can use query variables</w:t>
      </w:r>
    </w:p>
    <w:p w14:paraId="0C2C7E25" w14:textId="4F29FF7D" w:rsidR="00F37F71" w:rsidRDefault="00F37F71" w:rsidP="00F37F71">
      <w:pPr>
        <w:pStyle w:val="a3"/>
        <w:numPr>
          <w:ilvl w:val="0"/>
          <w:numId w:val="2"/>
        </w:numPr>
        <w:spacing w:after="0" w:line="260" w:lineRule="exact"/>
        <w:rPr>
          <w:rFonts w:asciiTheme="minorHAnsi" w:hAnsiTheme="minorHAnsi"/>
        </w:rPr>
      </w:pPr>
      <w:r>
        <w:rPr>
          <w:rFonts w:asciiTheme="minorHAnsi" w:hAnsiTheme="minorHAnsi"/>
        </w:rPr>
        <w:t>Change the address to something like “</w:t>
      </w:r>
      <w:r w:rsidRPr="00F37F71">
        <w:rPr>
          <w:rFonts w:asciiTheme="minorHAnsi" w:hAnsiTheme="minorHAnsi"/>
        </w:rPr>
        <w:t>localhost:8080/index.html#/archives/some-article</w:t>
      </w:r>
      <w:r>
        <w:rPr>
          <w:rFonts w:asciiTheme="minorHAnsi" w:hAnsiTheme="minorHAnsi"/>
        </w:rPr>
        <w:t>…?date=today</w:t>
      </w:r>
      <w:r w:rsidR="004B265F">
        <w:rPr>
          <w:rFonts w:asciiTheme="minorHAnsi" w:hAnsiTheme="minorHAnsi"/>
        </w:rPr>
        <w:t>?filter=none</w:t>
      </w:r>
      <w:r>
        <w:rPr>
          <w:rFonts w:asciiTheme="minorHAnsi" w:hAnsiTheme="minorHAnsi"/>
        </w:rPr>
        <w:t>”</w:t>
      </w:r>
    </w:p>
    <w:p w14:paraId="19D39581" w14:textId="645EB18D" w:rsidR="00C65DB5" w:rsidRDefault="00F37F71" w:rsidP="003A4A56">
      <w:pPr>
        <w:pStyle w:val="a3"/>
        <w:numPr>
          <w:ilvl w:val="0"/>
          <w:numId w:val="2"/>
        </w:numPr>
        <w:spacing w:after="0" w:line="260" w:lineRule="exact"/>
        <w:rPr>
          <w:rFonts w:asciiTheme="minorHAnsi" w:hAnsiTheme="minorHAnsi"/>
        </w:rPr>
      </w:pPr>
      <w:r>
        <w:rPr>
          <w:rFonts w:asciiTheme="minorHAnsi" w:hAnsiTheme="minorHAnsi"/>
        </w:rPr>
        <w:t xml:space="preserve">Now if you look at the object printed out in the console log, </w:t>
      </w:r>
      <w:r w:rsidR="004B265F">
        <w:rPr>
          <w:rFonts w:asciiTheme="minorHAnsi" w:hAnsiTheme="minorHAnsi"/>
        </w:rPr>
        <w:t>one can find the “date” and “filter” inside</w:t>
      </w:r>
      <w:r w:rsidR="00155CB5">
        <w:rPr>
          <w:rFonts w:asciiTheme="minorHAnsi" w:hAnsiTheme="minorHAnsi"/>
        </w:rPr>
        <w:t xml:space="preserve"> “</w:t>
      </w:r>
      <w:r w:rsidR="004B265F" w:rsidRPr="00155CB5">
        <w:rPr>
          <w:rFonts w:asciiTheme="minorHAnsi" w:hAnsiTheme="minorHAnsi"/>
          <w:noProof/>
        </w:rPr>
        <w:t>location.query</w:t>
      </w:r>
      <w:r w:rsidR="00155CB5" w:rsidRPr="00155CB5">
        <w:rPr>
          <w:rFonts w:asciiTheme="minorHAnsi" w:hAnsiTheme="minorHAnsi"/>
          <w:noProof/>
        </w:rPr>
        <w:t>”</w:t>
      </w:r>
      <w:r w:rsidR="004B265F">
        <w:rPr>
          <w:rFonts w:asciiTheme="minorHAnsi" w:hAnsiTheme="minorHAnsi"/>
        </w:rPr>
        <w:t xml:space="preserve"> object</w:t>
      </w:r>
    </w:p>
    <w:p w14:paraId="1142A3B7" w14:textId="67591E72" w:rsidR="003A4A56" w:rsidRDefault="003A4A56" w:rsidP="003A4A56">
      <w:pPr>
        <w:spacing w:after="0" w:line="260" w:lineRule="exact"/>
        <w:rPr>
          <w:rFonts w:asciiTheme="minorHAnsi" w:hAnsiTheme="minorHAnsi"/>
        </w:rPr>
      </w:pPr>
    </w:p>
    <w:p w14:paraId="520F04FC" w14:textId="77777777" w:rsidR="00441B8A" w:rsidRPr="00441B8A" w:rsidRDefault="00441B8A" w:rsidP="00441B8A">
      <w:pPr>
        <w:spacing w:after="0" w:line="260" w:lineRule="exact"/>
        <w:rPr>
          <w:rFonts w:ascii="Consolas" w:hAnsi="Consolas"/>
        </w:rPr>
      </w:pPr>
      <w:r w:rsidRPr="00441B8A">
        <w:rPr>
          <w:rFonts w:ascii="Consolas" w:hAnsi="Consolas"/>
        </w:rPr>
        <w:t>/* ./src/js/pages/Archives.js */</w:t>
      </w:r>
    </w:p>
    <w:p w14:paraId="253F1B6E" w14:textId="77777777" w:rsidR="00441B8A" w:rsidRPr="00441B8A" w:rsidRDefault="00441B8A" w:rsidP="00441B8A">
      <w:pPr>
        <w:spacing w:after="0" w:line="260" w:lineRule="exact"/>
        <w:rPr>
          <w:rFonts w:ascii="Consolas" w:hAnsi="Consolas"/>
        </w:rPr>
      </w:pPr>
      <w:r w:rsidRPr="00441B8A">
        <w:rPr>
          <w:rFonts w:ascii="Consolas" w:hAnsi="Consolas"/>
        </w:rPr>
        <w:t>import React from "react";</w:t>
      </w:r>
    </w:p>
    <w:p w14:paraId="010C0350" w14:textId="77777777" w:rsidR="00441B8A" w:rsidRPr="00441B8A" w:rsidRDefault="00441B8A" w:rsidP="00441B8A">
      <w:pPr>
        <w:spacing w:after="0" w:line="260" w:lineRule="exact"/>
        <w:rPr>
          <w:rFonts w:ascii="Consolas" w:hAnsi="Consolas"/>
        </w:rPr>
      </w:pPr>
    </w:p>
    <w:p w14:paraId="44E7B7F4" w14:textId="77777777" w:rsidR="00441B8A" w:rsidRPr="00441B8A" w:rsidRDefault="00441B8A" w:rsidP="00441B8A">
      <w:pPr>
        <w:spacing w:after="0" w:line="260" w:lineRule="exact"/>
        <w:rPr>
          <w:rFonts w:ascii="Consolas" w:hAnsi="Consolas"/>
        </w:rPr>
      </w:pPr>
      <w:r w:rsidRPr="00441B8A">
        <w:rPr>
          <w:rFonts w:ascii="Consolas" w:hAnsi="Consolas"/>
        </w:rPr>
        <w:t>export default class Archives extends React.Component {</w:t>
      </w:r>
    </w:p>
    <w:p w14:paraId="0888E5B6" w14:textId="77777777" w:rsidR="00441B8A" w:rsidRPr="00441B8A" w:rsidRDefault="00441B8A" w:rsidP="00441B8A">
      <w:pPr>
        <w:spacing w:after="0" w:line="260" w:lineRule="exact"/>
        <w:rPr>
          <w:rFonts w:ascii="Consolas" w:hAnsi="Consolas"/>
        </w:rPr>
      </w:pPr>
      <w:r w:rsidRPr="00441B8A">
        <w:rPr>
          <w:rFonts w:ascii="Consolas" w:hAnsi="Consolas"/>
        </w:rPr>
        <w:t xml:space="preserve">  render() {</w:t>
      </w:r>
    </w:p>
    <w:p w14:paraId="06E11C6F" w14:textId="77777777" w:rsidR="00441B8A" w:rsidRPr="00441B8A" w:rsidRDefault="00441B8A" w:rsidP="00441B8A">
      <w:pPr>
        <w:spacing w:after="0" w:line="260" w:lineRule="exact"/>
        <w:rPr>
          <w:rFonts w:ascii="Consolas" w:hAnsi="Consolas"/>
        </w:rPr>
      </w:pPr>
      <w:r w:rsidRPr="00441B8A">
        <w:rPr>
          <w:rFonts w:ascii="Consolas" w:hAnsi="Consolas"/>
        </w:rPr>
        <w:t xml:space="preserve">    console.log(this.props)</w:t>
      </w:r>
    </w:p>
    <w:p w14:paraId="2D11D3E6" w14:textId="77777777" w:rsidR="00441B8A" w:rsidRPr="00441B8A" w:rsidRDefault="00441B8A" w:rsidP="00441B8A">
      <w:pPr>
        <w:spacing w:after="0" w:line="260" w:lineRule="exact"/>
        <w:rPr>
          <w:rFonts w:ascii="Consolas" w:hAnsi="Consolas"/>
        </w:rPr>
      </w:pPr>
      <w:r w:rsidRPr="00441B8A">
        <w:rPr>
          <w:rFonts w:ascii="Consolas" w:hAnsi="Consolas"/>
        </w:rPr>
        <w:t xml:space="preserve">    const { params } = this.props; // This is called object destructuring</w:t>
      </w:r>
    </w:p>
    <w:p w14:paraId="1FFAE969" w14:textId="2B885ED0" w:rsidR="00441B8A" w:rsidRDefault="00441B8A" w:rsidP="00441B8A">
      <w:pPr>
        <w:spacing w:after="0" w:line="260" w:lineRule="exact"/>
        <w:rPr>
          <w:rFonts w:ascii="Consolas" w:hAnsi="Consolas"/>
        </w:rPr>
      </w:pPr>
      <w:r w:rsidRPr="00441B8A">
        <w:rPr>
          <w:rFonts w:ascii="Consolas" w:hAnsi="Consolas"/>
        </w:rPr>
        <w:t xml:space="preserve">    const { article } = params;</w:t>
      </w:r>
    </w:p>
    <w:p w14:paraId="29AA0D0F" w14:textId="0340C1FE" w:rsidR="00441B8A" w:rsidRDefault="00441B8A" w:rsidP="00441B8A">
      <w:pPr>
        <w:spacing w:after="0" w:line="260" w:lineRule="exact"/>
        <w:rPr>
          <w:rFonts w:ascii="Consolas" w:hAnsi="Consolas"/>
        </w:rPr>
      </w:pPr>
      <w:r>
        <w:rPr>
          <w:rFonts w:ascii="Consolas" w:hAnsi="Consolas"/>
        </w:rPr>
        <w:t xml:space="preserve">    const { query } = this.props.location;</w:t>
      </w:r>
    </w:p>
    <w:p w14:paraId="58AF54F8" w14:textId="595BA2FB" w:rsidR="00441B8A" w:rsidRPr="00441B8A" w:rsidRDefault="00441B8A" w:rsidP="00441B8A">
      <w:pPr>
        <w:spacing w:after="0" w:line="260" w:lineRule="exact"/>
        <w:rPr>
          <w:rFonts w:ascii="Consolas" w:hAnsi="Consolas"/>
        </w:rPr>
      </w:pPr>
      <w:r>
        <w:rPr>
          <w:rFonts w:ascii="Consolas" w:hAnsi="Consolas"/>
        </w:rPr>
        <w:t xml:space="preserve">    const { date, filter } = query;</w:t>
      </w:r>
    </w:p>
    <w:p w14:paraId="77D9263A" w14:textId="665EDB47" w:rsidR="00441B8A" w:rsidRDefault="00441B8A" w:rsidP="00441B8A">
      <w:pPr>
        <w:spacing w:after="0" w:line="260" w:lineRule="exact"/>
        <w:rPr>
          <w:rFonts w:ascii="Consolas" w:hAnsi="Consolas"/>
        </w:rPr>
      </w:pPr>
      <w:r w:rsidRPr="00441B8A">
        <w:rPr>
          <w:rFonts w:ascii="Consolas" w:hAnsi="Consolas"/>
        </w:rPr>
        <w:t xml:space="preserve">    return (</w:t>
      </w:r>
    </w:p>
    <w:p w14:paraId="600F20DD" w14:textId="0A3E88AC" w:rsidR="00441B8A" w:rsidRPr="00441B8A" w:rsidRDefault="00441B8A" w:rsidP="00441B8A">
      <w:pPr>
        <w:spacing w:after="0" w:line="260" w:lineRule="exact"/>
        <w:rPr>
          <w:rFonts w:ascii="Consolas" w:hAnsi="Consolas"/>
        </w:rPr>
      </w:pPr>
      <w:r>
        <w:rPr>
          <w:rFonts w:ascii="Consolas" w:hAnsi="Consolas"/>
        </w:rPr>
        <w:t xml:space="preserve">      &lt;div&gt;</w:t>
      </w:r>
    </w:p>
    <w:p w14:paraId="609C6B0A" w14:textId="1C0DE57C" w:rsidR="00441B8A" w:rsidRDefault="00441B8A" w:rsidP="00441B8A">
      <w:pPr>
        <w:spacing w:after="0" w:line="260" w:lineRule="exact"/>
        <w:rPr>
          <w:rFonts w:ascii="Consolas" w:hAnsi="Consolas"/>
        </w:rPr>
      </w:pPr>
      <w:r w:rsidRPr="00441B8A">
        <w:rPr>
          <w:rFonts w:ascii="Consolas" w:hAnsi="Consolas"/>
        </w:rPr>
        <w:t xml:space="preserve">    </w:t>
      </w:r>
      <w:r>
        <w:rPr>
          <w:rFonts w:ascii="Consolas" w:hAnsi="Consolas"/>
        </w:rPr>
        <w:t xml:space="preserve">  </w:t>
      </w:r>
      <w:r w:rsidRPr="00441B8A">
        <w:rPr>
          <w:rFonts w:ascii="Consolas" w:hAnsi="Consolas"/>
        </w:rPr>
        <w:t xml:space="preserve">  &lt;h1&gt;Archives ({article})&lt;/h1&gt;</w:t>
      </w:r>
    </w:p>
    <w:p w14:paraId="5C2985F6" w14:textId="763A868F" w:rsidR="00441B8A" w:rsidRDefault="00441B8A" w:rsidP="00441B8A">
      <w:pPr>
        <w:spacing w:after="0" w:line="260" w:lineRule="exact"/>
        <w:rPr>
          <w:rFonts w:ascii="Consolas" w:hAnsi="Consolas"/>
        </w:rPr>
      </w:pPr>
      <w:r>
        <w:rPr>
          <w:rFonts w:ascii="Consolas" w:hAnsi="Consolas"/>
        </w:rPr>
        <w:t xml:space="preserve">        &lt;h4&gt;date: {date}, filter: {filter}&lt;/h4&gt;</w:t>
      </w:r>
    </w:p>
    <w:p w14:paraId="449E11C6" w14:textId="4D525947" w:rsidR="00441B8A" w:rsidRPr="00441B8A" w:rsidRDefault="00441B8A" w:rsidP="00441B8A">
      <w:pPr>
        <w:spacing w:after="0" w:line="260" w:lineRule="exact"/>
        <w:rPr>
          <w:rFonts w:ascii="Consolas" w:hAnsi="Consolas"/>
        </w:rPr>
      </w:pPr>
      <w:r>
        <w:rPr>
          <w:rFonts w:ascii="Consolas" w:hAnsi="Consolas"/>
        </w:rPr>
        <w:t xml:space="preserve">      &lt;/div&gt;</w:t>
      </w:r>
    </w:p>
    <w:p w14:paraId="6BC35518" w14:textId="77777777" w:rsidR="00441B8A" w:rsidRPr="00441B8A" w:rsidRDefault="00441B8A" w:rsidP="00441B8A">
      <w:pPr>
        <w:spacing w:after="0" w:line="260" w:lineRule="exact"/>
        <w:rPr>
          <w:rFonts w:ascii="Consolas" w:hAnsi="Consolas"/>
        </w:rPr>
      </w:pPr>
      <w:r w:rsidRPr="00441B8A">
        <w:rPr>
          <w:rFonts w:ascii="Consolas" w:hAnsi="Consolas"/>
        </w:rPr>
        <w:t xml:space="preserve">    );</w:t>
      </w:r>
    </w:p>
    <w:p w14:paraId="3FA45A3A" w14:textId="77777777" w:rsidR="00441B8A" w:rsidRPr="00441B8A" w:rsidRDefault="00441B8A" w:rsidP="00441B8A">
      <w:pPr>
        <w:spacing w:after="0" w:line="260" w:lineRule="exact"/>
        <w:rPr>
          <w:rFonts w:ascii="Consolas" w:hAnsi="Consolas"/>
        </w:rPr>
      </w:pPr>
      <w:r w:rsidRPr="00441B8A">
        <w:rPr>
          <w:rFonts w:ascii="Consolas" w:hAnsi="Consolas"/>
        </w:rPr>
        <w:t xml:space="preserve">  }</w:t>
      </w:r>
    </w:p>
    <w:p w14:paraId="0F2D9E38" w14:textId="1B49E313" w:rsidR="00E85C55" w:rsidRDefault="00441B8A" w:rsidP="00D03C43">
      <w:pPr>
        <w:spacing w:after="0" w:line="260" w:lineRule="exact"/>
        <w:rPr>
          <w:rFonts w:ascii="Consolas" w:hAnsi="Consolas"/>
        </w:rPr>
      </w:pPr>
      <w:r w:rsidRPr="00441B8A">
        <w:rPr>
          <w:rFonts w:ascii="Consolas" w:hAnsi="Consolas"/>
        </w:rPr>
        <w:t>}</w:t>
      </w:r>
    </w:p>
    <w:p w14:paraId="0E4C2C3D" w14:textId="572240D7" w:rsidR="00E85C55" w:rsidRDefault="00E85C55" w:rsidP="00D03C43">
      <w:pPr>
        <w:spacing w:after="0" w:line="260" w:lineRule="exact"/>
        <w:rPr>
          <w:rFonts w:ascii="Consolas" w:hAnsi="Consolas"/>
        </w:rPr>
      </w:pPr>
    </w:p>
    <w:p w14:paraId="581E6281" w14:textId="73FFFA1E" w:rsidR="00EE5576" w:rsidRPr="00EE5576" w:rsidRDefault="00EE5576" w:rsidP="00EE5576">
      <w:pPr>
        <w:spacing w:after="0" w:line="260" w:lineRule="exact"/>
        <w:rPr>
          <w:rFonts w:asciiTheme="minorHAnsi" w:hAnsiTheme="minorHAnsi"/>
        </w:rPr>
      </w:pPr>
      <w:r w:rsidRPr="00EE5576">
        <w:rPr>
          <w:rFonts w:asciiTheme="minorHAnsi" w:hAnsiTheme="minorHAnsi"/>
        </w:rPr>
        <w:t>After clicking into the link, we want the element in the navigation bar to have the active effect</w:t>
      </w:r>
    </w:p>
    <w:p w14:paraId="7879F7B7" w14:textId="77777777" w:rsidR="00EE5576" w:rsidRDefault="00EE5576" w:rsidP="00D03C43">
      <w:pPr>
        <w:spacing w:after="0" w:line="260" w:lineRule="exact"/>
        <w:rPr>
          <w:rFonts w:ascii="Consolas" w:hAnsi="Consolas"/>
        </w:rPr>
      </w:pPr>
    </w:p>
    <w:p w14:paraId="50FD4140" w14:textId="77777777" w:rsidR="00D03C43" w:rsidRDefault="00D03C43" w:rsidP="00D03C43">
      <w:pPr>
        <w:spacing w:after="0" w:line="260" w:lineRule="exact"/>
        <w:rPr>
          <w:rFonts w:ascii="Consolas" w:hAnsi="Consolas"/>
        </w:rPr>
      </w:pPr>
      <w:r>
        <w:rPr>
          <w:rFonts w:ascii="Consolas" w:hAnsi="Consolas"/>
        </w:rPr>
        <w:t>/* ./src/js/pages/Layout.js */</w:t>
      </w:r>
    </w:p>
    <w:p w14:paraId="1EBD2804" w14:textId="77777777" w:rsidR="00D03C43" w:rsidRDefault="00D03C43" w:rsidP="00D03C43">
      <w:pPr>
        <w:spacing w:after="0" w:line="260" w:lineRule="exact"/>
        <w:rPr>
          <w:rFonts w:ascii="Consolas" w:hAnsi="Consolas"/>
        </w:rPr>
      </w:pPr>
      <w:r>
        <w:rPr>
          <w:rFonts w:ascii="Consolas" w:hAnsi="Consolas"/>
        </w:rPr>
        <w:t>import { Link } from "react-router"; // So that we have the “Link” tag</w:t>
      </w:r>
    </w:p>
    <w:p w14:paraId="59B4ED48" w14:textId="77777777" w:rsidR="00D03C43" w:rsidRDefault="00D03C43" w:rsidP="00D03C43">
      <w:pPr>
        <w:spacing w:after="0" w:line="260" w:lineRule="exact"/>
        <w:rPr>
          <w:rFonts w:ascii="Consolas" w:hAnsi="Consolas"/>
        </w:rPr>
      </w:pPr>
      <w:r>
        <w:rPr>
          <w:rFonts w:ascii="Consolas" w:hAnsi="Consolas"/>
        </w:rPr>
        <w:t>import React from "react";</w:t>
      </w:r>
    </w:p>
    <w:p w14:paraId="0CFFB61B" w14:textId="77777777" w:rsidR="00D03C43" w:rsidRDefault="00D03C43" w:rsidP="00D03C43">
      <w:pPr>
        <w:spacing w:after="0" w:line="260" w:lineRule="exact"/>
        <w:rPr>
          <w:rFonts w:ascii="Consolas" w:hAnsi="Consolas"/>
        </w:rPr>
      </w:pPr>
    </w:p>
    <w:p w14:paraId="48F9E035" w14:textId="0B5D8F0F" w:rsidR="00D03C43" w:rsidRDefault="00D03C43" w:rsidP="00D03C43">
      <w:pPr>
        <w:spacing w:after="0" w:line="260" w:lineRule="exact"/>
        <w:rPr>
          <w:rFonts w:ascii="Consolas" w:hAnsi="Consolas"/>
        </w:rPr>
      </w:pPr>
      <w:r>
        <w:rPr>
          <w:rFonts w:ascii="Consolas" w:hAnsi="Consolas"/>
        </w:rPr>
        <w:t>export default class Layout extends React</w:t>
      </w:r>
      <w:r w:rsidRPr="00155CB5">
        <w:rPr>
          <w:rFonts w:ascii="Consolas" w:hAnsi="Consolas"/>
          <w:noProof/>
        </w:rPr>
        <w:t>.Component</w:t>
      </w:r>
      <w:r>
        <w:rPr>
          <w:rFonts w:ascii="Consolas" w:hAnsi="Consolas"/>
        </w:rPr>
        <w:t xml:space="preserve"> {</w:t>
      </w:r>
    </w:p>
    <w:p w14:paraId="47018BD0" w14:textId="3F0A0B7B" w:rsidR="00E85C55" w:rsidRDefault="00E85C55" w:rsidP="00D03C43">
      <w:pPr>
        <w:spacing w:after="0" w:line="260" w:lineRule="exact"/>
        <w:rPr>
          <w:rFonts w:ascii="Consolas" w:hAnsi="Consolas"/>
        </w:rPr>
      </w:pPr>
      <w:r>
        <w:rPr>
          <w:rFonts w:ascii="Consolas" w:hAnsi="Consolas"/>
        </w:rPr>
        <w:t xml:space="preserve">  navigate() {</w:t>
      </w:r>
    </w:p>
    <w:p w14:paraId="7F6742A6" w14:textId="1D2E1FA4" w:rsidR="00E85C55" w:rsidRDefault="00E85C55" w:rsidP="00D03C43">
      <w:pPr>
        <w:spacing w:after="0" w:line="260" w:lineRule="exact"/>
        <w:rPr>
          <w:rFonts w:ascii="Consolas" w:hAnsi="Consolas"/>
        </w:rPr>
      </w:pPr>
      <w:r>
        <w:rPr>
          <w:rFonts w:ascii="Consolas" w:hAnsi="Consolas"/>
        </w:rPr>
        <w:t xml:space="preserve">    this.props.history.replaceState(null, "/");</w:t>
      </w:r>
    </w:p>
    <w:p w14:paraId="0D80A4CF" w14:textId="11F1F81B" w:rsidR="00E85C55" w:rsidRDefault="00E85C55" w:rsidP="00D03C43">
      <w:pPr>
        <w:spacing w:after="0" w:line="260" w:lineRule="exact"/>
        <w:rPr>
          <w:rFonts w:ascii="Consolas" w:hAnsi="Consolas"/>
        </w:rPr>
      </w:pPr>
      <w:r>
        <w:rPr>
          <w:rFonts w:ascii="Consolas" w:hAnsi="Consolas"/>
        </w:rPr>
        <w:t xml:space="preserve">  }</w:t>
      </w:r>
    </w:p>
    <w:p w14:paraId="351B2626" w14:textId="3EF2EECF" w:rsidR="00D03C43" w:rsidRDefault="00D03C43" w:rsidP="00D03C43">
      <w:pPr>
        <w:spacing w:after="0" w:line="260" w:lineRule="exact"/>
        <w:rPr>
          <w:rFonts w:ascii="Consolas" w:hAnsi="Consolas"/>
        </w:rPr>
      </w:pPr>
      <w:r>
        <w:rPr>
          <w:rFonts w:ascii="Consolas" w:hAnsi="Consolas"/>
        </w:rPr>
        <w:t xml:space="preserve">  render() {</w:t>
      </w:r>
    </w:p>
    <w:p w14:paraId="08C047EE" w14:textId="2ABA334D" w:rsidR="00681992" w:rsidRDefault="00681992" w:rsidP="00D03C43">
      <w:pPr>
        <w:spacing w:after="0" w:line="260" w:lineRule="exact"/>
        <w:rPr>
          <w:rFonts w:ascii="Consolas" w:hAnsi="Consolas"/>
        </w:rPr>
      </w:pPr>
      <w:r>
        <w:rPr>
          <w:rFonts w:ascii="Consolas" w:hAnsi="Consolas"/>
        </w:rPr>
        <w:t xml:space="preserve">    const { history } = this.props;</w:t>
      </w:r>
    </w:p>
    <w:p w14:paraId="444EE1AC" w14:textId="4D59AE09" w:rsidR="00681992" w:rsidRDefault="00681992" w:rsidP="00D03C43">
      <w:pPr>
        <w:spacing w:after="0" w:line="260" w:lineRule="exact"/>
        <w:rPr>
          <w:rFonts w:ascii="Consolas" w:hAnsi="Consolas"/>
        </w:rPr>
      </w:pPr>
      <w:r>
        <w:rPr>
          <w:rFonts w:ascii="Consolas" w:hAnsi="Consolas"/>
        </w:rPr>
        <w:t xml:space="preserve">    console.log(history.isActive("archives"));</w:t>
      </w:r>
    </w:p>
    <w:p w14:paraId="58774695" w14:textId="634A7803" w:rsidR="00681992" w:rsidRDefault="00681992" w:rsidP="00D03C43">
      <w:pPr>
        <w:spacing w:after="0" w:line="260" w:lineRule="exact"/>
        <w:rPr>
          <w:rFonts w:ascii="Consolas" w:hAnsi="Consolas"/>
        </w:rPr>
      </w:pPr>
      <w:r>
        <w:rPr>
          <w:rFonts w:ascii="Consolas" w:hAnsi="Consolas"/>
        </w:rPr>
        <w:lastRenderedPageBreak/>
        <w:t xml:space="preserve">    // 2. Another way to tell if the link “archives” is clicked.</w:t>
      </w:r>
    </w:p>
    <w:p w14:paraId="4FC4E2F7" w14:textId="4C75EE79" w:rsidR="00681992" w:rsidRDefault="00681992" w:rsidP="00D03C43">
      <w:pPr>
        <w:spacing w:after="0" w:line="260" w:lineRule="exact"/>
        <w:rPr>
          <w:rFonts w:ascii="Consolas" w:hAnsi="Consolas"/>
        </w:rPr>
      </w:pPr>
      <w:r>
        <w:rPr>
          <w:rFonts w:ascii="Consolas" w:hAnsi="Consolas"/>
        </w:rPr>
        <w:t xml:space="preserve">    // If so, the console will print “true”, if not, “false” will be printed.</w:t>
      </w:r>
    </w:p>
    <w:p w14:paraId="6D9351EC" w14:textId="77777777" w:rsidR="00D03C43" w:rsidRDefault="00D03C43" w:rsidP="00D03C43">
      <w:pPr>
        <w:spacing w:after="0" w:line="260" w:lineRule="exact"/>
        <w:rPr>
          <w:rFonts w:ascii="Consolas" w:hAnsi="Consolas"/>
        </w:rPr>
      </w:pPr>
      <w:r>
        <w:rPr>
          <w:rFonts w:ascii="Consolas" w:hAnsi="Consolas"/>
        </w:rPr>
        <w:t xml:space="preserve">    return (</w:t>
      </w:r>
    </w:p>
    <w:p w14:paraId="47BACDEF" w14:textId="77777777" w:rsidR="00D03C43" w:rsidRDefault="00D03C43" w:rsidP="00D03C43">
      <w:pPr>
        <w:spacing w:after="0" w:line="260" w:lineRule="exact"/>
        <w:rPr>
          <w:rFonts w:ascii="Consolas" w:hAnsi="Consolas"/>
        </w:rPr>
      </w:pPr>
      <w:r>
        <w:rPr>
          <w:rFonts w:ascii="Consolas" w:hAnsi="Consolas"/>
        </w:rPr>
        <w:t xml:space="preserve">      &lt;h1&gt;KillerNews.net&lt;/h1&gt;</w:t>
      </w:r>
    </w:p>
    <w:p w14:paraId="647B25C2" w14:textId="77777777" w:rsidR="00D03C43" w:rsidRDefault="00D03C43" w:rsidP="00D03C43">
      <w:pPr>
        <w:spacing w:after="0" w:line="260" w:lineRule="exact"/>
        <w:rPr>
          <w:rFonts w:ascii="Consolas" w:hAnsi="Consolas"/>
        </w:rPr>
      </w:pPr>
      <w:r>
        <w:rPr>
          <w:rFonts w:ascii="Consolas" w:hAnsi="Consolas"/>
        </w:rPr>
        <w:t xml:space="preserve">      {this.props.children}</w:t>
      </w:r>
    </w:p>
    <w:p w14:paraId="244822C5" w14:textId="07969859" w:rsidR="00D03C43" w:rsidRDefault="00D03C43" w:rsidP="00D03C43">
      <w:pPr>
        <w:spacing w:after="0" w:line="260" w:lineRule="exact"/>
        <w:rPr>
          <w:rFonts w:ascii="Consolas" w:hAnsi="Consolas"/>
        </w:rPr>
      </w:pPr>
      <w:r>
        <w:rPr>
          <w:rFonts w:ascii="Consolas" w:hAnsi="Consolas"/>
        </w:rPr>
        <w:t xml:space="preserve">      &lt;Link to="archives"</w:t>
      </w:r>
      <w:r w:rsidR="00E85C55">
        <w:rPr>
          <w:rFonts w:ascii="Consolas" w:hAnsi="Consolas"/>
        </w:rPr>
        <w:t xml:space="preserve"> activeClassName="test"</w:t>
      </w:r>
      <w:r>
        <w:rPr>
          <w:rFonts w:ascii="Consolas" w:hAnsi="Consolas"/>
        </w:rPr>
        <w:t>&gt;archives&lt;/Link&gt;</w:t>
      </w:r>
    </w:p>
    <w:p w14:paraId="375F48A1" w14:textId="40740BBB" w:rsidR="00E85C55" w:rsidRDefault="00E85C55" w:rsidP="00D03C43">
      <w:pPr>
        <w:spacing w:after="0" w:line="260" w:lineRule="exact"/>
        <w:rPr>
          <w:rFonts w:ascii="Consolas" w:hAnsi="Consolas"/>
        </w:rPr>
      </w:pPr>
      <w:r>
        <w:rPr>
          <w:rFonts w:ascii="Consolas" w:hAnsi="Consolas"/>
        </w:rPr>
        <w:t xml:space="preserve">      //</w:t>
      </w:r>
      <w:r w:rsidR="00681992">
        <w:rPr>
          <w:rFonts w:ascii="Consolas" w:hAnsi="Consolas"/>
        </w:rPr>
        <w:t xml:space="preserve"> 1.</w:t>
      </w:r>
      <w:r>
        <w:rPr>
          <w:rFonts w:ascii="Consolas" w:hAnsi="Consolas"/>
        </w:rPr>
        <w:t xml:space="preserve"> “activeClassName” is added</w:t>
      </w:r>
    </w:p>
    <w:p w14:paraId="7316279E" w14:textId="77777777" w:rsidR="00681992" w:rsidRDefault="00681992" w:rsidP="00681992">
      <w:pPr>
        <w:spacing w:after="0" w:line="260" w:lineRule="exact"/>
        <w:rPr>
          <w:rFonts w:ascii="Consolas" w:hAnsi="Consolas"/>
        </w:rPr>
      </w:pPr>
      <w:r>
        <w:rPr>
          <w:rFonts w:ascii="Consolas" w:hAnsi="Consolas"/>
        </w:rPr>
        <w:t xml:space="preserve">      /* </w:t>
      </w:r>
      <w:r w:rsidRPr="008355A9">
        <w:rPr>
          <w:rFonts w:ascii="Consolas" w:hAnsi="Consolas"/>
        </w:rPr>
        <w:t>When the link “setting” is clicked, the DOM representing</w:t>
      </w:r>
      <w:r>
        <w:rPr>
          <w:rFonts w:ascii="Consolas" w:hAnsi="Consolas"/>
        </w:rPr>
        <w:t xml:space="preserve"> </w:t>
      </w:r>
      <w:r w:rsidRPr="008355A9">
        <w:rPr>
          <w:rFonts w:ascii="Consolas" w:hAnsi="Consolas"/>
        </w:rPr>
        <w:t>the link archive</w:t>
      </w:r>
    </w:p>
    <w:p w14:paraId="33FAD6E1" w14:textId="77777777" w:rsidR="00681992" w:rsidRDefault="00681992" w:rsidP="00681992">
      <w:pPr>
        <w:spacing w:after="0" w:line="260" w:lineRule="exact"/>
        <w:rPr>
          <w:rFonts w:ascii="Consolas" w:hAnsi="Consolas"/>
        </w:rPr>
      </w:pPr>
      <w:r>
        <w:rPr>
          <w:rFonts w:ascii="Consolas" w:hAnsi="Consolas"/>
        </w:rPr>
        <w:t xml:space="preserve">      </w:t>
      </w:r>
      <w:r w:rsidRPr="008355A9">
        <w:rPr>
          <w:rFonts w:ascii="Consolas" w:hAnsi="Consolas"/>
        </w:rPr>
        <w:t>will be “</w:t>
      </w:r>
      <w:r>
        <w:rPr>
          <w:rFonts w:ascii="Consolas" w:hAnsi="Consolas"/>
        </w:rPr>
        <w:t>&lt;a class href="#archives" data-reactid=".0.2"&gt;archives&lt;/a&gt;”.</w:t>
      </w:r>
    </w:p>
    <w:p w14:paraId="39124098" w14:textId="77777777" w:rsidR="00681992" w:rsidRDefault="00681992" w:rsidP="00681992">
      <w:pPr>
        <w:spacing w:after="0" w:line="260" w:lineRule="exact"/>
        <w:rPr>
          <w:rFonts w:ascii="Consolas" w:hAnsi="Consolas"/>
        </w:rPr>
      </w:pPr>
      <w:r>
        <w:rPr>
          <w:rFonts w:ascii="Consolas" w:hAnsi="Consolas"/>
        </w:rPr>
        <w:t xml:space="preserve">      If the link “archives” is clicked, the DOM will be</w:t>
      </w:r>
    </w:p>
    <w:p w14:paraId="4DEC08B0" w14:textId="465E91F2" w:rsidR="00681992" w:rsidRDefault="00681992" w:rsidP="00D03C43">
      <w:pPr>
        <w:spacing w:after="0" w:line="260" w:lineRule="exact"/>
        <w:rPr>
          <w:rFonts w:ascii="Consolas" w:hAnsi="Consolas"/>
        </w:rPr>
      </w:pPr>
      <w:r>
        <w:rPr>
          <w:rFonts w:ascii="Consolas" w:hAnsi="Consolas"/>
        </w:rPr>
        <w:t xml:space="preserve">      “&lt;a class="test" href="#archives" data-reactid=".0.2"&gt;archives&lt;/a&gt;”. */</w:t>
      </w:r>
    </w:p>
    <w:p w14:paraId="2721DDCE" w14:textId="6E2454C5" w:rsidR="00D03C43" w:rsidRDefault="00D03C43" w:rsidP="00D03C43">
      <w:pPr>
        <w:spacing w:after="0" w:line="260" w:lineRule="exact"/>
        <w:rPr>
          <w:rFonts w:ascii="Consolas" w:hAnsi="Consolas"/>
        </w:rPr>
      </w:pPr>
      <w:r>
        <w:rPr>
          <w:rFonts w:ascii="Consolas" w:hAnsi="Consolas"/>
        </w:rPr>
        <w:t xml:space="preserve">      &lt;br&gt;&lt;Link to="settings"&gt;settings&lt;/Link&gt;</w:t>
      </w:r>
    </w:p>
    <w:p w14:paraId="0B2FE5DC" w14:textId="1E8C449C" w:rsidR="00530A3F" w:rsidRDefault="00E85C55" w:rsidP="00D03C43">
      <w:pPr>
        <w:spacing w:after="0" w:line="260" w:lineRule="exact"/>
        <w:rPr>
          <w:rFonts w:ascii="Consolas" w:hAnsi="Consolas"/>
        </w:rPr>
      </w:pPr>
      <w:r>
        <w:rPr>
          <w:rFonts w:ascii="Consolas" w:hAnsi="Consolas"/>
        </w:rPr>
        <w:t xml:space="preserve">      &lt;br&gt;&lt;button onClick={this.navigate.bind(this)}&gt;featured&lt;/&gt;</w:t>
      </w:r>
    </w:p>
    <w:p w14:paraId="460DBE6F" w14:textId="77777777" w:rsidR="00D03C43" w:rsidRDefault="00D03C43" w:rsidP="00D03C43">
      <w:pPr>
        <w:spacing w:after="0" w:line="260" w:lineRule="exact"/>
        <w:rPr>
          <w:rFonts w:ascii="Consolas" w:hAnsi="Consolas"/>
        </w:rPr>
      </w:pPr>
      <w:r>
        <w:rPr>
          <w:rFonts w:ascii="Consolas" w:hAnsi="Consolas"/>
        </w:rPr>
        <w:t xml:space="preserve">    );</w:t>
      </w:r>
    </w:p>
    <w:p w14:paraId="184F7D85" w14:textId="77777777" w:rsidR="00D03C43" w:rsidRDefault="00D03C43" w:rsidP="00D03C43">
      <w:pPr>
        <w:spacing w:after="0" w:line="260" w:lineRule="exact"/>
        <w:rPr>
          <w:rFonts w:ascii="Consolas" w:hAnsi="Consolas"/>
        </w:rPr>
      </w:pPr>
      <w:r>
        <w:rPr>
          <w:rFonts w:ascii="Consolas" w:hAnsi="Consolas"/>
        </w:rPr>
        <w:t xml:space="preserve">  }</w:t>
      </w:r>
    </w:p>
    <w:p w14:paraId="3C8F1EF3" w14:textId="420A872A" w:rsidR="00D03C43" w:rsidRDefault="00D03C43" w:rsidP="00D03C43">
      <w:pPr>
        <w:spacing w:after="0" w:line="260" w:lineRule="exact"/>
        <w:rPr>
          <w:rFonts w:ascii="Consolas" w:hAnsi="Consolas"/>
        </w:rPr>
      </w:pPr>
      <w:r>
        <w:rPr>
          <w:rFonts w:ascii="Consolas" w:hAnsi="Consolas"/>
        </w:rPr>
        <w:t>}</w:t>
      </w:r>
    </w:p>
    <w:p w14:paraId="28F01F64" w14:textId="1EF0FD99" w:rsidR="005165AC" w:rsidRDefault="005165AC" w:rsidP="00D03C43">
      <w:pPr>
        <w:spacing w:after="0" w:line="260" w:lineRule="exact"/>
        <w:rPr>
          <w:rFonts w:ascii="Consolas" w:hAnsi="Consolas"/>
        </w:rPr>
      </w:pPr>
    </w:p>
    <w:p w14:paraId="6730CA10" w14:textId="2EED4CD1" w:rsidR="008355A9" w:rsidRPr="005165AC" w:rsidRDefault="005165AC" w:rsidP="00D03C43">
      <w:pPr>
        <w:spacing w:after="0" w:line="260" w:lineRule="exact"/>
        <w:rPr>
          <w:rFonts w:asciiTheme="minorHAnsi" w:hAnsiTheme="minorHAnsi"/>
          <w:b/>
        </w:rPr>
      </w:pPr>
      <w:r w:rsidRPr="005165AC">
        <w:rPr>
          <w:rFonts w:asciiTheme="minorHAnsi" w:hAnsiTheme="minorHAnsi"/>
          <w:b/>
        </w:rPr>
        <w:t>REACT JS TUTORIAL #8 - React Inline Styles &amp; Component Arrays</w:t>
      </w:r>
      <w:r w:rsidR="00117FA6">
        <w:rPr>
          <w:rFonts w:asciiTheme="minorHAnsi" w:hAnsiTheme="minorHAnsi"/>
          <w:b/>
        </w:rPr>
        <w:t>:</w:t>
      </w:r>
    </w:p>
    <w:p w14:paraId="0FA2E4DF" w14:textId="0915C6A5" w:rsidR="005165AC" w:rsidRDefault="0020331C" w:rsidP="00D03C43">
      <w:pPr>
        <w:spacing w:after="0" w:line="260" w:lineRule="exact"/>
        <w:rPr>
          <w:rFonts w:ascii="Consolas" w:hAnsi="Consolas"/>
        </w:rPr>
      </w:pPr>
      <w:proofErr w:type="gramStart"/>
      <w:r w:rsidRPr="00BF1206">
        <w:rPr>
          <w:rFonts w:ascii="Consolas" w:hAnsi="Consolas"/>
        </w:rPr>
        <w:t>&lt;</w:t>
      </w:r>
      <w:r>
        <w:rPr>
          <w:rFonts w:ascii="Consolas" w:hAnsi="Consolas"/>
        </w:rPr>
        <w:t>!--</w:t>
      </w:r>
      <w:proofErr w:type="gramEnd"/>
      <w:r>
        <w:rPr>
          <w:rFonts w:ascii="Consolas" w:hAnsi="Consolas"/>
        </w:rPr>
        <w:t xml:space="preserve"> ./src/index.html</w:t>
      </w:r>
      <w:r w:rsidR="00790FC8">
        <w:rPr>
          <w:rFonts w:ascii="Consolas" w:hAnsi="Consolas"/>
        </w:rPr>
        <w:t xml:space="preserve"> (Before cleaning)</w:t>
      </w:r>
      <w:r>
        <w:rPr>
          <w:rFonts w:ascii="Consolas" w:hAnsi="Consolas"/>
        </w:rPr>
        <w:t xml:space="preserve"> --</w:t>
      </w:r>
      <w:r w:rsidRPr="00BF1206">
        <w:rPr>
          <w:rFonts w:ascii="Consolas" w:hAnsi="Consolas"/>
        </w:rPr>
        <w:t>&gt;</w:t>
      </w:r>
    </w:p>
    <w:p w14:paraId="1A8C8FEB" w14:textId="77777777" w:rsidR="00FF4761" w:rsidRPr="00FF4761" w:rsidRDefault="00FF4761" w:rsidP="00FF4761">
      <w:pPr>
        <w:spacing w:after="0" w:line="260" w:lineRule="exact"/>
        <w:rPr>
          <w:rFonts w:ascii="Consolas" w:hAnsi="Consolas"/>
        </w:rPr>
      </w:pPr>
      <w:r w:rsidRPr="00FF4761">
        <w:rPr>
          <w:rFonts w:ascii="Consolas" w:hAnsi="Consolas"/>
        </w:rPr>
        <w:t>&lt;!DOCTYPE html&gt;</w:t>
      </w:r>
    </w:p>
    <w:p w14:paraId="1D79E797" w14:textId="77777777" w:rsidR="00FF4761" w:rsidRPr="00FF4761" w:rsidRDefault="00FF4761" w:rsidP="00FF4761">
      <w:pPr>
        <w:spacing w:after="0" w:line="260" w:lineRule="exact"/>
        <w:rPr>
          <w:rFonts w:ascii="Consolas" w:hAnsi="Consolas"/>
        </w:rPr>
      </w:pPr>
      <w:r w:rsidRPr="00FF4761">
        <w:rPr>
          <w:rFonts w:ascii="Consolas" w:hAnsi="Consolas"/>
        </w:rPr>
        <w:t>&lt;html lang="en"&gt;</w:t>
      </w:r>
    </w:p>
    <w:p w14:paraId="68B64EB0" w14:textId="77777777" w:rsidR="00FF4761" w:rsidRPr="00FF4761" w:rsidRDefault="00FF4761" w:rsidP="00FF4761">
      <w:pPr>
        <w:spacing w:after="0" w:line="260" w:lineRule="exact"/>
        <w:rPr>
          <w:rFonts w:ascii="Consolas" w:hAnsi="Consolas"/>
        </w:rPr>
      </w:pPr>
    </w:p>
    <w:p w14:paraId="34F5B70A" w14:textId="77777777" w:rsidR="00FF4761" w:rsidRPr="00FF4761" w:rsidRDefault="00FF4761" w:rsidP="00FF4761">
      <w:pPr>
        <w:spacing w:after="0" w:line="260" w:lineRule="exact"/>
        <w:rPr>
          <w:rFonts w:ascii="Consolas" w:hAnsi="Consolas"/>
        </w:rPr>
      </w:pPr>
      <w:r w:rsidRPr="00FF4761">
        <w:rPr>
          <w:rFonts w:ascii="Consolas" w:hAnsi="Consolas"/>
        </w:rPr>
        <w:t>&lt;head&gt;</w:t>
      </w:r>
    </w:p>
    <w:p w14:paraId="517BD333" w14:textId="77777777" w:rsidR="00FF4761" w:rsidRPr="00FF4761" w:rsidRDefault="00FF4761" w:rsidP="00FF4761">
      <w:pPr>
        <w:spacing w:after="0" w:line="260" w:lineRule="exact"/>
        <w:rPr>
          <w:rFonts w:ascii="Consolas" w:hAnsi="Consolas"/>
        </w:rPr>
      </w:pPr>
      <w:r w:rsidRPr="00FF4761">
        <w:rPr>
          <w:rFonts w:ascii="Consolas" w:hAnsi="Consolas"/>
        </w:rPr>
        <w:t xml:space="preserve">  &lt;meta charset="utf-8"&gt;</w:t>
      </w:r>
    </w:p>
    <w:p w14:paraId="166219D5" w14:textId="77777777" w:rsidR="00FF4761" w:rsidRPr="00FF4761" w:rsidRDefault="00FF4761" w:rsidP="00FF4761">
      <w:pPr>
        <w:spacing w:after="0" w:line="260" w:lineRule="exact"/>
        <w:rPr>
          <w:rFonts w:ascii="Consolas" w:hAnsi="Consolas"/>
        </w:rPr>
      </w:pPr>
      <w:r w:rsidRPr="00FF4761">
        <w:rPr>
          <w:rFonts w:ascii="Consolas" w:hAnsi="Consolas"/>
        </w:rPr>
        <w:t xml:space="preserve">  &lt;meta http-equiv="X-UA-Compatible" content="IE=edge"&gt;</w:t>
      </w:r>
    </w:p>
    <w:p w14:paraId="4C85ACBC" w14:textId="77777777" w:rsidR="00FF4761" w:rsidRPr="00FF4761" w:rsidRDefault="00FF4761" w:rsidP="00FF4761">
      <w:pPr>
        <w:spacing w:after="0" w:line="260" w:lineRule="exact"/>
        <w:rPr>
          <w:rFonts w:ascii="Consolas" w:hAnsi="Consolas"/>
        </w:rPr>
      </w:pPr>
      <w:r w:rsidRPr="00FF4761">
        <w:rPr>
          <w:rFonts w:ascii="Consolas" w:hAnsi="Consolas"/>
        </w:rPr>
        <w:t xml:space="preserve">  &lt;meta name="viewport" content="width=device-width, initial-scale=1"&gt;</w:t>
      </w:r>
    </w:p>
    <w:p w14:paraId="3F409684" w14:textId="77777777" w:rsidR="00FF4761" w:rsidRPr="00FF4761" w:rsidRDefault="00FF4761" w:rsidP="00FF4761">
      <w:pPr>
        <w:spacing w:after="0" w:line="260" w:lineRule="exact"/>
        <w:rPr>
          <w:rFonts w:ascii="Consolas" w:hAnsi="Consolas"/>
        </w:rPr>
      </w:pPr>
      <w:r w:rsidRPr="00FF4761">
        <w:rPr>
          <w:rFonts w:ascii="Consolas" w:hAnsi="Consolas"/>
        </w:rPr>
        <w:t xml:space="preserve">  &lt;meta name="description" content=""&gt;</w:t>
      </w:r>
    </w:p>
    <w:p w14:paraId="2BDB2736" w14:textId="77777777" w:rsidR="00FF4761" w:rsidRPr="00FF4761" w:rsidRDefault="00FF4761" w:rsidP="00FF4761">
      <w:pPr>
        <w:spacing w:after="0" w:line="260" w:lineRule="exact"/>
        <w:rPr>
          <w:rFonts w:ascii="Consolas" w:hAnsi="Consolas"/>
        </w:rPr>
      </w:pPr>
      <w:r w:rsidRPr="00FF4761">
        <w:rPr>
          <w:rFonts w:ascii="Consolas" w:hAnsi="Consolas"/>
        </w:rPr>
        <w:t xml:space="preserve">  &lt;meta name="author" content=""&gt;</w:t>
      </w:r>
    </w:p>
    <w:p w14:paraId="117C139E" w14:textId="77777777" w:rsidR="00FF4761" w:rsidRPr="00FF4761" w:rsidRDefault="00FF4761" w:rsidP="00FF4761">
      <w:pPr>
        <w:spacing w:after="0" w:line="260" w:lineRule="exact"/>
        <w:rPr>
          <w:rFonts w:ascii="Consolas" w:hAnsi="Consolas"/>
        </w:rPr>
      </w:pPr>
      <w:r w:rsidRPr="00FF4761">
        <w:rPr>
          <w:rFonts w:ascii="Consolas" w:hAnsi="Consolas"/>
        </w:rPr>
        <w:t xml:space="preserve">  &lt;title&gt;React&lt;/title&gt;</w:t>
      </w:r>
    </w:p>
    <w:p w14:paraId="6009556F" w14:textId="77777777" w:rsidR="00FF4761" w:rsidRPr="00FF4761" w:rsidRDefault="00FF4761" w:rsidP="00FF4761">
      <w:pPr>
        <w:spacing w:after="0" w:line="260" w:lineRule="exact"/>
        <w:rPr>
          <w:rFonts w:ascii="Consolas" w:hAnsi="Consolas"/>
        </w:rPr>
      </w:pPr>
      <w:r w:rsidRPr="00FF4761">
        <w:rPr>
          <w:rFonts w:ascii="Consolas" w:hAnsi="Consolas"/>
        </w:rPr>
        <w:t xml:space="preserve">  &lt;!-- Bootstrap Core CSS --&gt;</w:t>
      </w:r>
    </w:p>
    <w:p w14:paraId="611F76A3" w14:textId="77777777" w:rsidR="00FF4761" w:rsidRPr="00FF4761" w:rsidRDefault="00FF4761" w:rsidP="00FF4761">
      <w:pPr>
        <w:spacing w:after="0" w:line="260" w:lineRule="exact"/>
        <w:rPr>
          <w:rFonts w:ascii="Consolas" w:hAnsi="Consolas"/>
        </w:rPr>
      </w:pPr>
      <w:r w:rsidRPr="00FF4761">
        <w:rPr>
          <w:rFonts w:ascii="Consolas" w:hAnsi="Consolas"/>
        </w:rPr>
        <w:t xml:space="preserve">  &lt;link href="https://maxcdn.bootstrapcdn.com/bootswatch/3.3.6/cerulean/bootstrap.min.css" rel="stylesheet"&gt;</w:t>
      </w:r>
    </w:p>
    <w:p w14:paraId="0F1739F6" w14:textId="77777777" w:rsidR="00FF4761" w:rsidRPr="00FF4761" w:rsidRDefault="00FF4761" w:rsidP="00FF4761">
      <w:pPr>
        <w:spacing w:after="0" w:line="260" w:lineRule="exact"/>
        <w:rPr>
          <w:rFonts w:ascii="Consolas" w:hAnsi="Consolas"/>
        </w:rPr>
      </w:pPr>
    </w:p>
    <w:p w14:paraId="091757AE" w14:textId="77777777" w:rsidR="00FF4761" w:rsidRPr="00FF4761" w:rsidRDefault="00FF4761" w:rsidP="00FF4761">
      <w:pPr>
        <w:spacing w:after="0" w:line="260" w:lineRule="exact"/>
        <w:rPr>
          <w:rFonts w:ascii="Consolas" w:hAnsi="Consolas"/>
        </w:rPr>
      </w:pPr>
      <w:r w:rsidRPr="00FF4761">
        <w:rPr>
          <w:rFonts w:ascii="Consolas" w:hAnsi="Consolas"/>
        </w:rPr>
        <w:t xml:space="preserve">  &lt;!-- Custom Fonts --&gt;</w:t>
      </w:r>
    </w:p>
    <w:p w14:paraId="5F8B625C" w14:textId="77777777" w:rsidR="00FF4761" w:rsidRPr="00FF4761" w:rsidRDefault="00FF4761" w:rsidP="00FF4761">
      <w:pPr>
        <w:spacing w:after="0" w:line="260" w:lineRule="exact"/>
        <w:rPr>
          <w:rFonts w:ascii="Consolas" w:hAnsi="Consolas"/>
        </w:rPr>
      </w:pPr>
      <w:r w:rsidRPr="00FF4761">
        <w:rPr>
          <w:rFonts w:ascii="Consolas" w:hAnsi="Consolas"/>
        </w:rPr>
        <w:t xml:space="preserve">  &lt;link href="font-awesome/css/font-awesome.min.css" rel="stylesheet" type="text/css"&gt;</w:t>
      </w:r>
    </w:p>
    <w:p w14:paraId="01494D73" w14:textId="77777777" w:rsidR="00FF4761" w:rsidRPr="00FF4761" w:rsidRDefault="00FF4761" w:rsidP="00FF4761">
      <w:pPr>
        <w:spacing w:after="0" w:line="260" w:lineRule="exact"/>
        <w:rPr>
          <w:rFonts w:ascii="Consolas" w:hAnsi="Consolas"/>
        </w:rPr>
      </w:pPr>
      <w:r w:rsidRPr="00FF4761">
        <w:rPr>
          <w:rFonts w:ascii="Consolas" w:hAnsi="Consolas"/>
        </w:rPr>
        <w:t xml:space="preserve">  &lt;link href="http://fonts.googleapis.com/css?family=Source+Sans+Pro:300,400,700,300italic,400italic,700italic" rel="stylesheet" type="text/css"&gt;</w:t>
      </w:r>
    </w:p>
    <w:p w14:paraId="742CE913" w14:textId="77777777" w:rsidR="00FF4761" w:rsidRPr="00FF4761" w:rsidRDefault="00FF4761" w:rsidP="00FF4761">
      <w:pPr>
        <w:spacing w:after="0" w:line="260" w:lineRule="exact"/>
        <w:rPr>
          <w:rFonts w:ascii="Consolas" w:hAnsi="Consolas"/>
        </w:rPr>
      </w:pPr>
      <w:r w:rsidRPr="00FF4761">
        <w:rPr>
          <w:rFonts w:ascii="Consolas" w:hAnsi="Consolas"/>
        </w:rPr>
        <w:t>&lt;/head&gt;</w:t>
      </w:r>
    </w:p>
    <w:p w14:paraId="79F675DC" w14:textId="77777777" w:rsidR="00FF4761" w:rsidRPr="00FF4761" w:rsidRDefault="00FF4761" w:rsidP="00FF4761">
      <w:pPr>
        <w:spacing w:after="0" w:line="260" w:lineRule="exact"/>
        <w:rPr>
          <w:rFonts w:ascii="Consolas" w:hAnsi="Consolas"/>
        </w:rPr>
      </w:pPr>
    </w:p>
    <w:p w14:paraId="7F147D51" w14:textId="77777777" w:rsidR="00FF4761" w:rsidRPr="00FF4761" w:rsidRDefault="00FF4761" w:rsidP="00FF4761">
      <w:pPr>
        <w:spacing w:after="0" w:line="260" w:lineRule="exact"/>
        <w:rPr>
          <w:rFonts w:ascii="Consolas" w:hAnsi="Consolas"/>
        </w:rPr>
      </w:pPr>
      <w:r w:rsidRPr="00FF4761">
        <w:rPr>
          <w:rFonts w:ascii="Consolas" w:hAnsi="Consolas"/>
        </w:rPr>
        <w:t>&lt;body&gt;</w:t>
      </w:r>
    </w:p>
    <w:p w14:paraId="01D65EE4" w14:textId="30433F4F" w:rsidR="000B3843" w:rsidRDefault="00FF4761" w:rsidP="00FF4761">
      <w:pPr>
        <w:spacing w:after="0" w:line="260" w:lineRule="exact"/>
        <w:rPr>
          <w:rFonts w:ascii="Consolas" w:hAnsi="Consolas"/>
        </w:rPr>
      </w:pPr>
      <w:r w:rsidRPr="00FF4761">
        <w:rPr>
          <w:rFonts w:ascii="Consolas" w:hAnsi="Consolas"/>
        </w:rPr>
        <w:t xml:space="preserve">  &lt;!-- Navigation --&gt;</w:t>
      </w:r>
    </w:p>
    <w:p w14:paraId="1EE0763E" w14:textId="0C660408" w:rsidR="00A73CF8" w:rsidRPr="00FF4761" w:rsidRDefault="00A73CF8" w:rsidP="00FF4761">
      <w:pPr>
        <w:spacing w:after="0" w:line="260" w:lineRule="exact"/>
        <w:rPr>
          <w:rFonts w:ascii="Consolas" w:hAnsi="Consolas"/>
        </w:rPr>
      </w:pPr>
      <w:r>
        <w:rPr>
          <w:rFonts w:ascii="Consolas" w:hAnsi="Consolas"/>
        </w:rPr>
        <w:t xml:space="preserve">  &lt;!-- This part will be moved to ./</w:t>
      </w:r>
      <w:r w:rsidRPr="00A73CF8">
        <w:rPr>
          <w:rFonts w:ascii="Consolas" w:hAnsi="Consolas"/>
        </w:rPr>
        <w:t>src</w:t>
      </w:r>
      <w:r>
        <w:rPr>
          <w:rFonts w:ascii="Consolas" w:hAnsi="Consolas"/>
        </w:rPr>
        <w:t>/</w:t>
      </w:r>
      <w:r w:rsidRPr="00A73CF8">
        <w:rPr>
          <w:rFonts w:ascii="Consolas" w:hAnsi="Consolas"/>
        </w:rPr>
        <w:t>js</w:t>
      </w:r>
      <w:r>
        <w:rPr>
          <w:rFonts w:ascii="Consolas" w:hAnsi="Consolas"/>
        </w:rPr>
        <w:t>/</w:t>
      </w:r>
      <w:r w:rsidRPr="00A73CF8">
        <w:rPr>
          <w:rFonts w:ascii="Consolas" w:hAnsi="Consolas"/>
        </w:rPr>
        <w:t>components</w:t>
      </w:r>
      <w:r>
        <w:rPr>
          <w:rFonts w:ascii="Consolas" w:hAnsi="Consolas"/>
        </w:rPr>
        <w:t>/</w:t>
      </w:r>
      <w:r w:rsidRPr="00A73CF8">
        <w:rPr>
          <w:rFonts w:ascii="Consolas" w:hAnsi="Consolas"/>
        </w:rPr>
        <w:t>layout</w:t>
      </w:r>
      <w:r>
        <w:rPr>
          <w:rFonts w:ascii="Consolas" w:hAnsi="Consolas"/>
        </w:rPr>
        <w:t>/Nav.js --&gt;</w:t>
      </w:r>
    </w:p>
    <w:p w14:paraId="589E50D2" w14:textId="77777777" w:rsidR="00FF4761" w:rsidRPr="00FF4761" w:rsidRDefault="00FF4761" w:rsidP="00FF4761">
      <w:pPr>
        <w:spacing w:after="0" w:line="260" w:lineRule="exact"/>
        <w:rPr>
          <w:rFonts w:ascii="Consolas" w:hAnsi="Consolas"/>
        </w:rPr>
      </w:pPr>
      <w:r w:rsidRPr="00FF4761">
        <w:rPr>
          <w:rFonts w:ascii="Consolas" w:hAnsi="Consolas"/>
        </w:rPr>
        <w:t xml:space="preserve">  &lt;nav class="navbar navbar-inverse navbar-fixed-top" role="navigation"&gt;</w:t>
      </w:r>
    </w:p>
    <w:p w14:paraId="4C8F6E57"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class="container"&gt;</w:t>
      </w:r>
    </w:p>
    <w:p w14:paraId="3588E895" w14:textId="77777777" w:rsidR="00FF4761" w:rsidRPr="00FF4761" w:rsidRDefault="00FF4761" w:rsidP="00FF4761">
      <w:pPr>
        <w:spacing w:after="0" w:line="260" w:lineRule="exact"/>
        <w:rPr>
          <w:rFonts w:ascii="Consolas" w:hAnsi="Consolas"/>
        </w:rPr>
      </w:pPr>
      <w:r w:rsidRPr="00FF4761">
        <w:rPr>
          <w:rFonts w:ascii="Consolas" w:hAnsi="Consolas"/>
        </w:rPr>
        <w:t xml:space="preserve">      &lt;!-- Brand and toggle get grouped for better mobile display --&gt;</w:t>
      </w:r>
    </w:p>
    <w:p w14:paraId="604F61F6"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class="navbar-header"&gt;</w:t>
      </w:r>
    </w:p>
    <w:p w14:paraId="29A25A5C" w14:textId="77777777" w:rsidR="00FF4761" w:rsidRDefault="00FF4761" w:rsidP="00FF4761">
      <w:pPr>
        <w:spacing w:after="0" w:line="260" w:lineRule="exact"/>
        <w:rPr>
          <w:rFonts w:ascii="Consolas" w:hAnsi="Consolas"/>
        </w:rPr>
      </w:pPr>
      <w:r w:rsidRPr="00FF4761">
        <w:rPr>
          <w:rFonts w:ascii="Consolas" w:hAnsi="Consolas"/>
        </w:rPr>
        <w:t xml:space="preserve">          &lt;button type="button" class="navbar-toggle"</w:t>
      </w:r>
    </w:p>
    <w:p w14:paraId="606DFF4B" w14:textId="6EF3BC02" w:rsidR="00FF4761" w:rsidRPr="00FF4761" w:rsidRDefault="00FF4761" w:rsidP="00FF4761">
      <w:pPr>
        <w:spacing w:after="0" w:line="260" w:lineRule="exact"/>
        <w:rPr>
          <w:rFonts w:ascii="Consolas" w:hAnsi="Consolas"/>
        </w:rPr>
      </w:pPr>
      <w:r>
        <w:rPr>
          <w:rFonts w:ascii="Consolas" w:hAnsi="Consolas"/>
        </w:rPr>
        <w:t xml:space="preserve">          </w:t>
      </w:r>
      <w:r w:rsidRPr="00FF4761">
        <w:rPr>
          <w:rFonts w:ascii="Consolas" w:hAnsi="Consolas"/>
        </w:rPr>
        <w:t>data-toggle="collapse" data-target="#bs-example-navbar-collapse-1"&gt;</w:t>
      </w:r>
    </w:p>
    <w:p w14:paraId="76E7D3C8" w14:textId="77777777" w:rsidR="00FF4761" w:rsidRPr="00FF4761" w:rsidRDefault="00FF4761" w:rsidP="00FF4761">
      <w:pPr>
        <w:spacing w:after="0" w:line="260" w:lineRule="exact"/>
        <w:rPr>
          <w:rFonts w:ascii="Consolas" w:hAnsi="Consolas"/>
        </w:rPr>
      </w:pPr>
      <w:r w:rsidRPr="00FF4761">
        <w:rPr>
          <w:rFonts w:ascii="Consolas" w:hAnsi="Consolas"/>
        </w:rPr>
        <w:t xml:space="preserve">              &lt;span class="sr-only"&gt;Toggle navigation&lt;/span&gt;</w:t>
      </w:r>
    </w:p>
    <w:p w14:paraId="36B4A34E" w14:textId="77777777" w:rsidR="00FF4761" w:rsidRPr="00FF4761" w:rsidRDefault="00FF4761" w:rsidP="00FF4761">
      <w:pPr>
        <w:spacing w:after="0" w:line="260" w:lineRule="exact"/>
        <w:rPr>
          <w:rFonts w:ascii="Consolas" w:hAnsi="Consolas"/>
        </w:rPr>
      </w:pPr>
      <w:r w:rsidRPr="00FF4761">
        <w:rPr>
          <w:rFonts w:ascii="Consolas" w:hAnsi="Consolas"/>
        </w:rPr>
        <w:t xml:space="preserve">              &lt;span class="icon-bar"&gt;&lt;/span&gt;</w:t>
      </w:r>
    </w:p>
    <w:p w14:paraId="4AE9C6B8" w14:textId="77777777" w:rsidR="00FF4761" w:rsidRPr="00FF4761" w:rsidRDefault="00FF4761" w:rsidP="00FF4761">
      <w:pPr>
        <w:spacing w:after="0" w:line="260" w:lineRule="exact"/>
        <w:rPr>
          <w:rFonts w:ascii="Consolas" w:hAnsi="Consolas"/>
        </w:rPr>
      </w:pPr>
      <w:r w:rsidRPr="00FF4761">
        <w:rPr>
          <w:rFonts w:ascii="Consolas" w:hAnsi="Consolas"/>
        </w:rPr>
        <w:t xml:space="preserve">              &lt;span class="icon-bar"&gt;&lt;/span&gt;</w:t>
      </w:r>
    </w:p>
    <w:p w14:paraId="05796374" w14:textId="77777777" w:rsidR="00FF4761" w:rsidRPr="00FF4761" w:rsidRDefault="00FF4761" w:rsidP="00FF4761">
      <w:pPr>
        <w:spacing w:after="0" w:line="260" w:lineRule="exact"/>
        <w:rPr>
          <w:rFonts w:ascii="Consolas" w:hAnsi="Consolas"/>
        </w:rPr>
      </w:pPr>
      <w:r w:rsidRPr="00FF4761">
        <w:rPr>
          <w:rFonts w:ascii="Consolas" w:hAnsi="Consolas"/>
        </w:rPr>
        <w:t xml:space="preserve">              &lt;span class="icon-bar"&gt;&lt;/span&gt;</w:t>
      </w:r>
    </w:p>
    <w:p w14:paraId="1CE90E1E" w14:textId="77777777" w:rsidR="00FF4761" w:rsidRPr="00FF4761" w:rsidRDefault="00FF4761" w:rsidP="00FF4761">
      <w:pPr>
        <w:spacing w:after="0" w:line="260" w:lineRule="exact"/>
        <w:rPr>
          <w:rFonts w:ascii="Consolas" w:hAnsi="Consolas"/>
        </w:rPr>
      </w:pPr>
      <w:r w:rsidRPr="00FF4761">
        <w:rPr>
          <w:rFonts w:ascii="Consolas" w:hAnsi="Consolas"/>
        </w:rPr>
        <w:t xml:space="preserve">            &lt;/button&gt;</w:t>
      </w:r>
    </w:p>
    <w:p w14:paraId="33CF587C"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348260BE" w14:textId="77777777" w:rsidR="00FF4761" w:rsidRPr="00FF4761" w:rsidRDefault="00FF4761" w:rsidP="00FF4761">
      <w:pPr>
        <w:spacing w:after="0" w:line="260" w:lineRule="exact"/>
        <w:rPr>
          <w:rFonts w:ascii="Consolas" w:hAnsi="Consolas"/>
        </w:rPr>
      </w:pPr>
      <w:r w:rsidRPr="00FF4761">
        <w:rPr>
          <w:rFonts w:ascii="Consolas" w:hAnsi="Consolas"/>
        </w:rPr>
        <w:t xml:space="preserve">      &lt;!-- Collect the new links, forms, and other content for toggling --&gt;</w:t>
      </w:r>
    </w:p>
    <w:p w14:paraId="08C62EBF"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class="collapse navbar-collapse" id="bs-example-navbar-collapse-1"&gt;</w:t>
      </w:r>
    </w:p>
    <w:p w14:paraId="35FC0112" w14:textId="77777777" w:rsidR="00FF4761" w:rsidRPr="00FF4761" w:rsidRDefault="00FF4761" w:rsidP="00FF4761">
      <w:pPr>
        <w:spacing w:after="0" w:line="260" w:lineRule="exact"/>
        <w:rPr>
          <w:rFonts w:ascii="Consolas" w:hAnsi="Consolas"/>
        </w:rPr>
      </w:pPr>
      <w:r w:rsidRPr="00FF4761">
        <w:rPr>
          <w:rFonts w:ascii="Consolas" w:hAnsi="Consolas"/>
        </w:rPr>
        <w:t xml:space="preserve">        &lt;ul class="nav navbar-nav"&gt;</w:t>
      </w:r>
    </w:p>
    <w:p w14:paraId="1FC1E569" w14:textId="77777777" w:rsidR="00FF4761" w:rsidRPr="00FF4761" w:rsidRDefault="00FF4761" w:rsidP="00FF4761">
      <w:pPr>
        <w:spacing w:after="0" w:line="260" w:lineRule="exact"/>
        <w:rPr>
          <w:rFonts w:ascii="Consolas" w:hAnsi="Consolas"/>
        </w:rPr>
      </w:pPr>
      <w:r w:rsidRPr="00FF4761">
        <w:rPr>
          <w:rFonts w:ascii="Consolas" w:hAnsi="Consolas"/>
        </w:rPr>
        <w:lastRenderedPageBreak/>
        <w:t xml:space="preserve">          &lt;li&gt;</w:t>
      </w:r>
    </w:p>
    <w:p w14:paraId="6C8AA6C3" w14:textId="77777777" w:rsidR="00FF4761" w:rsidRPr="00FF4761" w:rsidRDefault="00FF4761" w:rsidP="00FF4761">
      <w:pPr>
        <w:spacing w:after="0" w:line="260" w:lineRule="exact"/>
        <w:rPr>
          <w:rFonts w:ascii="Consolas" w:hAnsi="Consolas"/>
        </w:rPr>
      </w:pPr>
      <w:r w:rsidRPr="00FF4761">
        <w:rPr>
          <w:rFonts w:ascii="Consolas" w:hAnsi="Consolas"/>
        </w:rPr>
        <w:t xml:space="preserve">            &lt;a href="#"&gt;Featured&lt;/a&gt;</w:t>
      </w:r>
    </w:p>
    <w:p w14:paraId="1E2C7AD5" w14:textId="77777777" w:rsidR="00FF4761" w:rsidRPr="00FF4761" w:rsidRDefault="00FF4761" w:rsidP="00FF4761">
      <w:pPr>
        <w:spacing w:after="0" w:line="260" w:lineRule="exact"/>
        <w:rPr>
          <w:rFonts w:ascii="Consolas" w:hAnsi="Consolas"/>
        </w:rPr>
      </w:pPr>
      <w:r w:rsidRPr="00FF4761">
        <w:rPr>
          <w:rFonts w:ascii="Consolas" w:hAnsi="Consolas"/>
        </w:rPr>
        <w:t xml:space="preserve">          &lt;/li&gt;</w:t>
      </w:r>
    </w:p>
    <w:p w14:paraId="2B70F7C0" w14:textId="77777777" w:rsidR="00FF4761" w:rsidRPr="00FF4761" w:rsidRDefault="00FF4761" w:rsidP="00FF4761">
      <w:pPr>
        <w:spacing w:after="0" w:line="260" w:lineRule="exact"/>
        <w:rPr>
          <w:rFonts w:ascii="Consolas" w:hAnsi="Consolas"/>
        </w:rPr>
      </w:pPr>
      <w:r w:rsidRPr="00FF4761">
        <w:rPr>
          <w:rFonts w:ascii="Consolas" w:hAnsi="Consolas"/>
        </w:rPr>
        <w:t xml:space="preserve">          &lt;li&gt;</w:t>
      </w:r>
    </w:p>
    <w:p w14:paraId="27DD4756" w14:textId="77777777" w:rsidR="00FF4761" w:rsidRPr="00FF4761" w:rsidRDefault="00FF4761" w:rsidP="00FF4761">
      <w:pPr>
        <w:spacing w:after="0" w:line="260" w:lineRule="exact"/>
        <w:rPr>
          <w:rFonts w:ascii="Consolas" w:hAnsi="Consolas"/>
        </w:rPr>
      </w:pPr>
      <w:r w:rsidRPr="00FF4761">
        <w:rPr>
          <w:rFonts w:ascii="Consolas" w:hAnsi="Consolas"/>
        </w:rPr>
        <w:t xml:space="preserve">            &lt;a href="#"&gt;Archives&lt;/a&gt;</w:t>
      </w:r>
    </w:p>
    <w:p w14:paraId="6F0665C3" w14:textId="77777777" w:rsidR="00FF4761" w:rsidRPr="00FF4761" w:rsidRDefault="00FF4761" w:rsidP="00FF4761">
      <w:pPr>
        <w:spacing w:after="0" w:line="260" w:lineRule="exact"/>
        <w:rPr>
          <w:rFonts w:ascii="Consolas" w:hAnsi="Consolas"/>
        </w:rPr>
      </w:pPr>
      <w:r w:rsidRPr="00FF4761">
        <w:rPr>
          <w:rFonts w:ascii="Consolas" w:hAnsi="Consolas"/>
        </w:rPr>
        <w:t xml:space="preserve">          &lt;/li&gt;</w:t>
      </w:r>
    </w:p>
    <w:p w14:paraId="637ADA88" w14:textId="77777777" w:rsidR="00FF4761" w:rsidRPr="00FF4761" w:rsidRDefault="00FF4761" w:rsidP="00FF4761">
      <w:pPr>
        <w:spacing w:after="0" w:line="260" w:lineRule="exact"/>
        <w:rPr>
          <w:rFonts w:ascii="Consolas" w:hAnsi="Consolas"/>
        </w:rPr>
      </w:pPr>
      <w:r w:rsidRPr="00FF4761">
        <w:rPr>
          <w:rFonts w:ascii="Consolas" w:hAnsi="Consolas"/>
        </w:rPr>
        <w:t xml:space="preserve">          &lt;li&gt;</w:t>
      </w:r>
    </w:p>
    <w:p w14:paraId="7B1E746F" w14:textId="77777777" w:rsidR="00FF4761" w:rsidRPr="00FF4761" w:rsidRDefault="00FF4761" w:rsidP="00FF4761">
      <w:pPr>
        <w:spacing w:after="0" w:line="260" w:lineRule="exact"/>
        <w:rPr>
          <w:rFonts w:ascii="Consolas" w:hAnsi="Consolas"/>
        </w:rPr>
      </w:pPr>
      <w:r w:rsidRPr="00FF4761">
        <w:rPr>
          <w:rFonts w:ascii="Consolas" w:hAnsi="Consolas"/>
        </w:rPr>
        <w:t xml:space="preserve">            &lt;a href="#"&gt;Settings&lt;/a&gt;</w:t>
      </w:r>
    </w:p>
    <w:p w14:paraId="5A65CF24" w14:textId="77777777" w:rsidR="00FF4761" w:rsidRPr="00FF4761" w:rsidRDefault="00FF4761" w:rsidP="00FF4761">
      <w:pPr>
        <w:spacing w:after="0" w:line="260" w:lineRule="exact"/>
        <w:rPr>
          <w:rFonts w:ascii="Consolas" w:hAnsi="Consolas"/>
        </w:rPr>
      </w:pPr>
      <w:r w:rsidRPr="00FF4761">
        <w:rPr>
          <w:rFonts w:ascii="Consolas" w:hAnsi="Consolas"/>
        </w:rPr>
        <w:t xml:space="preserve">          &lt;/li&gt;</w:t>
      </w:r>
    </w:p>
    <w:p w14:paraId="0EC88BFF" w14:textId="77777777" w:rsidR="00FF4761" w:rsidRPr="00FF4761" w:rsidRDefault="00FF4761" w:rsidP="00FF4761">
      <w:pPr>
        <w:spacing w:after="0" w:line="260" w:lineRule="exact"/>
        <w:rPr>
          <w:rFonts w:ascii="Consolas" w:hAnsi="Consolas"/>
        </w:rPr>
      </w:pPr>
      <w:r w:rsidRPr="00FF4761">
        <w:rPr>
          <w:rFonts w:ascii="Consolas" w:hAnsi="Consolas"/>
        </w:rPr>
        <w:t xml:space="preserve">        &lt;/ul&gt;</w:t>
      </w:r>
    </w:p>
    <w:p w14:paraId="3EAF690A"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6A5D6F56" w14:textId="77777777" w:rsidR="00FF4761" w:rsidRPr="00FF4761" w:rsidRDefault="00FF4761" w:rsidP="00FF4761">
      <w:pPr>
        <w:spacing w:after="0" w:line="260" w:lineRule="exact"/>
        <w:rPr>
          <w:rFonts w:ascii="Consolas" w:hAnsi="Consolas"/>
        </w:rPr>
      </w:pPr>
      <w:r w:rsidRPr="00FF4761">
        <w:rPr>
          <w:rFonts w:ascii="Consolas" w:hAnsi="Consolas"/>
        </w:rPr>
        <w:t xml:space="preserve">      &lt;!-- /.navbar-collapse --&gt;</w:t>
      </w:r>
    </w:p>
    <w:p w14:paraId="1D8513C1"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1553A0F7" w14:textId="77777777" w:rsidR="00FF4761" w:rsidRPr="00FF4761" w:rsidRDefault="00FF4761" w:rsidP="00FF4761">
      <w:pPr>
        <w:spacing w:after="0" w:line="260" w:lineRule="exact"/>
        <w:rPr>
          <w:rFonts w:ascii="Consolas" w:hAnsi="Consolas"/>
        </w:rPr>
      </w:pPr>
      <w:r w:rsidRPr="00FF4761">
        <w:rPr>
          <w:rFonts w:ascii="Consolas" w:hAnsi="Consolas"/>
        </w:rPr>
        <w:t xml:space="preserve">    &lt;!-- /.container --&gt;</w:t>
      </w:r>
    </w:p>
    <w:p w14:paraId="4452F301" w14:textId="77777777" w:rsidR="00FF4761" w:rsidRPr="00FF4761" w:rsidRDefault="00FF4761" w:rsidP="00FF4761">
      <w:pPr>
        <w:spacing w:after="0" w:line="260" w:lineRule="exact"/>
        <w:rPr>
          <w:rFonts w:ascii="Consolas" w:hAnsi="Consolas"/>
        </w:rPr>
      </w:pPr>
      <w:r w:rsidRPr="00FF4761">
        <w:rPr>
          <w:rFonts w:ascii="Consolas" w:hAnsi="Consolas"/>
        </w:rPr>
        <w:t xml:space="preserve">  &lt;/nav&gt;</w:t>
      </w:r>
    </w:p>
    <w:p w14:paraId="3D414DF2" w14:textId="77777777" w:rsidR="00FF4761" w:rsidRPr="00FF4761" w:rsidRDefault="00FF4761" w:rsidP="00FF4761">
      <w:pPr>
        <w:spacing w:after="0" w:line="260" w:lineRule="exact"/>
        <w:rPr>
          <w:rFonts w:ascii="Consolas" w:hAnsi="Consolas"/>
        </w:rPr>
      </w:pPr>
    </w:p>
    <w:p w14:paraId="0D581BED" w14:textId="5329C10F" w:rsidR="00FF4761" w:rsidRDefault="00FF4761" w:rsidP="00FF4761">
      <w:pPr>
        <w:spacing w:after="0" w:line="260" w:lineRule="exact"/>
        <w:rPr>
          <w:rFonts w:ascii="Consolas" w:hAnsi="Consolas"/>
        </w:rPr>
      </w:pPr>
      <w:r w:rsidRPr="00FF4761">
        <w:rPr>
          <w:rFonts w:ascii="Consolas" w:hAnsi="Consolas"/>
        </w:rPr>
        <w:t xml:space="preserve">  &lt;!-- Page Content --&gt;</w:t>
      </w:r>
    </w:p>
    <w:p w14:paraId="03E041E8" w14:textId="7D00BE52" w:rsidR="00CA1527" w:rsidRDefault="00CA1527" w:rsidP="00FF4761">
      <w:pPr>
        <w:spacing w:after="0" w:line="260" w:lineRule="exact"/>
        <w:rPr>
          <w:rFonts w:ascii="Consolas" w:hAnsi="Consolas"/>
        </w:rPr>
      </w:pPr>
      <w:r>
        <w:rPr>
          <w:rFonts w:ascii="Consolas" w:hAnsi="Consolas"/>
        </w:rPr>
        <w:t xml:space="preserve">  &lt;!-- This part will be moved </w:t>
      </w:r>
      <w:r w:rsidR="00815656">
        <w:rPr>
          <w:rFonts w:ascii="Consolas" w:hAnsi="Consolas"/>
        </w:rPr>
        <w:t xml:space="preserve">to </w:t>
      </w:r>
      <w:r>
        <w:rPr>
          <w:rFonts w:ascii="Consolas" w:hAnsi="Consolas"/>
        </w:rPr>
        <w:t>--&gt;</w:t>
      </w:r>
    </w:p>
    <w:p w14:paraId="1207A386" w14:textId="62A30F27" w:rsidR="00F95BF4" w:rsidRPr="00FF4761" w:rsidRDefault="00F95BF4" w:rsidP="00FF4761">
      <w:pPr>
        <w:spacing w:after="0" w:line="260" w:lineRule="exact"/>
        <w:rPr>
          <w:rFonts w:ascii="Consolas" w:hAnsi="Consolas"/>
        </w:rPr>
      </w:pPr>
      <w:r>
        <w:rPr>
          <w:rFonts w:ascii="Consolas" w:hAnsi="Consolas"/>
        </w:rPr>
        <w:t xml:space="preserve">  &lt;!-- ./src/js/pages/Featured.js and ./src/js/components/Article</w:t>
      </w:r>
      <w:r w:rsidR="001360AC">
        <w:rPr>
          <w:rFonts w:ascii="Consolas" w:hAnsi="Consolas"/>
        </w:rPr>
        <w:t>.js</w:t>
      </w:r>
      <w:r>
        <w:rPr>
          <w:rFonts w:ascii="Consolas" w:hAnsi="Consolas"/>
        </w:rPr>
        <w:t xml:space="preserve"> --&gt;</w:t>
      </w:r>
    </w:p>
    <w:p w14:paraId="083412DE"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class="container" style="margin-top:60px"&gt;</w:t>
      </w:r>
    </w:p>
    <w:p w14:paraId="50C471DD"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class="row"&gt;</w:t>
      </w:r>
    </w:p>
    <w:p w14:paraId="1B51135D"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class="col-lg-12"&gt;</w:t>
      </w:r>
    </w:p>
    <w:p w14:paraId="106095BA"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id="app"&gt;&lt;/div&gt;</w:t>
      </w:r>
    </w:p>
    <w:p w14:paraId="645CCA39"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56C6DBC0"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25E935EF" w14:textId="77777777" w:rsidR="00FF4761" w:rsidRPr="00FF4761" w:rsidRDefault="00FF4761" w:rsidP="00FF4761">
      <w:pPr>
        <w:spacing w:after="0" w:line="260" w:lineRule="exact"/>
        <w:rPr>
          <w:rFonts w:ascii="Consolas" w:hAnsi="Consolas"/>
        </w:rPr>
      </w:pPr>
      <w:r w:rsidRPr="00FF4761">
        <w:rPr>
          <w:rFonts w:ascii="Consolas" w:hAnsi="Consolas"/>
        </w:rPr>
        <w:t xml:space="preserve">    &lt;!-- Call to Action Well --&gt;</w:t>
      </w:r>
    </w:p>
    <w:p w14:paraId="7EC6DBDA"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class="row"&gt;</w:t>
      </w:r>
    </w:p>
    <w:p w14:paraId="2DED25B8"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class="col-lg-12"&gt;</w:t>
      </w:r>
    </w:p>
    <w:p w14:paraId="7DCCD07E"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class="well text-center"&gt;</w:t>
      </w:r>
    </w:p>
    <w:p w14:paraId="35676B02" w14:textId="77777777" w:rsidR="00FF4761" w:rsidRPr="00FF4761" w:rsidRDefault="00FF4761" w:rsidP="00FF4761">
      <w:pPr>
        <w:spacing w:after="0" w:line="260" w:lineRule="exact"/>
        <w:rPr>
          <w:rFonts w:ascii="Consolas" w:hAnsi="Consolas"/>
        </w:rPr>
      </w:pPr>
      <w:r w:rsidRPr="00FF4761">
        <w:rPr>
          <w:rFonts w:ascii="Consolas" w:hAnsi="Consolas"/>
        </w:rPr>
        <w:t xml:space="preserve">          Ad spot goes here</w:t>
      </w:r>
    </w:p>
    <w:p w14:paraId="5B8101AB"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7F29E412" w14:textId="77777777" w:rsidR="00FF4761" w:rsidRPr="00FF4761" w:rsidRDefault="00FF4761" w:rsidP="00FF4761">
      <w:pPr>
        <w:spacing w:after="0" w:line="260" w:lineRule="exact"/>
        <w:rPr>
          <w:rFonts w:ascii="Consolas" w:hAnsi="Consolas"/>
        </w:rPr>
      </w:pPr>
      <w:r w:rsidRPr="00FF4761">
        <w:rPr>
          <w:rFonts w:ascii="Consolas" w:hAnsi="Consolas"/>
        </w:rPr>
        <w:t xml:space="preserve">      &lt;!-- /.col-lg-12 --&gt;</w:t>
      </w:r>
    </w:p>
    <w:p w14:paraId="051F7669"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230E54F7" w14:textId="77777777" w:rsidR="00FF4761" w:rsidRPr="00FF4761" w:rsidRDefault="00FF4761" w:rsidP="00FF4761">
      <w:pPr>
        <w:spacing w:after="0" w:line="260" w:lineRule="exact"/>
        <w:rPr>
          <w:rFonts w:ascii="Consolas" w:hAnsi="Consolas"/>
        </w:rPr>
      </w:pPr>
      <w:r w:rsidRPr="00FF4761">
        <w:rPr>
          <w:rFonts w:ascii="Consolas" w:hAnsi="Consolas"/>
        </w:rPr>
        <w:t xml:space="preserve">    &lt;!-- /.row --&gt;</w:t>
      </w:r>
    </w:p>
    <w:p w14:paraId="77DE51C2" w14:textId="77777777" w:rsidR="00FF4761" w:rsidRPr="00FF4761" w:rsidRDefault="00FF4761" w:rsidP="00FF4761">
      <w:pPr>
        <w:spacing w:after="0" w:line="260" w:lineRule="exact"/>
        <w:rPr>
          <w:rFonts w:ascii="Consolas" w:hAnsi="Consolas"/>
        </w:rPr>
      </w:pPr>
      <w:r w:rsidRPr="00FF4761">
        <w:rPr>
          <w:rFonts w:ascii="Consolas" w:hAnsi="Consolas"/>
        </w:rPr>
        <w:t xml:space="preserve">    &lt;!-- Content Row --&gt;</w:t>
      </w:r>
    </w:p>
    <w:p w14:paraId="26F36B00"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class="row"&gt;</w:t>
      </w:r>
    </w:p>
    <w:p w14:paraId="635CABA6"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class="col-md-4"&gt;</w:t>
      </w:r>
    </w:p>
    <w:p w14:paraId="7531F889" w14:textId="77777777" w:rsidR="00FF4761" w:rsidRPr="00FF4761" w:rsidRDefault="00FF4761" w:rsidP="00FF4761">
      <w:pPr>
        <w:spacing w:after="0" w:line="260" w:lineRule="exact"/>
        <w:rPr>
          <w:rFonts w:ascii="Consolas" w:hAnsi="Consolas"/>
        </w:rPr>
      </w:pPr>
      <w:r w:rsidRPr="00FF4761">
        <w:rPr>
          <w:rFonts w:ascii="Consolas" w:hAnsi="Consolas"/>
        </w:rPr>
        <w:t xml:space="preserve">        &lt;h2&gt;Heading 1&lt;/h2&gt;</w:t>
      </w:r>
    </w:p>
    <w:p w14:paraId="19189BEE" w14:textId="77777777" w:rsidR="00FF4761" w:rsidRPr="00FF4761" w:rsidRDefault="00FF4761" w:rsidP="00FF4761">
      <w:pPr>
        <w:spacing w:after="0" w:line="260" w:lineRule="exact"/>
        <w:rPr>
          <w:rFonts w:ascii="Consolas" w:hAnsi="Consolas"/>
        </w:rPr>
      </w:pPr>
      <w:r w:rsidRPr="00FF4761">
        <w:rPr>
          <w:rFonts w:ascii="Consolas" w:hAnsi="Consolas"/>
        </w:rPr>
        <w:t xml:space="preserve">        &lt;p&gt;Lorem ipsum dolor sit amet, consectetur adipisicing elit. Saepe rem nisi accusamus error velit animi non ipsa placeat. Recusandae, suscipit, soluta quibusdam accusamus a veniam quaerat eveniet eligendi dolor consectetur.&lt;/p&gt;</w:t>
      </w:r>
    </w:p>
    <w:p w14:paraId="6022AC30" w14:textId="77777777" w:rsidR="00FF4761" w:rsidRPr="00FF4761" w:rsidRDefault="00FF4761" w:rsidP="00FF4761">
      <w:pPr>
        <w:spacing w:after="0" w:line="260" w:lineRule="exact"/>
        <w:rPr>
          <w:rFonts w:ascii="Consolas" w:hAnsi="Consolas"/>
        </w:rPr>
      </w:pPr>
      <w:r w:rsidRPr="00FF4761">
        <w:rPr>
          <w:rFonts w:ascii="Consolas" w:hAnsi="Consolas"/>
        </w:rPr>
        <w:t xml:space="preserve">        &lt;a class="btn btn-default" href="#"&gt;More Info&lt;/a&gt;</w:t>
      </w:r>
    </w:p>
    <w:p w14:paraId="2D348627"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530B6267" w14:textId="77777777" w:rsidR="00FF4761" w:rsidRPr="00FF4761" w:rsidRDefault="00FF4761" w:rsidP="00FF4761">
      <w:pPr>
        <w:spacing w:after="0" w:line="260" w:lineRule="exact"/>
        <w:rPr>
          <w:rFonts w:ascii="Consolas" w:hAnsi="Consolas"/>
        </w:rPr>
      </w:pPr>
      <w:r w:rsidRPr="00FF4761">
        <w:rPr>
          <w:rFonts w:ascii="Consolas" w:hAnsi="Consolas"/>
        </w:rPr>
        <w:t xml:space="preserve">      &lt;!-- /.col-md-4 --&gt;</w:t>
      </w:r>
    </w:p>
    <w:p w14:paraId="76CAFA42"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class="col-md-4"&gt;</w:t>
      </w:r>
    </w:p>
    <w:p w14:paraId="63EFA4F2" w14:textId="77777777" w:rsidR="00FF4761" w:rsidRPr="00FF4761" w:rsidRDefault="00FF4761" w:rsidP="00FF4761">
      <w:pPr>
        <w:spacing w:after="0" w:line="260" w:lineRule="exact"/>
        <w:rPr>
          <w:rFonts w:ascii="Consolas" w:hAnsi="Consolas"/>
        </w:rPr>
      </w:pPr>
      <w:r w:rsidRPr="00FF4761">
        <w:rPr>
          <w:rFonts w:ascii="Consolas" w:hAnsi="Consolas"/>
        </w:rPr>
        <w:t xml:space="preserve">        &lt;h2&gt;Heading 2&lt;/h2&gt;</w:t>
      </w:r>
    </w:p>
    <w:p w14:paraId="7B97B233" w14:textId="77777777" w:rsidR="00FF4761" w:rsidRPr="00FF4761" w:rsidRDefault="00FF4761" w:rsidP="00FF4761">
      <w:pPr>
        <w:spacing w:after="0" w:line="260" w:lineRule="exact"/>
        <w:rPr>
          <w:rFonts w:ascii="Consolas" w:hAnsi="Consolas"/>
        </w:rPr>
      </w:pPr>
      <w:r w:rsidRPr="00FF4761">
        <w:rPr>
          <w:rFonts w:ascii="Consolas" w:hAnsi="Consolas"/>
        </w:rPr>
        <w:t xml:space="preserve">        &lt;p&gt;Lorem ipsum dolor sit amet, consectetur adipisicing elit. Saepe rem nisi accusamus error velit animi non ipsa placeat. Recusandae, suscipit, soluta quibusdam accusamus a veniam quaerat eveniet eligendi dolor consectetur.&lt;/p&gt;</w:t>
      </w:r>
    </w:p>
    <w:p w14:paraId="059C4A03" w14:textId="77777777" w:rsidR="00FF4761" w:rsidRPr="00FF4761" w:rsidRDefault="00FF4761" w:rsidP="00FF4761">
      <w:pPr>
        <w:spacing w:after="0" w:line="260" w:lineRule="exact"/>
        <w:rPr>
          <w:rFonts w:ascii="Consolas" w:hAnsi="Consolas"/>
        </w:rPr>
      </w:pPr>
      <w:r w:rsidRPr="00FF4761">
        <w:rPr>
          <w:rFonts w:ascii="Consolas" w:hAnsi="Consolas"/>
        </w:rPr>
        <w:t xml:space="preserve">        &lt;a class="btn btn-default" href="#"&gt;More Info&lt;/a&gt;</w:t>
      </w:r>
    </w:p>
    <w:p w14:paraId="57D015C0"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64DF5D96" w14:textId="77777777" w:rsidR="00FF4761" w:rsidRPr="00FF4761" w:rsidRDefault="00FF4761" w:rsidP="00FF4761">
      <w:pPr>
        <w:spacing w:after="0" w:line="260" w:lineRule="exact"/>
        <w:rPr>
          <w:rFonts w:ascii="Consolas" w:hAnsi="Consolas"/>
        </w:rPr>
      </w:pPr>
      <w:r w:rsidRPr="00FF4761">
        <w:rPr>
          <w:rFonts w:ascii="Consolas" w:hAnsi="Consolas"/>
        </w:rPr>
        <w:t xml:space="preserve">      &lt;!-- /.col-md-4 --&gt;</w:t>
      </w:r>
    </w:p>
    <w:p w14:paraId="6816207A"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class="col-md-4"&gt;</w:t>
      </w:r>
    </w:p>
    <w:p w14:paraId="33E8D21F" w14:textId="77777777" w:rsidR="00FF4761" w:rsidRPr="00FF4761" w:rsidRDefault="00FF4761" w:rsidP="00FF4761">
      <w:pPr>
        <w:spacing w:after="0" w:line="260" w:lineRule="exact"/>
        <w:rPr>
          <w:rFonts w:ascii="Consolas" w:hAnsi="Consolas"/>
        </w:rPr>
      </w:pPr>
      <w:r w:rsidRPr="00FF4761">
        <w:rPr>
          <w:rFonts w:ascii="Consolas" w:hAnsi="Consolas"/>
        </w:rPr>
        <w:t xml:space="preserve">        &lt;h2&gt;Heading 3&lt;/h2&gt;</w:t>
      </w:r>
    </w:p>
    <w:p w14:paraId="05D1B506" w14:textId="77777777" w:rsidR="00FF4761" w:rsidRPr="00FF4761" w:rsidRDefault="00FF4761" w:rsidP="00FF4761">
      <w:pPr>
        <w:spacing w:after="0" w:line="260" w:lineRule="exact"/>
        <w:rPr>
          <w:rFonts w:ascii="Consolas" w:hAnsi="Consolas"/>
        </w:rPr>
      </w:pPr>
      <w:r w:rsidRPr="00FF4761">
        <w:rPr>
          <w:rFonts w:ascii="Consolas" w:hAnsi="Consolas"/>
        </w:rPr>
        <w:t xml:space="preserve">        &lt;p&gt;Lorem ipsum dolor sit amet, consectetur adipisicing elit. Saepe rem nisi accusamus error velit animi non ipsa placeat. Recusandae, suscipit, soluta quibusdam accusamus a veniam quaerat eveniet eligendi dolor consectetur.&lt;/p&gt;</w:t>
      </w:r>
    </w:p>
    <w:p w14:paraId="591A5EC6" w14:textId="77777777" w:rsidR="00FF4761" w:rsidRPr="00FF4761" w:rsidRDefault="00FF4761" w:rsidP="00FF4761">
      <w:pPr>
        <w:spacing w:after="0" w:line="260" w:lineRule="exact"/>
        <w:rPr>
          <w:rFonts w:ascii="Consolas" w:hAnsi="Consolas"/>
        </w:rPr>
      </w:pPr>
      <w:r w:rsidRPr="00FF4761">
        <w:rPr>
          <w:rFonts w:ascii="Consolas" w:hAnsi="Consolas"/>
        </w:rPr>
        <w:t xml:space="preserve">        &lt;a class="btn btn-default" href="#"&gt;More Info&lt;/a&gt;</w:t>
      </w:r>
    </w:p>
    <w:p w14:paraId="63B2C997"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5CEC82C4" w14:textId="77777777" w:rsidR="00FF4761" w:rsidRPr="00FF4761" w:rsidRDefault="00FF4761" w:rsidP="00FF4761">
      <w:pPr>
        <w:spacing w:after="0" w:line="260" w:lineRule="exact"/>
        <w:rPr>
          <w:rFonts w:ascii="Consolas" w:hAnsi="Consolas"/>
        </w:rPr>
      </w:pPr>
      <w:r w:rsidRPr="00FF4761">
        <w:rPr>
          <w:rFonts w:ascii="Consolas" w:hAnsi="Consolas"/>
        </w:rPr>
        <w:lastRenderedPageBreak/>
        <w:t xml:space="preserve">      &lt;!-- /.col-md-4 --&gt;</w:t>
      </w:r>
    </w:p>
    <w:p w14:paraId="78617C08"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4EE02F26" w14:textId="77777777" w:rsidR="00FF4761" w:rsidRPr="00FF4761" w:rsidRDefault="00FF4761" w:rsidP="00FF4761">
      <w:pPr>
        <w:spacing w:after="0" w:line="260" w:lineRule="exact"/>
        <w:rPr>
          <w:rFonts w:ascii="Consolas" w:hAnsi="Consolas"/>
        </w:rPr>
      </w:pPr>
      <w:r w:rsidRPr="00FF4761">
        <w:rPr>
          <w:rFonts w:ascii="Consolas" w:hAnsi="Consolas"/>
        </w:rPr>
        <w:t xml:space="preserve">    &lt;!-- /.row --&gt;</w:t>
      </w:r>
    </w:p>
    <w:p w14:paraId="097DA28B" w14:textId="77777777" w:rsidR="00FF4761" w:rsidRPr="00FF4761" w:rsidRDefault="00FF4761" w:rsidP="00FF4761">
      <w:pPr>
        <w:spacing w:after="0" w:line="260" w:lineRule="exact"/>
        <w:rPr>
          <w:rFonts w:ascii="Consolas" w:hAnsi="Consolas"/>
        </w:rPr>
      </w:pPr>
    </w:p>
    <w:p w14:paraId="33D16AE4" w14:textId="5940AB84" w:rsidR="00FF4761" w:rsidRDefault="00FF4761" w:rsidP="00FF4761">
      <w:pPr>
        <w:spacing w:after="0" w:line="260" w:lineRule="exact"/>
        <w:rPr>
          <w:rFonts w:ascii="Consolas" w:hAnsi="Consolas"/>
        </w:rPr>
      </w:pPr>
      <w:r w:rsidRPr="00FF4761">
        <w:rPr>
          <w:rFonts w:ascii="Consolas" w:hAnsi="Consolas"/>
        </w:rPr>
        <w:t xml:space="preserve">    &lt;!-- Footer --&gt;</w:t>
      </w:r>
    </w:p>
    <w:p w14:paraId="2100BEEC" w14:textId="1A2BF719" w:rsidR="00F95BF4" w:rsidRPr="00FF4761" w:rsidRDefault="00F95BF4" w:rsidP="00FF4761">
      <w:pPr>
        <w:spacing w:after="0" w:line="260" w:lineRule="exact"/>
        <w:rPr>
          <w:rFonts w:ascii="Consolas" w:hAnsi="Consolas"/>
        </w:rPr>
      </w:pPr>
      <w:r>
        <w:rPr>
          <w:rFonts w:ascii="Consolas" w:hAnsi="Consolas"/>
        </w:rPr>
        <w:t xml:space="preserve">    &lt;!-- This part will be moved to ./</w:t>
      </w:r>
      <w:r w:rsidRPr="00A73CF8">
        <w:rPr>
          <w:rFonts w:ascii="Consolas" w:hAnsi="Consolas"/>
        </w:rPr>
        <w:t>src</w:t>
      </w:r>
      <w:r>
        <w:rPr>
          <w:rFonts w:ascii="Consolas" w:hAnsi="Consolas"/>
        </w:rPr>
        <w:t>/</w:t>
      </w:r>
      <w:r w:rsidRPr="00A73CF8">
        <w:rPr>
          <w:rFonts w:ascii="Consolas" w:hAnsi="Consolas"/>
        </w:rPr>
        <w:t>js</w:t>
      </w:r>
      <w:r>
        <w:rPr>
          <w:rFonts w:ascii="Consolas" w:hAnsi="Consolas"/>
        </w:rPr>
        <w:t>/</w:t>
      </w:r>
      <w:r w:rsidRPr="00A73CF8">
        <w:rPr>
          <w:rFonts w:ascii="Consolas" w:hAnsi="Consolas"/>
        </w:rPr>
        <w:t>components</w:t>
      </w:r>
      <w:r>
        <w:rPr>
          <w:rFonts w:ascii="Consolas" w:hAnsi="Consolas"/>
        </w:rPr>
        <w:t>/</w:t>
      </w:r>
      <w:r w:rsidRPr="00A73CF8">
        <w:rPr>
          <w:rFonts w:ascii="Consolas" w:hAnsi="Consolas"/>
        </w:rPr>
        <w:t>layout</w:t>
      </w:r>
      <w:r>
        <w:rPr>
          <w:rFonts w:ascii="Consolas" w:hAnsi="Consolas"/>
        </w:rPr>
        <w:t>/Footer.js --&gt;</w:t>
      </w:r>
    </w:p>
    <w:p w14:paraId="03FE6FBE" w14:textId="77777777" w:rsidR="00FF4761" w:rsidRPr="00FF4761" w:rsidRDefault="00FF4761" w:rsidP="00FF4761">
      <w:pPr>
        <w:spacing w:after="0" w:line="260" w:lineRule="exact"/>
        <w:rPr>
          <w:rFonts w:ascii="Consolas" w:hAnsi="Consolas"/>
        </w:rPr>
      </w:pPr>
      <w:r w:rsidRPr="00FF4761">
        <w:rPr>
          <w:rFonts w:ascii="Consolas" w:hAnsi="Consolas"/>
        </w:rPr>
        <w:t xml:space="preserve">    &lt;footer&gt;</w:t>
      </w:r>
    </w:p>
    <w:p w14:paraId="5311875E"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class="row"&gt;</w:t>
      </w:r>
    </w:p>
    <w:p w14:paraId="6282F597"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 class="col-lg-12"&gt;</w:t>
      </w:r>
    </w:p>
    <w:p w14:paraId="551496E4" w14:textId="77777777" w:rsidR="00FF4761" w:rsidRPr="00FF4761" w:rsidRDefault="00FF4761" w:rsidP="00FF4761">
      <w:pPr>
        <w:spacing w:after="0" w:line="260" w:lineRule="exact"/>
        <w:rPr>
          <w:rFonts w:ascii="Consolas" w:hAnsi="Consolas"/>
        </w:rPr>
      </w:pPr>
      <w:r w:rsidRPr="00FF4761">
        <w:rPr>
          <w:rFonts w:ascii="Consolas" w:hAnsi="Consolas"/>
        </w:rPr>
        <w:t xml:space="preserve">          &lt;p&gt;Copyright &amp;copy; KillerNews.net&lt;/p&gt;</w:t>
      </w:r>
    </w:p>
    <w:p w14:paraId="11ED9E65"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63E23BF1"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79226FAE" w14:textId="77777777" w:rsidR="00FF4761" w:rsidRPr="00FF4761" w:rsidRDefault="00FF4761" w:rsidP="00FF4761">
      <w:pPr>
        <w:spacing w:after="0" w:line="260" w:lineRule="exact"/>
        <w:rPr>
          <w:rFonts w:ascii="Consolas" w:hAnsi="Consolas"/>
        </w:rPr>
      </w:pPr>
      <w:r w:rsidRPr="00FF4761">
        <w:rPr>
          <w:rFonts w:ascii="Consolas" w:hAnsi="Consolas"/>
        </w:rPr>
        <w:t xml:space="preserve">    &lt;/footer&gt;</w:t>
      </w:r>
    </w:p>
    <w:p w14:paraId="39234BF7" w14:textId="77777777" w:rsidR="00FF4761" w:rsidRPr="00FF4761" w:rsidRDefault="00FF4761" w:rsidP="00FF4761">
      <w:pPr>
        <w:spacing w:after="0" w:line="260" w:lineRule="exact"/>
        <w:rPr>
          <w:rFonts w:ascii="Consolas" w:hAnsi="Consolas"/>
        </w:rPr>
      </w:pPr>
      <w:r w:rsidRPr="00FF4761">
        <w:rPr>
          <w:rFonts w:ascii="Consolas" w:hAnsi="Consolas"/>
        </w:rPr>
        <w:t xml:space="preserve">  &lt;/div&gt;</w:t>
      </w:r>
    </w:p>
    <w:p w14:paraId="1A260FFC" w14:textId="77777777" w:rsidR="00FF4761" w:rsidRPr="00FF4761" w:rsidRDefault="00FF4761" w:rsidP="00FF4761">
      <w:pPr>
        <w:spacing w:after="0" w:line="260" w:lineRule="exact"/>
        <w:rPr>
          <w:rFonts w:ascii="Consolas" w:hAnsi="Consolas"/>
        </w:rPr>
      </w:pPr>
      <w:r w:rsidRPr="00FF4761">
        <w:rPr>
          <w:rFonts w:ascii="Consolas" w:hAnsi="Consolas"/>
        </w:rPr>
        <w:t xml:space="preserve">  &lt;!-- /.container --&gt;</w:t>
      </w:r>
    </w:p>
    <w:p w14:paraId="413FF470" w14:textId="77777777" w:rsidR="00FF4761" w:rsidRPr="00FF4761" w:rsidRDefault="00FF4761" w:rsidP="00FF4761">
      <w:pPr>
        <w:spacing w:after="0" w:line="260" w:lineRule="exact"/>
        <w:rPr>
          <w:rFonts w:ascii="Consolas" w:hAnsi="Consolas"/>
        </w:rPr>
      </w:pPr>
    </w:p>
    <w:p w14:paraId="4D9147E0" w14:textId="77777777" w:rsidR="00FF4761" w:rsidRPr="00FF4761" w:rsidRDefault="00FF4761" w:rsidP="00FF4761">
      <w:pPr>
        <w:spacing w:after="0" w:line="260" w:lineRule="exact"/>
        <w:rPr>
          <w:rFonts w:ascii="Consolas" w:hAnsi="Consolas"/>
        </w:rPr>
      </w:pPr>
      <w:r w:rsidRPr="00FF4761">
        <w:rPr>
          <w:rFonts w:ascii="Consolas" w:hAnsi="Consolas"/>
        </w:rPr>
        <w:t xml:space="preserve">  &lt;script src="client.min.js"&gt;&lt;/script&gt;</w:t>
      </w:r>
    </w:p>
    <w:p w14:paraId="597F3863" w14:textId="77777777" w:rsidR="00FF4761" w:rsidRPr="00FF4761" w:rsidRDefault="00FF4761" w:rsidP="00FF4761">
      <w:pPr>
        <w:spacing w:after="0" w:line="260" w:lineRule="exact"/>
        <w:rPr>
          <w:rFonts w:ascii="Consolas" w:hAnsi="Consolas"/>
        </w:rPr>
      </w:pPr>
      <w:r w:rsidRPr="00FF4761">
        <w:rPr>
          <w:rFonts w:ascii="Consolas" w:hAnsi="Consolas"/>
        </w:rPr>
        <w:t>&lt;/body&gt;</w:t>
      </w:r>
    </w:p>
    <w:p w14:paraId="00A309E8" w14:textId="77777777" w:rsidR="00FF4761" w:rsidRPr="00FF4761" w:rsidRDefault="00FF4761" w:rsidP="00FF4761">
      <w:pPr>
        <w:spacing w:after="0" w:line="260" w:lineRule="exact"/>
        <w:rPr>
          <w:rFonts w:ascii="Consolas" w:hAnsi="Consolas"/>
        </w:rPr>
      </w:pPr>
    </w:p>
    <w:p w14:paraId="19F0EAEC" w14:textId="4A71221F" w:rsidR="00790FC8" w:rsidRDefault="00FF4761" w:rsidP="00790FC8">
      <w:pPr>
        <w:spacing w:after="0" w:line="260" w:lineRule="exact"/>
        <w:rPr>
          <w:rFonts w:ascii="Consolas" w:hAnsi="Consolas"/>
        </w:rPr>
      </w:pPr>
      <w:r w:rsidRPr="00FF4761">
        <w:rPr>
          <w:rFonts w:ascii="Consolas" w:hAnsi="Consolas"/>
        </w:rPr>
        <w:t>&lt;/html&gt;</w:t>
      </w:r>
    </w:p>
    <w:p w14:paraId="7136D68D" w14:textId="1C56AB39" w:rsidR="00790FC8" w:rsidRDefault="00790FC8" w:rsidP="00790FC8">
      <w:pPr>
        <w:spacing w:after="0" w:line="260" w:lineRule="exact"/>
        <w:rPr>
          <w:rFonts w:ascii="Consolas" w:hAnsi="Consolas"/>
        </w:rPr>
      </w:pPr>
    </w:p>
    <w:p w14:paraId="43F36D11" w14:textId="0C639708" w:rsidR="00790FC8" w:rsidRDefault="00790FC8" w:rsidP="00790FC8">
      <w:pPr>
        <w:spacing w:after="0" w:line="260" w:lineRule="exact"/>
        <w:rPr>
          <w:rFonts w:ascii="Consolas" w:hAnsi="Consolas"/>
        </w:rPr>
      </w:pPr>
      <w:r w:rsidRPr="00BF1206">
        <w:rPr>
          <w:rFonts w:ascii="Consolas" w:hAnsi="Consolas"/>
        </w:rPr>
        <w:t>&lt;</w:t>
      </w:r>
      <w:r>
        <w:rPr>
          <w:rFonts w:ascii="Consolas" w:hAnsi="Consolas"/>
        </w:rPr>
        <w:t>!-- ./src/index.html (After cleaning) --</w:t>
      </w:r>
      <w:r w:rsidRPr="00BF1206">
        <w:rPr>
          <w:rFonts w:ascii="Consolas" w:hAnsi="Consolas"/>
        </w:rPr>
        <w:t>&gt;</w:t>
      </w:r>
    </w:p>
    <w:p w14:paraId="72DB1F17" w14:textId="77777777" w:rsidR="00790FC8" w:rsidRPr="00790FC8" w:rsidRDefault="00790FC8" w:rsidP="00790FC8">
      <w:pPr>
        <w:spacing w:after="0" w:line="260" w:lineRule="exact"/>
        <w:rPr>
          <w:rFonts w:ascii="Consolas" w:hAnsi="Consolas"/>
        </w:rPr>
      </w:pPr>
      <w:r w:rsidRPr="00790FC8">
        <w:rPr>
          <w:rFonts w:ascii="Consolas" w:hAnsi="Consolas"/>
        </w:rPr>
        <w:t>&lt;!DOCTYPE html&gt;</w:t>
      </w:r>
    </w:p>
    <w:p w14:paraId="5B44B050" w14:textId="77777777" w:rsidR="00790FC8" w:rsidRPr="00790FC8" w:rsidRDefault="00790FC8" w:rsidP="00790FC8">
      <w:pPr>
        <w:spacing w:after="0" w:line="260" w:lineRule="exact"/>
        <w:rPr>
          <w:rFonts w:ascii="Consolas" w:hAnsi="Consolas"/>
        </w:rPr>
      </w:pPr>
      <w:r w:rsidRPr="00790FC8">
        <w:rPr>
          <w:rFonts w:ascii="Consolas" w:hAnsi="Consolas"/>
        </w:rPr>
        <w:t>&lt;html lang="en"&gt;</w:t>
      </w:r>
    </w:p>
    <w:p w14:paraId="752CC9BF" w14:textId="77777777" w:rsidR="00790FC8" w:rsidRPr="00790FC8" w:rsidRDefault="00790FC8" w:rsidP="00790FC8">
      <w:pPr>
        <w:spacing w:after="0" w:line="260" w:lineRule="exact"/>
        <w:rPr>
          <w:rFonts w:ascii="Consolas" w:hAnsi="Consolas"/>
        </w:rPr>
      </w:pPr>
    </w:p>
    <w:p w14:paraId="524498AD" w14:textId="77777777" w:rsidR="00790FC8" w:rsidRPr="00790FC8" w:rsidRDefault="00790FC8" w:rsidP="00790FC8">
      <w:pPr>
        <w:spacing w:after="0" w:line="260" w:lineRule="exact"/>
        <w:rPr>
          <w:rFonts w:ascii="Consolas" w:hAnsi="Consolas"/>
        </w:rPr>
      </w:pPr>
      <w:r w:rsidRPr="00790FC8">
        <w:rPr>
          <w:rFonts w:ascii="Consolas" w:hAnsi="Consolas"/>
        </w:rPr>
        <w:t>&lt;head&gt;</w:t>
      </w:r>
    </w:p>
    <w:p w14:paraId="2CA1FB17" w14:textId="77777777" w:rsidR="00790FC8" w:rsidRPr="00790FC8" w:rsidRDefault="00790FC8" w:rsidP="00790FC8">
      <w:pPr>
        <w:spacing w:after="0" w:line="260" w:lineRule="exact"/>
        <w:rPr>
          <w:rFonts w:ascii="Consolas" w:hAnsi="Consolas"/>
        </w:rPr>
      </w:pPr>
      <w:r w:rsidRPr="00790FC8">
        <w:rPr>
          <w:rFonts w:ascii="Consolas" w:hAnsi="Consolas"/>
        </w:rPr>
        <w:t xml:space="preserve">  &lt;meta charset="utf-8"&gt;</w:t>
      </w:r>
    </w:p>
    <w:p w14:paraId="5D2A7DD1" w14:textId="77777777" w:rsidR="00790FC8" w:rsidRPr="00790FC8" w:rsidRDefault="00790FC8" w:rsidP="00790FC8">
      <w:pPr>
        <w:spacing w:after="0" w:line="260" w:lineRule="exact"/>
        <w:rPr>
          <w:rFonts w:ascii="Consolas" w:hAnsi="Consolas"/>
        </w:rPr>
      </w:pPr>
      <w:r w:rsidRPr="00790FC8">
        <w:rPr>
          <w:rFonts w:ascii="Consolas" w:hAnsi="Consolas"/>
        </w:rPr>
        <w:t xml:space="preserve">  &lt;meta http-equiv="X-UA-Compatible" content="IE=edge"&gt;</w:t>
      </w:r>
    </w:p>
    <w:p w14:paraId="42299A4F" w14:textId="77777777" w:rsidR="00790FC8" w:rsidRPr="00790FC8" w:rsidRDefault="00790FC8" w:rsidP="00790FC8">
      <w:pPr>
        <w:spacing w:after="0" w:line="260" w:lineRule="exact"/>
        <w:rPr>
          <w:rFonts w:ascii="Consolas" w:hAnsi="Consolas"/>
        </w:rPr>
      </w:pPr>
      <w:r w:rsidRPr="00790FC8">
        <w:rPr>
          <w:rFonts w:ascii="Consolas" w:hAnsi="Consolas"/>
        </w:rPr>
        <w:t xml:space="preserve">  &lt;meta name="viewport" content="width=device-width, initial-scale=1"&gt;</w:t>
      </w:r>
    </w:p>
    <w:p w14:paraId="5111AB4E" w14:textId="77777777" w:rsidR="00790FC8" w:rsidRPr="00790FC8" w:rsidRDefault="00790FC8" w:rsidP="00790FC8">
      <w:pPr>
        <w:spacing w:after="0" w:line="260" w:lineRule="exact"/>
        <w:rPr>
          <w:rFonts w:ascii="Consolas" w:hAnsi="Consolas"/>
        </w:rPr>
      </w:pPr>
      <w:r w:rsidRPr="00790FC8">
        <w:rPr>
          <w:rFonts w:ascii="Consolas" w:hAnsi="Consolas"/>
        </w:rPr>
        <w:t xml:space="preserve">  &lt;meta name="description" content=""&gt;</w:t>
      </w:r>
    </w:p>
    <w:p w14:paraId="2DE5AAAD" w14:textId="77777777" w:rsidR="00790FC8" w:rsidRPr="00790FC8" w:rsidRDefault="00790FC8" w:rsidP="00790FC8">
      <w:pPr>
        <w:spacing w:after="0" w:line="260" w:lineRule="exact"/>
        <w:rPr>
          <w:rFonts w:ascii="Consolas" w:hAnsi="Consolas"/>
        </w:rPr>
      </w:pPr>
      <w:r w:rsidRPr="00790FC8">
        <w:rPr>
          <w:rFonts w:ascii="Consolas" w:hAnsi="Consolas"/>
        </w:rPr>
        <w:t xml:space="preserve">  &lt;meta name="author" content=""&gt;</w:t>
      </w:r>
    </w:p>
    <w:p w14:paraId="5ED1726E" w14:textId="77777777" w:rsidR="00790FC8" w:rsidRPr="00790FC8" w:rsidRDefault="00790FC8" w:rsidP="00790FC8">
      <w:pPr>
        <w:spacing w:after="0" w:line="260" w:lineRule="exact"/>
        <w:rPr>
          <w:rFonts w:ascii="Consolas" w:hAnsi="Consolas"/>
        </w:rPr>
      </w:pPr>
      <w:r w:rsidRPr="00790FC8">
        <w:rPr>
          <w:rFonts w:ascii="Consolas" w:hAnsi="Consolas"/>
        </w:rPr>
        <w:t xml:space="preserve">  &lt;title&gt;React&lt;/title&gt;</w:t>
      </w:r>
    </w:p>
    <w:p w14:paraId="241FE005" w14:textId="77777777" w:rsidR="00790FC8" w:rsidRPr="00790FC8" w:rsidRDefault="00790FC8" w:rsidP="00790FC8">
      <w:pPr>
        <w:spacing w:after="0" w:line="260" w:lineRule="exact"/>
        <w:rPr>
          <w:rFonts w:ascii="Consolas" w:hAnsi="Consolas"/>
        </w:rPr>
      </w:pPr>
      <w:r w:rsidRPr="00790FC8">
        <w:rPr>
          <w:rFonts w:ascii="Consolas" w:hAnsi="Consolas"/>
        </w:rPr>
        <w:t xml:space="preserve">  &lt;!-- Bootstrap Core CSS --&gt;</w:t>
      </w:r>
    </w:p>
    <w:p w14:paraId="75E1F588" w14:textId="77777777" w:rsidR="00790FC8" w:rsidRPr="00790FC8" w:rsidRDefault="00790FC8" w:rsidP="00790FC8">
      <w:pPr>
        <w:spacing w:after="0" w:line="260" w:lineRule="exact"/>
        <w:rPr>
          <w:rFonts w:ascii="Consolas" w:hAnsi="Consolas"/>
        </w:rPr>
      </w:pPr>
      <w:r w:rsidRPr="00790FC8">
        <w:rPr>
          <w:rFonts w:ascii="Consolas" w:hAnsi="Consolas"/>
        </w:rPr>
        <w:t xml:space="preserve">  &lt;link href="https://maxcdn.bootstrapcdn.com/bootswatch/3.3.6/cerulean/bootstrap.min.css" rel="stylesheet"&gt;</w:t>
      </w:r>
    </w:p>
    <w:p w14:paraId="78955AD0" w14:textId="77777777" w:rsidR="00790FC8" w:rsidRPr="00790FC8" w:rsidRDefault="00790FC8" w:rsidP="00790FC8">
      <w:pPr>
        <w:spacing w:after="0" w:line="260" w:lineRule="exact"/>
        <w:rPr>
          <w:rFonts w:ascii="Consolas" w:hAnsi="Consolas"/>
        </w:rPr>
      </w:pPr>
    </w:p>
    <w:p w14:paraId="14C9D9DF" w14:textId="77777777" w:rsidR="00790FC8" w:rsidRPr="00790FC8" w:rsidRDefault="00790FC8" w:rsidP="00790FC8">
      <w:pPr>
        <w:spacing w:after="0" w:line="260" w:lineRule="exact"/>
        <w:rPr>
          <w:rFonts w:ascii="Consolas" w:hAnsi="Consolas"/>
        </w:rPr>
      </w:pPr>
      <w:r w:rsidRPr="00790FC8">
        <w:rPr>
          <w:rFonts w:ascii="Consolas" w:hAnsi="Consolas"/>
        </w:rPr>
        <w:t xml:space="preserve">  &lt;!-- Custom Fonts --&gt;</w:t>
      </w:r>
    </w:p>
    <w:p w14:paraId="1EB800AD" w14:textId="77777777" w:rsidR="00790FC8" w:rsidRPr="00790FC8" w:rsidRDefault="00790FC8" w:rsidP="00790FC8">
      <w:pPr>
        <w:spacing w:after="0" w:line="260" w:lineRule="exact"/>
        <w:rPr>
          <w:rFonts w:ascii="Consolas" w:hAnsi="Consolas"/>
        </w:rPr>
      </w:pPr>
      <w:r w:rsidRPr="00790FC8">
        <w:rPr>
          <w:rFonts w:ascii="Consolas" w:hAnsi="Consolas"/>
        </w:rPr>
        <w:t xml:space="preserve">  &lt;link href="font-awesome/css/font-awesome.min.css" rel="stylesheet" type="text/css"&gt;</w:t>
      </w:r>
    </w:p>
    <w:p w14:paraId="13FEBD53" w14:textId="77777777" w:rsidR="00790FC8" w:rsidRPr="00790FC8" w:rsidRDefault="00790FC8" w:rsidP="00790FC8">
      <w:pPr>
        <w:spacing w:after="0" w:line="260" w:lineRule="exact"/>
        <w:rPr>
          <w:rFonts w:ascii="Consolas" w:hAnsi="Consolas"/>
        </w:rPr>
      </w:pPr>
      <w:r w:rsidRPr="00790FC8">
        <w:rPr>
          <w:rFonts w:ascii="Consolas" w:hAnsi="Consolas"/>
        </w:rPr>
        <w:t xml:space="preserve">  &lt;link href="http://fonts.googleapis.com/css?family=Source+Sans+Pro:300,400,700,300italic,400italic,700italic" rel="stylesheet" type="text/css"&gt;</w:t>
      </w:r>
    </w:p>
    <w:p w14:paraId="2EB1CFC7" w14:textId="77777777" w:rsidR="00790FC8" w:rsidRPr="00790FC8" w:rsidRDefault="00790FC8" w:rsidP="00790FC8">
      <w:pPr>
        <w:spacing w:after="0" w:line="260" w:lineRule="exact"/>
        <w:rPr>
          <w:rFonts w:ascii="Consolas" w:hAnsi="Consolas"/>
        </w:rPr>
      </w:pPr>
      <w:r w:rsidRPr="00790FC8">
        <w:rPr>
          <w:rFonts w:ascii="Consolas" w:hAnsi="Consolas"/>
        </w:rPr>
        <w:t>&lt;/head&gt;</w:t>
      </w:r>
    </w:p>
    <w:p w14:paraId="767CC8BA" w14:textId="77777777" w:rsidR="00790FC8" w:rsidRPr="00790FC8" w:rsidRDefault="00790FC8" w:rsidP="00790FC8">
      <w:pPr>
        <w:spacing w:after="0" w:line="260" w:lineRule="exact"/>
        <w:rPr>
          <w:rFonts w:ascii="Consolas" w:hAnsi="Consolas"/>
        </w:rPr>
      </w:pPr>
    </w:p>
    <w:p w14:paraId="2C2D73B2" w14:textId="77777777" w:rsidR="00790FC8" w:rsidRPr="00790FC8" w:rsidRDefault="00790FC8" w:rsidP="00790FC8">
      <w:pPr>
        <w:spacing w:after="0" w:line="260" w:lineRule="exact"/>
        <w:rPr>
          <w:rFonts w:ascii="Consolas" w:hAnsi="Consolas"/>
        </w:rPr>
      </w:pPr>
      <w:r w:rsidRPr="00790FC8">
        <w:rPr>
          <w:rFonts w:ascii="Consolas" w:hAnsi="Consolas"/>
        </w:rPr>
        <w:t>&lt;body&gt;</w:t>
      </w:r>
    </w:p>
    <w:p w14:paraId="66BC2B55" w14:textId="77777777" w:rsidR="00790FC8" w:rsidRPr="00790FC8" w:rsidRDefault="00790FC8" w:rsidP="00790FC8">
      <w:pPr>
        <w:spacing w:after="0" w:line="260" w:lineRule="exact"/>
        <w:rPr>
          <w:rFonts w:ascii="Consolas" w:hAnsi="Consolas"/>
        </w:rPr>
      </w:pPr>
      <w:r w:rsidRPr="00790FC8">
        <w:rPr>
          <w:rFonts w:ascii="Consolas" w:hAnsi="Consolas"/>
        </w:rPr>
        <w:t xml:space="preserve">  &lt;div id="app"&gt;&lt;/div&gt;</w:t>
      </w:r>
    </w:p>
    <w:p w14:paraId="5BD75A82" w14:textId="77777777" w:rsidR="00790FC8" w:rsidRPr="00790FC8" w:rsidRDefault="00790FC8" w:rsidP="00790FC8">
      <w:pPr>
        <w:spacing w:after="0" w:line="260" w:lineRule="exact"/>
        <w:rPr>
          <w:rFonts w:ascii="Consolas" w:hAnsi="Consolas"/>
        </w:rPr>
      </w:pPr>
      <w:r w:rsidRPr="00790FC8">
        <w:rPr>
          <w:rFonts w:ascii="Consolas" w:hAnsi="Consolas"/>
        </w:rPr>
        <w:t xml:space="preserve">  &lt;script src="client.min.js"&gt;&lt;/script&gt;</w:t>
      </w:r>
    </w:p>
    <w:p w14:paraId="6FB80604" w14:textId="77777777" w:rsidR="00790FC8" w:rsidRPr="00790FC8" w:rsidRDefault="00790FC8" w:rsidP="00790FC8">
      <w:pPr>
        <w:spacing w:after="0" w:line="260" w:lineRule="exact"/>
        <w:rPr>
          <w:rFonts w:ascii="Consolas" w:hAnsi="Consolas"/>
        </w:rPr>
      </w:pPr>
      <w:r w:rsidRPr="00790FC8">
        <w:rPr>
          <w:rFonts w:ascii="Consolas" w:hAnsi="Consolas"/>
        </w:rPr>
        <w:t>&lt;/body&gt;</w:t>
      </w:r>
    </w:p>
    <w:p w14:paraId="01CBAAAA" w14:textId="77777777" w:rsidR="00790FC8" w:rsidRPr="00790FC8" w:rsidRDefault="00790FC8" w:rsidP="00790FC8">
      <w:pPr>
        <w:spacing w:after="0" w:line="260" w:lineRule="exact"/>
        <w:rPr>
          <w:rFonts w:ascii="Consolas" w:hAnsi="Consolas"/>
        </w:rPr>
      </w:pPr>
    </w:p>
    <w:p w14:paraId="0F392402" w14:textId="4D1BA06E" w:rsidR="00790FC8" w:rsidRDefault="00790FC8" w:rsidP="00790FC8">
      <w:pPr>
        <w:spacing w:after="0" w:line="260" w:lineRule="exact"/>
        <w:rPr>
          <w:rFonts w:ascii="Consolas" w:hAnsi="Consolas"/>
        </w:rPr>
      </w:pPr>
      <w:r w:rsidRPr="00790FC8">
        <w:rPr>
          <w:rFonts w:ascii="Consolas" w:hAnsi="Consolas"/>
        </w:rPr>
        <w:t>&lt;/html&gt;</w:t>
      </w:r>
    </w:p>
    <w:p w14:paraId="37E677C0" w14:textId="1F8CC7C9" w:rsidR="00790FC8" w:rsidRDefault="00790FC8" w:rsidP="00790FC8">
      <w:pPr>
        <w:spacing w:after="0" w:line="260" w:lineRule="exact"/>
        <w:rPr>
          <w:rFonts w:ascii="Consolas" w:hAnsi="Consolas"/>
        </w:rPr>
      </w:pPr>
    </w:p>
    <w:p w14:paraId="036CD5E1" w14:textId="77777777" w:rsidR="00790FC8" w:rsidRPr="00340E09" w:rsidRDefault="00790FC8" w:rsidP="00790FC8">
      <w:pPr>
        <w:spacing w:after="0" w:line="260" w:lineRule="exact"/>
        <w:rPr>
          <w:rFonts w:ascii="Consolas" w:hAnsi="Consolas"/>
        </w:rPr>
      </w:pPr>
      <w:r w:rsidRPr="00340E09">
        <w:rPr>
          <w:rFonts w:ascii="Consolas" w:hAnsi="Consolas"/>
        </w:rPr>
        <w:t>/* ./src/js/client.js */</w:t>
      </w:r>
    </w:p>
    <w:p w14:paraId="0155D5CF" w14:textId="5F21A784" w:rsidR="00790FC8" w:rsidRDefault="00790FC8" w:rsidP="00790FC8">
      <w:pPr>
        <w:spacing w:after="0" w:line="260" w:lineRule="exact"/>
        <w:rPr>
          <w:rFonts w:ascii="Consolas" w:hAnsi="Consolas"/>
        </w:rPr>
      </w:pPr>
      <w:r>
        <w:rPr>
          <w:rFonts w:ascii="Consolas" w:hAnsi="Consolas"/>
        </w:rPr>
        <w:t xml:space="preserve">// </w:t>
      </w:r>
      <w:r w:rsidRPr="00340E09">
        <w:rPr>
          <w:rFonts w:ascii="Consolas" w:hAnsi="Consolas"/>
        </w:rPr>
        <w:t>import Bootstrap from "./vendor/bootstrap-without-jquery";</w:t>
      </w:r>
    </w:p>
    <w:p w14:paraId="29245B7B" w14:textId="0637356A" w:rsidR="00790FC8" w:rsidRPr="00790FC8" w:rsidRDefault="00790FC8" w:rsidP="00790FC8">
      <w:pPr>
        <w:spacing w:after="0" w:line="260" w:lineRule="exact"/>
        <w:rPr>
          <w:rFonts w:ascii="Consolas" w:hAnsi="Consolas"/>
        </w:rPr>
      </w:pPr>
      <w:r>
        <w:rPr>
          <w:rFonts w:ascii="Consolas" w:hAnsi="Consolas"/>
        </w:rPr>
        <w:t xml:space="preserve">// We </w:t>
      </w:r>
      <w:r w:rsidRPr="00790FC8">
        <w:rPr>
          <w:rFonts w:ascii="Consolas" w:hAnsi="Consolas"/>
        </w:rPr>
        <w:t>get ri</w:t>
      </w:r>
      <w:r>
        <w:rPr>
          <w:rFonts w:ascii="Consolas" w:hAnsi="Consolas"/>
        </w:rPr>
        <w:t>d of “</w:t>
      </w:r>
      <w:r w:rsidRPr="00340E09">
        <w:rPr>
          <w:rFonts w:ascii="Consolas" w:hAnsi="Consolas"/>
        </w:rPr>
        <w:t>bootstrap-without-jquery</w:t>
      </w:r>
      <w:r>
        <w:rPr>
          <w:rFonts w:ascii="Consolas" w:hAnsi="Consolas"/>
        </w:rPr>
        <w:t>”</w:t>
      </w:r>
    </w:p>
    <w:p w14:paraId="54F81B19" w14:textId="77777777" w:rsidR="00790FC8" w:rsidRPr="00340E09" w:rsidRDefault="00790FC8" w:rsidP="00790FC8">
      <w:pPr>
        <w:spacing w:after="0" w:line="260" w:lineRule="exact"/>
        <w:rPr>
          <w:rFonts w:ascii="Consolas" w:hAnsi="Consolas"/>
        </w:rPr>
      </w:pPr>
      <w:r w:rsidRPr="00340E09">
        <w:rPr>
          <w:rFonts w:ascii="Consolas" w:hAnsi="Consolas"/>
        </w:rPr>
        <w:t>import React from "react";</w:t>
      </w:r>
    </w:p>
    <w:p w14:paraId="4D347110" w14:textId="77777777" w:rsidR="00790FC8" w:rsidRPr="00340E09" w:rsidRDefault="00790FC8" w:rsidP="00790FC8">
      <w:pPr>
        <w:spacing w:after="0" w:line="260" w:lineRule="exact"/>
        <w:rPr>
          <w:rFonts w:ascii="Consolas" w:hAnsi="Consolas"/>
        </w:rPr>
      </w:pPr>
      <w:r w:rsidRPr="00340E09">
        <w:rPr>
          <w:rFonts w:ascii="Consolas" w:hAnsi="Consolas"/>
        </w:rPr>
        <w:t>import ReactDOM from "react-dom";</w:t>
      </w:r>
    </w:p>
    <w:p w14:paraId="6FE25617" w14:textId="77777777" w:rsidR="00790FC8" w:rsidRPr="00340E09" w:rsidRDefault="00790FC8" w:rsidP="00790FC8">
      <w:pPr>
        <w:spacing w:after="0" w:line="260" w:lineRule="exact"/>
        <w:rPr>
          <w:rFonts w:ascii="Consolas" w:hAnsi="Consolas"/>
        </w:rPr>
      </w:pPr>
      <w:r w:rsidRPr="00340E09">
        <w:rPr>
          <w:rFonts w:ascii="Consolas" w:hAnsi="Consolas"/>
        </w:rPr>
        <w:t>import { Router, Route, IndexRoute, hashHistory } from "react-router";</w:t>
      </w:r>
    </w:p>
    <w:p w14:paraId="590DA40B" w14:textId="77777777" w:rsidR="00790FC8" w:rsidRPr="00340E09" w:rsidRDefault="00790FC8" w:rsidP="00790FC8">
      <w:pPr>
        <w:spacing w:after="0" w:line="260" w:lineRule="exact"/>
        <w:rPr>
          <w:rFonts w:ascii="Consolas" w:hAnsi="Consolas"/>
        </w:rPr>
      </w:pPr>
    </w:p>
    <w:p w14:paraId="7B5B2537" w14:textId="77777777" w:rsidR="00790FC8" w:rsidRPr="00340E09" w:rsidRDefault="00790FC8" w:rsidP="00790FC8">
      <w:pPr>
        <w:spacing w:after="0" w:line="260" w:lineRule="exact"/>
        <w:rPr>
          <w:rFonts w:ascii="Consolas" w:hAnsi="Consolas"/>
        </w:rPr>
      </w:pPr>
      <w:r w:rsidRPr="00340E09">
        <w:rPr>
          <w:rFonts w:ascii="Consolas" w:hAnsi="Consolas"/>
        </w:rPr>
        <w:t>import Archives from "./pages/Archives";</w:t>
      </w:r>
    </w:p>
    <w:p w14:paraId="72AFAC68" w14:textId="77777777" w:rsidR="00790FC8" w:rsidRPr="00340E09" w:rsidRDefault="00790FC8" w:rsidP="00790FC8">
      <w:pPr>
        <w:spacing w:after="0" w:line="260" w:lineRule="exact"/>
        <w:rPr>
          <w:rFonts w:ascii="Consolas" w:hAnsi="Consolas"/>
        </w:rPr>
      </w:pPr>
      <w:r w:rsidRPr="00340E09">
        <w:rPr>
          <w:rFonts w:ascii="Consolas" w:hAnsi="Consolas"/>
        </w:rPr>
        <w:lastRenderedPageBreak/>
        <w:t>import Featured from "./pages/Featured";</w:t>
      </w:r>
    </w:p>
    <w:p w14:paraId="587614AE" w14:textId="77777777" w:rsidR="00790FC8" w:rsidRPr="00340E09" w:rsidRDefault="00790FC8" w:rsidP="00790FC8">
      <w:pPr>
        <w:spacing w:after="0" w:line="260" w:lineRule="exact"/>
        <w:rPr>
          <w:rFonts w:ascii="Consolas" w:hAnsi="Consolas"/>
        </w:rPr>
      </w:pPr>
      <w:r w:rsidRPr="00340E09">
        <w:rPr>
          <w:rFonts w:ascii="Consolas" w:hAnsi="Consolas"/>
        </w:rPr>
        <w:t>import Layout from "./pages/Layout";</w:t>
      </w:r>
    </w:p>
    <w:p w14:paraId="45043DA3" w14:textId="77777777" w:rsidR="00790FC8" w:rsidRPr="00340E09" w:rsidRDefault="00790FC8" w:rsidP="00790FC8">
      <w:pPr>
        <w:spacing w:after="0" w:line="260" w:lineRule="exact"/>
        <w:rPr>
          <w:rFonts w:ascii="Consolas" w:hAnsi="Consolas"/>
        </w:rPr>
      </w:pPr>
      <w:r w:rsidRPr="00340E09">
        <w:rPr>
          <w:rFonts w:ascii="Consolas" w:hAnsi="Consolas"/>
        </w:rPr>
        <w:t>import Settings from "./pages/Settings";</w:t>
      </w:r>
    </w:p>
    <w:p w14:paraId="4EBD7BAB" w14:textId="77777777" w:rsidR="00790FC8" w:rsidRPr="00340E09" w:rsidRDefault="00790FC8" w:rsidP="00790FC8">
      <w:pPr>
        <w:spacing w:after="0" w:line="260" w:lineRule="exact"/>
        <w:rPr>
          <w:rFonts w:ascii="Consolas" w:hAnsi="Consolas"/>
        </w:rPr>
      </w:pPr>
    </w:p>
    <w:p w14:paraId="563E26B6" w14:textId="77777777" w:rsidR="00790FC8" w:rsidRPr="00340E09" w:rsidRDefault="00790FC8" w:rsidP="00790FC8">
      <w:pPr>
        <w:spacing w:after="0" w:line="260" w:lineRule="exact"/>
        <w:rPr>
          <w:rFonts w:ascii="Consolas" w:hAnsi="Consolas"/>
        </w:rPr>
      </w:pPr>
      <w:r w:rsidRPr="00340E09">
        <w:rPr>
          <w:rFonts w:ascii="Consolas" w:hAnsi="Consolas"/>
        </w:rPr>
        <w:t>const app = document.getElementById('app');</w:t>
      </w:r>
    </w:p>
    <w:p w14:paraId="295FFAEC" w14:textId="77777777" w:rsidR="00790FC8" w:rsidRPr="00340E09" w:rsidRDefault="00790FC8" w:rsidP="00790FC8">
      <w:pPr>
        <w:spacing w:after="0" w:line="260" w:lineRule="exact"/>
        <w:rPr>
          <w:rFonts w:ascii="Consolas" w:hAnsi="Consolas"/>
        </w:rPr>
      </w:pPr>
    </w:p>
    <w:p w14:paraId="6229EB4D" w14:textId="77777777" w:rsidR="00790FC8" w:rsidRPr="00340E09" w:rsidRDefault="00790FC8" w:rsidP="00790FC8">
      <w:pPr>
        <w:spacing w:after="0" w:line="260" w:lineRule="exact"/>
        <w:rPr>
          <w:rFonts w:ascii="Consolas" w:hAnsi="Consolas"/>
        </w:rPr>
      </w:pPr>
      <w:r w:rsidRPr="00340E09">
        <w:rPr>
          <w:rFonts w:ascii="Consolas" w:hAnsi="Consolas"/>
        </w:rPr>
        <w:t>ReactDOM.render(</w:t>
      </w:r>
    </w:p>
    <w:p w14:paraId="7D34D252" w14:textId="77777777" w:rsidR="00790FC8" w:rsidRPr="00340E09" w:rsidRDefault="00790FC8" w:rsidP="00790FC8">
      <w:pPr>
        <w:spacing w:after="0" w:line="260" w:lineRule="exact"/>
        <w:rPr>
          <w:rFonts w:ascii="Consolas" w:hAnsi="Consolas"/>
        </w:rPr>
      </w:pPr>
      <w:r w:rsidRPr="00340E09">
        <w:rPr>
          <w:rFonts w:ascii="Consolas" w:hAnsi="Consolas"/>
        </w:rPr>
        <w:t xml:space="preserve">  &lt;Router history={hashHistory}&gt;</w:t>
      </w:r>
    </w:p>
    <w:p w14:paraId="6E757C76" w14:textId="77777777" w:rsidR="00790FC8" w:rsidRPr="00340E09" w:rsidRDefault="00790FC8" w:rsidP="00790FC8">
      <w:pPr>
        <w:spacing w:after="0" w:line="260" w:lineRule="exact"/>
        <w:rPr>
          <w:rFonts w:ascii="Consolas" w:hAnsi="Consolas"/>
        </w:rPr>
      </w:pPr>
      <w:r w:rsidRPr="00340E09">
        <w:rPr>
          <w:rFonts w:ascii="Consolas" w:hAnsi="Consolas"/>
        </w:rPr>
        <w:t xml:space="preserve">    &lt;Route path="/" component={Layout}&gt;</w:t>
      </w:r>
    </w:p>
    <w:p w14:paraId="2C34B1A1" w14:textId="77777777" w:rsidR="00790FC8" w:rsidRPr="00340E09" w:rsidRDefault="00790FC8" w:rsidP="00790FC8">
      <w:pPr>
        <w:spacing w:after="0" w:line="260" w:lineRule="exact"/>
        <w:rPr>
          <w:rFonts w:ascii="Consolas" w:hAnsi="Consolas"/>
        </w:rPr>
      </w:pPr>
      <w:r w:rsidRPr="00340E09">
        <w:rPr>
          <w:rFonts w:ascii="Consolas" w:hAnsi="Consolas"/>
        </w:rPr>
        <w:t xml:space="preserve">      &lt;IndexRoute component={Featured}&gt;&lt;/IndexRoute&gt;</w:t>
      </w:r>
    </w:p>
    <w:p w14:paraId="7C8F4394" w14:textId="77777777" w:rsidR="00790FC8" w:rsidRDefault="00790FC8" w:rsidP="00790FC8">
      <w:pPr>
        <w:spacing w:after="0" w:line="260" w:lineRule="exact"/>
        <w:rPr>
          <w:rFonts w:ascii="Consolas" w:hAnsi="Consolas"/>
        </w:rPr>
      </w:pPr>
      <w:r w:rsidRPr="00340E09">
        <w:rPr>
          <w:rFonts w:ascii="Consolas" w:hAnsi="Consolas"/>
        </w:rPr>
        <w:t xml:space="preserve">      &lt;Route path="archives</w:t>
      </w:r>
      <w:r>
        <w:rPr>
          <w:rFonts w:ascii="Consolas" w:hAnsi="Consolas"/>
        </w:rPr>
        <w:t>/:article</w:t>
      </w:r>
      <w:r w:rsidRPr="00340E09">
        <w:rPr>
          <w:rFonts w:ascii="Consolas" w:hAnsi="Consolas"/>
        </w:rPr>
        <w:t>" component={Archives}&gt;&lt;/Route&gt;</w:t>
      </w:r>
    </w:p>
    <w:p w14:paraId="345BB7BA" w14:textId="77777777" w:rsidR="00790FC8" w:rsidRPr="00340E09" w:rsidRDefault="00790FC8" w:rsidP="00790FC8">
      <w:pPr>
        <w:spacing w:after="0" w:line="260" w:lineRule="exact"/>
        <w:rPr>
          <w:rFonts w:ascii="Consolas" w:hAnsi="Consolas"/>
        </w:rPr>
      </w:pPr>
      <w:r w:rsidRPr="00340E09">
        <w:rPr>
          <w:rFonts w:ascii="Consolas" w:hAnsi="Consolas"/>
        </w:rPr>
        <w:t xml:space="preserve">      &lt;Route path="settings" component={Settings}&gt;&lt;/Route&gt;</w:t>
      </w:r>
    </w:p>
    <w:p w14:paraId="3DA42D24" w14:textId="77777777" w:rsidR="00790FC8" w:rsidRPr="00340E09" w:rsidRDefault="00790FC8" w:rsidP="00790FC8">
      <w:pPr>
        <w:spacing w:after="0" w:line="260" w:lineRule="exact"/>
        <w:rPr>
          <w:rFonts w:ascii="Consolas" w:hAnsi="Consolas"/>
        </w:rPr>
      </w:pPr>
      <w:r w:rsidRPr="00340E09">
        <w:rPr>
          <w:rFonts w:ascii="Consolas" w:hAnsi="Consolas"/>
        </w:rPr>
        <w:t xml:space="preserve">    &lt;/Route&gt;</w:t>
      </w:r>
    </w:p>
    <w:p w14:paraId="5E649E5C" w14:textId="77777777" w:rsidR="00790FC8" w:rsidRPr="00340E09" w:rsidRDefault="00790FC8" w:rsidP="00790FC8">
      <w:pPr>
        <w:spacing w:after="0" w:line="260" w:lineRule="exact"/>
        <w:rPr>
          <w:rFonts w:ascii="Consolas" w:hAnsi="Consolas"/>
        </w:rPr>
      </w:pPr>
      <w:r w:rsidRPr="00340E09">
        <w:rPr>
          <w:rFonts w:ascii="Consolas" w:hAnsi="Consolas"/>
        </w:rPr>
        <w:t xml:space="preserve">  &lt;/Router&gt;,</w:t>
      </w:r>
    </w:p>
    <w:p w14:paraId="551C18EC" w14:textId="77777777" w:rsidR="00790FC8" w:rsidRDefault="00790FC8" w:rsidP="00790FC8">
      <w:pPr>
        <w:spacing w:after="0" w:line="260" w:lineRule="exact"/>
        <w:rPr>
          <w:rFonts w:ascii="Consolas" w:hAnsi="Consolas"/>
        </w:rPr>
      </w:pPr>
      <w:r w:rsidRPr="00340E09">
        <w:rPr>
          <w:rFonts w:ascii="Consolas" w:hAnsi="Consolas"/>
        </w:rPr>
        <w:t>app);</w:t>
      </w:r>
    </w:p>
    <w:p w14:paraId="76D924FC" w14:textId="256F68E4" w:rsidR="00790FC8" w:rsidRDefault="00790FC8" w:rsidP="00790FC8">
      <w:pPr>
        <w:spacing w:after="0" w:line="260" w:lineRule="exact"/>
        <w:rPr>
          <w:rFonts w:ascii="Consolas" w:hAnsi="Consolas"/>
        </w:rPr>
      </w:pPr>
    </w:p>
    <w:p w14:paraId="3E17C998" w14:textId="40451BD4" w:rsidR="0021025D" w:rsidRPr="006A029C" w:rsidRDefault="006A029C" w:rsidP="00790FC8">
      <w:pPr>
        <w:spacing w:after="0" w:line="260" w:lineRule="exact"/>
        <w:rPr>
          <w:rFonts w:asciiTheme="minorHAnsi" w:hAnsiTheme="minorHAnsi"/>
        </w:rPr>
      </w:pPr>
      <w:r>
        <w:rPr>
          <w:rFonts w:asciiTheme="minorHAnsi" w:hAnsiTheme="minorHAnsi"/>
        </w:rPr>
        <w:t xml:space="preserve">In Layout.js, we </w:t>
      </w:r>
      <w:r w:rsidR="001B5450">
        <w:rPr>
          <w:rFonts w:asciiTheme="minorHAnsi" w:hAnsiTheme="minorHAnsi"/>
        </w:rPr>
        <w:t>render</w:t>
      </w:r>
      <w:r>
        <w:rPr>
          <w:rFonts w:asciiTheme="minorHAnsi" w:hAnsiTheme="minorHAnsi"/>
        </w:rPr>
        <w:t xml:space="preserve"> a Nav component at the top, a footer component at the bottom and a child in the middle</w:t>
      </w:r>
    </w:p>
    <w:p w14:paraId="09EC889F" w14:textId="77777777" w:rsidR="0021025D" w:rsidRDefault="0021025D" w:rsidP="00790FC8">
      <w:pPr>
        <w:spacing w:after="0" w:line="260" w:lineRule="exact"/>
        <w:rPr>
          <w:rFonts w:ascii="Consolas" w:hAnsi="Consolas"/>
        </w:rPr>
      </w:pPr>
    </w:p>
    <w:p w14:paraId="6EC9EFB0" w14:textId="25CC7347" w:rsidR="0021025D" w:rsidRDefault="0021025D" w:rsidP="00790FC8">
      <w:pPr>
        <w:spacing w:after="0" w:line="260" w:lineRule="exact"/>
        <w:rPr>
          <w:rFonts w:ascii="Consolas" w:hAnsi="Consolas"/>
        </w:rPr>
      </w:pPr>
      <w:r>
        <w:rPr>
          <w:rFonts w:ascii="Consolas" w:hAnsi="Consolas"/>
        </w:rPr>
        <w:t>/* ./src/js/pages/Layout.js */</w:t>
      </w:r>
    </w:p>
    <w:p w14:paraId="554DD9CB" w14:textId="77777777" w:rsidR="0021025D" w:rsidRPr="0021025D" w:rsidRDefault="0021025D" w:rsidP="0021025D">
      <w:pPr>
        <w:spacing w:after="0" w:line="260" w:lineRule="exact"/>
        <w:rPr>
          <w:rFonts w:ascii="Consolas" w:hAnsi="Consolas"/>
        </w:rPr>
      </w:pPr>
      <w:r w:rsidRPr="0021025D">
        <w:rPr>
          <w:rFonts w:ascii="Consolas" w:hAnsi="Consolas"/>
        </w:rPr>
        <w:t>import React from "react";</w:t>
      </w:r>
    </w:p>
    <w:p w14:paraId="26A91DF5" w14:textId="77777777" w:rsidR="0021025D" w:rsidRPr="0021025D" w:rsidRDefault="0021025D" w:rsidP="0021025D">
      <w:pPr>
        <w:spacing w:after="0" w:line="260" w:lineRule="exact"/>
        <w:rPr>
          <w:rFonts w:ascii="Consolas" w:hAnsi="Consolas"/>
        </w:rPr>
      </w:pPr>
      <w:r w:rsidRPr="0021025D">
        <w:rPr>
          <w:rFonts w:ascii="Consolas" w:hAnsi="Consolas"/>
        </w:rPr>
        <w:t>import { Link } from "react-router";</w:t>
      </w:r>
    </w:p>
    <w:p w14:paraId="40EF1858" w14:textId="77777777" w:rsidR="0021025D" w:rsidRPr="0021025D" w:rsidRDefault="0021025D" w:rsidP="0021025D">
      <w:pPr>
        <w:spacing w:after="0" w:line="260" w:lineRule="exact"/>
        <w:rPr>
          <w:rFonts w:ascii="Consolas" w:hAnsi="Consolas"/>
        </w:rPr>
      </w:pPr>
    </w:p>
    <w:p w14:paraId="2F85C7BA" w14:textId="5847AD3A" w:rsidR="0021025D" w:rsidRPr="0021025D" w:rsidRDefault="0021025D" w:rsidP="0021025D">
      <w:pPr>
        <w:spacing w:after="0" w:line="260" w:lineRule="exact"/>
        <w:rPr>
          <w:rFonts w:ascii="Consolas" w:hAnsi="Consolas"/>
        </w:rPr>
      </w:pPr>
      <w:r w:rsidRPr="0021025D">
        <w:rPr>
          <w:rFonts w:ascii="Consolas" w:hAnsi="Consolas"/>
        </w:rPr>
        <w:t>import Footer from "../components/layout/Footer";</w:t>
      </w:r>
      <w:r w:rsidR="006A029C">
        <w:rPr>
          <w:rFonts w:ascii="Consolas" w:hAnsi="Consolas"/>
        </w:rPr>
        <w:t xml:space="preserve"> // New</w:t>
      </w:r>
    </w:p>
    <w:p w14:paraId="3A4C09A8" w14:textId="5067FD7D" w:rsidR="0021025D" w:rsidRPr="0021025D" w:rsidRDefault="0021025D" w:rsidP="0021025D">
      <w:pPr>
        <w:spacing w:after="0" w:line="260" w:lineRule="exact"/>
        <w:rPr>
          <w:rFonts w:ascii="Consolas" w:hAnsi="Consolas"/>
        </w:rPr>
      </w:pPr>
      <w:r w:rsidRPr="0021025D">
        <w:rPr>
          <w:rFonts w:ascii="Consolas" w:hAnsi="Consolas"/>
        </w:rPr>
        <w:t>import Nav from "../components/layout/Nav";</w:t>
      </w:r>
      <w:r w:rsidR="006A029C">
        <w:rPr>
          <w:rFonts w:ascii="Consolas" w:hAnsi="Consolas"/>
        </w:rPr>
        <w:t xml:space="preserve"> // New</w:t>
      </w:r>
    </w:p>
    <w:p w14:paraId="121B38C4" w14:textId="77777777" w:rsidR="0021025D" w:rsidRPr="0021025D" w:rsidRDefault="0021025D" w:rsidP="0021025D">
      <w:pPr>
        <w:spacing w:after="0" w:line="260" w:lineRule="exact"/>
        <w:rPr>
          <w:rFonts w:ascii="Consolas" w:hAnsi="Consolas"/>
        </w:rPr>
      </w:pPr>
    </w:p>
    <w:p w14:paraId="395D7CAA" w14:textId="77777777" w:rsidR="0021025D" w:rsidRPr="0021025D" w:rsidRDefault="0021025D" w:rsidP="0021025D">
      <w:pPr>
        <w:spacing w:after="0" w:line="260" w:lineRule="exact"/>
        <w:rPr>
          <w:rFonts w:ascii="Consolas" w:hAnsi="Consolas"/>
        </w:rPr>
      </w:pPr>
      <w:r w:rsidRPr="0021025D">
        <w:rPr>
          <w:rFonts w:ascii="Consolas" w:hAnsi="Consolas"/>
        </w:rPr>
        <w:t>export default class Layout extends React</w:t>
      </w:r>
      <w:r w:rsidRPr="00155CB5">
        <w:rPr>
          <w:rFonts w:ascii="Consolas" w:hAnsi="Consolas"/>
          <w:noProof/>
        </w:rPr>
        <w:t>.Component</w:t>
      </w:r>
      <w:r w:rsidRPr="0021025D">
        <w:rPr>
          <w:rFonts w:ascii="Consolas" w:hAnsi="Consolas"/>
        </w:rPr>
        <w:t xml:space="preserve"> {</w:t>
      </w:r>
    </w:p>
    <w:p w14:paraId="528447D8" w14:textId="77777777" w:rsidR="0021025D" w:rsidRPr="0021025D" w:rsidRDefault="0021025D" w:rsidP="0021025D">
      <w:pPr>
        <w:spacing w:after="0" w:line="260" w:lineRule="exact"/>
        <w:rPr>
          <w:rFonts w:ascii="Consolas" w:hAnsi="Consolas"/>
        </w:rPr>
      </w:pPr>
      <w:r w:rsidRPr="0021025D">
        <w:rPr>
          <w:rFonts w:ascii="Consolas" w:hAnsi="Consolas"/>
        </w:rPr>
        <w:t xml:space="preserve">  render() {</w:t>
      </w:r>
    </w:p>
    <w:p w14:paraId="37C50B40" w14:textId="77777777" w:rsidR="0021025D" w:rsidRPr="0021025D" w:rsidRDefault="0021025D" w:rsidP="0021025D">
      <w:pPr>
        <w:spacing w:after="0" w:line="260" w:lineRule="exact"/>
        <w:rPr>
          <w:rFonts w:ascii="Consolas" w:hAnsi="Consolas"/>
        </w:rPr>
      </w:pPr>
      <w:r w:rsidRPr="0021025D">
        <w:rPr>
          <w:rFonts w:ascii="Consolas" w:hAnsi="Consolas"/>
        </w:rPr>
        <w:t xml:space="preserve">    const { location } = this.props;</w:t>
      </w:r>
    </w:p>
    <w:p w14:paraId="1D4D71AA" w14:textId="77777777" w:rsidR="0021025D" w:rsidRPr="0021025D" w:rsidRDefault="0021025D" w:rsidP="0021025D">
      <w:pPr>
        <w:spacing w:after="0" w:line="260" w:lineRule="exact"/>
        <w:rPr>
          <w:rFonts w:ascii="Consolas" w:hAnsi="Consolas"/>
        </w:rPr>
      </w:pPr>
      <w:r w:rsidRPr="0021025D">
        <w:rPr>
          <w:rFonts w:ascii="Consolas" w:hAnsi="Consolas"/>
        </w:rPr>
        <w:t xml:space="preserve">    const containerStyle = {</w:t>
      </w:r>
    </w:p>
    <w:p w14:paraId="3F0E5150" w14:textId="6EB84D93" w:rsidR="0021025D" w:rsidRDefault="0021025D" w:rsidP="0021025D">
      <w:pPr>
        <w:spacing w:after="0" w:line="260" w:lineRule="exact"/>
        <w:rPr>
          <w:rFonts w:ascii="Consolas" w:hAnsi="Consolas"/>
        </w:rPr>
      </w:pPr>
      <w:r w:rsidRPr="0021025D">
        <w:rPr>
          <w:rFonts w:ascii="Consolas" w:hAnsi="Consolas"/>
        </w:rPr>
        <w:t xml:space="preserve">      marginTop: "60px"</w:t>
      </w:r>
    </w:p>
    <w:p w14:paraId="2F84FEBC" w14:textId="2F97801A" w:rsidR="00F97616" w:rsidRPr="0021025D" w:rsidRDefault="00F97616" w:rsidP="0021025D">
      <w:pPr>
        <w:spacing w:after="0" w:line="260" w:lineRule="exact"/>
        <w:rPr>
          <w:rFonts w:ascii="Consolas" w:hAnsi="Consolas"/>
        </w:rPr>
      </w:pPr>
      <w:r>
        <w:rPr>
          <w:rFonts w:ascii="Consolas" w:hAnsi="Consolas"/>
        </w:rPr>
        <w:t xml:space="preserve">      // “"margin-top": </w:t>
      </w:r>
      <w:r w:rsidRPr="0021025D">
        <w:rPr>
          <w:rFonts w:ascii="Consolas" w:hAnsi="Consolas"/>
        </w:rPr>
        <w:t>"60px"</w:t>
      </w:r>
      <w:r>
        <w:rPr>
          <w:rFonts w:ascii="Consolas" w:hAnsi="Consolas"/>
        </w:rPr>
        <w:t xml:space="preserve">”, or “"marginTop": </w:t>
      </w:r>
      <w:r w:rsidRPr="0021025D">
        <w:rPr>
          <w:rFonts w:ascii="Consolas" w:hAnsi="Consolas"/>
        </w:rPr>
        <w:t>"60px"</w:t>
      </w:r>
      <w:r>
        <w:rPr>
          <w:rFonts w:ascii="Consolas" w:hAnsi="Consolas"/>
        </w:rPr>
        <w:t>” works too</w:t>
      </w:r>
    </w:p>
    <w:p w14:paraId="235239A3" w14:textId="77777777" w:rsidR="0021025D" w:rsidRPr="0021025D" w:rsidRDefault="0021025D" w:rsidP="0021025D">
      <w:pPr>
        <w:spacing w:after="0" w:line="260" w:lineRule="exact"/>
        <w:rPr>
          <w:rFonts w:ascii="Consolas" w:hAnsi="Consolas"/>
        </w:rPr>
      </w:pPr>
      <w:r w:rsidRPr="0021025D">
        <w:rPr>
          <w:rFonts w:ascii="Consolas" w:hAnsi="Consolas"/>
        </w:rPr>
        <w:t xml:space="preserve">    };</w:t>
      </w:r>
    </w:p>
    <w:p w14:paraId="2479F84F" w14:textId="77777777" w:rsidR="0021025D" w:rsidRPr="0021025D" w:rsidRDefault="0021025D" w:rsidP="0021025D">
      <w:pPr>
        <w:spacing w:after="0" w:line="260" w:lineRule="exact"/>
        <w:rPr>
          <w:rFonts w:ascii="Consolas" w:hAnsi="Consolas"/>
        </w:rPr>
      </w:pPr>
      <w:r w:rsidRPr="0021025D">
        <w:rPr>
          <w:rFonts w:ascii="Consolas" w:hAnsi="Consolas"/>
        </w:rPr>
        <w:t xml:space="preserve">    console.log("layout");</w:t>
      </w:r>
    </w:p>
    <w:p w14:paraId="7637BD39" w14:textId="77777777" w:rsidR="0021025D" w:rsidRPr="0021025D" w:rsidRDefault="0021025D" w:rsidP="0021025D">
      <w:pPr>
        <w:spacing w:after="0" w:line="260" w:lineRule="exact"/>
        <w:rPr>
          <w:rFonts w:ascii="Consolas" w:hAnsi="Consolas"/>
        </w:rPr>
      </w:pPr>
      <w:r w:rsidRPr="0021025D">
        <w:rPr>
          <w:rFonts w:ascii="Consolas" w:hAnsi="Consolas"/>
        </w:rPr>
        <w:t xml:space="preserve">    return (</w:t>
      </w:r>
    </w:p>
    <w:p w14:paraId="1C1C6DD0" w14:textId="65E83D01" w:rsidR="0021025D" w:rsidRPr="0021025D" w:rsidRDefault="0021025D" w:rsidP="0021025D">
      <w:pPr>
        <w:spacing w:after="0" w:line="260" w:lineRule="exact"/>
        <w:rPr>
          <w:rFonts w:ascii="Consolas" w:hAnsi="Consolas"/>
        </w:rPr>
      </w:pPr>
      <w:r w:rsidRPr="0021025D">
        <w:rPr>
          <w:rFonts w:ascii="Consolas" w:hAnsi="Consolas"/>
        </w:rPr>
        <w:t xml:space="preserve">      &lt;div&gt;</w:t>
      </w:r>
    </w:p>
    <w:p w14:paraId="6135EE88" w14:textId="0C61CEFE" w:rsidR="0021025D" w:rsidRPr="0021025D" w:rsidRDefault="0021025D" w:rsidP="0021025D">
      <w:pPr>
        <w:spacing w:after="0" w:line="260" w:lineRule="exact"/>
        <w:rPr>
          <w:rFonts w:ascii="Consolas" w:hAnsi="Consolas"/>
        </w:rPr>
      </w:pPr>
      <w:r w:rsidRPr="0021025D">
        <w:rPr>
          <w:rFonts w:ascii="Consolas" w:hAnsi="Consolas"/>
        </w:rPr>
        <w:t xml:space="preserve">        &lt;Nav location={location}/&gt;</w:t>
      </w:r>
    </w:p>
    <w:p w14:paraId="6D0CCE17" w14:textId="2B851C8B" w:rsidR="0021025D" w:rsidRDefault="0021025D" w:rsidP="0021025D">
      <w:pPr>
        <w:spacing w:after="0" w:line="260" w:lineRule="exact"/>
        <w:rPr>
          <w:rFonts w:ascii="Consolas" w:hAnsi="Consolas"/>
        </w:rPr>
      </w:pPr>
      <w:r w:rsidRPr="0021025D">
        <w:rPr>
          <w:rFonts w:ascii="Consolas" w:hAnsi="Consolas"/>
        </w:rPr>
        <w:t xml:space="preserve">        &lt;div class="container" style={containerStyle}&gt;</w:t>
      </w:r>
    </w:p>
    <w:p w14:paraId="2CA4D1B8" w14:textId="5AC96D92" w:rsidR="0036294C" w:rsidRDefault="0036294C" w:rsidP="0021025D">
      <w:pPr>
        <w:spacing w:after="0" w:line="260" w:lineRule="exact"/>
        <w:rPr>
          <w:rFonts w:ascii="Consolas" w:hAnsi="Consolas"/>
        </w:rPr>
      </w:pPr>
      <w:r>
        <w:rPr>
          <w:rFonts w:ascii="Consolas" w:hAnsi="Consolas"/>
        </w:rPr>
        <w:t xml:space="preserve">        // Check out the style we have here</w:t>
      </w:r>
    </w:p>
    <w:p w14:paraId="7C7D4EA1" w14:textId="2B3C350B" w:rsidR="0036294C" w:rsidRDefault="0036294C" w:rsidP="0021025D">
      <w:pPr>
        <w:spacing w:after="0" w:line="260" w:lineRule="exact"/>
        <w:rPr>
          <w:rFonts w:ascii="Consolas" w:hAnsi="Consolas"/>
        </w:rPr>
      </w:pPr>
      <w:r>
        <w:rPr>
          <w:rFonts w:ascii="Consolas" w:hAnsi="Consolas"/>
        </w:rPr>
        <w:t xml:space="preserve">        // “&lt;div ... style="margin</w:t>
      </w:r>
      <w:r w:rsidR="00F97616">
        <w:rPr>
          <w:rFonts w:ascii="Consolas" w:hAnsi="Consolas"/>
        </w:rPr>
        <w:t>-t</w:t>
      </w:r>
      <w:r>
        <w:rPr>
          <w:rFonts w:ascii="Consolas" w:hAnsi="Consolas"/>
        </w:rPr>
        <w:t>op</w:t>
      </w:r>
      <w:r w:rsidR="00564FA0">
        <w:rPr>
          <w:rFonts w:ascii="Consolas" w:hAnsi="Consolas"/>
        </w:rPr>
        <w:t>:60px</w:t>
      </w:r>
      <w:r>
        <w:rPr>
          <w:rFonts w:ascii="Consolas" w:hAnsi="Consolas"/>
        </w:rPr>
        <w:t>"&gt;” will not work, but we need to give</w:t>
      </w:r>
    </w:p>
    <w:p w14:paraId="27CFE089" w14:textId="19513C32" w:rsidR="0036294C" w:rsidRDefault="0036294C" w:rsidP="0021025D">
      <w:pPr>
        <w:spacing w:after="0" w:line="260" w:lineRule="exact"/>
        <w:rPr>
          <w:rFonts w:ascii="Consolas" w:hAnsi="Consolas"/>
        </w:rPr>
      </w:pPr>
      <w:r>
        <w:rPr>
          <w:rFonts w:ascii="Consolas" w:hAnsi="Consolas"/>
        </w:rPr>
        <w:t xml:space="preserve">        // a style object to style</w:t>
      </w:r>
    </w:p>
    <w:p w14:paraId="5C7F0CC6" w14:textId="5174E429" w:rsidR="00F97616" w:rsidRDefault="00F97616" w:rsidP="0021025D">
      <w:pPr>
        <w:spacing w:after="0" w:line="260" w:lineRule="exact"/>
        <w:rPr>
          <w:rFonts w:ascii="Consolas" w:hAnsi="Consolas"/>
        </w:rPr>
      </w:pPr>
      <w:r>
        <w:rPr>
          <w:rFonts w:ascii="Consolas" w:hAnsi="Consolas"/>
        </w:rPr>
        <w:t xml:space="preserve">        // You may want to have a style sheet if there are, say</w:t>
      </w:r>
      <w:r w:rsidR="00AD281B">
        <w:rPr>
          <w:rFonts w:ascii="Consolas" w:hAnsi="Consolas"/>
        </w:rPr>
        <w:t>,</w:t>
      </w:r>
      <w:r>
        <w:rPr>
          <w:rFonts w:ascii="Consolas" w:hAnsi="Consolas"/>
        </w:rPr>
        <w:t xml:space="preserve"> 50 rules</w:t>
      </w:r>
    </w:p>
    <w:p w14:paraId="1F4B3DC5" w14:textId="77777777" w:rsidR="0021025D" w:rsidRPr="0021025D" w:rsidRDefault="0021025D" w:rsidP="0021025D">
      <w:pPr>
        <w:spacing w:after="0" w:line="260" w:lineRule="exact"/>
        <w:rPr>
          <w:rFonts w:ascii="Consolas" w:hAnsi="Consolas"/>
        </w:rPr>
      </w:pPr>
      <w:r w:rsidRPr="0021025D">
        <w:rPr>
          <w:rFonts w:ascii="Consolas" w:hAnsi="Consolas"/>
        </w:rPr>
        <w:t xml:space="preserve">          &lt;div class="row"&gt;</w:t>
      </w:r>
    </w:p>
    <w:p w14:paraId="248D7A52" w14:textId="77777777" w:rsidR="0021025D" w:rsidRPr="0021025D" w:rsidRDefault="0021025D" w:rsidP="0021025D">
      <w:pPr>
        <w:spacing w:after="0" w:line="260" w:lineRule="exact"/>
        <w:rPr>
          <w:rFonts w:ascii="Consolas" w:hAnsi="Consolas"/>
        </w:rPr>
      </w:pPr>
      <w:r w:rsidRPr="0021025D">
        <w:rPr>
          <w:rFonts w:ascii="Consolas" w:hAnsi="Consolas"/>
        </w:rPr>
        <w:t xml:space="preserve">            &lt;div class="col-lg-12"&gt;</w:t>
      </w:r>
    </w:p>
    <w:p w14:paraId="588BAB16" w14:textId="4E621FEB" w:rsidR="0021025D" w:rsidRPr="0021025D" w:rsidRDefault="0021025D" w:rsidP="0021025D">
      <w:pPr>
        <w:spacing w:after="0" w:line="260" w:lineRule="exact"/>
        <w:rPr>
          <w:rFonts w:ascii="Consolas" w:hAnsi="Consolas"/>
        </w:rPr>
      </w:pPr>
      <w:r w:rsidRPr="0021025D">
        <w:rPr>
          <w:rFonts w:ascii="Consolas" w:hAnsi="Consolas"/>
        </w:rPr>
        <w:t xml:space="preserve">              &lt;h1&gt;KillerNews.net&lt;/h1&gt;</w:t>
      </w:r>
    </w:p>
    <w:p w14:paraId="0CA45A3D" w14:textId="6D6ECAAC" w:rsidR="0021025D" w:rsidRPr="0021025D" w:rsidRDefault="0021025D" w:rsidP="0021025D">
      <w:pPr>
        <w:spacing w:after="0" w:line="260" w:lineRule="exact"/>
        <w:rPr>
          <w:rFonts w:ascii="Consolas" w:hAnsi="Consolas"/>
        </w:rPr>
      </w:pPr>
      <w:r w:rsidRPr="0021025D">
        <w:rPr>
          <w:rFonts w:ascii="Consolas" w:hAnsi="Consolas"/>
        </w:rPr>
        <w:t xml:space="preserve">              {this.props.children}</w:t>
      </w:r>
    </w:p>
    <w:p w14:paraId="18267AE1" w14:textId="77777777" w:rsidR="0021025D" w:rsidRPr="0021025D" w:rsidRDefault="0021025D" w:rsidP="0021025D">
      <w:pPr>
        <w:spacing w:after="0" w:line="260" w:lineRule="exact"/>
        <w:rPr>
          <w:rFonts w:ascii="Consolas" w:hAnsi="Consolas"/>
        </w:rPr>
      </w:pPr>
      <w:r w:rsidRPr="0021025D">
        <w:rPr>
          <w:rFonts w:ascii="Consolas" w:hAnsi="Consolas"/>
        </w:rPr>
        <w:t xml:space="preserve">            &lt;/div&gt;</w:t>
      </w:r>
    </w:p>
    <w:p w14:paraId="1744C8DE" w14:textId="77777777" w:rsidR="0021025D" w:rsidRPr="0021025D" w:rsidRDefault="0021025D" w:rsidP="0021025D">
      <w:pPr>
        <w:spacing w:after="0" w:line="260" w:lineRule="exact"/>
        <w:rPr>
          <w:rFonts w:ascii="Consolas" w:hAnsi="Consolas"/>
        </w:rPr>
      </w:pPr>
      <w:r w:rsidRPr="0021025D">
        <w:rPr>
          <w:rFonts w:ascii="Consolas" w:hAnsi="Consolas"/>
        </w:rPr>
        <w:t xml:space="preserve">          &lt;/div&gt;</w:t>
      </w:r>
    </w:p>
    <w:p w14:paraId="44DAB48B" w14:textId="77777777" w:rsidR="0021025D" w:rsidRPr="0021025D" w:rsidRDefault="0021025D" w:rsidP="0021025D">
      <w:pPr>
        <w:spacing w:after="0" w:line="260" w:lineRule="exact"/>
        <w:rPr>
          <w:rFonts w:ascii="Consolas" w:hAnsi="Consolas"/>
        </w:rPr>
      </w:pPr>
      <w:r w:rsidRPr="0021025D">
        <w:rPr>
          <w:rFonts w:ascii="Consolas" w:hAnsi="Consolas"/>
        </w:rPr>
        <w:t xml:space="preserve">          &lt;Footer/&gt;</w:t>
      </w:r>
    </w:p>
    <w:p w14:paraId="154D0A0F" w14:textId="77777777" w:rsidR="0021025D" w:rsidRPr="0021025D" w:rsidRDefault="0021025D" w:rsidP="0021025D">
      <w:pPr>
        <w:spacing w:after="0" w:line="260" w:lineRule="exact"/>
        <w:rPr>
          <w:rFonts w:ascii="Consolas" w:hAnsi="Consolas"/>
        </w:rPr>
      </w:pPr>
      <w:r w:rsidRPr="0021025D">
        <w:rPr>
          <w:rFonts w:ascii="Consolas" w:hAnsi="Consolas"/>
        </w:rPr>
        <w:t xml:space="preserve">        &lt;/div&gt;</w:t>
      </w:r>
    </w:p>
    <w:p w14:paraId="38A82B6A" w14:textId="3DE594AA" w:rsidR="0021025D" w:rsidRPr="0021025D" w:rsidRDefault="0021025D" w:rsidP="0021025D">
      <w:pPr>
        <w:spacing w:after="0" w:line="260" w:lineRule="exact"/>
        <w:rPr>
          <w:rFonts w:ascii="Consolas" w:hAnsi="Consolas"/>
        </w:rPr>
      </w:pPr>
      <w:r w:rsidRPr="0021025D">
        <w:rPr>
          <w:rFonts w:ascii="Consolas" w:hAnsi="Consolas"/>
        </w:rPr>
        <w:t xml:space="preserve">      &lt;/div&gt;</w:t>
      </w:r>
    </w:p>
    <w:p w14:paraId="26965DD2" w14:textId="77777777" w:rsidR="0021025D" w:rsidRPr="0021025D" w:rsidRDefault="0021025D" w:rsidP="0021025D">
      <w:pPr>
        <w:spacing w:after="0" w:line="260" w:lineRule="exact"/>
        <w:rPr>
          <w:rFonts w:ascii="Consolas" w:hAnsi="Consolas"/>
        </w:rPr>
      </w:pPr>
      <w:r w:rsidRPr="0021025D">
        <w:rPr>
          <w:rFonts w:ascii="Consolas" w:hAnsi="Consolas"/>
        </w:rPr>
        <w:t xml:space="preserve">    );</w:t>
      </w:r>
    </w:p>
    <w:p w14:paraId="719A12BC" w14:textId="77777777" w:rsidR="0021025D" w:rsidRPr="0021025D" w:rsidRDefault="0021025D" w:rsidP="0021025D">
      <w:pPr>
        <w:spacing w:after="0" w:line="260" w:lineRule="exact"/>
        <w:rPr>
          <w:rFonts w:ascii="Consolas" w:hAnsi="Consolas"/>
        </w:rPr>
      </w:pPr>
      <w:r w:rsidRPr="0021025D">
        <w:rPr>
          <w:rFonts w:ascii="Consolas" w:hAnsi="Consolas"/>
        </w:rPr>
        <w:t xml:space="preserve">  }</w:t>
      </w:r>
    </w:p>
    <w:p w14:paraId="625D2971" w14:textId="5CC58F22" w:rsidR="0021025D" w:rsidRDefault="0021025D" w:rsidP="0021025D">
      <w:pPr>
        <w:spacing w:after="0" w:line="260" w:lineRule="exact"/>
        <w:rPr>
          <w:rFonts w:ascii="Consolas" w:hAnsi="Consolas"/>
        </w:rPr>
      </w:pPr>
      <w:r w:rsidRPr="0021025D">
        <w:rPr>
          <w:rFonts w:ascii="Consolas" w:hAnsi="Consolas"/>
        </w:rPr>
        <w:t>}</w:t>
      </w:r>
    </w:p>
    <w:p w14:paraId="2210EDBC" w14:textId="7E7D0BBA" w:rsidR="00AD281B" w:rsidRDefault="00AD281B" w:rsidP="0021025D">
      <w:pPr>
        <w:spacing w:after="0" w:line="260" w:lineRule="exact"/>
        <w:rPr>
          <w:rFonts w:ascii="Consolas" w:hAnsi="Consolas"/>
        </w:rPr>
      </w:pPr>
    </w:p>
    <w:p w14:paraId="1E37D4E2" w14:textId="3B241E8F" w:rsidR="00AD281B" w:rsidRDefault="00AD281B" w:rsidP="0021025D">
      <w:pPr>
        <w:spacing w:after="0" w:line="260" w:lineRule="exact"/>
        <w:rPr>
          <w:rFonts w:ascii="Consolas" w:hAnsi="Consolas"/>
        </w:rPr>
      </w:pPr>
      <w:r>
        <w:rPr>
          <w:rFonts w:ascii="Consolas" w:hAnsi="Consolas"/>
        </w:rPr>
        <w:t>/* ./</w:t>
      </w:r>
      <w:r w:rsidRPr="00A73CF8">
        <w:rPr>
          <w:rFonts w:ascii="Consolas" w:hAnsi="Consolas"/>
        </w:rPr>
        <w:t>src</w:t>
      </w:r>
      <w:r>
        <w:rPr>
          <w:rFonts w:ascii="Consolas" w:hAnsi="Consolas"/>
        </w:rPr>
        <w:t>/</w:t>
      </w:r>
      <w:r w:rsidRPr="00A73CF8">
        <w:rPr>
          <w:rFonts w:ascii="Consolas" w:hAnsi="Consolas"/>
        </w:rPr>
        <w:t>js</w:t>
      </w:r>
      <w:r>
        <w:rPr>
          <w:rFonts w:ascii="Consolas" w:hAnsi="Consolas"/>
        </w:rPr>
        <w:t>/</w:t>
      </w:r>
      <w:r w:rsidRPr="00A73CF8">
        <w:rPr>
          <w:rFonts w:ascii="Consolas" w:hAnsi="Consolas"/>
        </w:rPr>
        <w:t>components</w:t>
      </w:r>
      <w:r>
        <w:rPr>
          <w:rFonts w:ascii="Consolas" w:hAnsi="Consolas"/>
        </w:rPr>
        <w:t>/</w:t>
      </w:r>
      <w:r w:rsidRPr="00A73CF8">
        <w:rPr>
          <w:rFonts w:ascii="Consolas" w:hAnsi="Consolas"/>
        </w:rPr>
        <w:t>layout</w:t>
      </w:r>
      <w:r>
        <w:rPr>
          <w:rFonts w:ascii="Consolas" w:hAnsi="Consolas"/>
        </w:rPr>
        <w:t>/Nav.js */</w:t>
      </w:r>
    </w:p>
    <w:p w14:paraId="619C0A5A" w14:textId="77777777" w:rsidR="00AD281B" w:rsidRPr="00AD281B" w:rsidRDefault="00AD281B" w:rsidP="00AD281B">
      <w:pPr>
        <w:spacing w:after="0" w:line="260" w:lineRule="exact"/>
        <w:rPr>
          <w:rFonts w:ascii="Consolas" w:hAnsi="Consolas"/>
        </w:rPr>
      </w:pPr>
      <w:r w:rsidRPr="00AD281B">
        <w:rPr>
          <w:rFonts w:ascii="Consolas" w:hAnsi="Consolas"/>
        </w:rPr>
        <w:t>import React from "react";</w:t>
      </w:r>
    </w:p>
    <w:p w14:paraId="3A4615AF" w14:textId="77777777" w:rsidR="00AD281B" w:rsidRPr="00AD281B" w:rsidRDefault="00AD281B" w:rsidP="00AD281B">
      <w:pPr>
        <w:spacing w:after="0" w:line="260" w:lineRule="exact"/>
        <w:rPr>
          <w:rFonts w:ascii="Consolas" w:hAnsi="Consolas"/>
        </w:rPr>
      </w:pPr>
      <w:r w:rsidRPr="00AD281B">
        <w:rPr>
          <w:rFonts w:ascii="Consolas" w:hAnsi="Consolas"/>
        </w:rPr>
        <w:t>import { IndexLink, Link } from "react-router";</w:t>
      </w:r>
    </w:p>
    <w:p w14:paraId="2DBA9F23" w14:textId="77777777" w:rsidR="00AD281B" w:rsidRPr="00AD281B" w:rsidRDefault="00AD281B" w:rsidP="00AD281B">
      <w:pPr>
        <w:spacing w:after="0" w:line="260" w:lineRule="exact"/>
        <w:rPr>
          <w:rFonts w:ascii="Consolas" w:hAnsi="Consolas"/>
        </w:rPr>
      </w:pPr>
    </w:p>
    <w:p w14:paraId="6B77BCE8" w14:textId="77777777" w:rsidR="00AD281B" w:rsidRPr="00AD281B" w:rsidRDefault="00AD281B" w:rsidP="00AD281B">
      <w:pPr>
        <w:spacing w:after="0" w:line="260" w:lineRule="exact"/>
        <w:rPr>
          <w:rFonts w:ascii="Consolas" w:hAnsi="Consolas"/>
        </w:rPr>
      </w:pPr>
      <w:r w:rsidRPr="00AD281B">
        <w:rPr>
          <w:rFonts w:ascii="Consolas" w:hAnsi="Consolas"/>
        </w:rPr>
        <w:lastRenderedPageBreak/>
        <w:t>export default class Nav extends React.Component {</w:t>
      </w:r>
    </w:p>
    <w:p w14:paraId="6B96FD26" w14:textId="77777777" w:rsidR="00AD281B" w:rsidRPr="00AD281B" w:rsidRDefault="00AD281B" w:rsidP="00AD281B">
      <w:pPr>
        <w:spacing w:after="0" w:line="260" w:lineRule="exact"/>
        <w:rPr>
          <w:rFonts w:ascii="Consolas" w:hAnsi="Consolas"/>
        </w:rPr>
      </w:pPr>
      <w:r w:rsidRPr="00AD281B">
        <w:rPr>
          <w:rFonts w:ascii="Consolas" w:hAnsi="Consolas"/>
        </w:rPr>
        <w:t xml:space="preserve">  constructor() {</w:t>
      </w:r>
    </w:p>
    <w:p w14:paraId="1A7A982A" w14:textId="77777777" w:rsidR="00AD281B" w:rsidRPr="00AD281B" w:rsidRDefault="00AD281B" w:rsidP="00AD281B">
      <w:pPr>
        <w:spacing w:after="0" w:line="260" w:lineRule="exact"/>
        <w:rPr>
          <w:rFonts w:ascii="Consolas" w:hAnsi="Consolas"/>
        </w:rPr>
      </w:pPr>
      <w:r w:rsidRPr="00AD281B">
        <w:rPr>
          <w:rFonts w:ascii="Consolas" w:hAnsi="Consolas"/>
        </w:rPr>
        <w:t xml:space="preserve">    super()</w:t>
      </w:r>
    </w:p>
    <w:p w14:paraId="6C2C3263" w14:textId="77777777" w:rsidR="00AD281B" w:rsidRPr="00AD281B" w:rsidRDefault="00AD281B" w:rsidP="00AD281B">
      <w:pPr>
        <w:spacing w:after="0" w:line="260" w:lineRule="exact"/>
        <w:rPr>
          <w:rFonts w:ascii="Consolas" w:hAnsi="Consolas"/>
        </w:rPr>
      </w:pPr>
      <w:r w:rsidRPr="00AD281B">
        <w:rPr>
          <w:rFonts w:ascii="Consolas" w:hAnsi="Consolas"/>
        </w:rPr>
        <w:t xml:space="preserve">    this.state = {</w:t>
      </w:r>
    </w:p>
    <w:p w14:paraId="7695E377" w14:textId="77777777" w:rsidR="00AD281B" w:rsidRPr="00AD281B" w:rsidRDefault="00AD281B" w:rsidP="00AD281B">
      <w:pPr>
        <w:spacing w:after="0" w:line="260" w:lineRule="exact"/>
        <w:rPr>
          <w:rFonts w:ascii="Consolas" w:hAnsi="Consolas"/>
        </w:rPr>
      </w:pPr>
      <w:r w:rsidRPr="00AD281B">
        <w:rPr>
          <w:rFonts w:ascii="Consolas" w:hAnsi="Consolas"/>
        </w:rPr>
        <w:t xml:space="preserve">      collapsed: true,</w:t>
      </w:r>
    </w:p>
    <w:p w14:paraId="6F4454D2" w14:textId="77777777" w:rsidR="00AD281B" w:rsidRPr="00AD281B" w:rsidRDefault="00AD281B" w:rsidP="00AD281B">
      <w:pPr>
        <w:spacing w:after="0" w:line="260" w:lineRule="exact"/>
        <w:rPr>
          <w:rFonts w:ascii="Consolas" w:hAnsi="Consolas"/>
        </w:rPr>
      </w:pPr>
      <w:r w:rsidRPr="00AD281B">
        <w:rPr>
          <w:rFonts w:ascii="Consolas" w:hAnsi="Consolas"/>
        </w:rPr>
        <w:t xml:space="preserve">    };</w:t>
      </w:r>
    </w:p>
    <w:p w14:paraId="2B770197" w14:textId="77777777" w:rsidR="00AD281B" w:rsidRPr="00AD281B" w:rsidRDefault="00AD281B" w:rsidP="00AD281B">
      <w:pPr>
        <w:spacing w:after="0" w:line="260" w:lineRule="exact"/>
        <w:rPr>
          <w:rFonts w:ascii="Consolas" w:hAnsi="Consolas"/>
        </w:rPr>
      </w:pPr>
      <w:r w:rsidRPr="00AD281B">
        <w:rPr>
          <w:rFonts w:ascii="Consolas" w:hAnsi="Consolas"/>
        </w:rPr>
        <w:t xml:space="preserve">  }</w:t>
      </w:r>
    </w:p>
    <w:p w14:paraId="0F84B6BB" w14:textId="77777777" w:rsidR="00AD281B" w:rsidRPr="00AD281B" w:rsidRDefault="00AD281B" w:rsidP="00AD281B">
      <w:pPr>
        <w:spacing w:after="0" w:line="260" w:lineRule="exact"/>
        <w:rPr>
          <w:rFonts w:ascii="Consolas" w:hAnsi="Consolas"/>
        </w:rPr>
      </w:pPr>
    </w:p>
    <w:p w14:paraId="7162D23D" w14:textId="77777777" w:rsidR="00AD281B" w:rsidRPr="00AD281B" w:rsidRDefault="00AD281B" w:rsidP="00AD281B">
      <w:pPr>
        <w:spacing w:after="0" w:line="260" w:lineRule="exact"/>
        <w:rPr>
          <w:rFonts w:ascii="Consolas" w:hAnsi="Consolas"/>
        </w:rPr>
      </w:pPr>
      <w:r w:rsidRPr="00AD281B">
        <w:rPr>
          <w:rFonts w:ascii="Consolas" w:hAnsi="Consolas"/>
        </w:rPr>
        <w:t xml:space="preserve">  toggleCollapse() {</w:t>
      </w:r>
    </w:p>
    <w:p w14:paraId="772851BD" w14:textId="77777777" w:rsidR="00AD281B" w:rsidRPr="00AD281B" w:rsidRDefault="00AD281B" w:rsidP="00AD281B">
      <w:pPr>
        <w:spacing w:after="0" w:line="260" w:lineRule="exact"/>
        <w:rPr>
          <w:rFonts w:ascii="Consolas" w:hAnsi="Consolas"/>
        </w:rPr>
      </w:pPr>
      <w:r w:rsidRPr="00AD281B">
        <w:rPr>
          <w:rFonts w:ascii="Consolas" w:hAnsi="Consolas"/>
        </w:rPr>
        <w:t xml:space="preserve">    const collapsed = !this.state.collapsed;</w:t>
      </w:r>
    </w:p>
    <w:p w14:paraId="60D4A8EF" w14:textId="77777777" w:rsidR="00AD281B" w:rsidRPr="00AD281B" w:rsidRDefault="00AD281B" w:rsidP="00AD281B">
      <w:pPr>
        <w:spacing w:after="0" w:line="260" w:lineRule="exact"/>
        <w:rPr>
          <w:rFonts w:ascii="Consolas" w:hAnsi="Consolas"/>
        </w:rPr>
      </w:pPr>
      <w:r w:rsidRPr="00AD281B">
        <w:rPr>
          <w:rFonts w:ascii="Consolas" w:hAnsi="Consolas"/>
        </w:rPr>
        <w:t xml:space="preserve">    this.setState({collapsed});</w:t>
      </w:r>
    </w:p>
    <w:p w14:paraId="5961BA9B" w14:textId="77777777" w:rsidR="00AD281B" w:rsidRPr="00AD281B" w:rsidRDefault="00AD281B" w:rsidP="00AD281B">
      <w:pPr>
        <w:spacing w:after="0" w:line="260" w:lineRule="exact"/>
        <w:rPr>
          <w:rFonts w:ascii="Consolas" w:hAnsi="Consolas"/>
        </w:rPr>
      </w:pPr>
      <w:r w:rsidRPr="00AD281B">
        <w:rPr>
          <w:rFonts w:ascii="Consolas" w:hAnsi="Consolas"/>
        </w:rPr>
        <w:t xml:space="preserve">  }</w:t>
      </w:r>
    </w:p>
    <w:p w14:paraId="1540A7B9" w14:textId="77777777" w:rsidR="00AD281B" w:rsidRPr="00AD281B" w:rsidRDefault="00AD281B" w:rsidP="00AD281B">
      <w:pPr>
        <w:spacing w:after="0" w:line="260" w:lineRule="exact"/>
        <w:rPr>
          <w:rFonts w:ascii="Consolas" w:hAnsi="Consolas"/>
        </w:rPr>
      </w:pPr>
    </w:p>
    <w:p w14:paraId="6C6F2EC2" w14:textId="77777777" w:rsidR="00AD281B" w:rsidRPr="00AD281B" w:rsidRDefault="00AD281B" w:rsidP="00AD281B">
      <w:pPr>
        <w:spacing w:after="0" w:line="260" w:lineRule="exact"/>
        <w:rPr>
          <w:rFonts w:ascii="Consolas" w:hAnsi="Consolas"/>
        </w:rPr>
      </w:pPr>
      <w:r w:rsidRPr="00AD281B">
        <w:rPr>
          <w:rFonts w:ascii="Consolas" w:hAnsi="Consolas"/>
        </w:rPr>
        <w:t xml:space="preserve">  render() {</w:t>
      </w:r>
    </w:p>
    <w:p w14:paraId="0061BE6B" w14:textId="77777777" w:rsidR="00AD281B" w:rsidRPr="00AD281B" w:rsidRDefault="00AD281B" w:rsidP="00AD281B">
      <w:pPr>
        <w:spacing w:after="0" w:line="260" w:lineRule="exact"/>
        <w:rPr>
          <w:rFonts w:ascii="Consolas" w:hAnsi="Consolas"/>
        </w:rPr>
      </w:pPr>
      <w:r w:rsidRPr="00AD281B">
        <w:rPr>
          <w:rFonts w:ascii="Consolas" w:hAnsi="Consolas"/>
        </w:rPr>
        <w:t xml:space="preserve">    const { location } = this.props;</w:t>
      </w:r>
    </w:p>
    <w:p w14:paraId="40D2BEC0" w14:textId="77777777" w:rsidR="00AD281B" w:rsidRPr="00AD281B" w:rsidRDefault="00AD281B" w:rsidP="00AD281B">
      <w:pPr>
        <w:spacing w:after="0" w:line="260" w:lineRule="exact"/>
        <w:rPr>
          <w:rFonts w:ascii="Consolas" w:hAnsi="Consolas"/>
        </w:rPr>
      </w:pPr>
      <w:r w:rsidRPr="00AD281B">
        <w:rPr>
          <w:rFonts w:ascii="Consolas" w:hAnsi="Consolas"/>
        </w:rPr>
        <w:t xml:space="preserve">    const { collapsed } = this.state;</w:t>
      </w:r>
    </w:p>
    <w:p w14:paraId="6FECA836" w14:textId="77777777" w:rsidR="00AD281B" w:rsidRPr="00AD281B" w:rsidRDefault="00AD281B" w:rsidP="00AD281B">
      <w:pPr>
        <w:spacing w:after="0" w:line="260" w:lineRule="exact"/>
        <w:rPr>
          <w:rFonts w:ascii="Consolas" w:hAnsi="Consolas"/>
        </w:rPr>
      </w:pPr>
      <w:r w:rsidRPr="00AD281B">
        <w:rPr>
          <w:rFonts w:ascii="Consolas" w:hAnsi="Consolas"/>
        </w:rPr>
        <w:t xml:space="preserve">    const featuredClass = location.pathname === "/" ? "active" : "";</w:t>
      </w:r>
    </w:p>
    <w:p w14:paraId="64FE0D63" w14:textId="72D7739F" w:rsidR="00AD281B" w:rsidRDefault="00AD281B" w:rsidP="00AD281B">
      <w:pPr>
        <w:spacing w:after="0" w:line="260" w:lineRule="exact"/>
        <w:rPr>
          <w:rFonts w:ascii="Consolas" w:hAnsi="Consolas"/>
        </w:rPr>
      </w:pPr>
      <w:r w:rsidRPr="00AD281B">
        <w:rPr>
          <w:rFonts w:ascii="Consolas" w:hAnsi="Consolas"/>
        </w:rPr>
        <w:t xml:space="preserve">    const archivesClass = location.pathname.match(/^\/archives/) ? "active" : "";</w:t>
      </w:r>
    </w:p>
    <w:p w14:paraId="4E7B9246" w14:textId="40B65679" w:rsidR="00C24A2A" w:rsidRPr="00AD281B" w:rsidRDefault="00C24A2A" w:rsidP="00AD281B">
      <w:pPr>
        <w:spacing w:after="0" w:line="260" w:lineRule="exact"/>
        <w:rPr>
          <w:rFonts w:ascii="Consolas" w:hAnsi="Consolas"/>
        </w:rPr>
      </w:pPr>
      <w:r>
        <w:rPr>
          <w:rFonts w:ascii="Consolas" w:hAnsi="Consolas"/>
        </w:rPr>
        <w:t xml:space="preserve">    // Check if the path name starts with “/archives”</w:t>
      </w:r>
    </w:p>
    <w:p w14:paraId="01546CDB" w14:textId="77777777" w:rsidR="00AD281B" w:rsidRPr="00AD281B" w:rsidRDefault="00AD281B" w:rsidP="00AD281B">
      <w:pPr>
        <w:spacing w:after="0" w:line="260" w:lineRule="exact"/>
        <w:rPr>
          <w:rFonts w:ascii="Consolas" w:hAnsi="Consolas"/>
        </w:rPr>
      </w:pPr>
      <w:r w:rsidRPr="00AD281B">
        <w:rPr>
          <w:rFonts w:ascii="Consolas" w:hAnsi="Consolas"/>
        </w:rPr>
        <w:t xml:space="preserve">    const settingsClass = location.pathname.match(/^\/settings/) ? "active" : "";</w:t>
      </w:r>
    </w:p>
    <w:p w14:paraId="1EE0B187" w14:textId="77777777" w:rsidR="00AD281B" w:rsidRPr="00AD281B" w:rsidRDefault="00AD281B" w:rsidP="00AD281B">
      <w:pPr>
        <w:spacing w:after="0" w:line="260" w:lineRule="exact"/>
        <w:rPr>
          <w:rFonts w:ascii="Consolas" w:hAnsi="Consolas"/>
        </w:rPr>
      </w:pPr>
      <w:r w:rsidRPr="00AD281B">
        <w:rPr>
          <w:rFonts w:ascii="Consolas" w:hAnsi="Consolas"/>
        </w:rPr>
        <w:t xml:space="preserve">    const navClass = collapsed ? "collapse" : "";</w:t>
      </w:r>
    </w:p>
    <w:p w14:paraId="2D0742B7" w14:textId="77777777" w:rsidR="00AD281B" w:rsidRPr="00AD281B" w:rsidRDefault="00AD281B" w:rsidP="00AD281B">
      <w:pPr>
        <w:spacing w:after="0" w:line="260" w:lineRule="exact"/>
        <w:rPr>
          <w:rFonts w:ascii="Consolas" w:hAnsi="Consolas"/>
        </w:rPr>
      </w:pPr>
    </w:p>
    <w:p w14:paraId="0A972E14" w14:textId="4CFC3756" w:rsidR="00AD281B" w:rsidRDefault="00AD281B" w:rsidP="00AD281B">
      <w:pPr>
        <w:spacing w:after="0" w:line="260" w:lineRule="exact"/>
        <w:rPr>
          <w:rFonts w:ascii="Consolas" w:hAnsi="Consolas"/>
        </w:rPr>
      </w:pPr>
      <w:r w:rsidRPr="00AD281B">
        <w:rPr>
          <w:rFonts w:ascii="Consolas" w:hAnsi="Consolas"/>
        </w:rPr>
        <w:t xml:space="preserve">    return (</w:t>
      </w:r>
    </w:p>
    <w:p w14:paraId="02E3CD11" w14:textId="0108F18A" w:rsidR="00426FD0" w:rsidRPr="00AD281B" w:rsidRDefault="00426FD0" w:rsidP="00AD281B">
      <w:pPr>
        <w:spacing w:after="0" w:line="260" w:lineRule="exact"/>
        <w:rPr>
          <w:rFonts w:ascii="Consolas" w:hAnsi="Consolas"/>
        </w:rPr>
      </w:pPr>
      <w:r>
        <w:rPr>
          <w:rFonts w:ascii="Consolas" w:hAnsi="Consolas"/>
        </w:rPr>
        <w:t xml:space="preserve">      // Some straight up Bootstrap </w:t>
      </w:r>
      <w:r w:rsidR="00FE3969">
        <w:rPr>
          <w:rFonts w:ascii="Consolas" w:hAnsi="Consolas"/>
        </w:rPr>
        <w:t>code</w:t>
      </w:r>
    </w:p>
    <w:p w14:paraId="64CF6AF3" w14:textId="7E82FB70" w:rsidR="00AD281B" w:rsidRDefault="00AD281B" w:rsidP="00AD281B">
      <w:pPr>
        <w:spacing w:after="0" w:line="260" w:lineRule="exact"/>
        <w:rPr>
          <w:rFonts w:ascii="Consolas" w:hAnsi="Consolas"/>
        </w:rPr>
      </w:pPr>
      <w:r w:rsidRPr="00AD281B">
        <w:rPr>
          <w:rFonts w:ascii="Consolas" w:hAnsi="Consolas"/>
        </w:rPr>
        <w:t xml:space="preserve">      &lt;nav class="navbar navbar-inverse navbar-fixed-top" role="navigation"&gt;</w:t>
      </w:r>
    </w:p>
    <w:p w14:paraId="7A0736A6" w14:textId="77777777" w:rsidR="002448CE" w:rsidRDefault="00181E85" w:rsidP="00AD281B">
      <w:pPr>
        <w:spacing w:after="0" w:line="260" w:lineRule="exact"/>
        <w:rPr>
          <w:rFonts w:ascii="Consolas" w:hAnsi="Consolas"/>
        </w:rPr>
      </w:pPr>
      <w:r>
        <w:rPr>
          <w:rFonts w:ascii="Consolas" w:hAnsi="Consolas"/>
        </w:rPr>
        <w:t xml:space="preserve">      // </w:t>
      </w:r>
      <w:r w:rsidR="002448CE">
        <w:rPr>
          <w:rFonts w:ascii="Consolas" w:hAnsi="Consolas"/>
        </w:rPr>
        <w:t>Q: “class” is a reserved word. Why it can be used here?</w:t>
      </w:r>
    </w:p>
    <w:p w14:paraId="01F4F5B9" w14:textId="4B12AD61" w:rsidR="00181E85" w:rsidRDefault="002448CE" w:rsidP="00AD281B">
      <w:pPr>
        <w:spacing w:after="0" w:line="260" w:lineRule="exact"/>
        <w:rPr>
          <w:rFonts w:ascii="Consolas" w:hAnsi="Consolas"/>
        </w:rPr>
      </w:pPr>
      <w:r>
        <w:rPr>
          <w:rFonts w:ascii="Consolas" w:hAnsi="Consolas"/>
        </w:rPr>
        <w:t xml:space="preserve">      // You are supposed to use “className” instead.</w:t>
      </w:r>
    </w:p>
    <w:p w14:paraId="47FAF974" w14:textId="77777777" w:rsidR="002448CE" w:rsidRDefault="002448CE" w:rsidP="00AD281B">
      <w:pPr>
        <w:spacing w:after="0" w:line="260" w:lineRule="exact"/>
        <w:rPr>
          <w:rFonts w:ascii="Consolas" w:hAnsi="Consolas"/>
        </w:rPr>
      </w:pPr>
      <w:r>
        <w:rPr>
          <w:rFonts w:ascii="Consolas" w:hAnsi="Consolas"/>
        </w:rPr>
        <w:t xml:space="preserve">      // A: Recall that we loaded some plugins in webpack.config.js.</w:t>
      </w:r>
    </w:p>
    <w:p w14:paraId="38C7A053" w14:textId="77777777" w:rsidR="002448CE" w:rsidRDefault="002448CE" w:rsidP="00AD281B">
      <w:pPr>
        <w:spacing w:after="0" w:line="260" w:lineRule="exact"/>
        <w:rPr>
          <w:rFonts w:ascii="Consolas" w:hAnsi="Consolas"/>
        </w:rPr>
      </w:pPr>
      <w:r>
        <w:rPr>
          <w:rFonts w:ascii="Consolas" w:hAnsi="Consolas"/>
        </w:rPr>
        <w:t xml:space="preserve">      // “</w:t>
      </w:r>
      <w:r w:rsidRPr="00D820B2">
        <w:rPr>
          <w:rFonts w:ascii="Consolas" w:hAnsi="Consolas"/>
        </w:rPr>
        <w:t>react-html-attrs</w:t>
      </w:r>
      <w:r>
        <w:rPr>
          <w:rFonts w:ascii="Consolas" w:hAnsi="Consolas"/>
        </w:rPr>
        <w:t>” helps us to avoid the problem by</w:t>
      </w:r>
    </w:p>
    <w:p w14:paraId="702D972E" w14:textId="208D4199" w:rsidR="002448CE" w:rsidRPr="00AD281B" w:rsidRDefault="002448CE" w:rsidP="00AD281B">
      <w:pPr>
        <w:spacing w:after="0" w:line="260" w:lineRule="exact"/>
        <w:rPr>
          <w:rFonts w:ascii="Consolas" w:hAnsi="Consolas"/>
        </w:rPr>
      </w:pPr>
      <w:r>
        <w:rPr>
          <w:rFonts w:ascii="Consolas" w:hAnsi="Consolas"/>
        </w:rPr>
        <w:t xml:space="preserve">      // changing “class” to “className” when we are transpiling</w:t>
      </w:r>
    </w:p>
    <w:p w14:paraId="0446DEE2" w14:textId="77777777" w:rsidR="00AD281B" w:rsidRPr="00AD281B" w:rsidRDefault="00AD281B" w:rsidP="00AD281B">
      <w:pPr>
        <w:spacing w:after="0" w:line="260" w:lineRule="exact"/>
        <w:rPr>
          <w:rFonts w:ascii="Consolas" w:hAnsi="Consolas"/>
        </w:rPr>
      </w:pPr>
      <w:r w:rsidRPr="00AD281B">
        <w:rPr>
          <w:rFonts w:ascii="Consolas" w:hAnsi="Consolas"/>
        </w:rPr>
        <w:t xml:space="preserve">        &lt;div class="container"&gt;</w:t>
      </w:r>
    </w:p>
    <w:p w14:paraId="2DE143CB" w14:textId="77777777" w:rsidR="00AD281B" w:rsidRPr="00AD281B" w:rsidRDefault="00AD281B" w:rsidP="00AD281B">
      <w:pPr>
        <w:spacing w:after="0" w:line="260" w:lineRule="exact"/>
        <w:rPr>
          <w:rFonts w:ascii="Consolas" w:hAnsi="Consolas"/>
        </w:rPr>
      </w:pPr>
      <w:r w:rsidRPr="00AD281B">
        <w:rPr>
          <w:rFonts w:ascii="Consolas" w:hAnsi="Consolas"/>
        </w:rPr>
        <w:t xml:space="preserve">          &lt;div class="navbar-header"&gt;</w:t>
      </w:r>
    </w:p>
    <w:p w14:paraId="013B9901" w14:textId="77777777" w:rsidR="00AD281B" w:rsidRDefault="00AD281B" w:rsidP="00AD281B">
      <w:pPr>
        <w:spacing w:after="0" w:line="260" w:lineRule="exact"/>
        <w:rPr>
          <w:rFonts w:ascii="Consolas" w:hAnsi="Consolas"/>
        </w:rPr>
      </w:pPr>
      <w:r w:rsidRPr="00AD281B">
        <w:rPr>
          <w:rFonts w:ascii="Consolas" w:hAnsi="Consolas"/>
        </w:rPr>
        <w:t xml:space="preserve">            &lt;button type="button" class="navbar-toggle"</w:t>
      </w:r>
    </w:p>
    <w:p w14:paraId="35F2855C" w14:textId="4F26F9B3" w:rsidR="00AD281B" w:rsidRDefault="00AD281B" w:rsidP="00AD281B">
      <w:pPr>
        <w:spacing w:after="0" w:line="260" w:lineRule="exact"/>
        <w:rPr>
          <w:rFonts w:ascii="Consolas" w:hAnsi="Consolas"/>
        </w:rPr>
      </w:pPr>
      <w:r>
        <w:rPr>
          <w:rFonts w:ascii="Consolas" w:hAnsi="Consolas"/>
        </w:rPr>
        <w:t xml:space="preserve">            </w:t>
      </w:r>
      <w:r w:rsidRPr="00AD281B">
        <w:rPr>
          <w:rFonts w:ascii="Consolas" w:hAnsi="Consolas"/>
        </w:rPr>
        <w:t>onClick={this.toggleCollapse.bind(this)} &gt;</w:t>
      </w:r>
    </w:p>
    <w:p w14:paraId="19EA3417" w14:textId="792AFEA6" w:rsidR="00FE3969" w:rsidRDefault="00FE3969" w:rsidP="00AD281B">
      <w:pPr>
        <w:spacing w:after="0" w:line="260" w:lineRule="exact"/>
        <w:rPr>
          <w:rFonts w:ascii="Consolas" w:hAnsi="Consolas"/>
        </w:rPr>
      </w:pPr>
      <w:r>
        <w:rPr>
          <w:rFonts w:ascii="Consolas" w:hAnsi="Consolas"/>
        </w:rPr>
        <w:t xml:space="preserve">            // Originally, in the static version of index.html, we have</w:t>
      </w:r>
    </w:p>
    <w:p w14:paraId="59A4088B" w14:textId="77777777" w:rsidR="00FE3969" w:rsidRDefault="00FE3969" w:rsidP="00AD281B">
      <w:pPr>
        <w:spacing w:after="0" w:line="260" w:lineRule="exact"/>
        <w:rPr>
          <w:rFonts w:ascii="Consolas" w:hAnsi="Consolas"/>
        </w:rPr>
      </w:pPr>
      <w:r>
        <w:rPr>
          <w:rFonts w:ascii="Consolas" w:hAnsi="Consolas"/>
        </w:rPr>
        <w:t xml:space="preserve">            // “</w:t>
      </w:r>
      <w:r w:rsidRPr="00FE3969">
        <w:rPr>
          <w:rFonts w:ascii="Consolas" w:hAnsi="Consolas"/>
        </w:rPr>
        <w:t>&lt;button type="button" class="navbar-toggle"</w:t>
      </w:r>
    </w:p>
    <w:p w14:paraId="25461535" w14:textId="5BBAACC7" w:rsidR="00FE3969" w:rsidRPr="00AD281B" w:rsidRDefault="00FE3969" w:rsidP="00AD281B">
      <w:pPr>
        <w:spacing w:after="0" w:line="260" w:lineRule="exact"/>
        <w:rPr>
          <w:rFonts w:ascii="Consolas" w:hAnsi="Consolas"/>
        </w:rPr>
      </w:pPr>
      <w:r>
        <w:rPr>
          <w:rFonts w:ascii="Consolas" w:hAnsi="Consolas"/>
        </w:rPr>
        <w:t xml:space="preserve">            // </w:t>
      </w:r>
      <w:r w:rsidRPr="00FE3969">
        <w:rPr>
          <w:rFonts w:ascii="Consolas" w:hAnsi="Consolas"/>
        </w:rPr>
        <w:t>data-toggle="collapse" data-target="#bs-example-navbar-collapse-1"&gt;</w:t>
      </w:r>
      <w:r>
        <w:rPr>
          <w:rFonts w:ascii="Consolas" w:hAnsi="Consolas"/>
        </w:rPr>
        <w:t>”</w:t>
      </w:r>
    </w:p>
    <w:p w14:paraId="33F2E042" w14:textId="77777777" w:rsidR="00AD281B" w:rsidRPr="00AD281B" w:rsidRDefault="00AD281B" w:rsidP="00AD281B">
      <w:pPr>
        <w:spacing w:after="0" w:line="260" w:lineRule="exact"/>
        <w:rPr>
          <w:rFonts w:ascii="Consolas" w:hAnsi="Consolas"/>
        </w:rPr>
      </w:pPr>
      <w:r w:rsidRPr="00AD281B">
        <w:rPr>
          <w:rFonts w:ascii="Consolas" w:hAnsi="Consolas"/>
        </w:rPr>
        <w:t xml:space="preserve">              &lt;span class="sr-only"&gt;Toggle navigation&lt;/span&gt;</w:t>
      </w:r>
    </w:p>
    <w:p w14:paraId="0792028C" w14:textId="77777777" w:rsidR="00AD281B" w:rsidRPr="00AD281B" w:rsidRDefault="00AD281B" w:rsidP="00AD281B">
      <w:pPr>
        <w:spacing w:after="0" w:line="260" w:lineRule="exact"/>
        <w:rPr>
          <w:rFonts w:ascii="Consolas" w:hAnsi="Consolas"/>
        </w:rPr>
      </w:pPr>
      <w:r w:rsidRPr="00AD281B">
        <w:rPr>
          <w:rFonts w:ascii="Consolas" w:hAnsi="Consolas"/>
        </w:rPr>
        <w:t xml:space="preserve">              &lt;span class="icon-bar"&gt;&lt;/span&gt;</w:t>
      </w:r>
    </w:p>
    <w:p w14:paraId="07785BAD" w14:textId="77777777" w:rsidR="00AD281B" w:rsidRPr="00AD281B" w:rsidRDefault="00AD281B" w:rsidP="00AD281B">
      <w:pPr>
        <w:spacing w:after="0" w:line="260" w:lineRule="exact"/>
        <w:rPr>
          <w:rFonts w:ascii="Consolas" w:hAnsi="Consolas"/>
        </w:rPr>
      </w:pPr>
      <w:r w:rsidRPr="00AD281B">
        <w:rPr>
          <w:rFonts w:ascii="Consolas" w:hAnsi="Consolas"/>
        </w:rPr>
        <w:t xml:space="preserve">              &lt;span class="icon-bar"&gt;&lt;/span&gt;</w:t>
      </w:r>
    </w:p>
    <w:p w14:paraId="2F61B2C5" w14:textId="77777777" w:rsidR="00AD281B" w:rsidRPr="00AD281B" w:rsidRDefault="00AD281B" w:rsidP="00AD281B">
      <w:pPr>
        <w:spacing w:after="0" w:line="260" w:lineRule="exact"/>
        <w:rPr>
          <w:rFonts w:ascii="Consolas" w:hAnsi="Consolas"/>
        </w:rPr>
      </w:pPr>
      <w:r w:rsidRPr="00AD281B">
        <w:rPr>
          <w:rFonts w:ascii="Consolas" w:hAnsi="Consolas"/>
        </w:rPr>
        <w:t xml:space="preserve">              &lt;span class="icon-bar"&gt;&lt;/span&gt;</w:t>
      </w:r>
    </w:p>
    <w:p w14:paraId="52140EE0" w14:textId="77777777" w:rsidR="00AD281B" w:rsidRPr="00AD281B" w:rsidRDefault="00AD281B" w:rsidP="00AD281B">
      <w:pPr>
        <w:spacing w:after="0" w:line="260" w:lineRule="exact"/>
        <w:rPr>
          <w:rFonts w:ascii="Consolas" w:hAnsi="Consolas"/>
        </w:rPr>
      </w:pPr>
      <w:r w:rsidRPr="00AD281B">
        <w:rPr>
          <w:rFonts w:ascii="Consolas" w:hAnsi="Consolas"/>
        </w:rPr>
        <w:t xml:space="preserve">            &lt;/button&gt;</w:t>
      </w:r>
    </w:p>
    <w:p w14:paraId="668B8303" w14:textId="77777777" w:rsidR="00AD281B" w:rsidRPr="00AD281B" w:rsidRDefault="00AD281B" w:rsidP="00AD281B">
      <w:pPr>
        <w:spacing w:after="0" w:line="260" w:lineRule="exact"/>
        <w:rPr>
          <w:rFonts w:ascii="Consolas" w:hAnsi="Consolas"/>
        </w:rPr>
      </w:pPr>
      <w:r w:rsidRPr="00AD281B">
        <w:rPr>
          <w:rFonts w:ascii="Consolas" w:hAnsi="Consolas"/>
        </w:rPr>
        <w:t xml:space="preserve">          &lt;/div&gt;</w:t>
      </w:r>
    </w:p>
    <w:p w14:paraId="692519A5" w14:textId="77777777" w:rsidR="00AD281B" w:rsidRDefault="00AD281B" w:rsidP="00AD281B">
      <w:pPr>
        <w:spacing w:after="0" w:line="260" w:lineRule="exact"/>
        <w:rPr>
          <w:rFonts w:ascii="Consolas" w:hAnsi="Consolas"/>
        </w:rPr>
      </w:pPr>
      <w:r w:rsidRPr="00AD281B">
        <w:rPr>
          <w:rFonts w:ascii="Consolas" w:hAnsi="Consolas"/>
        </w:rPr>
        <w:t xml:space="preserve">          &lt;div class={"navbar-collapse " + navClass}</w:t>
      </w:r>
    </w:p>
    <w:p w14:paraId="112DE98D" w14:textId="4F1B1800" w:rsidR="00AD281B" w:rsidRDefault="00AD281B" w:rsidP="00AD281B">
      <w:pPr>
        <w:spacing w:after="0" w:line="260" w:lineRule="exact"/>
        <w:rPr>
          <w:rFonts w:ascii="Consolas" w:hAnsi="Consolas"/>
        </w:rPr>
      </w:pPr>
      <w:r>
        <w:rPr>
          <w:rFonts w:ascii="Consolas" w:hAnsi="Consolas"/>
        </w:rPr>
        <w:t xml:space="preserve">          </w:t>
      </w:r>
      <w:r w:rsidRPr="00AD281B">
        <w:rPr>
          <w:rFonts w:ascii="Consolas" w:hAnsi="Consolas"/>
        </w:rPr>
        <w:t>id="bs-example-navbar-collapse-1"&gt;</w:t>
      </w:r>
    </w:p>
    <w:p w14:paraId="6581BBF2" w14:textId="477D4A7E" w:rsidR="005A31B5" w:rsidRDefault="005A31B5" w:rsidP="00AD281B">
      <w:pPr>
        <w:spacing w:after="0" w:line="260" w:lineRule="exact"/>
        <w:rPr>
          <w:rFonts w:ascii="Consolas" w:hAnsi="Consolas"/>
        </w:rPr>
      </w:pPr>
      <w:r>
        <w:rPr>
          <w:rFonts w:ascii="Consolas" w:hAnsi="Consolas"/>
        </w:rPr>
        <w:t xml:space="preserve">          // Originally version: “</w:t>
      </w:r>
      <w:r w:rsidRPr="005A31B5">
        <w:rPr>
          <w:rFonts w:ascii="Consolas" w:hAnsi="Consolas"/>
        </w:rPr>
        <w:t>&lt;div class="collapse navbar-collapse"</w:t>
      </w:r>
    </w:p>
    <w:p w14:paraId="5D74A46B" w14:textId="4F7F6375" w:rsidR="005A31B5" w:rsidRPr="00AD281B" w:rsidRDefault="005A31B5" w:rsidP="00AD281B">
      <w:pPr>
        <w:spacing w:after="0" w:line="260" w:lineRule="exact"/>
        <w:rPr>
          <w:rFonts w:ascii="Consolas" w:hAnsi="Consolas"/>
        </w:rPr>
      </w:pPr>
      <w:r>
        <w:rPr>
          <w:rFonts w:ascii="Consolas" w:hAnsi="Consolas"/>
        </w:rPr>
        <w:t xml:space="preserve">          // </w:t>
      </w:r>
      <w:r w:rsidRPr="005A31B5">
        <w:rPr>
          <w:rFonts w:ascii="Consolas" w:hAnsi="Consolas"/>
        </w:rPr>
        <w:t>id="bs-example-navbar-collapse-1"&gt;</w:t>
      </w:r>
      <w:r>
        <w:rPr>
          <w:rFonts w:ascii="Consolas" w:hAnsi="Consolas"/>
        </w:rPr>
        <w:t>”</w:t>
      </w:r>
    </w:p>
    <w:p w14:paraId="2965896F" w14:textId="77777777" w:rsidR="00AD281B" w:rsidRPr="00AD281B" w:rsidRDefault="00AD281B" w:rsidP="00AD281B">
      <w:pPr>
        <w:spacing w:after="0" w:line="260" w:lineRule="exact"/>
        <w:rPr>
          <w:rFonts w:ascii="Consolas" w:hAnsi="Consolas"/>
        </w:rPr>
      </w:pPr>
      <w:r w:rsidRPr="00AD281B">
        <w:rPr>
          <w:rFonts w:ascii="Consolas" w:hAnsi="Consolas"/>
        </w:rPr>
        <w:t xml:space="preserve">            &lt;ul class="nav navbar-nav"&gt;</w:t>
      </w:r>
    </w:p>
    <w:p w14:paraId="37563E8B" w14:textId="2EB5BC90" w:rsidR="00AD281B" w:rsidRDefault="00AD281B" w:rsidP="00AD281B">
      <w:pPr>
        <w:spacing w:after="0" w:line="260" w:lineRule="exact"/>
        <w:rPr>
          <w:rFonts w:ascii="Consolas" w:hAnsi="Consolas"/>
        </w:rPr>
      </w:pPr>
      <w:r w:rsidRPr="00AD281B">
        <w:rPr>
          <w:rFonts w:ascii="Consolas" w:hAnsi="Consolas"/>
        </w:rPr>
        <w:t xml:space="preserve">              &lt;li class={featuredClass}&gt;</w:t>
      </w:r>
    </w:p>
    <w:p w14:paraId="0D0FA9BF" w14:textId="30BB49B3" w:rsidR="00AB2962" w:rsidRDefault="00AB2962" w:rsidP="00AD281B">
      <w:pPr>
        <w:spacing w:after="0" w:line="260" w:lineRule="exact"/>
        <w:rPr>
          <w:rFonts w:ascii="Consolas" w:hAnsi="Consolas"/>
        </w:rPr>
      </w:pPr>
      <w:r>
        <w:rPr>
          <w:rFonts w:ascii="Consolas" w:hAnsi="Consolas"/>
        </w:rPr>
        <w:t xml:space="preserve">              //</w:t>
      </w:r>
      <w:r w:rsidR="007050D9">
        <w:rPr>
          <w:rFonts w:ascii="Consolas" w:hAnsi="Consolas"/>
        </w:rPr>
        <w:t xml:space="preserve"> Note that</w:t>
      </w:r>
      <w:r>
        <w:rPr>
          <w:rFonts w:ascii="Consolas" w:hAnsi="Consolas"/>
        </w:rPr>
        <w:t xml:space="preserve"> </w:t>
      </w:r>
      <w:r w:rsidR="007050D9">
        <w:rPr>
          <w:rFonts w:ascii="Consolas" w:hAnsi="Consolas"/>
        </w:rPr>
        <w:t>featuredClass can be "active" or ""</w:t>
      </w:r>
    </w:p>
    <w:p w14:paraId="1C073325" w14:textId="50D5464C" w:rsidR="00954272" w:rsidRDefault="00954272" w:rsidP="00AD281B">
      <w:pPr>
        <w:spacing w:after="0" w:line="260" w:lineRule="exact"/>
        <w:rPr>
          <w:rFonts w:ascii="Consolas" w:hAnsi="Consolas"/>
        </w:rPr>
      </w:pPr>
      <w:r>
        <w:rPr>
          <w:rFonts w:ascii="Consolas" w:hAnsi="Consolas"/>
        </w:rPr>
        <w:t xml:space="preserve">              // </w:t>
      </w:r>
      <w:r w:rsidR="006857B1">
        <w:rPr>
          <w:rFonts w:ascii="Consolas" w:hAnsi="Consolas"/>
        </w:rPr>
        <w:t>If it is “active”, the element will be shown to be pushed down</w:t>
      </w:r>
    </w:p>
    <w:p w14:paraId="4E704B8E" w14:textId="0EFE45FB" w:rsidR="006857B1" w:rsidRDefault="006857B1" w:rsidP="00AD281B">
      <w:pPr>
        <w:spacing w:after="0" w:line="260" w:lineRule="exact"/>
        <w:rPr>
          <w:rFonts w:ascii="Consolas" w:hAnsi="Consolas"/>
        </w:rPr>
      </w:pPr>
      <w:r>
        <w:rPr>
          <w:rFonts w:ascii="Consolas" w:hAnsi="Consolas"/>
        </w:rPr>
        <w:t xml:space="preserve">              // This is </w:t>
      </w:r>
      <w:r w:rsidR="007B330C">
        <w:rPr>
          <w:rFonts w:ascii="Consolas" w:hAnsi="Consolas"/>
        </w:rPr>
        <w:t>required by Bootstrap</w:t>
      </w:r>
    </w:p>
    <w:p w14:paraId="0334B8CA" w14:textId="12CE42D4" w:rsidR="005A31B5" w:rsidRPr="00AD281B" w:rsidRDefault="005A31B5" w:rsidP="00AD281B">
      <w:pPr>
        <w:spacing w:after="0" w:line="260" w:lineRule="exact"/>
        <w:rPr>
          <w:rFonts w:ascii="Consolas" w:hAnsi="Consolas"/>
        </w:rPr>
      </w:pPr>
      <w:r>
        <w:rPr>
          <w:rFonts w:ascii="Consolas" w:hAnsi="Consolas"/>
        </w:rPr>
        <w:t xml:space="preserve">              // Original version: “&lt;li&gt;”</w:t>
      </w:r>
    </w:p>
    <w:p w14:paraId="04D5EA8F" w14:textId="77777777" w:rsidR="00AD281B" w:rsidRDefault="00AD281B" w:rsidP="00AD281B">
      <w:pPr>
        <w:spacing w:after="0" w:line="260" w:lineRule="exact"/>
        <w:rPr>
          <w:rFonts w:ascii="Consolas" w:hAnsi="Consolas"/>
        </w:rPr>
      </w:pPr>
      <w:r w:rsidRPr="00AD281B">
        <w:rPr>
          <w:rFonts w:ascii="Consolas" w:hAnsi="Consolas"/>
        </w:rPr>
        <w:t xml:space="preserve">                &lt;IndexLink to="/" onClick={this.toggleCollapse.bind(this)}&gt;</w:t>
      </w:r>
    </w:p>
    <w:p w14:paraId="02AA1E76" w14:textId="264AF033" w:rsidR="00AD281B" w:rsidRDefault="00AD281B" w:rsidP="00AD281B">
      <w:pPr>
        <w:spacing w:after="0" w:line="260" w:lineRule="exact"/>
        <w:rPr>
          <w:rFonts w:ascii="Consolas" w:hAnsi="Consolas"/>
        </w:rPr>
      </w:pPr>
      <w:r>
        <w:rPr>
          <w:rFonts w:ascii="Consolas" w:hAnsi="Consolas"/>
        </w:rPr>
        <w:t xml:space="preserve">                </w:t>
      </w:r>
      <w:r w:rsidRPr="00AD281B">
        <w:rPr>
          <w:rFonts w:ascii="Consolas" w:hAnsi="Consolas"/>
        </w:rPr>
        <w:t>Featured&lt;/IndexLink&gt;</w:t>
      </w:r>
    </w:p>
    <w:p w14:paraId="23EDAB12" w14:textId="7DBBF923" w:rsidR="005A31B5" w:rsidRPr="00AD281B" w:rsidRDefault="005A31B5" w:rsidP="00AD281B">
      <w:pPr>
        <w:spacing w:after="0" w:line="260" w:lineRule="exact"/>
        <w:rPr>
          <w:rFonts w:ascii="Consolas" w:hAnsi="Consolas"/>
        </w:rPr>
      </w:pPr>
      <w:r>
        <w:rPr>
          <w:rFonts w:ascii="Consolas" w:hAnsi="Consolas"/>
        </w:rPr>
        <w:t xml:space="preserve">                // Original version: “</w:t>
      </w:r>
      <w:r w:rsidRPr="005A31B5">
        <w:rPr>
          <w:rFonts w:ascii="Consolas" w:hAnsi="Consolas"/>
        </w:rPr>
        <w:t>&lt;a href="#"&gt;Featured&lt;/a&gt;</w:t>
      </w:r>
      <w:r>
        <w:rPr>
          <w:rFonts w:ascii="Consolas" w:hAnsi="Consolas"/>
        </w:rPr>
        <w:t>”</w:t>
      </w:r>
    </w:p>
    <w:p w14:paraId="535F3EAD" w14:textId="77777777" w:rsidR="00AD281B" w:rsidRPr="00AD281B" w:rsidRDefault="00AD281B" w:rsidP="00AD281B">
      <w:pPr>
        <w:spacing w:after="0" w:line="260" w:lineRule="exact"/>
        <w:rPr>
          <w:rFonts w:ascii="Consolas" w:hAnsi="Consolas"/>
        </w:rPr>
      </w:pPr>
      <w:r w:rsidRPr="00AD281B">
        <w:rPr>
          <w:rFonts w:ascii="Consolas" w:hAnsi="Consolas"/>
        </w:rPr>
        <w:t xml:space="preserve">              &lt;/li&gt;</w:t>
      </w:r>
    </w:p>
    <w:p w14:paraId="07F45A54" w14:textId="2F51B6EA" w:rsidR="00AD281B" w:rsidRDefault="00AD281B" w:rsidP="00AD281B">
      <w:pPr>
        <w:spacing w:after="0" w:line="260" w:lineRule="exact"/>
        <w:rPr>
          <w:rFonts w:ascii="Consolas" w:hAnsi="Consolas"/>
        </w:rPr>
      </w:pPr>
      <w:r w:rsidRPr="00AD281B">
        <w:rPr>
          <w:rFonts w:ascii="Consolas" w:hAnsi="Consolas"/>
        </w:rPr>
        <w:t xml:space="preserve">              &lt;li class={archivesClass}&gt;</w:t>
      </w:r>
    </w:p>
    <w:p w14:paraId="6CE30AF1" w14:textId="7B8A3C91" w:rsidR="005A31B5" w:rsidRPr="00AD281B" w:rsidRDefault="005A31B5" w:rsidP="00AD281B">
      <w:pPr>
        <w:spacing w:after="0" w:line="260" w:lineRule="exact"/>
        <w:rPr>
          <w:rFonts w:ascii="Consolas" w:hAnsi="Consolas"/>
        </w:rPr>
      </w:pPr>
      <w:r>
        <w:rPr>
          <w:rFonts w:ascii="Consolas" w:hAnsi="Consolas"/>
        </w:rPr>
        <w:t xml:space="preserve">              // (</w:t>
      </w:r>
      <w:r w:rsidR="00564FA0">
        <w:rPr>
          <w:rFonts w:ascii="Consolas" w:hAnsi="Consolas"/>
        </w:rPr>
        <w:t>E</w:t>
      </w:r>
      <w:r>
        <w:rPr>
          <w:rFonts w:ascii="Consolas" w:hAnsi="Consolas"/>
        </w:rPr>
        <w:t>tc.)</w:t>
      </w:r>
    </w:p>
    <w:p w14:paraId="307C408E" w14:textId="77777777" w:rsidR="00AD281B" w:rsidRDefault="00AD281B" w:rsidP="00AD281B">
      <w:pPr>
        <w:spacing w:after="0" w:line="260" w:lineRule="exact"/>
        <w:rPr>
          <w:rFonts w:ascii="Consolas" w:hAnsi="Consolas"/>
        </w:rPr>
      </w:pPr>
      <w:r w:rsidRPr="00AD281B">
        <w:rPr>
          <w:rFonts w:ascii="Consolas" w:hAnsi="Consolas"/>
        </w:rPr>
        <w:lastRenderedPageBreak/>
        <w:t xml:space="preserve">                &lt;Link to="archives" onClick={this.toggleCollapse.bind(this)}&gt;</w:t>
      </w:r>
    </w:p>
    <w:p w14:paraId="443A0D13" w14:textId="42683B67" w:rsidR="00AD281B" w:rsidRPr="00AD281B" w:rsidRDefault="00AD281B" w:rsidP="00AD281B">
      <w:pPr>
        <w:spacing w:after="0" w:line="260" w:lineRule="exact"/>
        <w:rPr>
          <w:rFonts w:ascii="Consolas" w:hAnsi="Consolas"/>
        </w:rPr>
      </w:pPr>
      <w:r>
        <w:rPr>
          <w:rFonts w:ascii="Consolas" w:hAnsi="Consolas"/>
        </w:rPr>
        <w:t xml:space="preserve">                </w:t>
      </w:r>
      <w:r w:rsidRPr="00AD281B">
        <w:rPr>
          <w:rFonts w:ascii="Consolas" w:hAnsi="Consolas"/>
        </w:rPr>
        <w:t>Archives&lt;/Link&gt;</w:t>
      </w:r>
    </w:p>
    <w:p w14:paraId="02147377" w14:textId="77777777" w:rsidR="00AD281B" w:rsidRPr="00AD281B" w:rsidRDefault="00AD281B" w:rsidP="00AD281B">
      <w:pPr>
        <w:spacing w:after="0" w:line="260" w:lineRule="exact"/>
        <w:rPr>
          <w:rFonts w:ascii="Consolas" w:hAnsi="Consolas"/>
        </w:rPr>
      </w:pPr>
      <w:r w:rsidRPr="00AD281B">
        <w:rPr>
          <w:rFonts w:ascii="Consolas" w:hAnsi="Consolas"/>
        </w:rPr>
        <w:t xml:space="preserve">              &lt;/li&gt;</w:t>
      </w:r>
    </w:p>
    <w:p w14:paraId="659E3C5F" w14:textId="77777777" w:rsidR="00AD281B" w:rsidRPr="00AD281B" w:rsidRDefault="00AD281B" w:rsidP="00AD281B">
      <w:pPr>
        <w:spacing w:after="0" w:line="260" w:lineRule="exact"/>
        <w:rPr>
          <w:rFonts w:ascii="Consolas" w:hAnsi="Consolas"/>
        </w:rPr>
      </w:pPr>
      <w:r w:rsidRPr="00AD281B">
        <w:rPr>
          <w:rFonts w:ascii="Consolas" w:hAnsi="Consolas"/>
        </w:rPr>
        <w:t xml:space="preserve">              &lt;li class={settingsClass}&gt;</w:t>
      </w:r>
    </w:p>
    <w:p w14:paraId="4079719A" w14:textId="77777777" w:rsidR="00AD281B" w:rsidRDefault="00AD281B" w:rsidP="00AD281B">
      <w:pPr>
        <w:spacing w:after="0" w:line="260" w:lineRule="exact"/>
        <w:rPr>
          <w:rFonts w:ascii="Consolas" w:hAnsi="Consolas"/>
        </w:rPr>
      </w:pPr>
      <w:r w:rsidRPr="00AD281B">
        <w:rPr>
          <w:rFonts w:ascii="Consolas" w:hAnsi="Consolas"/>
        </w:rPr>
        <w:t xml:space="preserve">                &lt;Link to="settings" onClick={this.toggleCollapse.bind(this)}&gt;</w:t>
      </w:r>
    </w:p>
    <w:p w14:paraId="027F05CC" w14:textId="27E2E25C" w:rsidR="00AD281B" w:rsidRPr="00AD281B" w:rsidRDefault="00AD281B" w:rsidP="00AD281B">
      <w:pPr>
        <w:spacing w:after="0" w:line="260" w:lineRule="exact"/>
        <w:rPr>
          <w:rFonts w:ascii="Consolas" w:hAnsi="Consolas"/>
        </w:rPr>
      </w:pPr>
      <w:r>
        <w:rPr>
          <w:rFonts w:ascii="Consolas" w:hAnsi="Consolas"/>
        </w:rPr>
        <w:t xml:space="preserve">                </w:t>
      </w:r>
      <w:r w:rsidRPr="00AD281B">
        <w:rPr>
          <w:rFonts w:ascii="Consolas" w:hAnsi="Consolas"/>
        </w:rPr>
        <w:t>Settings&lt;/Link&gt;</w:t>
      </w:r>
    </w:p>
    <w:p w14:paraId="5E0E2233" w14:textId="77777777" w:rsidR="00AD281B" w:rsidRPr="00AD281B" w:rsidRDefault="00AD281B" w:rsidP="00AD281B">
      <w:pPr>
        <w:spacing w:after="0" w:line="260" w:lineRule="exact"/>
        <w:rPr>
          <w:rFonts w:ascii="Consolas" w:hAnsi="Consolas"/>
        </w:rPr>
      </w:pPr>
      <w:r w:rsidRPr="00AD281B">
        <w:rPr>
          <w:rFonts w:ascii="Consolas" w:hAnsi="Consolas"/>
        </w:rPr>
        <w:t xml:space="preserve">              &lt;/li&gt;</w:t>
      </w:r>
    </w:p>
    <w:p w14:paraId="5F42D61F" w14:textId="77777777" w:rsidR="00AD281B" w:rsidRPr="00AD281B" w:rsidRDefault="00AD281B" w:rsidP="00AD281B">
      <w:pPr>
        <w:spacing w:after="0" w:line="260" w:lineRule="exact"/>
        <w:rPr>
          <w:rFonts w:ascii="Consolas" w:hAnsi="Consolas"/>
        </w:rPr>
      </w:pPr>
      <w:r w:rsidRPr="00AD281B">
        <w:rPr>
          <w:rFonts w:ascii="Consolas" w:hAnsi="Consolas"/>
        </w:rPr>
        <w:t xml:space="preserve">            &lt;/ul&gt;</w:t>
      </w:r>
    </w:p>
    <w:p w14:paraId="221D3AB5" w14:textId="77777777" w:rsidR="00AD281B" w:rsidRPr="00AD281B" w:rsidRDefault="00AD281B" w:rsidP="00AD281B">
      <w:pPr>
        <w:spacing w:after="0" w:line="260" w:lineRule="exact"/>
        <w:rPr>
          <w:rFonts w:ascii="Consolas" w:hAnsi="Consolas"/>
        </w:rPr>
      </w:pPr>
      <w:r w:rsidRPr="00AD281B">
        <w:rPr>
          <w:rFonts w:ascii="Consolas" w:hAnsi="Consolas"/>
        </w:rPr>
        <w:t xml:space="preserve">          &lt;/div&gt;</w:t>
      </w:r>
    </w:p>
    <w:p w14:paraId="5661E441" w14:textId="77777777" w:rsidR="00AD281B" w:rsidRPr="00AD281B" w:rsidRDefault="00AD281B" w:rsidP="00AD281B">
      <w:pPr>
        <w:spacing w:after="0" w:line="260" w:lineRule="exact"/>
        <w:rPr>
          <w:rFonts w:ascii="Consolas" w:hAnsi="Consolas"/>
        </w:rPr>
      </w:pPr>
      <w:r w:rsidRPr="00AD281B">
        <w:rPr>
          <w:rFonts w:ascii="Consolas" w:hAnsi="Consolas"/>
        </w:rPr>
        <w:t xml:space="preserve">        &lt;/div&gt;</w:t>
      </w:r>
    </w:p>
    <w:p w14:paraId="047E7BCA" w14:textId="77777777" w:rsidR="00AD281B" w:rsidRPr="00AD281B" w:rsidRDefault="00AD281B" w:rsidP="00AD281B">
      <w:pPr>
        <w:spacing w:after="0" w:line="260" w:lineRule="exact"/>
        <w:rPr>
          <w:rFonts w:ascii="Consolas" w:hAnsi="Consolas"/>
        </w:rPr>
      </w:pPr>
      <w:r w:rsidRPr="00AD281B">
        <w:rPr>
          <w:rFonts w:ascii="Consolas" w:hAnsi="Consolas"/>
        </w:rPr>
        <w:t xml:space="preserve">      &lt;/nav&gt;</w:t>
      </w:r>
    </w:p>
    <w:p w14:paraId="035FB6A0" w14:textId="77777777" w:rsidR="00AD281B" w:rsidRPr="00AD281B" w:rsidRDefault="00AD281B" w:rsidP="00AD281B">
      <w:pPr>
        <w:spacing w:after="0" w:line="260" w:lineRule="exact"/>
        <w:rPr>
          <w:rFonts w:ascii="Consolas" w:hAnsi="Consolas"/>
        </w:rPr>
      </w:pPr>
      <w:r w:rsidRPr="00AD281B">
        <w:rPr>
          <w:rFonts w:ascii="Consolas" w:hAnsi="Consolas"/>
        </w:rPr>
        <w:t xml:space="preserve">    );</w:t>
      </w:r>
    </w:p>
    <w:p w14:paraId="09EDBB1F" w14:textId="77777777" w:rsidR="00AD281B" w:rsidRPr="00AD281B" w:rsidRDefault="00AD281B" w:rsidP="00AD281B">
      <w:pPr>
        <w:spacing w:after="0" w:line="260" w:lineRule="exact"/>
        <w:rPr>
          <w:rFonts w:ascii="Consolas" w:hAnsi="Consolas"/>
        </w:rPr>
      </w:pPr>
      <w:r w:rsidRPr="00AD281B">
        <w:rPr>
          <w:rFonts w:ascii="Consolas" w:hAnsi="Consolas"/>
        </w:rPr>
        <w:t xml:space="preserve">  }</w:t>
      </w:r>
    </w:p>
    <w:p w14:paraId="73B52265" w14:textId="2F23720C" w:rsidR="00AD281B" w:rsidRDefault="00AD281B" w:rsidP="00AD281B">
      <w:pPr>
        <w:spacing w:after="0" w:line="260" w:lineRule="exact"/>
        <w:rPr>
          <w:rFonts w:ascii="Consolas" w:hAnsi="Consolas"/>
        </w:rPr>
      </w:pPr>
      <w:r w:rsidRPr="00AD281B">
        <w:rPr>
          <w:rFonts w:ascii="Consolas" w:hAnsi="Consolas"/>
        </w:rPr>
        <w:t>}</w:t>
      </w:r>
    </w:p>
    <w:p w14:paraId="7DDB01BC" w14:textId="211D1A24" w:rsidR="00DB1424" w:rsidRDefault="00DB1424" w:rsidP="00AD281B">
      <w:pPr>
        <w:spacing w:after="0" w:line="260" w:lineRule="exact"/>
        <w:rPr>
          <w:rFonts w:ascii="Consolas" w:hAnsi="Consolas"/>
        </w:rPr>
      </w:pPr>
    </w:p>
    <w:p w14:paraId="748098B6" w14:textId="02F062D2" w:rsidR="00161F6A" w:rsidRDefault="00161F6A" w:rsidP="00AD281B">
      <w:pPr>
        <w:spacing w:after="0" w:line="260" w:lineRule="exact"/>
        <w:rPr>
          <w:rFonts w:ascii="Consolas" w:hAnsi="Consolas"/>
        </w:rPr>
      </w:pPr>
      <w:r>
        <w:rPr>
          <w:rFonts w:ascii="Consolas" w:hAnsi="Consolas"/>
        </w:rPr>
        <w:t>/* ./src/js/pages/Featured.js */</w:t>
      </w:r>
    </w:p>
    <w:p w14:paraId="4CD74759" w14:textId="77777777" w:rsidR="00161F6A" w:rsidRPr="00161F6A" w:rsidRDefault="00161F6A" w:rsidP="00161F6A">
      <w:pPr>
        <w:spacing w:after="0" w:line="260" w:lineRule="exact"/>
        <w:rPr>
          <w:rFonts w:ascii="Consolas" w:hAnsi="Consolas"/>
        </w:rPr>
      </w:pPr>
      <w:r w:rsidRPr="00161F6A">
        <w:rPr>
          <w:rFonts w:ascii="Consolas" w:hAnsi="Consolas"/>
        </w:rPr>
        <w:t>import React from "react";</w:t>
      </w:r>
    </w:p>
    <w:p w14:paraId="79D8FA45" w14:textId="77777777" w:rsidR="00161F6A" w:rsidRPr="00161F6A" w:rsidRDefault="00161F6A" w:rsidP="00161F6A">
      <w:pPr>
        <w:spacing w:after="0" w:line="260" w:lineRule="exact"/>
        <w:rPr>
          <w:rFonts w:ascii="Consolas" w:hAnsi="Consolas"/>
        </w:rPr>
      </w:pPr>
    </w:p>
    <w:p w14:paraId="14061A36" w14:textId="77777777" w:rsidR="00161F6A" w:rsidRPr="00161F6A" w:rsidRDefault="00161F6A" w:rsidP="00161F6A">
      <w:pPr>
        <w:spacing w:after="0" w:line="260" w:lineRule="exact"/>
        <w:rPr>
          <w:rFonts w:ascii="Consolas" w:hAnsi="Consolas"/>
        </w:rPr>
      </w:pPr>
      <w:r w:rsidRPr="00161F6A">
        <w:rPr>
          <w:rFonts w:ascii="Consolas" w:hAnsi="Consolas"/>
        </w:rPr>
        <w:t>import Article from "../components/Article";</w:t>
      </w:r>
    </w:p>
    <w:p w14:paraId="492847E2" w14:textId="77777777" w:rsidR="00161F6A" w:rsidRPr="00161F6A" w:rsidRDefault="00161F6A" w:rsidP="00161F6A">
      <w:pPr>
        <w:spacing w:after="0" w:line="260" w:lineRule="exact"/>
        <w:rPr>
          <w:rFonts w:ascii="Consolas" w:hAnsi="Consolas"/>
        </w:rPr>
      </w:pPr>
    </w:p>
    <w:p w14:paraId="295A80C5" w14:textId="77777777" w:rsidR="00161F6A" w:rsidRPr="00161F6A" w:rsidRDefault="00161F6A" w:rsidP="00161F6A">
      <w:pPr>
        <w:spacing w:after="0" w:line="260" w:lineRule="exact"/>
        <w:rPr>
          <w:rFonts w:ascii="Consolas" w:hAnsi="Consolas"/>
        </w:rPr>
      </w:pPr>
      <w:r w:rsidRPr="00161F6A">
        <w:rPr>
          <w:rFonts w:ascii="Consolas" w:hAnsi="Consolas"/>
        </w:rPr>
        <w:t>export default class Featured extends React</w:t>
      </w:r>
      <w:r w:rsidRPr="00155CB5">
        <w:rPr>
          <w:rFonts w:ascii="Consolas" w:hAnsi="Consolas"/>
          <w:noProof/>
        </w:rPr>
        <w:t>.Component</w:t>
      </w:r>
      <w:r w:rsidRPr="00161F6A">
        <w:rPr>
          <w:rFonts w:ascii="Consolas" w:hAnsi="Consolas"/>
        </w:rPr>
        <w:t xml:space="preserve"> {</w:t>
      </w:r>
    </w:p>
    <w:p w14:paraId="100ACCFA" w14:textId="77777777" w:rsidR="00161F6A" w:rsidRPr="00161F6A" w:rsidRDefault="00161F6A" w:rsidP="00161F6A">
      <w:pPr>
        <w:spacing w:after="0" w:line="260" w:lineRule="exact"/>
        <w:rPr>
          <w:rFonts w:ascii="Consolas" w:hAnsi="Consolas"/>
        </w:rPr>
      </w:pPr>
      <w:r w:rsidRPr="00161F6A">
        <w:rPr>
          <w:rFonts w:ascii="Consolas" w:hAnsi="Consolas"/>
        </w:rPr>
        <w:t xml:space="preserve">  render() {</w:t>
      </w:r>
    </w:p>
    <w:p w14:paraId="09664A45" w14:textId="77777777" w:rsidR="00161F6A" w:rsidRPr="00161F6A" w:rsidRDefault="00161F6A" w:rsidP="00161F6A">
      <w:pPr>
        <w:spacing w:after="0" w:line="260" w:lineRule="exact"/>
        <w:rPr>
          <w:rFonts w:ascii="Consolas" w:hAnsi="Consolas"/>
        </w:rPr>
      </w:pPr>
      <w:r w:rsidRPr="00161F6A">
        <w:rPr>
          <w:rFonts w:ascii="Consolas" w:hAnsi="Consolas"/>
        </w:rPr>
        <w:t xml:space="preserve">    const Articles = [</w:t>
      </w:r>
    </w:p>
    <w:p w14:paraId="343BFC6E" w14:textId="77777777" w:rsidR="00161F6A" w:rsidRPr="00161F6A" w:rsidRDefault="00161F6A" w:rsidP="00161F6A">
      <w:pPr>
        <w:spacing w:after="0" w:line="260" w:lineRule="exact"/>
        <w:rPr>
          <w:rFonts w:ascii="Consolas" w:hAnsi="Consolas"/>
        </w:rPr>
      </w:pPr>
      <w:r w:rsidRPr="00161F6A">
        <w:rPr>
          <w:rFonts w:ascii="Consolas" w:hAnsi="Consolas"/>
        </w:rPr>
        <w:t xml:space="preserve">      "Some Article",</w:t>
      </w:r>
    </w:p>
    <w:p w14:paraId="7C4FC6BF" w14:textId="77777777" w:rsidR="00161F6A" w:rsidRPr="00161F6A" w:rsidRDefault="00161F6A" w:rsidP="00161F6A">
      <w:pPr>
        <w:spacing w:after="0" w:line="260" w:lineRule="exact"/>
        <w:rPr>
          <w:rFonts w:ascii="Consolas" w:hAnsi="Consolas"/>
        </w:rPr>
      </w:pPr>
      <w:r w:rsidRPr="00161F6A">
        <w:rPr>
          <w:rFonts w:ascii="Consolas" w:hAnsi="Consolas"/>
        </w:rPr>
        <w:t xml:space="preserve">      "Some Other Article",</w:t>
      </w:r>
    </w:p>
    <w:p w14:paraId="1B8895D5" w14:textId="77777777" w:rsidR="00161F6A" w:rsidRPr="00161F6A" w:rsidRDefault="00161F6A" w:rsidP="00161F6A">
      <w:pPr>
        <w:spacing w:after="0" w:line="260" w:lineRule="exact"/>
        <w:rPr>
          <w:rFonts w:ascii="Consolas" w:hAnsi="Consolas"/>
        </w:rPr>
      </w:pPr>
      <w:r w:rsidRPr="00161F6A">
        <w:rPr>
          <w:rFonts w:ascii="Consolas" w:hAnsi="Consolas"/>
        </w:rPr>
        <w:t xml:space="preserve">      "Yet Another Article",</w:t>
      </w:r>
    </w:p>
    <w:p w14:paraId="61E8DD60" w14:textId="77777777" w:rsidR="00161F6A" w:rsidRPr="00161F6A" w:rsidRDefault="00161F6A" w:rsidP="00161F6A">
      <w:pPr>
        <w:spacing w:after="0" w:line="260" w:lineRule="exact"/>
        <w:rPr>
          <w:rFonts w:ascii="Consolas" w:hAnsi="Consolas"/>
        </w:rPr>
      </w:pPr>
      <w:r w:rsidRPr="00161F6A">
        <w:rPr>
          <w:rFonts w:ascii="Consolas" w:hAnsi="Consolas"/>
        </w:rPr>
        <w:t xml:space="preserve">      "Still More",</w:t>
      </w:r>
    </w:p>
    <w:p w14:paraId="3D819347" w14:textId="77777777" w:rsidR="00161F6A" w:rsidRPr="00161F6A" w:rsidRDefault="00161F6A" w:rsidP="00161F6A">
      <w:pPr>
        <w:spacing w:after="0" w:line="260" w:lineRule="exact"/>
        <w:rPr>
          <w:rFonts w:ascii="Consolas" w:hAnsi="Consolas"/>
        </w:rPr>
      </w:pPr>
      <w:r w:rsidRPr="00161F6A">
        <w:rPr>
          <w:rFonts w:ascii="Consolas" w:hAnsi="Consolas"/>
        </w:rPr>
        <w:t xml:space="preserve">      "Some Article",</w:t>
      </w:r>
    </w:p>
    <w:p w14:paraId="2EFBD7BF" w14:textId="77777777" w:rsidR="00161F6A" w:rsidRPr="00161F6A" w:rsidRDefault="00161F6A" w:rsidP="00161F6A">
      <w:pPr>
        <w:spacing w:after="0" w:line="260" w:lineRule="exact"/>
        <w:rPr>
          <w:rFonts w:ascii="Consolas" w:hAnsi="Consolas"/>
        </w:rPr>
      </w:pPr>
      <w:r w:rsidRPr="00161F6A">
        <w:rPr>
          <w:rFonts w:ascii="Consolas" w:hAnsi="Consolas"/>
        </w:rPr>
        <w:t xml:space="preserve">      "Some Other Article",</w:t>
      </w:r>
    </w:p>
    <w:p w14:paraId="0E9082C5" w14:textId="77777777" w:rsidR="00161F6A" w:rsidRPr="00161F6A" w:rsidRDefault="00161F6A" w:rsidP="00161F6A">
      <w:pPr>
        <w:spacing w:after="0" w:line="260" w:lineRule="exact"/>
        <w:rPr>
          <w:rFonts w:ascii="Consolas" w:hAnsi="Consolas"/>
        </w:rPr>
      </w:pPr>
      <w:r w:rsidRPr="00161F6A">
        <w:rPr>
          <w:rFonts w:ascii="Consolas" w:hAnsi="Consolas"/>
        </w:rPr>
        <w:t xml:space="preserve">      "Yet Another Article",</w:t>
      </w:r>
    </w:p>
    <w:p w14:paraId="58F584E0" w14:textId="77777777" w:rsidR="00161F6A" w:rsidRPr="00161F6A" w:rsidRDefault="00161F6A" w:rsidP="00161F6A">
      <w:pPr>
        <w:spacing w:after="0" w:line="260" w:lineRule="exact"/>
        <w:rPr>
          <w:rFonts w:ascii="Consolas" w:hAnsi="Consolas"/>
        </w:rPr>
      </w:pPr>
      <w:r w:rsidRPr="00161F6A">
        <w:rPr>
          <w:rFonts w:ascii="Consolas" w:hAnsi="Consolas"/>
        </w:rPr>
        <w:t xml:space="preserve">      "Still More",</w:t>
      </w:r>
    </w:p>
    <w:p w14:paraId="5DF75FE3" w14:textId="77777777" w:rsidR="00161F6A" w:rsidRPr="00161F6A" w:rsidRDefault="00161F6A" w:rsidP="00161F6A">
      <w:pPr>
        <w:spacing w:after="0" w:line="260" w:lineRule="exact"/>
        <w:rPr>
          <w:rFonts w:ascii="Consolas" w:hAnsi="Consolas"/>
        </w:rPr>
      </w:pPr>
      <w:r w:rsidRPr="00161F6A">
        <w:rPr>
          <w:rFonts w:ascii="Consolas" w:hAnsi="Consolas"/>
        </w:rPr>
        <w:t xml:space="preserve">      "Some Article",</w:t>
      </w:r>
    </w:p>
    <w:p w14:paraId="7626717C" w14:textId="77777777" w:rsidR="00161F6A" w:rsidRPr="00161F6A" w:rsidRDefault="00161F6A" w:rsidP="00161F6A">
      <w:pPr>
        <w:spacing w:after="0" w:line="260" w:lineRule="exact"/>
        <w:rPr>
          <w:rFonts w:ascii="Consolas" w:hAnsi="Consolas"/>
        </w:rPr>
      </w:pPr>
      <w:r w:rsidRPr="00161F6A">
        <w:rPr>
          <w:rFonts w:ascii="Consolas" w:hAnsi="Consolas"/>
        </w:rPr>
        <w:t xml:space="preserve">      "Some Other Article",</w:t>
      </w:r>
    </w:p>
    <w:p w14:paraId="3BDCA313" w14:textId="77777777" w:rsidR="00161F6A" w:rsidRPr="00161F6A" w:rsidRDefault="00161F6A" w:rsidP="00161F6A">
      <w:pPr>
        <w:spacing w:after="0" w:line="260" w:lineRule="exact"/>
        <w:rPr>
          <w:rFonts w:ascii="Consolas" w:hAnsi="Consolas"/>
        </w:rPr>
      </w:pPr>
      <w:r w:rsidRPr="00161F6A">
        <w:rPr>
          <w:rFonts w:ascii="Consolas" w:hAnsi="Consolas"/>
        </w:rPr>
        <w:t xml:space="preserve">      "Yet Another Article",</w:t>
      </w:r>
    </w:p>
    <w:p w14:paraId="1A68E1A7" w14:textId="77777777" w:rsidR="00161F6A" w:rsidRPr="00161F6A" w:rsidRDefault="00161F6A" w:rsidP="00161F6A">
      <w:pPr>
        <w:spacing w:after="0" w:line="260" w:lineRule="exact"/>
        <w:rPr>
          <w:rFonts w:ascii="Consolas" w:hAnsi="Consolas"/>
        </w:rPr>
      </w:pPr>
      <w:r w:rsidRPr="00161F6A">
        <w:rPr>
          <w:rFonts w:ascii="Consolas" w:hAnsi="Consolas"/>
        </w:rPr>
        <w:t xml:space="preserve">      "Still More",</w:t>
      </w:r>
    </w:p>
    <w:p w14:paraId="1BD2ACDD" w14:textId="45C163E4" w:rsidR="00161F6A" w:rsidRDefault="00161F6A" w:rsidP="00161F6A">
      <w:pPr>
        <w:spacing w:after="0" w:line="260" w:lineRule="exact"/>
        <w:rPr>
          <w:rFonts w:ascii="Consolas" w:hAnsi="Consolas"/>
        </w:rPr>
      </w:pPr>
      <w:r w:rsidRPr="00161F6A">
        <w:rPr>
          <w:rFonts w:ascii="Consolas" w:hAnsi="Consolas"/>
        </w:rPr>
        <w:t xml:space="preserve">    ].map((title, i) =&gt; &lt;Article key={i} title={title}/&gt; );</w:t>
      </w:r>
    </w:p>
    <w:p w14:paraId="2721F719" w14:textId="1CD4AAD8" w:rsidR="001E5E3E" w:rsidRDefault="001E5E3E" w:rsidP="00161F6A">
      <w:pPr>
        <w:spacing w:after="0" w:line="260" w:lineRule="exact"/>
        <w:rPr>
          <w:rFonts w:ascii="Consolas" w:hAnsi="Consolas"/>
        </w:rPr>
      </w:pPr>
      <w:r>
        <w:rPr>
          <w:rFonts w:ascii="Consolas" w:hAnsi="Consolas"/>
        </w:rPr>
        <w:t xml:space="preserve">    // Check out what map function does</w:t>
      </w:r>
    </w:p>
    <w:p w14:paraId="00C78A65" w14:textId="512C7640" w:rsidR="001360AC" w:rsidRDefault="001360AC" w:rsidP="00161F6A">
      <w:pPr>
        <w:spacing w:after="0" w:line="260" w:lineRule="exact"/>
        <w:rPr>
          <w:rFonts w:ascii="Consolas" w:hAnsi="Consolas"/>
        </w:rPr>
      </w:pPr>
      <w:r>
        <w:rPr>
          <w:rFonts w:ascii="Consolas" w:hAnsi="Consolas"/>
        </w:rPr>
        <w:t xml:space="preserve">    /* Compare:</w:t>
      </w:r>
    </w:p>
    <w:p w14:paraId="31C16040" w14:textId="0FCC8D56" w:rsidR="001360AC" w:rsidRDefault="001360AC" w:rsidP="00161F6A">
      <w:pPr>
        <w:spacing w:after="0" w:line="260" w:lineRule="exact"/>
        <w:rPr>
          <w:rFonts w:ascii="Consolas" w:hAnsi="Consolas"/>
        </w:rPr>
      </w:pPr>
      <w:r>
        <w:rPr>
          <w:rFonts w:ascii="Consolas" w:hAnsi="Consolas"/>
        </w:rPr>
        <w:t xml:space="preserve">    Const Articles = [</w:t>
      </w:r>
    </w:p>
    <w:p w14:paraId="3556E466" w14:textId="70CEFFDD" w:rsidR="001360AC" w:rsidRDefault="001360AC" w:rsidP="00161F6A">
      <w:pPr>
        <w:spacing w:after="0" w:line="260" w:lineRule="exact"/>
        <w:rPr>
          <w:rFonts w:ascii="Consolas" w:hAnsi="Consolas"/>
        </w:rPr>
      </w:pPr>
      <w:r>
        <w:rPr>
          <w:rFonts w:ascii="Consolas" w:hAnsi="Consolas"/>
        </w:rPr>
        <w:t xml:space="preserve">      &lt;Article key={1} title={"Some Title"}&gt;,</w:t>
      </w:r>
    </w:p>
    <w:p w14:paraId="503AA35E" w14:textId="0196E80C" w:rsidR="00BD7C9D" w:rsidRDefault="00BD7C9D" w:rsidP="00161F6A">
      <w:pPr>
        <w:spacing w:after="0" w:line="260" w:lineRule="exact"/>
        <w:rPr>
          <w:rFonts w:ascii="Consolas" w:hAnsi="Consolas"/>
        </w:rPr>
      </w:pPr>
      <w:r>
        <w:rPr>
          <w:rFonts w:ascii="Consolas" w:hAnsi="Consolas"/>
        </w:rPr>
        <w:t xml:space="preserve">      // If key is missing, React will have a warning which prompts the user that</w:t>
      </w:r>
    </w:p>
    <w:p w14:paraId="1550B33C" w14:textId="1473754A" w:rsidR="00BD7C9D" w:rsidRDefault="00BD7C9D" w:rsidP="00161F6A">
      <w:pPr>
        <w:spacing w:after="0" w:line="260" w:lineRule="exact"/>
        <w:rPr>
          <w:rFonts w:ascii="Consolas" w:hAnsi="Consolas"/>
        </w:rPr>
      </w:pPr>
      <w:r>
        <w:rPr>
          <w:rFonts w:ascii="Consolas" w:hAnsi="Consolas"/>
        </w:rPr>
        <w:t xml:space="preserve">      // “Each child in an array or iterator should have a unique “key” prop</w:t>
      </w:r>
    </w:p>
    <w:p w14:paraId="2CE98237" w14:textId="1285C663" w:rsidR="00BD7C9D" w:rsidRDefault="00BD7C9D" w:rsidP="00161F6A">
      <w:pPr>
        <w:spacing w:after="0" w:line="260" w:lineRule="exact"/>
        <w:rPr>
          <w:rFonts w:ascii="Consolas" w:hAnsi="Consolas"/>
        </w:rPr>
      </w:pPr>
      <w:r>
        <w:rPr>
          <w:rFonts w:ascii="Consolas" w:hAnsi="Consolas"/>
        </w:rPr>
        <w:t xml:space="preserve">      // “key” help React to render the page a little faster</w:t>
      </w:r>
    </w:p>
    <w:p w14:paraId="31187724" w14:textId="75C7FE4B" w:rsidR="00BD7C9D" w:rsidRDefault="00BD7C9D" w:rsidP="00161F6A">
      <w:pPr>
        <w:spacing w:after="0" w:line="260" w:lineRule="exact"/>
        <w:rPr>
          <w:rFonts w:ascii="Consolas" w:hAnsi="Consolas"/>
        </w:rPr>
      </w:pPr>
      <w:r>
        <w:rPr>
          <w:rFonts w:ascii="Consolas" w:hAnsi="Consolas"/>
        </w:rPr>
        <w:t xml:space="preserve">      // The value of “key” can be anything</w:t>
      </w:r>
    </w:p>
    <w:p w14:paraId="3A06818D" w14:textId="2024C603" w:rsidR="001360AC" w:rsidRPr="00161F6A" w:rsidRDefault="001360AC" w:rsidP="001360AC">
      <w:pPr>
        <w:spacing w:after="0" w:line="260" w:lineRule="exact"/>
        <w:rPr>
          <w:rFonts w:ascii="Consolas" w:hAnsi="Consolas"/>
        </w:rPr>
      </w:pPr>
      <w:r>
        <w:rPr>
          <w:rFonts w:ascii="Consolas" w:hAnsi="Consolas"/>
        </w:rPr>
        <w:t xml:space="preserve">      &lt;Article key={2} title={"Some Title"}&gt;,</w:t>
      </w:r>
    </w:p>
    <w:p w14:paraId="26A4C961" w14:textId="210D3453" w:rsidR="001360AC" w:rsidRPr="00161F6A" w:rsidRDefault="001360AC" w:rsidP="001360AC">
      <w:pPr>
        <w:spacing w:after="0" w:line="260" w:lineRule="exact"/>
        <w:rPr>
          <w:rFonts w:ascii="Consolas" w:hAnsi="Consolas"/>
        </w:rPr>
      </w:pPr>
      <w:r>
        <w:rPr>
          <w:rFonts w:ascii="Consolas" w:hAnsi="Consolas"/>
        </w:rPr>
        <w:t xml:space="preserve">      &lt;Article key={3} title={"Some Title"}&gt;,</w:t>
      </w:r>
    </w:p>
    <w:p w14:paraId="7D40CD07" w14:textId="04283189" w:rsidR="001360AC" w:rsidRDefault="001360AC" w:rsidP="00161F6A">
      <w:pPr>
        <w:spacing w:after="0" w:line="260" w:lineRule="exact"/>
        <w:rPr>
          <w:rFonts w:ascii="Consolas" w:hAnsi="Consolas"/>
        </w:rPr>
      </w:pPr>
      <w:r>
        <w:rPr>
          <w:rFonts w:ascii="Consolas" w:hAnsi="Consolas"/>
        </w:rPr>
        <w:t xml:space="preserve">    ];</w:t>
      </w:r>
    </w:p>
    <w:p w14:paraId="150109E6" w14:textId="7CB05D93" w:rsidR="001360AC" w:rsidRPr="00161F6A" w:rsidRDefault="001360AC" w:rsidP="00161F6A">
      <w:pPr>
        <w:spacing w:after="0" w:line="260" w:lineRule="exact"/>
        <w:rPr>
          <w:rFonts w:ascii="Consolas" w:hAnsi="Consolas"/>
        </w:rPr>
      </w:pPr>
      <w:r>
        <w:rPr>
          <w:rFonts w:ascii="Consolas" w:hAnsi="Consolas"/>
        </w:rPr>
        <w:t xml:space="preserve">    */</w:t>
      </w:r>
    </w:p>
    <w:p w14:paraId="7C3E6669" w14:textId="77777777" w:rsidR="00161F6A" w:rsidRPr="00161F6A" w:rsidRDefault="00161F6A" w:rsidP="00161F6A">
      <w:pPr>
        <w:spacing w:after="0" w:line="260" w:lineRule="exact"/>
        <w:rPr>
          <w:rFonts w:ascii="Consolas" w:hAnsi="Consolas"/>
        </w:rPr>
      </w:pPr>
      <w:r w:rsidRPr="00161F6A">
        <w:rPr>
          <w:rFonts w:ascii="Consolas" w:hAnsi="Consolas"/>
        </w:rPr>
        <w:t xml:space="preserve">    const adText = [</w:t>
      </w:r>
    </w:p>
    <w:p w14:paraId="00EBB8F8" w14:textId="77777777" w:rsidR="00161F6A" w:rsidRPr="00161F6A" w:rsidRDefault="00161F6A" w:rsidP="00161F6A">
      <w:pPr>
        <w:spacing w:after="0" w:line="260" w:lineRule="exact"/>
        <w:rPr>
          <w:rFonts w:ascii="Consolas" w:hAnsi="Consolas"/>
        </w:rPr>
      </w:pPr>
      <w:r w:rsidRPr="00161F6A">
        <w:rPr>
          <w:rFonts w:ascii="Consolas" w:hAnsi="Consolas"/>
        </w:rPr>
        <w:t xml:space="preserve">      "Ad spot #1",</w:t>
      </w:r>
    </w:p>
    <w:p w14:paraId="6E23A814" w14:textId="77777777" w:rsidR="00161F6A" w:rsidRPr="00161F6A" w:rsidRDefault="00161F6A" w:rsidP="00161F6A">
      <w:pPr>
        <w:spacing w:after="0" w:line="260" w:lineRule="exact"/>
        <w:rPr>
          <w:rFonts w:ascii="Consolas" w:hAnsi="Consolas"/>
        </w:rPr>
      </w:pPr>
      <w:r w:rsidRPr="00161F6A">
        <w:rPr>
          <w:rFonts w:ascii="Consolas" w:hAnsi="Consolas"/>
        </w:rPr>
        <w:t xml:space="preserve">      "Ad spot #2",</w:t>
      </w:r>
    </w:p>
    <w:p w14:paraId="68F40AFD" w14:textId="77777777" w:rsidR="00161F6A" w:rsidRPr="00161F6A" w:rsidRDefault="00161F6A" w:rsidP="00161F6A">
      <w:pPr>
        <w:spacing w:after="0" w:line="260" w:lineRule="exact"/>
        <w:rPr>
          <w:rFonts w:ascii="Consolas" w:hAnsi="Consolas"/>
        </w:rPr>
      </w:pPr>
      <w:r w:rsidRPr="00161F6A">
        <w:rPr>
          <w:rFonts w:ascii="Consolas" w:hAnsi="Consolas"/>
        </w:rPr>
        <w:t xml:space="preserve">      "Ad spot #3",</w:t>
      </w:r>
    </w:p>
    <w:p w14:paraId="75567DB9" w14:textId="77777777" w:rsidR="00161F6A" w:rsidRPr="00161F6A" w:rsidRDefault="00161F6A" w:rsidP="00161F6A">
      <w:pPr>
        <w:spacing w:after="0" w:line="260" w:lineRule="exact"/>
        <w:rPr>
          <w:rFonts w:ascii="Consolas" w:hAnsi="Consolas"/>
        </w:rPr>
      </w:pPr>
      <w:r w:rsidRPr="00161F6A">
        <w:rPr>
          <w:rFonts w:ascii="Consolas" w:hAnsi="Consolas"/>
        </w:rPr>
        <w:t xml:space="preserve">      "Ad spot #4",</w:t>
      </w:r>
    </w:p>
    <w:p w14:paraId="12221F0A" w14:textId="77777777" w:rsidR="00161F6A" w:rsidRPr="00161F6A" w:rsidRDefault="00161F6A" w:rsidP="00161F6A">
      <w:pPr>
        <w:spacing w:after="0" w:line="260" w:lineRule="exact"/>
        <w:rPr>
          <w:rFonts w:ascii="Consolas" w:hAnsi="Consolas"/>
        </w:rPr>
      </w:pPr>
      <w:r w:rsidRPr="00161F6A">
        <w:rPr>
          <w:rFonts w:ascii="Consolas" w:hAnsi="Consolas"/>
        </w:rPr>
        <w:t xml:space="preserve">      "Ad spot #5",</w:t>
      </w:r>
    </w:p>
    <w:p w14:paraId="1D0538FB" w14:textId="6BDFF6B2" w:rsidR="00161F6A" w:rsidRPr="00161F6A" w:rsidRDefault="00161F6A" w:rsidP="00161F6A">
      <w:pPr>
        <w:spacing w:after="0" w:line="260" w:lineRule="exact"/>
        <w:rPr>
          <w:rFonts w:ascii="Consolas" w:hAnsi="Consolas"/>
        </w:rPr>
      </w:pPr>
      <w:r w:rsidRPr="00161F6A">
        <w:rPr>
          <w:rFonts w:ascii="Consolas" w:hAnsi="Consolas"/>
        </w:rPr>
        <w:t xml:space="preserve">    ];</w:t>
      </w:r>
    </w:p>
    <w:p w14:paraId="6C67AA4E" w14:textId="77777777" w:rsidR="00161F6A" w:rsidRPr="00161F6A" w:rsidRDefault="00161F6A" w:rsidP="00161F6A">
      <w:pPr>
        <w:spacing w:after="0" w:line="260" w:lineRule="exact"/>
        <w:rPr>
          <w:rFonts w:ascii="Consolas" w:hAnsi="Consolas"/>
        </w:rPr>
      </w:pPr>
      <w:r w:rsidRPr="00161F6A">
        <w:rPr>
          <w:rFonts w:ascii="Consolas" w:hAnsi="Consolas"/>
        </w:rPr>
        <w:t xml:space="preserve">    const randomAd = adText[Math.round( Math.random() * (adText.length-1) )];</w:t>
      </w:r>
    </w:p>
    <w:p w14:paraId="5FFD6A38" w14:textId="77777777" w:rsidR="00161F6A" w:rsidRPr="00161F6A" w:rsidRDefault="00161F6A" w:rsidP="00161F6A">
      <w:pPr>
        <w:spacing w:after="0" w:line="260" w:lineRule="exact"/>
        <w:rPr>
          <w:rFonts w:ascii="Consolas" w:hAnsi="Consolas"/>
        </w:rPr>
      </w:pPr>
      <w:r w:rsidRPr="00161F6A">
        <w:rPr>
          <w:rFonts w:ascii="Consolas" w:hAnsi="Consolas"/>
        </w:rPr>
        <w:t xml:space="preserve">    console.log("featured");</w:t>
      </w:r>
    </w:p>
    <w:p w14:paraId="17E0D82A" w14:textId="77777777" w:rsidR="00161F6A" w:rsidRPr="00161F6A" w:rsidRDefault="00161F6A" w:rsidP="00161F6A">
      <w:pPr>
        <w:spacing w:after="0" w:line="260" w:lineRule="exact"/>
        <w:rPr>
          <w:rFonts w:ascii="Consolas" w:hAnsi="Consolas"/>
        </w:rPr>
      </w:pPr>
      <w:r w:rsidRPr="00161F6A">
        <w:rPr>
          <w:rFonts w:ascii="Consolas" w:hAnsi="Consolas"/>
        </w:rPr>
        <w:t xml:space="preserve">    return (</w:t>
      </w:r>
    </w:p>
    <w:p w14:paraId="27D1735D" w14:textId="77777777" w:rsidR="00161F6A" w:rsidRPr="00161F6A" w:rsidRDefault="00161F6A" w:rsidP="00161F6A">
      <w:pPr>
        <w:spacing w:after="0" w:line="260" w:lineRule="exact"/>
        <w:rPr>
          <w:rFonts w:ascii="Consolas" w:hAnsi="Consolas"/>
        </w:rPr>
      </w:pPr>
      <w:r w:rsidRPr="00161F6A">
        <w:rPr>
          <w:rFonts w:ascii="Consolas" w:hAnsi="Consolas"/>
        </w:rPr>
        <w:t xml:space="preserve">      &lt;div&gt;</w:t>
      </w:r>
    </w:p>
    <w:p w14:paraId="294381CA" w14:textId="77777777" w:rsidR="00161F6A" w:rsidRPr="00161F6A" w:rsidRDefault="00161F6A" w:rsidP="00161F6A">
      <w:pPr>
        <w:spacing w:after="0" w:line="260" w:lineRule="exact"/>
        <w:rPr>
          <w:rFonts w:ascii="Consolas" w:hAnsi="Consolas"/>
        </w:rPr>
      </w:pPr>
      <w:r w:rsidRPr="00161F6A">
        <w:rPr>
          <w:rFonts w:ascii="Consolas" w:hAnsi="Consolas"/>
        </w:rPr>
        <w:lastRenderedPageBreak/>
        <w:t xml:space="preserve">        &lt;div class="row"&gt;</w:t>
      </w:r>
    </w:p>
    <w:p w14:paraId="1DD6F568" w14:textId="77777777" w:rsidR="00161F6A" w:rsidRPr="00161F6A" w:rsidRDefault="00161F6A" w:rsidP="00161F6A">
      <w:pPr>
        <w:spacing w:after="0" w:line="260" w:lineRule="exact"/>
        <w:rPr>
          <w:rFonts w:ascii="Consolas" w:hAnsi="Consolas"/>
        </w:rPr>
      </w:pPr>
      <w:r w:rsidRPr="00161F6A">
        <w:rPr>
          <w:rFonts w:ascii="Consolas" w:hAnsi="Consolas"/>
        </w:rPr>
        <w:t xml:space="preserve">          &lt;div class="col-lg-12"&gt;</w:t>
      </w:r>
    </w:p>
    <w:p w14:paraId="5A915425" w14:textId="77777777" w:rsidR="00161F6A" w:rsidRPr="00161F6A" w:rsidRDefault="00161F6A" w:rsidP="00161F6A">
      <w:pPr>
        <w:spacing w:after="0" w:line="260" w:lineRule="exact"/>
        <w:rPr>
          <w:rFonts w:ascii="Consolas" w:hAnsi="Consolas"/>
        </w:rPr>
      </w:pPr>
      <w:r w:rsidRPr="00161F6A">
        <w:rPr>
          <w:rFonts w:ascii="Consolas" w:hAnsi="Consolas"/>
        </w:rPr>
        <w:t xml:space="preserve">            &lt;div class="well text-center"&gt;</w:t>
      </w:r>
    </w:p>
    <w:p w14:paraId="14560695" w14:textId="3F4F099C" w:rsidR="00161F6A" w:rsidRDefault="00161F6A" w:rsidP="00161F6A">
      <w:pPr>
        <w:spacing w:after="0" w:line="260" w:lineRule="exact"/>
        <w:rPr>
          <w:rFonts w:ascii="Consolas" w:hAnsi="Consolas"/>
        </w:rPr>
      </w:pPr>
      <w:r w:rsidRPr="00161F6A">
        <w:rPr>
          <w:rFonts w:ascii="Consolas" w:hAnsi="Consolas"/>
        </w:rPr>
        <w:t xml:space="preserve">              {randomAd}</w:t>
      </w:r>
    </w:p>
    <w:p w14:paraId="56307FCF" w14:textId="5A8A4DC2" w:rsidR="00161F6A" w:rsidRPr="00161F6A" w:rsidRDefault="00161F6A" w:rsidP="00161F6A">
      <w:pPr>
        <w:spacing w:after="0" w:line="260" w:lineRule="exact"/>
        <w:rPr>
          <w:rFonts w:ascii="Consolas" w:hAnsi="Consolas"/>
        </w:rPr>
      </w:pPr>
      <w:r>
        <w:rPr>
          <w:rFonts w:ascii="Consolas" w:hAnsi="Consolas"/>
        </w:rPr>
        <w:t xml:space="preserve">              // We have a randomAd text</w:t>
      </w:r>
    </w:p>
    <w:p w14:paraId="43472E43" w14:textId="77777777" w:rsidR="00161F6A" w:rsidRPr="00161F6A" w:rsidRDefault="00161F6A" w:rsidP="00161F6A">
      <w:pPr>
        <w:spacing w:after="0" w:line="260" w:lineRule="exact"/>
        <w:rPr>
          <w:rFonts w:ascii="Consolas" w:hAnsi="Consolas"/>
        </w:rPr>
      </w:pPr>
      <w:r w:rsidRPr="00161F6A">
        <w:rPr>
          <w:rFonts w:ascii="Consolas" w:hAnsi="Consolas"/>
        </w:rPr>
        <w:t xml:space="preserve">            &lt;/div&gt;</w:t>
      </w:r>
    </w:p>
    <w:p w14:paraId="1CC699A8" w14:textId="77777777" w:rsidR="00161F6A" w:rsidRPr="00161F6A" w:rsidRDefault="00161F6A" w:rsidP="00161F6A">
      <w:pPr>
        <w:spacing w:after="0" w:line="260" w:lineRule="exact"/>
        <w:rPr>
          <w:rFonts w:ascii="Consolas" w:hAnsi="Consolas"/>
        </w:rPr>
      </w:pPr>
      <w:r w:rsidRPr="00161F6A">
        <w:rPr>
          <w:rFonts w:ascii="Consolas" w:hAnsi="Consolas"/>
        </w:rPr>
        <w:t xml:space="preserve">          &lt;/div&gt;</w:t>
      </w:r>
    </w:p>
    <w:p w14:paraId="77FCABC1" w14:textId="0A080660" w:rsidR="00161F6A" w:rsidRPr="00161F6A" w:rsidRDefault="00161F6A" w:rsidP="00161F6A">
      <w:pPr>
        <w:spacing w:after="0" w:line="260" w:lineRule="exact"/>
        <w:rPr>
          <w:rFonts w:ascii="Consolas" w:hAnsi="Consolas"/>
        </w:rPr>
      </w:pPr>
      <w:r w:rsidRPr="00161F6A">
        <w:rPr>
          <w:rFonts w:ascii="Consolas" w:hAnsi="Consolas"/>
        </w:rPr>
        <w:t xml:space="preserve">        &lt;/div&gt;</w:t>
      </w:r>
    </w:p>
    <w:p w14:paraId="3355FD15" w14:textId="1ED71877" w:rsidR="00161F6A" w:rsidRDefault="00161F6A" w:rsidP="00161F6A">
      <w:pPr>
        <w:spacing w:after="0" w:line="260" w:lineRule="exact"/>
        <w:rPr>
          <w:rFonts w:ascii="Consolas" w:hAnsi="Consolas"/>
        </w:rPr>
      </w:pPr>
      <w:r w:rsidRPr="00161F6A">
        <w:rPr>
          <w:rFonts w:ascii="Consolas" w:hAnsi="Consolas"/>
        </w:rPr>
        <w:t xml:space="preserve">        &lt;div class="row"&gt;{Articles}&lt;/div&gt;</w:t>
      </w:r>
    </w:p>
    <w:p w14:paraId="3CD2534A" w14:textId="25AAECD3" w:rsidR="00161F6A" w:rsidRDefault="00161F6A" w:rsidP="00161F6A">
      <w:pPr>
        <w:spacing w:after="0" w:line="260" w:lineRule="exact"/>
        <w:rPr>
          <w:rFonts w:ascii="Consolas" w:hAnsi="Consolas"/>
        </w:rPr>
      </w:pPr>
      <w:r>
        <w:rPr>
          <w:rFonts w:ascii="Consolas" w:hAnsi="Consolas"/>
        </w:rPr>
        <w:t xml:space="preserve">        // We print out a bunch of articles</w:t>
      </w:r>
    </w:p>
    <w:p w14:paraId="294C11A7" w14:textId="70760B1B" w:rsidR="001E5E3E" w:rsidRPr="00161F6A" w:rsidRDefault="001E5E3E" w:rsidP="00161F6A">
      <w:pPr>
        <w:spacing w:after="0" w:line="260" w:lineRule="exact"/>
        <w:rPr>
          <w:rFonts w:ascii="Consolas" w:hAnsi="Consolas"/>
        </w:rPr>
      </w:pPr>
      <w:r>
        <w:rPr>
          <w:rFonts w:ascii="Consolas" w:hAnsi="Consolas"/>
        </w:rPr>
        <w:t xml:space="preserve">        // Bootstrap helps us with the arrangement of the articles</w:t>
      </w:r>
    </w:p>
    <w:p w14:paraId="04DACCC0" w14:textId="77777777" w:rsidR="00161F6A" w:rsidRPr="00161F6A" w:rsidRDefault="00161F6A" w:rsidP="00161F6A">
      <w:pPr>
        <w:spacing w:after="0" w:line="260" w:lineRule="exact"/>
        <w:rPr>
          <w:rFonts w:ascii="Consolas" w:hAnsi="Consolas"/>
        </w:rPr>
      </w:pPr>
      <w:r w:rsidRPr="00161F6A">
        <w:rPr>
          <w:rFonts w:ascii="Consolas" w:hAnsi="Consolas"/>
        </w:rPr>
        <w:t xml:space="preserve">      &lt;/div&gt;</w:t>
      </w:r>
    </w:p>
    <w:p w14:paraId="58ED851D" w14:textId="77777777" w:rsidR="00161F6A" w:rsidRPr="00161F6A" w:rsidRDefault="00161F6A" w:rsidP="00161F6A">
      <w:pPr>
        <w:spacing w:after="0" w:line="260" w:lineRule="exact"/>
        <w:rPr>
          <w:rFonts w:ascii="Consolas" w:hAnsi="Consolas"/>
        </w:rPr>
      </w:pPr>
      <w:r w:rsidRPr="00161F6A">
        <w:rPr>
          <w:rFonts w:ascii="Consolas" w:hAnsi="Consolas"/>
        </w:rPr>
        <w:t xml:space="preserve">    );</w:t>
      </w:r>
    </w:p>
    <w:p w14:paraId="2B189F8C" w14:textId="77777777" w:rsidR="00161F6A" w:rsidRPr="00161F6A" w:rsidRDefault="00161F6A" w:rsidP="00161F6A">
      <w:pPr>
        <w:spacing w:after="0" w:line="260" w:lineRule="exact"/>
        <w:rPr>
          <w:rFonts w:ascii="Consolas" w:hAnsi="Consolas"/>
        </w:rPr>
      </w:pPr>
      <w:r w:rsidRPr="00161F6A">
        <w:rPr>
          <w:rFonts w:ascii="Consolas" w:hAnsi="Consolas"/>
        </w:rPr>
        <w:t xml:space="preserve">  }</w:t>
      </w:r>
    </w:p>
    <w:p w14:paraId="53C11718" w14:textId="7402FC67" w:rsidR="00DB1424" w:rsidRDefault="00161F6A" w:rsidP="00161F6A">
      <w:pPr>
        <w:spacing w:after="0" w:line="260" w:lineRule="exact"/>
        <w:rPr>
          <w:rFonts w:ascii="Consolas" w:hAnsi="Consolas"/>
        </w:rPr>
      </w:pPr>
      <w:r w:rsidRPr="00161F6A">
        <w:rPr>
          <w:rFonts w:ascii="Consolas" w:hAnsi="Consolas"/>
        </w:rPr>
        <w:t>}</w:t>
      </w:r>
    </w:p>
    <w:p w14:paraId="3199F361" w14:textId="7A1AA2BB" w:rsidR="001360AC" w:rsidRDefault="001360AC" w:rsidP="00161F6A">
      <w:pPr>
        <w:spacing w:after="0" w:line="260" w:lineRule="exact"/>
        <w:rPr>
          <w:rFonts w:ascii="Consolas" w:hAnsi="Consolas"/>
        </w:rPr>
      </w:pPr>
    </w:p>
    <w:p w14:paraId="6AE1DF9C" w14:textId="58765063" w:rsidR="001360AC" w:rsidRDefault="001360AC" w:rsidP="00161F6A">
      <w:pPr>
        <w:spacing w:after="0" w:line="260" w:lineRule="exact"/>
        <w:rPr>
          <w:rFonts w:ascii="Consolas" w:hAnsi="Consolas"/>
        </w:rPr>
      </w:pPr>
      <w:r>
        <w:rPr>
          <w:rFonts w:ascii="Consolas" w:hAnsi="Consolas"/>
        </w:rPr>
        <w:t>/* ./src/js/components/Article.js */</w:t>
      </w:r>
    </w:p>
    <w:p w14:paraId="719985FE" w14:textId="77777777" w:rsidR="001360AC" w:rsidRPr="001360AC" w:rsidRDefault="001360AC" w:rsidP="001360AC">
      <w:pPr>
        <w:spacing w:after="0" w:line="260" w:lineRule="exact"/>
        <w:rPr>
          <w:rFonts w:ascii="Consolas" w:hAnsi="Consolas"/>
        </w:rPr>
      </w:pPr>
      <w:r w:rsidRPr="001360AC">
        <w:rPr>
          <w:rFonts w:ascii="Consolas" w:hAnsi="Consolas"/>
        </w:rPr>
        <w:t>import React from "react";</w:t>
      </w:r>
    </w:p>
    <w:p w14:paraId="29B65C28" w14:textId="77777777" w:rsidR="001360AC" w:rsidRPr="001360AC" w:rsidRDefault="001360AC" w:rsidP="001360AC">
      <w:pPr>
        <w:spacing w:after="0" w:line="260" w:lineRule="exact"/>
        <w:rPr>
          <w:rFonts w:ascii="Consolas" w:hAnsi="Consolas"/>
        </w:rPr>
      </w:pPr>
    </w:p>
    <w:p w14:paraId="53FA402C" w14:textId="77777777" w:rsidR="001360AC" w:rsidRPr="001360AC" w:rsidRDefault="001360AC" w:rsidP="001360AC">
      <w:pPr>
        <w:spacing w:after="0" w:line="260" w:lineRule="exact"/>
        <w:rPr>
          <w:rFonts w:ascii="Consolas" w:hAnsi="Consolas"/>
        </w:rPr>
      </w:pPr>
      <w:r w:rsidRPr="001360AC">
        <w:rPr>
          <w:rFonts w:ascii="Consolas" w:hAnsi="Consolas"/>
        </w:rPr>
        <w:t>export default class Article extends React.Component {</w:t>
      </w:r>
    </w:p>
    <w:p w14:paraId="427CC96D" w14:textId="77777777" w:rsidR="001360AC" w:rsidRPr="001360AC" w:rsidRDefault="001360AC" w:rsidP="001360AC">
      <w:pPr>
        <w:spacing w:after="0" w:line="260" w:lineRule="exact"/>
        <w:rPr>
          <w:rFonts w:ascii="Consolas" w:hAnsi="Consolas"/>
        </w:rPr>
      </w:pPr>
      <w:r w:rsidRPr="001360AC">
        <w:rPr>
          <w:rFonts w:ascii="Consolas" w:hAnsi="Consolas"/>
        </w:rPr>
        <w:t xml:space="preserve">  render() {</w:t>
      </w:r>
    </w:p>
    <w:p w14:paraId="36A29941" w14:textId="4EE37C77" w:rsidR="001360AC" w:rsidRPr="001360AC" w:rsidRDefault="001360AC" w:rsidP="001360AC">
      <w:pPr>
        <w:spacing w:after="0" w:line="260" w:lineRule="exact"/>
        <w:rPr>
          <w:rFonts w:ascii="Consolas" w:hAnsi="Consolas"/>
        </w:rPr>
      </w:pPr>
      <w:r w:rsidRPr="001360AC">
        <w:rPr>
          <w:rFonts w:ascii="Consolas" w:hAnsi="Consolas"/>
        </w:rPr>
        <w:t xml:space="preserve">    const { title } = this.props;</w:t>
      </w:r>
    </w:p>
    <w:p w14:paraId="11593C99" w14:textId="77777777" w:rsidR="001360AC" w:rsidRPr="001360AC" w:rsidRDefault="001360AC" w:rsidP="001360AC">
      <w:pPr>
        <w:spacing w:after="0" w:line="260" w:lineRule="exact"/>
        <w:rPr>
          <w:rFonts w:ascii="Consolas" w:hAnsi="Consolas"/>
        </w:rPr>
      </w:pPr>
      <w:r w:rsidRPr="001360AC">
        <w:rPr>
          <w:rFonts w:ascii="Consolas" w:hAnsi="Consolas"/>
        </w:rPr>
        <w:t xml:space="preserve">    return (</w:t>
      </w:r>
    </w:p>
    <w:p w14:paraId="27766232" w14:textId="77777777" w:rsidR="001360AC" w:rsidRPr="001360AC" w:rsidRDefault="001360AC" w:rsidP="001360AC">
      <w:pPr>
        <w:spacing w:after="0" w:line="260" w:lineRule="exact"/>
        <w:rPr>
          <w:rFonts w:ascii="Consolas" w:hAnsi="Consolas"/>
        </w:rPr>
      </w:pPr>
      <w:r w:rsidRPr="001360AC">
        <w:rPr>
          <w:rFonts w:ascii="Consolas" w:hAnsi="Consolas"/>
        </w:rPr>
        <w:t xml:space="preserve">      &lt;div class="col-md-4"&gt;</w:t>
      </w:r>
    </w:p>
    <w:p w14:paraId="03A1DCE1" w14:textId="082AC258" w:rsidR="001360AC" w:rsidRDefault="001360AC" w:rsidP="001360AC">
      <w:pPr>
        <w:spacing w:after="0" w:line="260" w:lineRule="exact"/>
        <w:rPr>
          <w:rFonts w:ascii="Consolas" w:hAnsi="Consolas"/>
        </w:rPr>
      </w:pPr>
      <w:r w:rsidRPr="001360AC">
        <w:rPr>
          <w:rFonts w:ascii="Consolas" w:hAnsi="Consolas"/>
        </w:rPr>
        <w:t xml:space="preserve">        &lt;h4&gt;{title}&lt;/h4&gt;</w:t>
      </w:r>
    </w:p>
    <w:p w14:paraId="6B6E5221" w14:textId="7CB05976" w:rsidR="001360AC" w:rsidRPr="001360AC" w:rsidRDefault="001360AC" w:rsidP="001360AC">
      <w:pPr>
        <w:spacing w:after="0" w:line="260" w:lineRule="exact"/>
        <w:rPr>
          <w:rFonts w:ascii="Consolas" w:hAnsi="Consolas"/>
        </w:rPr>
      </w:pPr>
      <w:r>
        <w:rPr>
          <w:rFonts w:ascii="Consolas" w:hAnsi="Consolas"/>
        </w:rPr>
        <w:t xml:space="preserve">        // The only thing that is dynamic</w:t>
      </w:r>
    </w:p>
    <w:p w14:paraId="73A34681" w14:textId="77777777" w:rsidR="001360AC" w:rsidRPr="001360AC" w:rsidRDefault="001360AC" w:rsidP="001360AC">
      <w:pPr>
        <w:spacing w:after="0" w:line="260" w:lineRule="exact"/>
        <w:rPr>
          <w:rFonts w:ascii="Consolas" w:hAnsi="Consolas"/>
        </w:rPr>
      </w:pPr>
      <w:r w:rsidRPr="001360AC">
        <w:rPr>
          <w:rFonts w:ascii="Consolas" w:hAnsi="Consolas"/>
        </w:rPr>
        <w:t xml:space="preserve">        &lt;p&gt;Lorem ipsum dolor sit amet, consectetur adipisicing elit. Saepe rem nisi accusamus error velit animi non ipsa placeat. Recusandae, suscipit, soluta quibusdam accusamus a veniam quaerat eveniet eligendi dolor consectetur.&lt;/p&gt;</w:t>
      </w:r>
    </w:p>
    <w:p w14:paraId="59D4A77E" w14:textId="77777777" w:rsidR="001360AC" w:rsidRPr="001360AC" w:rsidRDefault="001360AC" w:rsidP="001360AC">
      <w:pPr>
        <w:spacing w:after="0" w:line="260" w:lineRule="exact"/>
        <w:rPr>
          <w:rFonts w:ascii="Consolas" w:hAnsi="Consolas"/>
        </w:rPr>
      </w:pPr>
      <w:r w:rsidRPr="001360AC">
        <w:rPr>
          <w:rFonts w:ascii="Consolas" w:hAnsi="Consolas"/>
        </w:rPr>
        <w:t xml:space="preserve">        &lt;a class="btn btn-default" href="#"&gt;More Info&lt;/a&gt;</w:t>
      </w:r>
    </w:p>
    <w:p w14:paraId="4E2A6484" w14:textId="77777777" w:rsidR="001360AC" w:rsidRPr="001360AC" w:rsidRDefault="001360AC" w:rsidP="001360AC">
      <w:pPr>
        <w:spacing w:after="0" w:line="260" w:lineRule="exact"/>
        <w:rPr>
          <w:rFonts w:ascii="Consolas" w:hAnsi="Consolas"/>
        </w:rPr>
      </w:pPr>
      <w:r w:rsidRPr="001360AC">
        <w:rPr>
          <w:rFonts w:ascii="Consolas" w:hAnsi="Consolas"/>
        </w:rPr>
        <w:t xml:space="preserve">      &lt;/div&gt;</w:t>
      </w:r>
    </w:p>
    <w:p w14:paraId="4B5EEA54" w14:textId="77777777" w:rsidR="001360AC" w:rsidRPr="001360AC" w:rsidRDefault="001360AC" w:rsidP="001360AC">
      <w:pPr>
        <w:spacing w:after="0" w:line="260" w:lineRule="exact"/>
        <w:rPr>
          <w:rFonts w:ascii="Consolas" w:hAnsi="Consolas"/>
        </w:rPr>
      </w:pPr>
      <w:r w:rsidRPr="001360AC">
        <w:rPr>
          <w:rFonts w:ascii="Consolas" w:hAnsi="Consolas"/>
        </w:rPr>
        <w:t xml:space="preserve">    );</w:t>
      </w:r>
    </w:p>
    <w:p w14:paraId="13507235" w14:textId="77777777" w:rsidR="001360AC" w:rsidRPr="001360AC" w:rsidRDefault="001360AC" w:rsidP="001360AC">
      <w:pPr>
        <w:spacing w:after="0" w:line="260" w:lineRule="exact"/>
        <w:rPr>
          <w:rFonts w:ascii="Consolas" w:hAnsi="Consolas"/>
        </w:rPr>
      </w:pPr>
      <w:r w:rsidRPr="001360AC">
        <w:rPr>
          <w:rFonts w:ascii="Consolas" w:hAnsi="Consolas"/>
        </w:rPr>
        <w:t xml:space="preserve">  }</w:t>
      </w:r>
    </w:p>
    <w:p w14:paraId="4DF6CD84" w14:textId="123FF055" w:rsidR="001360AC" w:rsidRDefault="001360AC" w:rsidP="001360AC">
      <w:pPr>
        <w:spacing w:after="0" w:line="260" w:lineRule="exact"/>
        <w:rPr>
          <w:rFonts w:ascii="Consolas" w:hAnsi="Consolas"/>
        </w:rPr>
      </w:pPr>
      <w:r w:rsidRPr="001360AC">
        <w:rPr>
          <w:rFonts w:ascii="Consolas" w:hAnsi="Consolas"/>
        </w:rPr>
        <w:t>}</w:t>
      </w:r>
    </w:p>
    <w:p w14:paraId="39F3A9DF" w14:textId="1F08BF81" w:rsidR="00E263D4" w:rsidRDefault="00E263D4" w:rsidP="001360AC">
      <w:pPr>
        <w:spacing w:after="0" w:line="260" w:lineRule="exact"/>
        <w:rPr>
          <w:rFonts w:ascii="Consolas" w:hAnsi="Consolas"/>
        </w:rPr>
      </w:pPr>
    </w:p>
    <w:p w14:paraId="2DA775AE" w14:textId="04339E35" w:rsidR="00783C44" w:rsidRDefault="00783C44" w:rsidP="001360AC">
      <w:pPr>
        <w:spacing w:after="0" w:line="260" w:lineRule="exact"/>
        <w:rPr>
          <w:rFonts w:ascii="Consolas" w:hAnsi="Consolas"/>
        </w:rPr>
      </w:pPr>
      <w:r>
        <w:rPr>
          <w:rFonts w:ascii="Consolas" w:hAnsi="Consolas"/>
        </w:rPr>
        <w:t>/* ./src/js/pages/Archives.js */</w:t>
      </w:r>
    </w:p>
    <w:p w14:paraId="313F04C9" w14:textId="77777777" w:rsidR="00783C44" w:rsidRPr="00783C44" w:rsidRDefault="00783C44" w:rsidP="00783C44">
      <w:pPr>
        <w:spacing w:after="0" w:line="260" w:lineRule="exact"/>
        <w:rPr>
          <w:rFonts w:ascii="Consolas" w:hAnsi="Consolas"/>
        </w:rPr>
      </w:pPr>
      <w:r w:rsidRPr="00783C44">
        <w:rPr>
          <w:rFonts w:ascii="Consolas" w:hAnsi="Consolas"/>
        </w:rPr>
        <w:t>import React from "react";</w:t>
      </w:r>
    </w:p>
    <w:p w14:paraId="59A75C39" w14:textId="77777777" w:rsidR="00783C44" w:rsidRPr="00783C44" w:rsidRDefault="00783C44" w:rsidP="00783C44">
      <w:pPr>
        <w:spacing w:after="0" w:line="260" w:lineRule="exact"/>
        <w:rPr>
          <w:rFonts w:ascii="Consolas" w:hAnsi="Consolas"/>
        </w:rPr>
      </w:pPr>
    </w:p>
    <w:p w14:paraId="0489E24F" w14:textId="77777777" w:rsidR="00783C44" w:rsidRPr="00783C44" w:rsidRDefault="00783C44" w:rsidP="00783C44">
      <w:pPr>
        <w:spacing w:after="0" w:line="260" w:lineRule="exact"/>
        <w:rPr>
          <w:rFonts w:ascii="Consolas" w:hAnsi="Consolas"/>
        </w:rPr>
      </w:pPr>
      <w:r w:rsidRPr="00783C44">
        <w:rPr>
          <w:rFonts w:ascii="Consolas" w:hAnsi="Consolas"/>
        </w:rPr>
        <w:t>import Article from "../components/Article";</w:t>
      </w:r>
    </w:p>
    <w:p w14:paraId="38BB9DE2" w14:textId="77777777" w:rsidR="00783C44" w:rsidRPr="00783C44" w:rsidRDefault="00783C44" w:rsidP="00783C44">
      <w:pPr>
        <w:spacing w:after="0" w:line="260" w:lineRule="exact"/>
        <w:rPr>
          <w:rFonts w:ascii="Consolas" w:hAnsi="Consolas"/>
        </w:rPr>
      </w:pPr>
    </w:p>
    <w:p w14:paraId="10A4AEE3" w14:textId="77777777" w:rsidR="00783C44" w:rsidRPr="00783C44" w:rsidRDefault="00783C44" w:rsidP="00783C44">
      <w:pPr>
        <w:spacing w:after="0" w:line="260" w:lineRule="exact"/>
        <w:rPr>
          <w:rFonts w:ascii="Consolas" w:hAnsi="Consolas"/>
        </w:rPr>
      </w:pPr>
      <w:r w:rsidRPr="00783C44">
        <w:rPr>
          <w:rFonts w:ascii="Consolas" w:hAnsi="Consolas"/>
        </w:rPr>
        <w:t>export default class Archives extends React.Component {</w:t>
      </w:r>
    </w:p>
    <w:p w14:paraId="18D5EE65" w14:textId="77777777" w:rsidR="00783C44" w:rsidRPr="00783C44" w:rsidRDefault="00783C44" w:rsidP="00783C44">
      <w:pPr>
        <w:spacing w:after="0" w:line="260" w:lineRule="exact"/>
        <w:rPr>
          <w:rFonts w:ascii="Consolas" w:hAnsi="Consolas"/>
        </w:rPr>
      </w:pPr>
      <w:r w:rsidRPr="00783C44">
        <w:rPr>
          <w:rFonts w:ascii="Consolas" w:hAnsi="Consolas"/>
        </w:rPr>
        <w:t xml:space="preserve">  render() {</w:t>
      </w:r>
    </w:p>
    <w:p w14:paraId="62274772" w14:textId="77777777" w:rsidR="00783C44" w:rsidRPr="00783C44" w:rsidRDefault="00783C44" w:rsidP="00783C44">
      <w:pPr>
        <w:spacing w:after="0" w:line="260" w:lineRule="exact"/>
        <w:rPr>
          <w:rFonts w:ascii="Consolas" w:hAnsi="Consolas"/>
        </w:rPr>
      </w:pPr>
      <w:r w:rsidRPr="00783C44">
        <w:rPr>
          <w:rFonts w:ascii="Consolas" w:hAnsi="Consolas"/>
        </w:rPr>
        <w:t xml:space="preserve">    const { query } = this.props.location;</w:t>
      </w:r>
    </w:p>
    <w:p w14:paraId="17ECC771" w14:textId="77777777" w:rsidR="00783C44" w:rsidRPr="00783C44" w:rsidRDefault="00783C44" w:rsidP="00783C44">
      <w:pPr>
        <w:spacing w:after="0" w:line="260" w:lineRule="exact"/>
        <w:rPr>
          <w:rFonts w:ascii="Consolas" w:hAnsi="Consolas"/>
        </w:rPr>
      </w:pPr>
      <w:r w:rsidRPr="00783C44">
        <w:rPr>
          <w:rFonts w:ascii="Consolas" w:hAnsi="Consolas"/>
        </w:rPr>
        <w:t xml:space="preserve">    const { params } = this.props;</w:t>
      </w:r>
    </w:p>
    <w:p w14:paraId="71AC0A85" w14:textId="77777777" w:rsidR="00783C44" w:rsidRPr="00783C44" w:rsidRDefault="00783C44" w:rsidP="00783C44">
      <w:pPr>
        <w:spacing w:after="0" w:line="260" w:lineRule="exact"/>
        <w:rPr>
          <w:rFonts w:ascii="Consolas" w:hAnsi="Consolas"/>
        </w:rPr>
      </w:pPr>
      <w:r w:rsidRPr="00783C44">
        <w:rPr>
          <w:rFonts w:ascii="Consolas" w:hAnsi="Consolas"/>
        </w:rPr>
        <w:t xml:space="preserve">    const { article } = params;</w:t>
      </w:r>
    </w:p>
    <w:p w14:paraId="1359CAA2" w14:textId="4B4901F6" w:rsidR="00783C44" w:rsidRPr="00783C44" w:rsidRDefault="00783C44" w:rsidP="00783C44">
      <w:pPr>
        <w:spacing w:after="0" w:line="260" w:lineRule="exact"/>
        <w:rPr>
          <w:rFonts w:ascii="Consolas" w:hAnsi="Consolas"/>
        </w:rPr>
      </w:pPr>
      <w:r w:rsidRPr="00783C44">
        <w:rPr>
          <w:rFonts w:ascii="Consolas" w:hAnsi="Consolas"/>
        </w:rPr>
        <w:t xml:space="preserve">    const { date, filter } = query;</w:t>
      </w:r>
    </w:p>
    <w:p w14:paraId="76BF75A6" w14:textId="77777777" w:rsidR="00783C44" w:rsidRPr="00783C44" w:rsidRDefault="00783C44" w:rsidP="00783C44">
      <w:pPr>
        <w:spacing w:after="0" w:line="260" w:lineRule="exact"/>
        <w:rPr>
          <w:rFonts w:ascii="Consolas" w:hAnsi="Consolas"/>
        </w:rPr>
      </w:pPr>
      <w:r w:rsidRPr="00783C44">
        <w:rPr>
          <w:rFonts w:ascii="Consolas" w:hAnsi="Consolas"/>
        </w:rPr>
        <w:t xml:space="preserve">    const Articles = [</w:t>
      </w:r>
    </w:p>
    <w:p w14:paraId="2A11687A" w14:textId="77777777" w:rsidR="00783C44" w:rsidRPr="00783C44" w:rsidRDefault="00783C44" w:rsidP="00783C44">
      <w:pPr>
        <w:spacing w:after="0" w:line="260" w:lineRule="exact"/>
        <w:rPr>
          <w:rFonts w:ascii="Consolas" w:hAnsi="Consolas"/>
        </w:rPr>
      </w:pPr>
      <w:r w:rsidRPr="00783C44">
        <w:rPr>
          <w:rFonts w:ascii="Consolas" w:hAnsi="Consolas"/>
        </w:rPr>
        <w:t xml:space="preserve">      "Some Article",</w:t>
      </w:r>
    </w:p>
    <w:p w14:paraId="78E1DDDE" w14:textId="77777777" w:rsidR="00783C44" w:rsidRPr="00783C44" w:rsidRDefault="00783C44" w:rsidP="00783C44">
      <w:pPr>
        <w:spacing w:after="0" w:line="260" w:lineRule="exact"/>
        <w:rPr>
          <w:rFonts w:ascii="Consolas" w:hAnsi="Consolas"/>
        </w:rPr>
      </w:pPr>
      <w:r w:rsidRPr="00783C44">
        <w:rPr>
          <w:rFonts w:ascii="Consolas" w:hAnsi="Consolas"/>
        </w:rPr>
        <w:t xml:space="preserve">      "Some Other Article",</w:t>
      </w:r>
    </w:p>
    <w:p w14:paraId="0C098DC8" w14:textId="77777777" w:rsidR="00783C44" w:rsidRPr="00783C44" w:rsidRDefault="00783C44" w:rsidP="00783C44">
      <w:pPr>
        <w:spacing w:after="0" w:line="260" w:lineRule="exact"/>
        <w:rPr>
          <w:rFonts w:ascii="Consolas" w:hAnsi="Consolas"/>
        </w:rPr>
      </w:pPr>
      <w:r w:rsidRPr="00783C44">
        <w:rPr>
          <w:rFonts w:ascii="Consolas" w:hAnsi="Consolas"/>
        </w:rPr>
        <w:t xml:space="preserve">      "Yet Another Article",</w:t>
      </w:r>
    </w:p>
    <w:p w14:paraId="6590D625" w14:textId="77777777" w:rsidR="00783C44" w:rsidRPr="00783C44" w:rsidRDefault="00783C44" w:rsidP="00783C44">
      <w:pPr>
        <w:spacing w:after="0" w:line="260" w:lineRule="exact"/>
        <w:rPr>
          <w:rFonts w:ascii="Consolas" w:hAnsi="Consolas"/>
        </w:rPr>
      </w:pPr>
      <w:r w:rsidRPr="00783C44">
        <w:rPr>
          <w:rFonts w:ascii="Consolas" w:hAnsi="Consolas"/>
        </w:rPr>
        <w:t xml:space="preserve">      "Still More",</w:t>
      </w:r>
    </w:p>
    <w:p w14:paraId="007434E5" w14:textId="77777777" w:rsidR="00783C44" w:rsidRPr="00783C44" w:rsidRDefault="00783C44" w:rsidP="00783C44">
      <w:pPr>
        <w:spacing w:after="0" w:line="260" w:lineRule="exact"/>
        <w:rPr>
          <w:rFonts w:ascii="Consolas" w:hAnsi="Consolas"/>
        </w:rPr>
      </w:pPr>
      <w:r w:rsidRPr="00783C44">
        <w:rPr>
          <w:rFonts w:ascii="Consolas" w:hAnsi="Consolas"/>
        </w:rPr>
        <w:t xml:space="preserve">      "Fake Article",</w:t>
      </w:r>
    </w:p>
    <w:p w14:paraId="051DD471" w14:textId="77777777" w:rsidR="00783C44" w:rsidRPr="00783C44" w:rsidRDefault="00783C44" w:rsidP="00783C44">
      <w:pPr>
        <w:spacing w:after="0" w:line="260" w:lineRule="exact"/>
        <w:rPr>
          <w:rFonts w:ascii="Consolas" w:hAnsi="Consolas"/>
        </w:rPr>
      </w:pPr>
      <w:r w:rsidRPr="00783C44">
        <w:rPr>
          <w:rFonts w:ascii="Consolas" w:hAnsi="Consolas"/>
        </w:rPr>
        <w:t xml:space="preserve">      "Partial Article",</w:t>
      </w:r>
    </w:p>
    <w:p w14:paraId="646B9CB6" w14:textId="77777777" w:rsidR="00783C44" w:rsidRPr="00783C44" w:rsidRDefault="00783C44" w:rsidP="00783C44">
      <w:pPr>
        <w:spacing w:after="0" w:line="260" w:lineRule="exact"/>
        <w:rPr>
          <w:rFonts w:ascii="Consolas" w:hAnsi="Consolas"/>
        </w:rPr>
      </w:pPr>
      <w:r w:rsidRPr="00783C44">
        <w:rPr>
          <w:rFonts w:ascii="Consolas" w:hAnsi="Consolas"/>
        </w:rPr>
        <w:t xml:space="preserve">      "American Article",</w:t>
      </w:r>
    </w:p>
    <w:p w14:paraId="0F67D728" w14:textId="77777777" w:rsidR="00783C44" w:rsidRPr="00783C44" w:rsidRDefault="00783C44" w:rsidP="00783C44">
      <w:pPr>
        <w:spacing w:after="0" w:line="260" w:lineRule="exact"/>
        <w:rPr>
          <w:rFonts w:ascii="Consolas" w:hAnsi="Consolas"/>
        </w:rPr>
      </w:pPr>
      <w:r w:rsidRPr="00783C44">
        <w:rPr>
          <w:rFonts w:ascii="Consolas" w:hAnsi="Consolas"/>
        </w:rPr>
        <w:t xml:space="preserve">      "Mexican Article",</w:t>
      </w:r>
    </w:p>
    <w:p w14:paraId="63EDE73B" w14:textId="4ADD28BC" w:rsidR="00783C44" w:rsidRPr="00783C44" w:rsidRDefault="00783C44" w:rsidP="00783C44">
      <w:pPr>
        <w:spacing w:after="0" w:line="260" w:lineRule="exact"/>
        <w:rPr>
          <w:rFonts w:ascii="Consolas" w:hAnsi="Consolas"/>
        </w:rPr>
      </w:pPr>
      <w:r w:rsidRPr="00783C44">
        <w:rPr>
          <w:rFonts w:ascii="Consolas" w:hAnsi="Consolas"/>
        </w:rPr>
        <w:t xml:space="preserve">    ].map((title, i) =&gt; &lt;Article key={i} title={title}/&gt; );</w:t>
      </w:r>
    </w:p>
    <w:p w14:paraId="38CCB1C7" w14:textId="77777777" w:rsidR="00783C44" w:rsidRPr="00783C44" w:rsidRDefault="00783C44" w:rsidP="00783C44">
      <w:pPr>
        <w:spacing w:after="0" w:line="260" w:lineRule="exact"/>
        <w:rPr>
          <w:rFonts w:ascii="Consolas" w:hAnsi="Consolas"/>
        </w:rPr>
      </w:pPr>
      <w:r w:rsidRPr="00783C44">
        <w:rPr>
          <w:rFonts w:ascii="Consolas" w:hAnsi="Consolas"/>
        </w:rPr>
        <w:t xml:space="preserve">    return (</w:t>
      </w:r>
    </w:p>
    <w:p w14:paraId="1FCCF5FD" w14:textId="77777777" w:rsidR="00783C44" w:rsidRPr="00783C44" w:rsidRDefault="00783C44" w:rsidP="00783C44">
      <w:pPr>
        <w:spacing w:after="0" w:line="260" w:lineRule="exact"/>
        <w:rPr>
          <w:rFonts w:ascii="Consolas" w:hAnsi="Consolas"/>
        </w:rPr>
      </w:pPr>
      <w:r w:rsidRPr="00783C44">
        <w:rPr>
          <w:rFonts w:ascii="Consolas" w:hAnsi="Consolas"/>
        </w:rPr>
        <w:t xml:space="preserve">      &lt;div&gt;</w:t>
      </w:r>
    </w:p>
    <w:p w14:paraId="1505A475" w14:textId="77777777" w:rsidR="00783C44" w:rsidRPr="00783C44" w:rsidRDefault="00783C44" w:rsidP="00783C44">
      <w:pPr>
        <w:spacing w:after="0" w:line="260" w:lineRule="exact"/>
        <w:rPr>
          <w:rFonts w:ascii="Consolas" w:hAnsi="Consolas"/>
        </w:rPr>
      </w:pPr>
      <w:r w:rsidRPr="00783C44">
        <w:rPr>
          <w:rFonts w:ascii="Consolas" w:hAnsi="Consolas"/>
        </w:rPr>
        <w:t xml:space="preserve">        &lt;h1&gt;Archives&lt;/h1&gt;</w:t>
      </w:r>
    </w:p>
    <w:p w14:paraId="1482E32A" w14:textId="77777777" w:rsidR="00783C44" w:rsidRPr="00783C44" w:rsidRDefault="00783C44" w:rsidP="00783C44">
      <w:pPr>
        <w:spacing w:after="0" w:line="260" w:lineRule="exact"/>
        <w:rPr>
          <w:rFonts w:ascii="Consolas" w:hAnsi="Consolas"/>
        </w:rPr>
      </w:pPr>
      <w:r w:rsidRPr="00783C44">
        <w:rPr>
          <w:rFonts w:ascii="Consolas" w:hAnsi="Consolas"/>
        </w:rPr>
        <w:lastRenderedPageBreak/>
        <w:t xml:space="preserve">        article: {article}, date: {date}, filter: {filter}</w:t>
      </w:r>
    </w:p>
    <w:p w14:paraId="7C5180BF" w14:textId="77777777" w:rsidR="00783C44" w:rsidRPr="00783C44" w:rsidRDefault="00783C44" w:rsidP="00783C44">
      <w:pPr>
        <w:spacing w:after="0" w:line="260" w:lineRule="exact"/>
        <w:rPr>
          <w:rFonts w:ascii="Consolas" w:hAnsi="Consolas"/>
        </w:rPr>
      </w:pPr>
      <w:r w:rsidRPr="00783C44">
        <w:rPr>
          <w:rFonts w:ascii="Consolas" w:hAnsi="Consolas"/>
        </w:rPr>
        <w:t xml:space="preserve">        &lt;div class="row"&gt;{Articles}&lt;/div&gt;</w:t>
      </w:r>
    </w:p>
    <w:p w14:paraId="5DC50BF5" w14:textId="77777777" w:rsidR="00783C44" w:rsidRPr="00783C44" w:rsidRDefault="00783C44" w:rsidP="00783C44">
      <w:pPr>
        <w:spacing w:after="0" w:line="260" w:lineRule="exact"/>
        <w:rPr>
          <w:rFonts w:ascii="Consolas" w:hAnsi="Consolas"/>
        </w:rPr>
      </w:pPr>
      <w:r w:rsidRPr="00783C44">
        <w:rPr>
          <w:rFonts w:ascii="Consolas" w:hAnsi="Consolas"/>
        </w:rPr>
        <w:t xml:space="preserve">      &lt;/div&gt;</w:t>
      </w:r>
    </w:p>
    <w:p w14:paraId="6B68977C" w14:textId="77777777" w:rsidR="00783C44" w:rsidRPr="00783C44" w:rsidRDefault="00783C44" w:rsidP="00783C44">
      <w:pPr>
        <w:spacing w:after="0" w:line="260" w:lineRule="exact"/>
        <w:rPr>
          <w:rFonts w:ascii="Consolas" w:hAnsi="Consolas"/>
        </w:rPr>
      </w:pPr>
      <w:r w:rsidRPr="00783C44">
        <w:rPr>
          <w:rFonts w:ascii="Consolas" w:hAnsi="Consolas"/>
        </w:rPr>
        <w:t xml:space="preserve">    );</w:t>
      </w:r>
    </w:p>
    <w:p w14:paraId="268855F4" w14:textId="77777777" w:rsidR="00783C44" w:rsidRPr="00783C44" w:rsidRDefault="00783C44" w:rsidP="00783C44">
      <w:pPr>
        <w:spacing w:after="0" w:line="260" w:lineRule="exact"/>
        <w:rPr>
          <w:rFonts w:ascii="Consolas" w:hAnsi="Consolas"/>
        </w:rPr>
      </w:pPr>
      <w:r w:rsidRPr="00783C44">
        <w:rPr>
          <w:rFonts w:ascii="Consolas" w:hAnsi="Consolas"/>
        </w:rPr>
        <w:t xml:space="preserve">  }</w:t>
      </w:r>
    </w:p>
    <w:p w14:paraId="53542B70" w14:textId="70208F85" w:rsidR="00E263D4" w:rsidRDefault="00783C44" w:rsidP="00783C44">
      <w:pPr>
        <w:spacing w:after="0" w:line="260" w:lineRule="exact"/>
        <w:rPr>
          <w:rFonts w:ascii="Consolas" w:hAnsi="Consolas"/>
        </w:rPr>
      </w:pPr>
      <w:r w:rsidRPr="00783C44">
        <w:rPr>
          <w:rFonts w:ascii="Consolas" w:hAnsi="Consolas"/>
        </w:rPr>
        <w:t>}</w:t>
      </w:r>
    </w:p>
    <w:p w14:paraId="2C2EE617" w14:textId="1E3DD51A" w:rsidR="00783C44" w:rsidRDefault="00783C44" w:rsidP="00783C44">
      <w:pPr>
        <w:spacing w:after="0" w:line="260" w:lineRule="exact"/>
        <w:rPr>
          <w:rFonts w:ascii="Consolas" w:hAnsi="Consolas"/>
        </w:rPr>
      </w:pPr>
    </w:p>
    <w:p w14:paraId="3915A791" w14:textId="741E259D" w:rsidR="00783C44" w:rsidRDefault="00783C44" w:rsidP="00783C44">
      <w:pPr>
        <w:spacing w:after="0" w:line="260" w:lineRule="exact"/>
        <w:rPr>
          <w:rFonts w:ascii="Consolas" w:hAnsi="Consolas"/>
        </w:rPr>
      </w:pPr>
      <w:r>
        <w:rPr>
          <w:rFonts w:ascii="Consolas" w:hAnsi="Consolas"/>
        </w:rPr>
        <w:t>/* ./src/js/pages/Settings.js */</w:t>
      </w:r>
    </w:p>
    <w:p w14:paraId="65B629DD" w14:textId="77777777" w:rsidR="00783C44" w:rsidRPr="00783C44" w:rsidRDefault="00783C44" w:rsidP="00783C44">
      <w:pPr>
        <w:spacing w:after="0" w:line="260" w:lineRule="exact"/>
        <w:rPr>
          <w:rFonts w:ascii="Consolas" w:hAnsi="Consolas"/>
        </w:rPr>
      </w:pPr>
      <w:r w:rsidRPr="00783C44">
        <w:rPr>
          <w:rFonts w:ascii="Consolas" w:hAnsi="Consolas"/>
        </w:rPr>
        <w:t>import React from "react";</w:t>
      </w:r>
    </w:p>
    <w:p w14:paraId="1870F840" w14:textId="77777777" w:rsidR="00783C44" w:rsidRPr="00783C44" w:rsidRDefault="00783C44" w:rsidP="00783C44">
      <w:pPr>
        <w:spacing w:after="0" w:line="260" w:lineRule="exact"/>
        <w:rPr>
          <w:rFonts w:ascii="Consolas" w:hAnsi="Consolas"/>
        </w:rPr>
      </w:pPr>
    </w:p>
    <w:p w14:paraId="40F0777B" w14:textId="77777777" w:rsidR="00783C44" w:rsidRPr="00783C44" w:rsidRDefault="00783C44" w:rsidP="00783C44">
      <w:pPr>
        <w:spacing w:after="0" w:line="260" w:lineRule="exact"/>
        <w:rPr>
          <w:rFonts w:ascii="Consolas" w:hAnsi="Consolas"/>
        </w:rPr>
      </w:pPr>
      <w:r w:rsidRPr="00783C44">
        <w:rPr>
          <w:rFonts w:ascii="Consolas" w:hAnsi="Consolas"/>
        </w:rPr>
        <w:t>export default class Settings extends React</w:t>
      </w:r>
      <w:r w:rsidRPr="00155CB5">
        <w:rPr>
          <w:rFonts w:ascii="Consolas" w:hAnsi="Consolas"/>
          <w:noProof/>
        </w:rPr>
        <w:t>.Component</w:t>
      </w:r>
      <w:r w:rsidRPr="00783C44">
        <w:rPr>
          <w:rFonts w:ascii="Consolas" w:hAnsi="Consolas"/>
        </w:rPr>
        <w:t xml:space="preserve"> {</w:t>
      </w:r>
    </w:p>
    <w:p w14:paraId="6424876B" w14:textId="77777777" w:rsidR="00783C44" w:rsidRPr="00783C44" w:rsidRDefault="00783C44" w:rsidP="00783C44">
      <w:pPr>
        <w:spacing w:after="0" w:line="260" w:lineRule="exact"/>
        <w:rPr>
          <w:rFonts w:ascii="Consolas" w:hAnsi="Consolas"/>
        </w:rPr>
      </w:pPr>
      <w:r w:rsidRPr="00783C44">
        <w:rPr>
          <w:rFonts w:ascii="Consolas" w:hAnsi="Consolas"/>
        </w:rPr>
        <w:t xml:space="preserve">  render() {</w:t>
      </w:r>
    </w:p>
    <w:p w14:paraId="686BF6A0" w14:textId="77777777" w:rsidR="00783C44" w:rsidRPr="00783C44" w:rsidRDefault="00783C44" w:rsidP="00783C44">
      <w:pPr>
        <w:spacing w:after="0" w:line="260" w:lineRule="exact"/>
        <w:rPr>
          <w:rFonts w:ascii="Consolas" w:hAnsi="Consolas"/>
        </w:rPr>
      </w:pPr>
      <w:r w:rsidRPr="00783C44">
        <w:rPr>
          <w:rFonts w:ascii="Consolas" w:hAnsi="Consolas"/>
        </w:rPr>
        <w:t xml:space="preserve">    console.log("settings");</w:t>
      </w:r>
    </w:p>
    <w:p w14:paraId="10E14167" w14:textId="77777777" w:rsidR="00783C44" w:rsidRPr="00783C44" w:rsidRDefault="00783C44" w:rsidP="00783C44">
      <w:pPr>
        <w:spacing w:after="0" w:line="260" w:lineRule="exact"/>
        <w:rPr>
          <w:rFonts w:ascii="Consolas" w:hAnsi="Consolas"/>
        </w:rPr>
      </w:pPr>
      <w:r w:rsidRPr="00783C44">
        <w:rPr>
          <w:rFonts w:ascii="Consolas" w:hAnsi="Consolas"/>
        </w:rPr>
        <w:t xml:space="preserve">    return (</w:t>
      </w:r>
    </w:p>
    <w:p w14:paraId="2C96C7C3" w14:textId="77777777" w:rsidR="00783C44" w:rsidRPr="00783C44" w:rsidRDefault="00783C44" w:rsidP="00783C44">
      <w:pPr>
        <w:spacing w:after="0" w:line="260" w:lineRule="exact"/>
        <w:rPr>
          <w:rFonts w:ascii="Consolas" w:hAnsi="Consolas"/>
        </w:rPr>
      </w:pPr>
      <w:r w:rsidRPr="00783C44">
        <w:rPr>
          <w:rFonts w:ascii="Consolas" w:hAnsi="Consolas"/>
        </w:rPr>
        <w:t xml:space="preserve">      &lt;h1&gt;Settings&lt;/h1&gt;</w:t>
      </w:r>
    </w:p>
    <w:p w14:paraId="2F7A5849" w14:textId="77777777" w:rsidR="00783C44" w:rsidRPr="00783C44" w:rsidRDefault="00783C44" w:rsidP="00783C44">
      <w:pPr>
        <w:spacing w:after="0" w:line="260" w:lineRule="exact"/>
        <w:rPr>
          <w:rFonts w:ascii="Consolas" w:hAnsi="Consolas"/>
        </w:rPr>
      </w:pPr>
      <w:r w:rsidRPr="00783C44">
        <w:rPr>
          <w:rFonts w:ascii="Consolas" w:hAnsi="Consolas"/>
        </w:rPr>
        <w:t xml:space="preserve">    );</w:t>
      </w:r>
    </w:p>
    <w:p w14:paraId="0399B733" w14:textId="77777777" w:rsidR="00783C44" w:rsidRPr="00783C44" w:rsidRDefault="00783C44" w:rsidP="00783C44">
      <w:pPr>
        <w:spacing w:after="0" w:line="260" w:lineRule="exact"/>
        <w:rPr>
          <w:rFonts w:ascii="Consolas" w:hAnsi="Consolas"/>
        </w:rPr>
      </w:pPr>
      <w:r w:rsidRPr="00783C44">
        <w:rPr>
          <w:rFonts w:ascii="Consolas" w:hAnsi="Consolas"/>
        </w:rPr>
        <w:t xml:space="preserve">  }</w:t>
      </w:r>
    </w:p>
    <w:p w14:paraId="2BF1A5D4" w14:textId="20923C83" w:rsidR="00783C44" w:rsidRDefault="00783C44" w:rsidP="00783C44">
      <w:pPr>
        <w:spacing w:after="0" w:line="260" w:lineRule="exact"/>
        <w:rPr>
          <w:rFonts w:ascii="Consolas" w:hAnsi="Consolas"/>
        </w:rPr>
      </w:pPr>
      <w:r w:rsidRPr="00783C44">
        <w:rPr>
          <w:rFonts w:ascii="Consolas" w:hAnsi="Consolas"/>
        </w:rPr>
        <w:t>}</w:t>
      </w:r>
    </w:p>
    <w:p w14:paraId="252836A6" w14:textId="31BBA782" w:rsidR="00815656" w:rsidRDefault="00815656" w:rsidP="00783C44">
      <w:pPr>
        <w:spacing w:after="0" w:line="260" w:lineRule="exact"/>
        <w:rPr>
          <w:rFonts w:ascii="Consolas" w:hAnsi="Consolas"/>
        </w:rPr>
      </w:pPr>
    </w:p>
    <w:p w14:paraId="071603BE" w14:textId="0C6AFE45" w:rsidR="00815656" w:rsidRDefault="00815656" w:rsidP="00783C44">
      <w:pPr>
        <w:spacing w:after="0" w:line="260" w:lineRule="exact"/>
        <w:rPr>
          <w:rFonts w:ascii="Consolas" w:hAnsi="Consolas"/>
        </w:rPr>
      </w:pPr>
      <w:r>
        <w:rPr>
          <w:rFonts w:ascii="Consolas" w:hAnsi="Consolas"/>
        </w:rPr>
        <w:t>/* ./src/js/components/layout/Footer.js */</w:t>
      </w:r>
    </w:p>
    <w:p w14:paraId="6488CF1A" w14:textId="05052727" w:rsidR="00815656" w:rsidRPr="00815656" w:rsidRDefault="00815656" w:rsidP="00815656">
      <w:pPr>
        <w:spacing w:after="0" w:line="260" w:lineRule="exact"/>
        <w:rPr>
          <w:rFonts w:ascii="Consolas" w:hAnsi="Consolas"/>
        </w:rPr>
      </w:pPr>
      <w:r w:rsidRPr="00815656">
        <w:rPr>
          <w:rFonts w:ascii="Consolas" w:hAnsi="Consolas"/>
        </w:rPr>
        <w:t>import React from "react";</w:t>
      </w:r>
    </w:p>
    <w:p w14:paraId="6F7E0444" w14:textId="77777777" w:rsidR="00815656" w:rsidRPr="00815656" w:rsidRDefault="00815656" w:rsidP="00815656">
      <w:pPr>
        <w:spacing w:after="0" w:line="260" w:lineRule="exact"/>
        <w:rPr>
          <w:rFonts w:ascii="Consolas" w:hAnsi="Consolas"/>
        </w:rPr>
      </w:pPr>
    </w:p>
    <w:p w14:paraId="50768D27" w14:textId="77777777" w:rsidR="00815656" w:rsidRPr="00815656" w:rsidRDefault="00815656" w:rsidP="00815656">
      <w:pPr>
        <w:spacing w:after="0" w:line="260" w:lineRule="exact"/>
        <w:rPr>
          <w:rFonts w:ascii="Consolas" w:hAnsi="Consolas"/>
        </w:rPr>
      </w:pPr>
      <w:r w:rsidRPr="00815656">
        <w:rPr>
          <w:rFonts w:ascii="Consolas" w:hAnsi="Consolas"/>
        </w:rPr>
        <w:t>export default class Footer extends React.Component {</w:t>
      </w:r>
    </w:p>
    <w:p w14:paraId="6F11F319" w14:textId="77777777" w:rsidR="00815656" w:rsidRPr="00815656" w:rsidRDefault="00815656" w:rsidP="00815656">
      <w:pPr>
        <w:spacing w:after="0" w:line="260" w:lineRule="exact"/>
        <w:rPr>
          <w:rFonts w:ascii="Consolas" w:hAnsi="Consolas"/>
        </w:rPr>
      </w:pPr>
      <w:r w:rsidRPr="00815656">
        <w:rPr>
          <w:rFonts w:ascii="Consolas" w:hAnsi="Consolas"/>
        </w:rPr>
        <w:t xml:space="preserve">  render() {</w:t>
      </w:r>
    </w:p>
    <w:p w14:paraId="1EA7EF6F" w14:textId="77777777" w:rsidR="00815656" w:rsidRPr="00815656" w:rsidRDefault="00815656" w:rsidP="00815656">
      <w:pPr>
        <w:spacing w:after="0" w:line="260" w:lineRule="exact"/>
        <w:rPr>
          <w:rFonts w:ascii="Consolas" w:hAnsi="Consolas"/>
        </w:rPr>
      </w:pPr>
      <w:r w:rsidRPr="00815656">
        <w:rPr>
          <w:rFonts w:ascii="Consolas" w:hAnsi="Consolas"/>
        </w:rPr>
        <w:t xml:space="preserve">    return (</w:t>
      </w:r>
    </w:p>
    <w:p w14:paraId="2B9937CA" w14:textId="77777777" w:rsidR="00815656" w:rsidRPr="00815656" w:rsidRDefault="00815656" w:rsidP="00815656">
      <w:pPr>
        <w:spacing w:after="0" w:line="260" w:lineRule="exact"/>
        <w:rPr>
          <w:rFonts w:ascii="Consolas" w:hAnsi="Consolas"/>
        </w:rPr>
      </w:pPr>
      <w:r w:rsidRPr="00815656">
        <w:rPr>
          <w:rFonts w:ascii="Consolas" w:hAnsi="Consolas"/>
        </w:rPr>
        <w:t xml:space="preserve">      &lt;footer&gt;</w:t>
      </w:r>
    </w:p>
    <w:p w14:paraId="2FFDF848" w14:textId="77777777" w:rsidR="00815656" w:rsidRPr="00815656" w:rsidRDefault="00815656" w:rsidP="00815656">
      <w:pPr>
        <w:spacing w:after="0" w:line="260" w:lineRule="exact"/>
        <w:rPr>
          <w:rFonts w:ascii="Consolas" w:hAnsi="Consolas"/>
        </w:rPr>
      </w:pPr>
      <w:r w:rsidRPr="00815656">
        <w:rPr>
          <w:rFonts w:ascii="Consolas" w:hAnsi="Consolas"/>
        </w:rPr>
        <w:t xml:space="preserve">        &lt;div class="row"&gt;</w:t>
      </w:r>
    </w:p>
    <w:p w14:paraId="3D2AA8F7" w14:textId="77777777" w:rsidR="00815656" w:rsidRPr="00815656" w:rsidRDefault="00815656" w:rsidP="00815656">
      <w:pPr>
        <w:spacing w:after="0" w:line="260" w:lineRule="exact"/>
        <w:rPr>
          <w:rFonts w:ascii="Consolas" w:hAnsi="Consolas"/>
        </w:rPr>
      </w:pPr>
      <w:r w:rsidRPr="00815656">
        <w:rPr>
          <w:rFonts w:ascii="Consolas" w:hAnsi="Consolas"/>
        </w:rPr>
        <w:t xml:space="preserve">          &lt;div class="col-lg-12"&gt;</w:t>
      </w:r>
    </w:p>
    <w:p w14:paraId="28A0D829" w14:textId="77777777" w:rsidR="00815656" w:rsidRPr="00815656" w:rsidRDefault="00815656" w:rsidP="00815656">
      <w:pPr>
        <w:spacing w:after="0" w:line="260" w:lineRule="exact"/>
        <w:rPr>
          <w:rFonts w:ascii="Consolas" w:hAnsi="Consolas"/>
        </w:rPr>
      </w:pPr>
      <w:r w:rsidRPr="00815656">
        <w:rPr>
          <w:rFonts w:ascii="Consolas" w:hAnsi="Consolas"/>
        </w:rPr>
        <w:t xml:space="preserve">            &lt;p&gt;Copyright &amp;copy; KillerNews.net&lt;/p&gt;</w:t>
      </w:r>
    </w:p>
    <w:p w14:paraId="3D915ADC" w14:textId="77777777" w:rsidR="00815656" w:rsidRPr="00815656" w:rsidRDefault="00815656" w:rsidP="00815656">
      <w:pPr>
        <w:spacing w:after="0" w:line="260" w:lineRule="exact"/>
        <w:rPr>
          <w:rFonts w:ascii="Consolas" w:hAnsi="Consolas"/>
        </w:rPr>
      </w:pPr>
      <w:r w:rsidRPr="00815656">
        <w:rPr>
          <w:rFonts w:ascii="Consolas" w:hAnsi="Consolas"/>
        </w:rPr>
        <w:t xml:space="preserve">          &lt;/div&gt;</w:t>
      </w:r>
    </w:p>
    <w:p w14:paraId="0C578C15" w14:textId="77777777" w:rsidR="00815656" w:rsidRPr="00815656" w:rsidRDefault="00815656" w:rsidP="00815656">
      <w:pPr>
        <w:spacing w:after="0" w:line="260" w:lineRule="exact"/>
        <w:rPr>
          <w:rFonts w:ascii="Consolas" w:hAnsi="Consolas"/>
        </w:rPr>
      </w:pPr>
      <w:r w:rsidRPr="00815656">
        <w:rPr>
          <w:rFonts w:ascii="Consolas" w:hAnsi="Consolas"/>
        </w:rPr>
        <w:t xml:space="preserve">        &lt;/div&gt;</w:t>
      </w:r>
    </w:p>
    <w:p w14:paraId="15A5B329" w14:textId="77777777" w:rsidR="00815656" w:rsidRPr="00815656" w:rsidRDefault="00815656" w:rsidP="00815656">
      <w:pPr>
        <w:spacing w:after="0" w:line="260" w:lineRule="exact"/>
        <w:rPr>
          <w:rFonts w:ascii="Consolas" w:hAnsi="Consolas"/>
        </w:rPr>
      </w:pPr>
      <w:r w:rsidRPr="00815656">
        <w:rPr>
          <w:rFonts w:ascii="Consolas" w:hAnsi="Consolas"/>
        </w:rPr>
        <w:t xml:space="preserve">      &lt;/footer&gt;</w:t>
      </w:r>
    </w:p>
    <w:p w14:paraId="10D6E1D9" w14:textId="77777777" w:rsidR="00815656" w:rsidRPr="00815656" w:rsidRDefault="00815656" w:rsidP="00815656">
      <w:pPr>
        <w:spacing w:after="0" w:line="260" w:lineRule="exact"/>
        <w:rPr>
          <w:rFonts w:ascii="Consolas" w:hAnsi="Consolas"/>
        </w:rPr>
      </w:pPr>
      <w:r w:rsidRPr="00815656">
        <w:rPr>
          <w:rFonts w:ascii="Consolas" w:hAnsi="Consolas"/>
        </w:rPr>
        <w:t xml:space="preserve">    );</w:t>
      </w:r>
    </w:p>
    <w:p w14:paraId="1EA2ECEB" w14:textId="77777777" w:rsidR="00815656" w:rsidRPr="00815656" w:rsidRDefault="00815656" w:rsidP="00815656">
      <w:pPr>
        <w:spacing w:after="0" w:line="260" w:lineRule="exact"/>
        <w:rPr>
          <w:rFonts w:ascii="Consolas" w:hAnsi="Consolas"/>
        </w:rPr>
      </w:pPr>
      <w:r w:rsidRPr="00815656">
        <w:rPr>
          <w:rFonts w:ascii="Consolas" w:hAnsi="Consolas"/>
        </w:rPr>
        <w:t xml:space="preserve">  }</w:t>
      </w:r>
    </w:p>
    <w:p w14:paraId="37678475" w14:textId="0645E638" w:rsidR="00F97616" w:rsidRDefault="00815656" w:rsidP="0021025D">
      <w:pPr>
        <w:spacing w:after="0" w:line="260" w:lineRule="exact"/>
        <w:rPr>
          <w:rFonts w:ascii="Consolas" w:hAnsi="Consolas"/>
        </w:rPr>
      </w:pPr>
      <w:r w:rsidRPr="00815656">
        <w:rPr>
          <w:rFonts w:ascii="Consolas" w:hAnsi="Consolas"/>
        </w:rPr>
        <w:t>}</w:t>
      </w:r>
    </w:p>
    <w:p w14:paraId="429DA4C5" w14:textId="34C6FCC6" w:rsidR="00CA75C3" w:rsidRDefault="00CA75C3" w:rsidP="0021025D">
      <w:pPr>
        <w:spacing w:after="0" w:line="260" w:lineRule="exact"/>
        <w:rPr>
          <w:rFonts w:ascii="Consolas" w:hAnsi="Consolas"/>
        </w:rPr>
      </w:pPr>
    </w:p>
    <w:p w14:paraId="50DBFE49" w14:textId="5511244F" w:rsidR="00CA75C3" w:rsidRPr="00CA75C3" w:rsidRDefault="00CA75C3" w:rsidP="0021025D">
      <w:pPr>
        <w:spacing w:after="0" w:line="260" w:lineRule="exact"/>
        <w:rPr>
          <w:rFonts w:asciiTheme="minorHAnsi" w:hAnsiTheme="minorHAnsi"/>
          <w:b/>
        </w:rPr>
      </w:pPr>
      <w:r w:rsidRPr="00CA75C3">
        <w:rPr>
          <w:rFonts w:asciiTheme="minorHAnsi" w:hAnsiTheme="minorHAnsi"/>
          <w:b/>
        </w:rPr>
        <w:t>REACT FLUX TUTORIAL #9 - React Flux Introduction &amp; Flux Stores</w:t>
      </w:r>
      <w:r w:rsidR="00AD440C">
        <w:rPr>
          <w:rFonts w:asciiTheme="minorHAnsi" w:hAnsiTheme="minorHAnsi"/>
          <w:b/>
        </w:rPr>
        <w:t>:</w:t>
      </w:r>
    </w:p>
    <w:p w14:paraId="03BD7B25" w14:textId="4323D746" w:rsidR="00CA75C3" w:rsidRDefault="00CA75C3" w:rsidP="0021025D">
      <w:pPr>
        <w:spacing w:after="0" w:line="260" w:lineRule="exact"/>
        <w:rPr>
          <w:rFonts w:asciiTheme="minorHAnsi" w:hAnsiTheme="minorHAnsi"/>
        </w:rPr>
      </w:pPr>
      <w:r>
        <w:rPr>
          <w:rFonts w:asciiTheme="minorHAnsi" w:hAnsiTheme="minorHAnsi"/>
        </w:rPr>
        <w:t>React, by default, does not give you any specific way to manage all the data for your application. It just has the ability to receive props.</w:t>
      </w:r>
      <w:r w:rsidR="00062848">
        <w:rPr>
          <w:rFonts w:asciiTheme="minorHAnsi" w:hAnsiTheme="minorHAnsi"/>
        </w:rPr>
        <w:t xml:space="preserve"> You can inject props into a component and the component handles that</w:t>
      </w:r>
      <w:r w:rsidR="0059633D">
        <w:rPr>
          <w:rFonts w:asciiTheme="minorHAnsi" w:hAnsiTheme="minorHAnsi"/>
        </w:rPr>
        <w:t>, but the React library does not tell you how to set where your data store. This is why it is called just a view layer React.</w:t>
      </w:r>
    </w:p>
    <w:p w14:paraId="5106653B" w14:textId="75EF42D3" w:rsidR="0059633D" w:rsidRDefault="0059633D" w:rsidP="0021025D">
      <w:pPr>
        <w:spacing w:after="0" w:line="260" w:lineRule="exact"/>
        <w:rPr>
          <w:rFonts w:asciiTheme="minorHAnsi" w:hAnsiTheme="minorHAnsi"/>
        </w:rPr>
      </w:pPr>
      <w:r>
        <w:rPr>
          <w:rFonts w:asciiTheme="minorHAnsi" w:hAnsiTheme="minorHAnsi"/>
        </w:rPr>
        <w:t>There is no actual framework when compared to Angular or Backbone. You get to create your own or use another framework. That is where Flux comes in</w:t>
      </w:r>
      <w:r w:rsidR="001D39D6">
        <w:rPr>
          <w:rFonts w:asciiTheme="minorHAnsi" w:hAnsiTheme="minorHAnsi"/>
        </w:rPr>
        <w:t xml:space="preserve">. Flux is a pattern that Facebook has laid out </w:t>
      </w:r>
      <w:r w:rsidR="001D39D6">
        <w:rPr>
          <w:rFonts w:asciiTheme="minorHAnsi" w:hAnsiTheme="minorHAnsi" w:hint="eastAsia"/>
        </w:rPr>
        <w:t>(</w:t>
      </w:r>
      <w:r w:rsidR="001D39D6">
        <w:rPr>
          <w:rFonts w:asciiTheme="minorHAnsi" w:hAnsiTheme="minorHAnsi" w:hint="eastAsia"/>
        </w:rPr>
        <w:t>設計</w:t>
      </w:r>
      <w:r w:rsidR="001D39D6">
        <w:rPr>
          <w:rFonts w:asciiTheme="minorHAnsi" w:hAnsiTheme="minorHAnsi"/>
        </w:rPr>
        <w:t xml:space="preserve">) for building React framework. There </w:t>
      </w:r>
      <w:r w:rsidR="00A03A38">
        <w:rPr>
          <w:rFonts w:asciiTheme="minorHAnsi" w:hAnsiTheme="minorHAnsi"/>
        </w:rPr>
        <w:t>are</w:t>
      </w:r>
      <w:r w:rsidR="001D39D6">
        <w:rPr>
          <w:rFonts w:asciiTheme="minorHAnsi" w:hAnsiTheme="minorHAnsi"/>
        </w:rPr>
        <w:t xml:space="preserve"> also other Flux-based frameworks out there.</w:t>
      </w:r>
    </w:p>
    <w:p w14:paraId="0F2842E5" w14:textId="1737792B" w:rsidR="00954117" w:rsidRDefault="00A03A38" w:rsidP="00954117">
      <w:pPr>
        <w:spacing w:after="0" w:line="260" w:lineRule="exact"/>
        <w:rPr>
          <w:rFonts w:asciiTheme="minorHAnsi" w:hAnsiTheme="minorHAnsi"/>
        </w:rPr>
      </w:pPr>
      <w:r>
        <w:rPr>
          <w:rFonts w:asciiTheme="minorHAnsi" w:hAnsiTheme="minorHAnsi"/>
        </w:rPr>
        <w:t>(React) component</w:t>
      </w:r>
      <w:r w:rsidR="00954117">
        <w:rPr>
          <w:rFonts w:asciiTheme="minorHAnsi" w:hAnsiTheme="minorHAnsi"/>
        </w:rPr>
        <w:t xml:space="preserve"> &gt;&gt; </w:t>
      </w:r>
      <w:r>
        <w:rPr>
          <w:rFonts w:asciiTheme="minorHAnsi" w:hAnsiTheme="minorHAnsi"/>
        </w:rPr>
        <w:t>Actions</w:t>
      </w:r>
      <w:r w:rsidR="00954117">
        <w:rPr>
          <w:rFonts w:asciiTheme="minorHAnsi" w:hAnsiTheme="minorHAnsi"/>
        </w:rPr>
        <w:t xml:space="preserve"> &gt;&gt; </w:t>
      </w:r>
      <w:r>
        <w:rPr>
          <w:rFonts w:asciiTheme="minorHAnsi" w:hAnsiTheme="minorHAnsi"/>
        </w:rPr>
        <w:t>Dispatcher (</w:t>
      </w:r>
      <w:r>
        <w:rPr>
          <w:rFonts w:asciiTheme="minorHAnsi" w:hAnsiTheme="minorHAnsi" w:hint="eastAsia"/>
        </w:rPr>
        <w:t>收發</w:t>
      </w:r>
      <w:r>
        <w:rPr>
          <w:rFonts w:asciiTheme="minorHAnsi" w:hAnsiTheme="minorHAnsi"/>
        </w:rPr>
        <w:t>)</w:t>
      </w:r>
      <w:r w:rsidR="00954117">
        <w:rPr>
          <w:rFonts w:asciiTheme="minorHAnsi" w:hAnsiTheme="minorHAnsi"/>
        </w:rPr>
        <w:t xml:space="preserve"> &gt;&gt; </w:t>
      </w:r>
      <w:r>
        <w:rPr>
          <w:rFonts w:asciiTheme="minorHAnsi" w:hAnsiTheme="minorHAnsi"/>
        </w:rPr>
        <w:t>Stores</w:t>
      </w:r>
      <w:r w:rsidR="00954117">
        <w:rPr>
          <w:rFonts w:asciiTheme="minorHAnsi" w:hAnsiTheme="minorHAnsi"/>
        </w:rPr>
        <w:t xml:space="preserve"> &gt;&gt; </w:t>
      </w:r>
      <w:r>
        <w:rPr>
          <w:rFonts w:asciiTheme="minorHAnsi" w:hAnsiTheme="minorHAnsi"/>
        </w:rPr>
        <w:t>(Components)</w:t>
      </w:r>
    </w:p>
    <w:p w14:paraId="744EAA0B" w14:textId="5DFC3BE4" w:rsidR="00954117" w:rsidRDefault="00155CB5" w:rsidP="00954117">
      <w:pPr>
        <w:pStyle w:val="a3"/>
        <w:numPr>
          <w:ilvl w:val="0"/>
          <w:numId w:val="2"/>
        </w:numPr>
        <w:spacing w:after="0" w:line="260" w:lineRule="exact"/>
        <w:rPr>
          <w:rFonts w:asciiTheme="minorHAnsi" w:hAnsiTheme="minorHAnsi"/>
        </w:rPr>
      </w:pPr>
      <w:r>
        <w:rPr>
          <w:rFonts w:asciiTheme="minorHAnsi" w:hAnsiTheme="minorHAnsi"/>
          <w:noProof/>
        </w:rPr>
        <w:t>The c</w:t>
      </w:r>
      <w:r w:rsidR="00954117" w:rsidRPr="00155CB5">
        <w:rPr>
          <w:rFonts w:asciiTheme="minorHAnsi" w:hAnsiTheme="minorHAnsi"/>
          <w:noProof/>
        </w:rPr>
        <w:t>omponent</w:t>
      </w:r>
      <w:r w:rsidR="00954117">
        <w:rPr>
          <w:rFonts w:asciiTheme="minorHAnsi" w:hAnsiTheme="minorHAnsi"/>
        </w:rPr>
        <w:t xml:space="preserve"> does two things</w:t>
      </w:r>
      <w:r w:rsidR="00954117" w:rsidRPr="00954117">
        <w:rPr>
          <w:rFonts w:asciiTheme="minorHAnsi" w:hAnsiTheme="minorHAnsi"/>
        </w:rPr>
        <w:t>—</w:t>
      </w:r>
      <w:r w:rsidR="00954117">
        <w:rPr>
          <w:rFonts w:asciiTheme="minorHAnsi" w:hAnsiTheme="minorHAnsi"/>
        </w:rPr>
        <w:t>they fire off (to shoot a weapon) actions and</w:t>
      </w:r>
      <w:r w:rsidR="00C822FE">
        <w:rPr>
          <w:rFonts w:asciiTheme="minorHAnsi" w:hAnsiTheme="minorHAnsi"/>
        </w:rPr>
        <w:t xml:space="preserve"> they</w:t>
      </w:r>
      <w:r w:rsidR="00954117">
        <w:rPr>
          <w:rFonts w:asciiTheme="minorHAnsi" w:hAnsiTheme="minorHAnsi"/>
        </w:rPr>
        <w:t xml:space="preserve"> listen to</w:t>
      </w:r>
      <w:r w:rsidR="00C822FE">
        <w:rPr>
          <w:rFonts w:asciiTheme="minorHAnsi" w:hAnsiTheme="minorHAnsi"/>
        </w:rPr>
        <w:t xml:space="preserve"> </w:t>
      </w:r>
      <w:r w:rsidR="00C822FE">
        <w:rPr>
          <w:rFonts w:asciiTheme="minorHAnsi" w:hAnsiTheme="minorHAnsi" w:hint="eastAsia"/>
        </w:rPr>
        <w:t>(</w:t>
      </w:r>
      <w:r w:rsidR="00C822FE">
        <w:rPr>
          <w:rFonts w:asciiTheme="minorHAnsi" w:hAnsiTheme="minorHAnsi"/>
        </w:rPr>
        <w:t>or interacts with</w:t>
      </w:r>
      <w:r w:rsidR="00C822FE">
        <w:rPr>
          <w:rFonts w:asciiTheme="minorHAnsi" w:hAnsiTheme="minorHAnsi" w:hint="eastAsia"/>
        </w:rPr>
        <w:t>)</w:t>
      </w:r>
      <w:r w:rsidR="00954117">
        <w:rPr>
          <w:rFonts w:asciiTheme="minorHAnsi" w:hAnsiTheme="minorHAnsi"/>
        </w:rPr>
        <w:t xml:space="preserve"> stores</w:t>
      </w:r>
    </w:p>
    <w:p w14:paraId="25725D46" w14:textId="7F66DCE5" w:rsidR="00954117" w:rsidRDefault="00954117" w:rsidP="00954117">
      <w:pPr>
        <w:pStyle w:val="a3"/>
        <w:numPr>
          <w:ilvl w:val="0"/>
          <w:numId w:val="2"/>
        </w:numPr>
        <w:spacing w:after="0" w:line="260" w:lineRule="exact"/>
        <w:rPr>
          <w:rFonts w:asciiTheme="minorHAnsi" w:hAnsiTheme="minorHAnsi"/>
        </w:rPr>
      </w:pPr>
      <w:r>
        <w:rPr>
          <w:rFonts w:asciiTheme="minorHAnsi" w:hAnsiTheme="minorHAnsi"/>
        </w:rPr>
        <w:t>For example, when we take an action of adding a new to-do to a to-do list, the stores later update</w:t>
      </w:r>
    </w:p>
    <w:p w14:paraId="28352CE9" w14:textId="7F7671CB" w:rsidR="00376E9D" w:rsidRDefault="00376E9D" w:rsidP="00954117">
      <w:pPr>
        <w:pStyle w:val="a3"/>
        <w:numPr>
          <w:ilvl w:val="0"/>
          <w:numId w:val="2"/>
        </w:numPr>
        <w:spacing w:after="0" w:line="260" w:lineRule="exact"/>
        <w:rPr>
          <w:rFonts w:asciiTheme="minorHAnsi" w:hAnsiTheme="minorHAnsi"/>
        </w:rPr>
      </w:pPr>
      <w:r>
        <w:rPr>
          <w:rFonts w:asciiTheme="minorHAnsi" w:hAnsiTheme="minorHAnsi"/>
        </w:rPr>
        <w:t>Actions are only aware of the dispatcher</w:t>
      </w:r>
    </w:p>
    <w:p w14:paraId="5780DF71" w14:textId="54928F04" w:rsidR="00D74F68" w:rsidRDefault="00D74F68" w:rsidP="00954117">
      <w:pPr>
        <w:pStyle w:val="a3"/>
        <w:numPr>
          <w:ilvl w:val="0"/>
          <w:numId w:val="2"/>
        </w:numPr>
        <w:spacing w:after="0" w:line="260" w:lineRule="exact"/>
        <w:rPr>
          <w:rFonts w:asciiTheme="minorHAnsi" w:hAnsiTheme="minorHAnsi"/>
        </w:rPr>
      </w:pPr>
      <w:r>
        <w:rPr>
          <w:rFonts w:asciiTheme="minorHAnsi" w:hAnsiTheme="minorHAnsi"/>
        </w:rPr>
        <w:t xml:space="preserve">In Backbone, a store is a collection and there is no concept of </w:t>
      </w:r>
      <w:r w:rsidR="00155CB5" w:rsidRPr="00155CB5">
        <w:rPr>
          <w:rFonts w:asciiTheme="minorHAnsi" w:hAnsiTheme="minorHAnsi"/>
          <w:noProof/>
        </w:rPr>
        <w:t>“</w:t>
      </w:r>
      <w:r w:rsidRPr="00155CB5">
        <w:rPr>
          <w:rFonts w:asciiTheme="minorHAnsi" w:hAnsiTheme="minorHAnsi"/>
          <w:noProof/>
        </w:rPr>
        <w:t>store</w:t>
      </w:r>
      <w:r w:rsidR="00155CB5" w:rsidRPr="00155CB5">
        <w:rPr>
          <w:rFonts w:asciiTheme="minorHAnsi" w:hAnsiTheme="minorHAnsi"/>
          <w:noProof/>
        </w:rPr>
        <w:t>”</w:t>
      </w:r>
      <w:r>
        <w:rPr>
          <w:rFonts w:asciiTheme="minorHAnsi" w:hAnsiTheme="minorHAnsi"/>
        </w:rPr>
        <w:t xml:space="preserve"> in Angular at this point</w:t>
      </w:r>
    </w:p>
    <w:p w14:paraId="4174CFA2" w14:textId="74EC5CD5" w:rsidR="00376E9D" w:rsidRDefault="00155CB5" w:rsidP="00954117">
      <w:pPr>
        <w:pStyle w:val="a3"/>
        <w:numPr>
          <w:ilvl w:val="0"/>
          <w:numId w:val="2"/>
        </w:numPr>
        <w:spacing w:after="0" w:line="260" w:lineRule="exact"/>
        <w:rPr>
          <w:rFonts w:asciiTheme="minorHAnsi" w:hAnsiTheme="minorHAnsi"/>
        </w:rPr>
      </w:pPr>
      <w:r>
        <w:rPr>
          <w:rFonts w:asciiTheme="minorHAnsi" w:hAnsiTheme="minorHAnsi"/>
          <w:noProof/>
        </w:rPr>
        <w:t>The d</w:t>
      </w:r>
      <w:r w:rsidR="000B04FF" w:rsidRPr="00155CB5">
        <w:rPr>
          <w:rFonts w:asciiTheme="minorHAnsi" w:hAnsiTheme="minorHAnsi"/>
          <w:noProof/>
        </w:rPr>
        <w:t>ispatcher</w:t>
      </w:r>
      <w:r w:rsidR="000B04FF">
        <w:rPr>
          <w:rFonts w:asciiTheme="minorHAnsi" w:hAnsiTheme="minorHAnsi"/>
        </w:rPr>
        <w:t xml:space="preserve"> is basically like a PubSub</w:t>
      </w:r>
      <w:r w:rsidR="00703AC3">
        <w:rPr>
          <w:rFonts w:asciiTheme="minorHAnsi" w:hAnsiTheme="minorHAnsi"/>
        </w:rPr>
        <w:t xml:space="preserve"> (a pattern of communicating events). There is one major difference: in PubSub, every module can subscribe to a specific event or a specific set of event</w:t>
      </w:r>
      <w:r w:rsidR="00376E9D">
        <w:rPr>
          <w:rFonts w:asciiTheme="minorHAnsi" w:hAnsiTheme="minorHAnsi"/>
        </w:rPr>
        <w:t>s</w:t>
      </w:r>
      <w:r w:rsidR="00703AC3">
        <w:rPr>
          <w:rFonts w:asciiTheme="minorHAnsi" w:hAnsiTheme="minorHAnsi"/>
        </w:rPr>
        <w:t xml:space="preserve"> and get notified when the event takes place, whereas a Flux dispatcher takes every event that comes through </w:t>
      </w:r>
      <w:r w:rsidR="00376E9D">
        <w:rPr>
          <w:rFonts w:asciiTheme="minorHAnsi" w:hAnsiTheme="minorHAnsi"/>
        </w:rPr>
        <w:t>it and</w:t>
      </w:r>
      <w:r w:rsidR="00703AC3">
        <w:rPr>
          <w:rFonts w:asciiTheme="minorHAnsi" w:hAnsiTheme="minorHAnsi"/>
        </w:rPr>
        <w:t xml:space="preserve"> sends it to every subscriber.</w:t>
      </w:r>
    </w:p>
    <w:p w14:paraId="73F2E945" w14:textId="023C01EA" w:rsidR="000B04FF" w:rsidRDefault="00703AC3" w:rsidP="00376E9D">
      <w:pPr>
        <w:pStyle w:val="a3"/>
        <w:numPr>
          <w:ilvl w:val="1"/>
          <w:numId w:val="2"/>
        </w:numPr>
        <w:spacing w:after="0" w:line="260" w:lineRule="exact"/>
        <w:rPr>
          <w:rFonts w:asciiTheme="minorHAnsi" w:hAnsiTheme="minorHAnsi"/>
        </w:rPr>
      </w:pPr>
      <w:r>
        <w:rPr>
          <w:rFonts w:asciiTheme="minorHAnsi" w:hAnsiTheme="minorHAnsi"/>
        </w:rPr>
        <w:t>If there are four stores registered to the dispatcher, those four stores get ever</w:t>
      </w:r>
      <w:r w:rsidR="00376E9D">
        <w:rPr>
          <w:rFonts w:asciiTheme="minorHAnsi" w:hAnsiTheme="minorHAnsi"/>
        </w:rPr>
        <w:t>y event</w:t>
      </w:r>
      <w:r w:rsidR="00EA4239">
        <w:rPr>
          <w:rFonts w:asciiTheme="minorHAnsi" w:hAnsiTheme="minorHAnsi"/>
        </w:rPr>
        <w:t>. The stores can choose to react to it or not.</w:t>
      </w:r>
    </w:p>
    <w:p w14:paraId="0CD3A024" w14:textId="1CA37543" w:rsidR="00376E9D" w:rsidRDefault="00376E9D" w:rsidP="00376E9D">
      <w:pPr>
        <w:pStyle w:val="a3"/>
        <w:numPr>
          <w:ilvl w:val="1"/>
          <w:numId w:val="2"/>
        </w:numPr>
        <w:spacing w:after="0" w:line="260" w:lineRule="exact"/>
        <w:rPr>
          <w:rFonts w:asciiTheme="minorHAnsi" w:hAnsiTheme="minorHAnsi"/>
        </w:rPr>
      </w:pPr>
      <w:r>
        <w:rPr>
          <w:rFonts w:asciiTheme="minorHAnsi" w:hAnsiTheme="minorHAnsi"/>
        </w:rPr>
        <w:t xml:space="preserve">The reason that this is </w:t>
      </w:r>
      <w:proofErr w:type="gramStart"/>
      <w:r>
        <w:rPr>
          <w:rFonts w:asciiTheme="minorHAnsi" w:hAnsiTheme="minorHAnsi"/>
        </w:rPr>
        <w:t>a good idea</w:t>
      </w:r>
      <w:proofErr w:type="gramEnd"/>
      <w:r>
        <w:rPr>
          <w:rFonts w:asciiTheme="minorHAnsi" w:hAnsiTheme="minorHAnsi"/>
        </w:rPr>
        <w:t xml:space="preserve"> is that React gives everybody the chance to change, re-render when there are any changes </w:t>
      </w:r>
      <w:r w:rsidR="00155CB5">
        <w:rPr>
          <w:rFonts w:asciiTheme="minorHAnsi" w:hAnsiTheme="minorHAnsi"/>
          <w:noProof/>
        </w:rPr>
        <w:t>to</w:t>
      </w:r>
      <w:r>
        <w:rPr>
          <w:rFonts w:asciiTheme="minorHAnsi" w:hAnsiTheme="minorHAnsi"/>
        </w:rPr>
        <w:t xml:space="preserve"> our application</w:t>
      </w:r>
    </w:p>
    <w:p w14:paraId="5392FD51" w14:textId="7FF0AF94" w:rsidR="00D74F68" w:rsidRDefault="00D74F68" w:rsidP="00D74F68">
      <w:pPr>
        <w:spacing w:after="0" w:line="260" w:lineRule="exact"/>
        <w:rPr>
          <w:rFonts w:asciiTheme="minorHAnsi" w:hAnsiTheme="minorHAnsi"/>
        </w:rPr>
      </w:pPr>
      <w:r>
        <w:rPr>
          <w:rFonts w:asciiTheme="minorHAnsi" w:hAnsiTheme="minorHAnsi"/>
        </w:rPr>
        <w:t>Actions &lt;&gt; Constants &lt;&gt; Stores</w:t>
      </w:r>
    </w:p>
    <w:p w14:paraId="4F8CC1A4" w14:textId="6E62161D" w:rsidR="007368E2" w:rsidRDefault="007368E2" w:rsidP="007368E2">
      <w:pPr>
        <w:pStyle w:val="a3"/>
        <w:numPr>
          <w:ilvl w:val="0"/>
          <w:numId w:val="2"/>
        </w:numPr>
        <w:spacing w:after="0" w:line="260" w:lineRule="exact"/>
        <w:rPr>
          <w:rFonts w:asciiTheme="minorHAnsi" w:hAnsiTheme="minorHAnsi"/>
        </w:rPr>
      </w:pPr>
      <w:r>
        <w:rPr>
          <w:rFonts w:asciiTheme="minorHAnsi" w:hAnsiTheme="minorHAnsi"/>
        </w:rPr>
        <w:t>Some frameworks use constants, some frameworks do not</w:t>
      </w:r>
    </w:p>
    <w:p w14:paraId="04F09866" w14:textId="43F75BE8" w:rsidR="007368E2" w:rsidRDefault="007368E2" w:rsidP="007368E2">
      <w:pPr>
        <w:pStyle w:val="a3"/>
        <w:numPr>
          <w:ilvl w:val="0"/>
          <w:numId w:val="2"/>
        </w:numPr>
        <w:spacing w:after="0" w:line="260" w:lineRule="exact"/>
        <w:rPr>
          <w:rFonts w:asciiTheme="minorHAnsi" w:hAnsiTheme="minorHAnsi"/>
        </w:rPr>
      </w:pPr>
      <w:r>
        <w:rPr>
          <w:rFonts w:asciiTheme="minorHAnsi" w:hAnsiTheme="minorHAnsi"/>
        </w:rPr>
        <w:lastRenderedPageBreak/>
        <w:t>It is a way of storing action names</w:t>
      </w:r>
    </w:p>
    <w:p w14:paraId="038DB96A" w14:textId="2EF3CEE1" w:rsidR="007368E2" w:rsidRDefault="007368E2" w:rsidP="007368E2">
      <w:pPr>
        <w:spacing w:after="0" w:line="260" w:lineRule="exact"/>
        <w:rPr>
          <w:rFonts w:asciiTheme="minorHAnsi" w:hAnsiTheme="minorHAnsi"/>
        </w:rPr>
      </w:pPr>
      <w:r>
        <w:rPr>
          <w:rFonts w:asciiTheme="minorHAnsi" w:hAnsiTheme="minorHAnsi"/>
        </w:rPr>
        <w:t>The appearance of actions:</w:t>
      </w:r>
    </w:p>
    <w:p w14:paraId="4FD77748" w14:textId="5A546255" w:rsidR="007368E2" w:rsidRDefault="007368E2" w:rsidP="007368E2">
      <w:pPr>
        <w:pStyle w:val="a3"/>
        <w:numPr>
          <w:ilvl w:val="0"/>
          <w:numId w:val="2"/>
        </w:numPr>
        <w:spacing w:after="0" w:line="260" w:lineRule="exact"/>
        <w:rPr>
          <w:rFonts w:asciiTheme="minorHAnsi" w:hAnsiTheme="minorHAnsi"/>
        </w:rPr>
      </w:pPr>
      <w:r w:rsidRPr="007368E2">
        <w:rPr>
          <w:rFonts w:asciiTheme="minorHAnsi" w:hAnsiTheme="minorHAnsi"/>
        </w:rPr>
        <w:t>Dispatcher.dispatch({ type: "CREATE_TODO", title: "Some Title" });</w:t>
      </w:r>
    </w:p>
    <w:p w14:paraId="724D337D" w14:textId="6EC76810" w:rsidR="007368E2" w:rsidRDefault="007368E2" w:rsidP="007368E2">
      <w:pPr>
        <w:pStyle w:val="a3"/>
        <w:numPr>
          <w:ilvl w:val="1"/>
          <w:numId w:val="2"/>
        </w:numPr>
        <w:spacing w:after="0" w:line="260" w:lineRule="exact"/>
        <w:rPr>
          <w:rFonts w:asciiTheme="minorHAnsi" w:hAnsiTheme="minorHAnsi"/>
        </w:rPr>
      </w:pPr>
      <w:r>
        <w:rPr>
          <w:rFonts w:asciiTheme="minorHAnsi" w:hAnsiTheme="minorHAnsi"/>
        </w:rPr>
        <w:t xml:space="preserve">The dispatcher does not care about what the </w:t>
      </w:r>
      <w:r w:rsidR="00EA4239">
        <w:rPr>
          <w:rFonts w:asciiTheme="minorHAnsi" w:hAnsiTheme="minorHAnsi"/>
        </w:rPr>
        <w:t>action is. It is just going to pass it to everybody registered, so some people use “type”, and some people use “actionType”.</w:t>
      </w:r>
    </w:p>
    <w:p w14:paraId="72F00D6B" w14:textId="3C06E8E7" w:rsidR="00EA4239" w:rsidRDefault="00EA4239" w:rsidP="007368E2">
      <w:pPr>
        <w:pStyle w:val="a3"/>
        <w:numPr>
          <w:ilvl w:val="1"/>
          <w:numId w:val="2"/>
        </w:numPr>
        <w:spacing w:after="0" w:line="260" w:lineRule="exact"/>
        <w:rPr>
          <w:rFonts w:asciiTheme="minorHAnsi" w:hAnsiTheme="minorHAnsi"/>
        </w:rPr>
      </w:pPr>
      <w:r>
        <w:rPr>
          <w:rFonts w:asciiTheme="minorHAnsi" w:hAnsiTheme="minorHAnsi"/>
        </w:rPr>
        <w:t>“type” is what the action called, and created to do</w:t>
      </w:r>
    </w:p>
    <w:p w14:paraId="7021A7B4" w14:textId="60A3C5E7" w:rsidR="00EA4239" w:rsidRPr="007368E2" w:rsidRDefault="00EA4239" w:rsidP="007368E2">
      <w:pPr>
        <w:pStyle w:val="a3"/>
        <w:numPr>
          <w:ilvl w:val="1"/>
          <w:numId w:val="2"/>
        </w:numPr>
        <w:spacing w:after="0" w:line="260" w:lineRule="exact"/>
        <w:rPr>
          <w:rFonts w:asciiTheme="minorHAnsi" w:hAnsiTheme="minorHAnsi"/>
        </w:rPr>
      </w:pPr>
      <w:r>
        <w:rPr>
          <w:rFonts w:asciiTheme="minorHAnsi" w:hAnsiTheme="minorHAnsi"/>
        </w:rPr>
        <w:t>An action can have some additional data. In this case, the additional data is “title”.</w:t>
      </w:r>
    </w:p>
    <w:p w14:paraId="04295F45" w14:textId="53222BF9" w:rsidR="007368E2" w:rsidRDefault="007368E2" w:rsidP="007368E2">
      <w:pPr>
        <w:pStyle w:val="a3"/>
        <w:numPr>
          <w:ilvl w:val="0"/>
          <w:numId w:val="2"/>
        </w:numPr>
        <w:spacing w:after="0" w:line="260" w:lineRule="exact"/>
        <w:rPr>
          <w:rFonts w:asciiTheme="minorHAnsi" w:hAnsiTheme="minorHAnsi"/>
        </w:rPr>
      </w:pPr>
      <w:r w:rsidRPr="007368E2">
        <w:rPr>
          <w:rFonts w:asciiTheme="minorHAnsi" w:hAnsiTheme="minorHAnsi"/>
        </w:rPr>
        <w:t>Dispatcher.dispatch({ type: "DELETE_TODO ", id: 4124 });</w:t>
      </w:r>
    </w:p>
    <w:p w14:paraId="60FDD19D" w14:textId="69EA9D7B" w:rsidR="00EA4239" w:rsidRDefault="00EA4239" w:rsidP="00EA4239">
      <w:pPr>
        <w:spacing w:after="0" w:line="260" w:lineRule="exact"/>
        <w:rPr>
          <w:rFonts w:asciiTheme="minorHAnsi" w:hAnsiTheme="minorHAnsi"/>
        </w:rPr>
      </w:pPr>
      <w:r>
        <w:rPr>
          <w:rFonts w:asciiTheme="minorHAnsi" w:hAnsiTheme="minorHAnsi"/>
        </w:rPr>
        <w:t>Let’s go ahead and actually make our basic to-do list application and convert it to Flux</w:t>
      </w:r>
    </w:p>
    <w:p w14:paraId="68A86E71" w14:textId="60448A53" w:rsidR="00EA4239" w:rsidRDefault="00EA4239" w:rsidP="00EA4239">
      <w:pPr>
        <w:spacing w:after="0" w:line="260" w:lineRule="exact"/>
        <w:rPr>
          <w:rFonts w:asciiTheme="minorHAnsi" w:hAnsiTheme="minorHAnsi"/>
        </w:rPr>
      </w:pPr>
      <w:r>
        <w:rPr>
          <w:rFonts w:asciiTheme="minorHAnsi" w:hAnsiTheme="minorHAnsi"/>
        </w:rPr>
        <w:t>Our to-do list has the ability to set favourite things and to change settings</w:t>
      </w:r>
    </w:p>
    <w:p w14:paraId="407B6C5E" w14:textId="77C13CB4" w:rsidR="00EA4239" w:rsidRDefault="00EA4239" w:rsidP="00EA4239">
      <w:pPr>
        <w:spacing w:after="0" w:line="260" w:lineRule="exact"/>
        <w:rPr>
          <w:rFonts w:asciiTheme="minorHAnsi" w:hAnsiTheme="minorHAnsi"/>
        </w:rPr>
      </w:pPr>
      <w:r>
        <w:rPr>
          <w:rFonts w:asciiTheme="minorHAnsi" w:hAnsiTheme="minorHAnsi"/>
        </w:rPr>
        <w:t>We will work with two different components</w:t>
      </w:r>
      <w:r w:rsidR="00E540A6">
        <w:rPr>
          <w:rFonts w:asciiTheme="minorHAnsi" w:hAnsiTheme="minorHAnsi"/>
        </w:rPr>
        <w:t xml:space="preserve"> first:</w:t>
      </w:r>
    </w:p>
    <w:p w14:paraId="24D999F7" w14:textId="2AC3B292" w:rsidR="00E540A6" w:rsidRDefault="00E540A6" w:rsidP="00E540A6">
      <w:pPr>
        <w:pStyle w:val="a3"/>
        <w:numPr>
          <w:ilvl w:val="0"/>
          <w:numId w:val="4"/>
        </w:numPr>
        <w:spacing w:after="0" w:line="260" w:lineRule="exact"/>
        <w:rPr>
          <w:rFonts w:asciiTheme="minorHAnsi" w:hAnsiTheme="minorHAnsi"/>
        </w:rPr>
      </w:pPr>
      <w:r>
        <w:rPr>
          <w:rFonts w:asciiTheme="minorHAnsi" w:hAnsiTheme="minorHAnsi"/>
        </w:rPr>
        <w:t>The entire to-do list</w:t>
      </w:r>
    </w:p>
    <w:p w14:paraId="7EDFDF16" w14:textId="478664F4" w:rsidR="00860731" w:rsidRDefault="00E540A6" w:rsidP="00860731">
      <w:pPr>
        <w:pStyle w:val="a3"/>
        <w:numPr>
          <w:ilvl w:val="0"/>
          <w:numId w:val="4"/>
        </w:numPr>
        <w:spacing w:after="0" w:line="260" w:lineRule="exact"/>
        <w:rPr>
          <w:rFonts w:asciiTheme="minorHAnsi" w:hAnsiTheme="minorHAnsi"/>
        </w:rPr>
      </w:pPr>
      <w:r>
        <w:rPr>
          <w:rFonts w:asciiTheme="minorHAnsi" w:hAnsiTheme="minorHAnsi"/>
        </w:rPr>
        <w:t>A component (a to-do item)</w:t>
      </w:r>
    </w:p>
    <w:p w14:paraId="09DBB0D9" w14:textId="5C9F967B" w:rsidR="00860731" w:rsidRDefault="00860731" w:rsidP="00860731">
      <w:pPr>
        <w:spacing w:after="0" w:line="260" w:lineRule="exact"/>
        <w:rPr>
          <w:rFonts w:asciiTheme="minorHAnsi" w:hAnsiTheme="minorHAnsi"/>
        </w:rPr>
      </w:pPr>
    </w:p>
    <w:p w14:paraId="6B034AAB" w14:textId="0591D5B0" w:rsidR="00F91772" w:rsidRDefault="00F91772" w:rsidP="00860731">
      <w:pPr>
        <w:spacing w:after="0" w:line="260" w:lineRule="exact"/>
        <w:rPr>
          <w:rFonts w:ascii="Consolas" w:hAnsi="Consolas"/>
        </w:rPr>
      </w:pPr>
      <w:r w:rsidRPr="00F91772">
        <w:rPr>
          <w:rFonts w:ascii="Consolas" w:hAnsi="Consolas"/>
        </w:rPr>
        <w:t>/*</w:t>
      </w:r>
      <w:r>
        <w:rPr>
          <w:rFonts w:ascii="Consolas" w:hAnsi="Consolas"/>
        </w:rPr>
        <w:t xml:space="preserve"> ./package.json */</w:t>
      </w:r>
    </w:p>
    <w:p w14:paraId="7DB1369C" w14:textId="77777777" w:rsidR="00F91772" w:rsidRPr="00F91772" w:rsidRDefault="00F91772" w:rsidP="00F91772">
      <w:pPr>
        <w:spacing w:after="0" w:line="260" w:lineRule="exact"/>
        <w:rPr>
          <w:rFonts w:ascii="Consolas" w:hAnsi="Consolas"/>
        </w:rPr>
      </w:pPr>
      <w:r w:rsidRPr="00F91772">
        <w:rPr>
          <w:rFonts w:ascii="Consolas" w:hAnsi="Consolas"/>
        </w:rPr>
        <w:t>{</w:t>
      </w:r>
    </w:p>
    <w:p w14:paraId="1288EB9F" w14:textId="77777777" w:rsidR="00F91772" w:rsidRPr="00F91772" w:rsidRDefault="00F91772" w:rsidP="00F91772">
      <w:pPr>
        <w:spacing w:after="0" w:line="260" w:lineRule="exact"/>
        <w:rPr>
          <w:rFonts w:ascii="Consolas" w:hAnsi="Consolas"/>
        </w:rPr>
      </w:pPr>
      <w:r w:rsidRPr="00F91772">
        <w:rPr>
          <w:rFonts w:ascii="Consolas" w:hAnsi="Consolas"/>
        </w:rPr>
        <w:t xml:space="preserve">  "name": "react-tutorials",</w:t>
      </w:r>
    </w:p>
    <w:p w14:paraId="29C3EA6F" w14:textId="77777777" w:rsidR="00F91772" w:rsidRPr="00F91772" w:rsidRDefault="00F91772" w:rsidP="00F91772">
      <w:pPr>
        <w:spacing w:after="0" w:line="260" w:lineRule="exact"/>
        <w:rPr>
          <w:rFonts w:ascii="Consolas" w:hAnsi="Consolas"/>
        </w:rPr>
      </w:pPr>
      <w:r w:rsidRPr="00F91772">
        <w:rPr>
          <w:rFonts w:ascii="Consolas" w:hAnsi="Consolas"/>
        </w:rPr>
        <w:t xml:space="preserve">  "version": "0.0.0",</w:t>
      </w:r>
    </w:p>
    <w:p w14:paraId="5C057C97" w14:textId="77777777" w:rsidR="00F91772" w:rsidRPr="00F91772" w:rsidRDefault="00F91772" w:rsidP="00F91772">
      <w:pPr>
        <w:spacing w:after="0" w:line="260" w:lineRule="exact"/>
        <w:rPr>
          <w:rFonts w:ascii="Consolas" w:hAnsi="Consolas"/>
        </w:rPr>
      </w:pPr>
      <w:r w:rsidRPr="00F91772">
        <w:rPr>
          <w:rFonts w:ascii="Consolas" w:hAnsi="Consolas"/>
        </w:rPr>
        <w:t xml:space="preserve">  "description": "",</w:t>
      </w:r>
    </w:p>
    <w:p w14:paraId="598985A5" w14:textId="77777777" w:rsidR="00F91772" w:rsidRPr="00F91772" w:rsidRDefault="00F91772" w:rsidP="00F91772">
      <w:pPr>
        <w:spacing w:after="0" w:line="260" w:lineRule="exact"/>
        <w:rPr>
          <w:rFonts w:ascii="Consolas" w:hAnsi="Consolas"/>
        </w:rPr>
      </w:pPr>
      <w:r w:rsidRPr="00F91772">
        <w:rPr>
          <w:rFonts w:ascii="Consolas" w:hAnsi="Consolas"/>
        </w:rPr>
        <w:t xml:space="preserve">  "main": "webpack.config.js",</w:t>
      </w:r>
    </w:p>
    <w:p w14:paraId="0BD8EE26" w14:textId="77777777" w:rsidR="00F91772" w:rsidRPr="00F91772" w:rsidRDefault="00F91772" w:rsidP="00F91772">
      <w:pPr>
        <w:spacing w:after="0" w:line="260" w:lineRule="exact"/>
        <w:rPr>
          <w:rFonts w:ascii="Consolas" w:hAnsi="Consolas"/>
        </w:rPr>
      </w:pPr>
      <w:r w:rsidRPr="00F91772">
        <w:rPr>
          <w:rFonts w:ascii="Consolas" w:hAnsi="Consolas"/>
        </w:rPr>
        <w:t xml:space="preserve">  "dependencies": {</w:t>
      </w:r>
    </w:p>
    <w:p w14:paraId="1C34EE2A" w14:textId="1CB4768B" w:rsidR="00F91772" w:rsidRPr="00F91772" w:rsidRDefault="00F91772" w:rsidP="00F91772">
      <w:pPr>
        <w:spacing w:after="0" w:line="260" w:lineRule="exact"/>
        <w:rPr>
          <w:rFonts w:ascii="Consolas" w:hAnsi="Consolas"/>
        </w:rPr>
      </w:pPr>
      <w:r w:rsidRPr="00F91772">
        <w:rPr>
          <w:rFonts w:ascii="Consolas" w:hAnsi="Consolas"/>
        </w:rPr>
        <w:t xml:space="preserve">    "babel-core": "^6.18.2",</w:t>
      </w:r>
      <w:r>
        <w:rPr>
          <w:rFonts w:ascii="Consolas" w:hAnsi="Consolas"/>
        </w:rPr>
        <w:t xml:space="preserve"> // "</w:t>
      </w:r>
      <w:r w:rsidRPr="00F91772">
        <w:rPr>
          <w:rFonts w:ascii="Consolas" w:hAnsi="Consolas"/>
        </w:rPr>
        <w:t>^6.17.0</w:t>
      </w:r>
      <w:r>
        <w:rPr>
          <w:rFonts w:ascii="Consolas" w:hAnsi="Consolas"/>
        </w:rPr>
        <w:t xml:space="preserve">" -&gt; </w:t>
      </w:r>
      <w:r w:rsidRPr="00F91772">
        <w:rPr>
          <w:rFonts w:ascii="Consolas" w:hAnsi="Consolas"/>
        </w:rPr>
        <w:t>"^6.18.2"</w:t>
      </w:r>
    </w:p>
    <w:p w14:paraId="35A18A3D" w14:textId="77777777" w:rsidR="00F91772" w:rsidRPr="00F91772" w:rsidRDefault="00F91772" w:rsidP="00F91772">
      <w:pPr>
        <w:spacing w:after="0" w:line="260" w:lineRule="exact"/>
        <w:rPr>
          <w:rFonts w:ascii="Consolas" w:hAnsi="Consolas"/>
        </w:rPr>
      </w:pPr>
      <w:r w:rsidRPr="00F91772">
        <w:rPr>
          <w:rFonts w:ascii="Consolas" w:hAnsi="Consolas"/>
        </w:rPr>
        <w:t xml:space="preserve">    "babel-loader": "^6.2.0",</w:t>
      </w:r>
    </w:p>
    <w:p w14:paraId="11411CDB" w14:textId="77777777" w:rsidR="00F91772" w:rsidRPr="00F91772" w:rsidRDefault="00F91772" w:rsidP="00F91772">
      <w:pPr>
        <w:spacing w:after="0" w:line="260" w:lineRule="exact"/>
        <w:rPr>
          <w:rFonts w:ascii="Consolas" w:hAnsi="Consolas"/>
        </w:rPr>
      </w:pPr>
      <w:r w:rsidRPr="00F91772">
        <w:rPr>
          <w:rFonts w:ascii="Consolas" w:hAnsi="Consolas"/>
        </w:rPr>
        <w:t xml:space="preserve">    "babel-plugin-add-module-exports": "^0.1.2",</w:t>
      </w:r>
    </w:p>
    <w:p w14:paraId="09FCB71B" w14:textId="77777777" w:rsidR="00F91772" w:rsidRPr="00F91772" w:rsidRDefault="00F91772" w:rsidP="00F91772">
      <w:pPr>
        <w:spacing w:after="0" w:line="260" w:lineRule="exact"/>
        <w:rPr>
          <w:rFonts w:ascii="Consolas" w:hAnsi="Consolas"/>
        </w:rPr>
      </w:pPr>
      <w:r w:rsidRPr="00F91772">
        <w:rPr>
          <w:rFonts w:ascii="Consolas" w:hAnsi="Consolas"/>
        </w:rPr>
        <w:t xml:space="preserve">    "babel-plugin-react-html-attrs": "^2.0.0",</w:t>
      </w:r>
    </w:p>
    <w:p w14:paraId="3F094D77" w14:textId="77777777" w:rsidR="00F91772" w:rsidRPr="00F91772" w:rsidRDefault="00F91772" w:rsidP="00F91772">
      <w:pPr>
        <w:spacing w:after="0" w:line="260" w:lineRule="exact"/>
        <w:rPr>
          <w:rFonts w:ascii="Consolas" w:hAnsi="Consolas"/>
        </w:rPr>
      </w:pPr>
      <w:r w:rsidRPr="00F91772">
        <w:rPr>
          <w:rFonts w:ascii="Consolas" w:hAnsi="Consolas"/>
        </w:rPr>
        <w:t xml:space="preserve">    "babel-plugin-transform-class-properties": "^6.3.13",</w:t>
      </w:r>
    </w:p>
    <w:p w14:paraId="62EDB315" w14:textId="77777777" w:rsidR="00F91772" w:rsidRPr="00F91772" w:rsidRDefault="00F91772" w:rsidP="00F91772">
      <w:pPr>
        <w:spacing w:after="0" w:line="260" w:lineRule="exact"/>
        <w:rPr>
          <w:rFonts w:ascii="Consolas" w:hAnsi="Consolas"/>
        </w:rPr>
      </w:pPr>
      <w:r w:rsidRPr="00F91772">
        <w:rPr>
          <w:rFonts w:ascii="Consolas" w:hAnsi="Consolas"/>
        </w:rPr>
        <w:t xml:space="preserve">    "babel-plugin-transform-decorators-legacy": "^1.3.4",</w:t>
      </w:r>
    </w:p>
    <w:p w14:paraId="53FC1933" w14:textId="77777777" w:rsidR="00F91772" w:rsidRPr="00F91772" w:rsidRDefault="00F91772" w:rsidP="00F91772">
      <w:pPr>
        <w:spacing w:after="0" w:line="260" w:lineRule="exact"/>
        <w:rPr>
          <w:rFonts w:ascii="Consolas" w:hAnsi="Consolas"/>
        </w:rPr>
      </w:pPr>
      <w:r w:rsidRPr="00F91772">
        <w:rPr>
          <w:rFonts w:ascii="Consolas" w:hAnsi="Consolas"/>
        </w:rPr>
        <w:t xml:space="preserve">    "babel-preset-es2015": "^6.3.13",</w:t>
      </w:r>
    </w:p>
    <w:p w14:paraId="095F9AF0" w14:textId="77777777" w:rsidR="00F91772" w:rsidRPr="00F91772" w:rsidRDefault="00F91772" w:rsidP="00F91772">
      <w:pPr>
        <w:spacing w:after="0" w:line="260" w:lineRule="exact"/>
        <w:rPr>
          <w:rFonts w:ascii="Consolas" w:hAnsi="Consolas"/>
        </w:rPr>
      </w:pPr>
      <w:r w:rsidRPr="00F91772">
        <w:rPr>
          <w:rFonts w:ascii="Consolas" w:hAnsi="Consolas"/>
        </w:rPr>
        <w:t xml:space="preserve">    "babel-preset-react": "^6.3.13",</w:t>
      </w:r>
    </w:p>
    <w:p w14:paraId="33C7A1C2" w14:textId="77777777" w:rsidR="00F91772" w:rsidRPr="00F91772" w:rsidRDefault="00F91772" w:rsidP="00F91772">
      <w:pPr>
        <w:spacing w:after="0" w:line="260" w:lineRule="exact"/>
        <w:rPr>
          <w:rFonts w:ascii="Consolas" w:hAnsi="Consolas"/>
        </w:rPr>
      </w:pPr>
      <w:r w:rsidRPr="00F91772">
        <w:rPr>
          <w:rFonts w:ascii="Consolas" w:hAnsi="Consolas"/>
        </w:rPr>
        <w:t xml:space="preserve">    "babel-preset-stage-0": "^6.3.13",</w:t>
      </w:r>
    </w:p>
    <w:p w14:paraId="0C956EA4" w14:textId="45D3B506" w:rsidR="00F91772" w:rsidRPr="00F91772" w:rsidRDefault="00F91772" w:rsidP="00F91772">
      <w:pPr>
        <w:spacing w:after="0" w:line="260" w:lineRule="exact"/>
        <w:rPr>
          <w:rFonts w:ascii="Consolas" w:hAnsi="Consolas"/>
        </w:rPr>
      </w:pPr>
      <w:r w:rsidRPr="00F91772">
        <w:rPr>
          <w:rFonts w:ascii="Consolas" w:hAnsi="Consolas"/>
        </w:rPr>
        <w:t xml:space="preserve">    "flux": "^2.1.1",</w:t>
      </w:r>
      <w:r>
        <w:rPr>
          <w:rFonts w:ascii="Consolas" w:hAnsi="Consolas"/>
        </w:rPr>
        <w:t xml:space="preserve"> // New</w:t>
      </w:r>
    </w:p>
    <w:p w14:paraId="5BC230EA" w14:textId="77777777" w:rsidR="00F91772" w:rsidRPr="00F91772" w:rsidRDefault="00F91772" w:rsidP="00F91772">
      <w:pPr>
        <w:spacing w:after="0" w:line="260" w:lineRule="exact"/>
        <w:rPr>
          <w:rFonts w:ascii="Consolas" w:hAnsi="Consolas"/>
        </w:rPr>
      </w:pPr>
      <w:r w:rsidRPr="00F91772">
        <w:rPr>
          <w:rFonts w:ascii="Consolas" w:hAnsi="Consolas"/>
        </w:rPr>
        <w:t xml:space="preserve">    "history": "^1.17.0",</w:t>
      </w:r>
    </w:p>
    <w:p w14:paraId="43DB68B5" w14:textId="77777777" w:rsidR="00F91772" w:rsidRPr="00F91772" w:rsidRDefault="00F91772" w:rsidP="00F91772">
      <w:pPr>
        <w:spacing w:after="0" w:line="260" w:lineRule="exact"/>
        <w:rPr>
          <w:rFonts w:ascii="Consolas" w:hAnsi="Consolas"/>
        </w:rPr>
      </w:pPr>
      <w:r w:rsidRPr="00F91772">
        <w:rPr>
          <w:rFonts w:ascii="Consolas" w:hAnsi="Consolas"/>
        </w:rPr>
        <w:t xml:space="preserve">    "react": "^0.14.6",</w:t>
      </w:r>
    </w:p>
    <w:p w14:paraId="534CD094" w14:textId="77777777" w:rsidR="00F91772" w:rsidRPr="00F91772" w:rsidRDefault="00F91772" w:rsidP="00F91772">
      <w:pPr>
        <w:spacing w:after="0" w:line="260" w:lineRule="exact"/>
        <w:rPr>
          <w:rFonts w:ascii="Consolas" w:hAnsi="Consolas"/>
        </w:rPr>
      </w:pPr>
      <w:r w:rsidRPr="00F91772">
        <w:rPr>
          <w:rFonts w:ascii="Consolas" w:hAnsi="Consolas"/>
        </w:rPr>
        <w:t xml:space="preserve">    "react-dom": "^0.14.6",</w:t>
      </w:r>
    </w:p>
    <w:p w14:paraId="44EA9C07" w14:textId="77777777" w:rsidR="00F91772" w:rsidRPr="00F91772" w:rsidRDefault="00F91772" w:rsidP="00F91772">
      <w:pPr>
        <w:spacing w:after="0" w:line="260" w:lineRule="exact"/>
        <w:rPr>
          <w:rFonts w:ascii="Consolas" w:hAnsi="Consolas"/>
        </w:rPr>
      </w:pPr>
      <w:r w:rsidRPr="00F91772">
        <w:rPr>
          <w:rFonts w:ascii="Consolas" w:hAnsi="Consolas"/>
        </w:rPr>
        <w:t xml:space="preserve">    "react-router": "^1.0.3",</w:t>
      </w:r>
    </w:p>
    <w:p w14:paraId="77707F59" w14:textId="77777777" w:rsidR="00F91772" w:rsidRPr="00F91772" w:rsidRDefault="00F91772" w:rsidP="00F91772">
      <w:pPr>
        <w:spacing w:after="0" w:line="260" w:lineRule="exact"/>
        <w:rPr>
          <w:rFonts w:ascii="Consolas" w:hAnsi="Consolas"/>
        </w:rPr>
      </w:pPr>
      <w:r w:rsidRPr="00F91772">
        <w:rPr>
          <w:rFonts w:ascii="Consolas" w:hAnsi="Consolas"/>
        </w:rPr>
        <w:t xml:space="preserve">    "webpack": "^1.12.9",</w:t>
      </w:r>
    </w:p>
    <w:p w14:paraId="31D26C20" w14:textId="77777777" w:rsidR="00F91772" w:rsidRPr="00F91772" w:rsidRDefault="00F91772" w:rsidP="00F91772">
      <w:pPr>
        <w:spacing w:after="0" w:line="260" w:lineRule="exact"/>
        <w:rPr>
          <w:rFonts w:ascii="Consolas" w:hAnsi="Consolas"/>
        </w:rPr>
      </w:pPr>
      <w:r w:rsidRPr="00F91772">
        <w:rPr>
          <w:rFonts w:ascii="Consolas" w:hAnsi="Consolas"/>
        </w:rPr>
        <w:t xml:space="preserve">    "webpack-dev-server": "^1.14.1"</w:t>
      </w:r>
    </w:p>
    <w:p w14:paraId="708AC597" w14:textId="77777777" w:rsidR="00F91772" w:rsidRPr="00F91772" w:rsidRDefault="00F91772" w:rsidP="00F91772">
      <w:pPr>
        <w:spacing w:after="0" w:line="260" w:lineRule="exact"/>
        <w:rPr>
          <w:rFonts w:ascii="Consolas" w:hAnsi="Consolas"/>
        </w:rPr>
      </w:pPr>
      <w:r w:rsidRPr="00F91772">
        <w:rPr>
          <w:rFonts w:ascii="Consolas" w:hAnsi="Consolas"/>
        </w:rPr>
        <w:t xml:space="preserve">  },</w:t>
      </w:r>
    </w:p>
    <w:p w14:paraId="16CB1404" w14:textId="77777777" w:rsidR="00F91772" w:rsidRPr="00F91772" w:rsidRDefault="00F91772" w:rsidP="00F91772">
      <w:pPr>
        <w:spacing w:after="0" w:line="260" w:lineRule="exact"/>
        <w:rPr>
          <w:rFonts w:ascii="Consolas" w:hAnsi="Consolas"/>
        </w:rPr>
      </w:pPr>
      <w:r w:rsidRPr="00F91772">
        <w:rPr>
          <w:rFonts w:ascii="Consolas" w:hAnsi="Consolas"/>
        </w:rPr>
        <w:t xml:space="preserve">  "devDependencies": {},</w:t>
      </w:r>
    </w:p>
    <w:p w14:paraId="07CB8F22" w14:textId="77777777" w:rsidR="00F91772" w:rsidRPr="00F91772" w:rsidRDefault="00F91772" w:rsidP="00F91772">
      <w:pPr>
        <w:spacing w:after="0" w:line="260" w:lineRule="exact"/>
        <w:rPr>
          <w:rFonts w:ascii="Consolas" w:hAnsi="Consolas"/>
        </w:rPr>
      </w:pPr>
      <w:r w:rsidRPr="00F91772">
        <w:rPr>
          <w:rFonts w:ascii="Consolas" w:hAnsi="Consolas"/>
        </w:rPr>
        <w:t xml:space="preserve">  "scripts": {</w:t>
      </w:r>
    </w:p>
    <w:p w14:paraId="273ECF3D" w14:textId="77777777" w:rsidR="00F91772" w:rsidRPr="00F91772" w:rsidRDefault="00F91772" w:rsidP="00F91772">
      <w:pPr>
        <w:spacing w:after="0" w:line="260" w:lineRule="exact"/>
        <w:rPr>
          <w:rFonts w:ascii="Consolas" w:hAnsi="Consolas"/>
        </w:rPr>
      </w:pPr>
      <w:r w:rsidRPr="00F91772">
        <w:rPr>
          <w:rFonts w:ascii="Consolas" w:hAnsi="Consolas"/>
        </w:rPr>
        <w:t xml:space="preserve">    "dev": "webpack-dev-server --content-base src --inline --hot"</w:t>
      </w:r>
    </w:p>
    <w:p w14:paraId="2FA1205E" w14:textId="77777777" w:rsidR="00F91772" w:rsidRPr="00F91772" w:rsidRDefault="00F91772" w:rsidP="00F91772">
      <w:pPr>
        <w:spacing w:after="0" w:line="260" w:lineRule="exact"/>
        <w:rPr>
          <w:rFonts w:ascii="Consolas" w:hAnsi="Consolas"/>
        </w:rPr>
      </w:pPr>
      <w:r w:rsidRPr="00F91772">
        <w:rPr>
          <w:rFonts w:ascii="Consolas" w:hAnsi="Consolas"/>
        </w:rPr>
        <w:t xml:space="preserve">  },</w:t>
      </w:r>
    </w:p>
    <w:p w14:paraId="53637B62" w14:textId="77777777" w:rsidR="00F91772" w:rsidRPr="00F91772" w:rsidRDefault="00F91772" w:rsidP="00F91772">
      <w:pPr>
        <w:spacing w:after="0" w:line="260" w:lineRule="exact"/>
        <w:rPr>
          <w:rFonts w:ascii="Consolas" w:hAnsi="Consolas"/>
        </w:rPr>
      </w:pPr>
      <w:r w:rsidRPr="00F91772">
        <w:rPr>
          <w:rFonts w:ascii="Consolas" w:hAnsi="Consolas"/>
        </w:rPr>
        <w:t xml:space="preserve">  "author": "",</w:t>
      </w:r>
    </w:p>
    <w:p w14:paraId="2A813226" w14:textId="77777777" w:rsidR="00F91772" w:rsidRPr="00F91772" w:rsidRDefault="00F91772" w:rsidP="00F91772">
      <w:pPr>
        <w:spacing w:after="0" w:line="260" w:lineRule="exact"/>
        <w:rPr>
          <w:rFonts w:ascii="Consolas" w:hAnsi="Consolas"/>
        </w:rPr>
      </w:pPr>
      <w:r w:rsidRPr="00F91772">
        <w:rPr>
          <w:rFonts w:ascii="Consolas" w:hAnsi="Consolas"/>
        </w:rPr>
        <w:t xml:space="preserve">  "license": "ISC"</w:t>
      </w:r>
    </w:p>
    <w:p w14:paraId="30AA8F49" w14:textId="24694E5C" w:rsidR="00F91772" w:rsidRDefault="00F91772" w:rsidP="00F91772">
      <w:pPr>
        <w:spacing w:after="0" w:line="260" w:lineRule="exact"/>
        <w:rPr>
          <w:rFonts w:ascii="Consolas" w:hAnsi="Consolas"/>
        </w:rPr>
      </w:pPr>
      <w:r w:rsidRPr="00F91772">
        <w:rPr>
          <w:rFonts w:ascii="Consolas" w:hAnsi="Consolas"/>
        </w:rPr>
        <w:t>}</w:t>
      </w:r>
    </w:p>
    <w:p w14:paraId="76EFF4B0" w14:textId="6E8AF8E6" w:rsidR="00F91772" w:rsidRDefault="00F91772" w:rsidP="00F91772">
      <w:pPr>
        <w:spacing w:after="0" w:line="260" w:lineRule="exact"/>
        <w:rPr>
          <w:rFonts w:ascii="Consolas" w:hAnsi="Consolas"/>
        </w:rPr>
      </w:pPr>
    </w:p>
    <w:p w14:paraId="647B7E39" w14:textId="31D26C85" w:rsidR="00F91772" w:rsidRDefault="00F91772" w:rsidP="00F91772">
      <w:pPr>
        <w:spacing w:after="0" w:line="260" w:lineRule="exact"/>
        <w:rPr>
          <w:rFonts w:ascii="Consolas" w:hAnsi="Consolas"/>
        </w:rPr>
      </w:pPr>
      <w:r>
        <w:rPr>
          <w:rFonts w:ascii="Consolas" w:hAnsi="Consolas"/>
        </w:rPr>
        <w:t>/* ./webpack.config.js */</w:t>
      </w:r>
    </w:p>
    <w:p w14:paraId="709A0760" w14:textId="14B8F721" w:rsidR="00F91772" w:rsidRDefault="00F91772" w:rsidP="00F91772">
      <w:pPr>
        <w:spacing w:after="0" w:line="260" w:lineRule="exact"/>
        <w:rPr>
          <w:rFonts w:ascii="Consolas" w:hAnsi="Consolas"/>
        </w:rPr>
      </w:pPr>
      <w:r>
        <w:rPr>
          <w:rFonts w:ascii="Consolas" w:hAnsi="Consolas"/>
        </w:rPr>
        <w:t>/* ... (Th</w:t>
      </w:r>
      <w:r w:rsidR="00764114">
        <w:rPr>
          <w:rFonts w:ascii="Consolas" w:hAnsi="Consolas"/>
        </w:rPr>
        <w:t>e</w:t>
      </w:r>
      <w:r>
        <w:rPr>
          <w:rFonts w:ascii="Consolas" w:hAnsi="Consolas"/>
        </w:rPr>
        <w:t xml:space="preserve"> file is the same as before)</w:t>
      </w:r>
      <w:r w:rsidR="00764114">
        <w:rPr>
          <w:rFonts w:ascii="Consolas" w:hAnsi="Consolas"/>
        </w:rPr>
        <w:t xml:space="preserve"> */</w:t>
      </w:r>
    </w:p>
    <w:p w14:paraId="16ED5DD8" w14:textId="2B35EB6E" w:rsidR="00121948" w:rsidRDefault="00121948" w:rsidP="00F91772">
      <w:pPr>
        <w:spacing w:after="0" w:line="260" w:lineRule="exact"/>
        <w:rPr>
          <w:rFonts w:ascii="Consolas" w:hAnsi="Consolas"/>
        </w:rPr>
      </w:pPr>
    </w:p>
    <w:p w14:paraId="4E95AB22" w14:textId="0DF34E2E" w:rsidR="00121948" w:rsidRDefault="00121948" w:rsidP="00F91772">
      <w:pPr>
        <w:spacing w:after="0" w:line="260" w:lineRule="exact"/>
        <w:rPr>
          <w:rFonts w:ascii="Consolas" w:hAnsi="Consolas"/>
        </w:rPr>
      </w:pPr>
      <w:r>
        <w:rPr>
          <w:rFonts w:ascii="Consolas" w:hAnsi="Consolas"/>
        </w:rPr>
        <w:t>/* ./src/index.html */</w:t>
      </w:r>
    </w:p>
    <w:p w14:paraId="4A0AE08D" w14:textId="789B53E2" w:rsidR="00121948" w:rsidRDefault="00121948" w:rsidP="00F91772">
      <w:pPr>
        <w:spacing w:after="0" w:line="260" w:lineRule="exact"/>
        <w:rPr>
          <w:rFonts w:ascii="Consolas" w:hAnsi="Consolas"/>
        </w:rPr>
      </w:pPr>
      <w:r>
        <w:rPr>
          <w:rFonts w:ascii="Consolas" w:hAnsi="Consolas"/>
        </w:rPr>
        <w:t>/* ...</w:t>
      </w:r>
      <w:r w:rsidR="00AF5BBA">
        <w:rPr>
          <w:rFonts w:ascii="Consolas" w:hAnsi="Consolas"/>
        </w:rPr>
        <w:t xml:space="preserve"> */</w:t>
      </w:r>
    </w:p>
    <w:p w14:paraId="1141A338" w14:textId="1E1F45FB" w:rsidR="007A1361" w:rsidRDefault="007A1361" w:rsidP="00F91772">
      <w:pPr>
        <w:spacing w:after="0" w:line="260" w:lineRule="exact"/>
        <w:rPr>
          <w:rFonts w:ascii="Consolas" w:hAnsi="Consolas"/>
        </w:rPr>
      </w:pPr>
    </w:p>
    <w:p w14:paraId="30CC6F39" w14:textId="187D08E5" w:rsidR="007A1361" w:rsidRDefault="007A1361" w:rsidP="00F91772">
      <w:pPr>
        <w:spacing w:after="0" w:line="260" w:lineRule="exact"/>
        <w:rPr>
          <w:rFonts w:ascii="Consolas" w:hAnsi="Consolas"/>
        </w:rPr>
      </w:pPr>
      <w:r>
        <w:rPr>
          <w:rFonts w:ascii="Consolas" w:hAnsi="Consolas"/>
        </w:rPr>
        <w:t>/* ./src/js/client.js */</w:t>
      </w:r>
    </w:p>
    <w:p w14:paraId="0FCAF417" w14:textId="39E07027" w:rsidR="007A1361" w:rsidRDefault="007A1361" w:rsidP="00F91772">
      <w:pPr>
        <w:spacing w:after="0" w:line="260" w:lineRule="exact"/>
        <w:rPr>
          <w:rFonts w:ascii="Consolas" w:hAnsi="Consolas"/>
        </w:rPr>
      </w:pPr>
      <w:r>
        <w:rPr>
          <w:rFonts w:ascii="Consolas" w:hAnsi="Consolas"/>
        </w:rPr>
        <w:t>/* ... (The file contains the path information) */</w:t>
      </w:r>
    </w:p>
    <w:p w14:paraId="723B4827" w14:textId="674C0504" w:rsidR="007A1361" w:rsidRDefault="007A1361" w:rsidP="00F91772">
      <w:pPr>
        <w:spacing w:after="0" w:line="260" w:lineRule="exact"/>
        <w:rPr>
          <w:rFonts w:ascii="Consolas" w:hAnsi="Consolas"/>
        </w:rPr>
      </w:pPr>
    </w:p>
    <w:p w14:paraId="6A69463D" w14:textId="374BC12D" w:rsidR="007A1361" w:rsidRDefault="007A1361" w:rsidP="00F91772">
      <w:pPr>
        <w:spacing w:after="0" w:line="260" w:lineRule="exact"/>
        <w:rPr>
          <w:rFonts w:ascii="Consolas" w:hAnsi="Consolas"/>
        </w:rPr>
      </w:pPr>
      <w:r>
        <w:rPr>
          <w:rFonts w:ascii="Consolas" w:hAnsi="Consolas"/>
        </w:rPr>
        <w:t xml:space="preserve">/* </w:t>
      </w:r>
      <w:r w:rsidR="00617410">
        <w:rPr>
          <w:rFonts w:ascii="Consolas" w:hAnsi="Consolas"/>
        </w:rPr>
        <w:t>./src/js/components/layout/Nav.js */</w:t>
      </w:r>
    </w:p>
    <w:p w14:paraId="703EB855" w14:textId="116FF140" w:rsidR="00617410" w:rsidRDefault="00617410" w:rsidP="00F91772">
      <w:pPr>
        <w:spacing w:after="0" w:line="260" w:lineRule="exact"/>
        <w:rPr>
          <w:rFonts w:ascii="Consolas" w:hAnsi="Consolas"/>
        </w:rPr>
      </w:pPr>
      <w:r>
        <w:rPr>
          <w:rFonts w:ascii="Consolas" w:hAnsi="Consolas"/>
        </w:rPr>
        <w:t>/* ... */</w:t>
      </w:r>
    </w:p>
    <w:p w14:paraId="0E86CD3D" w14:textId="77777777" w:rsidR="00436BDE" w:rsidRDefault="00436BDE" w:rsidP="00F91772">
      <w:pPr>
        <w:spacing w:after="0" w:line="260" w:lineRule="exact"/>
        <w:rPr>
          <w:rFonts w:ascii="Consolas" w:hAnsi="Consolas"/>
        </w:rPr>
      </w:pPr>
    </w:p>
    <w:p w14:paraId="68D91AB5" w14:textId="4B5A4A0F" w:rsidR="00617410" w:rsidRDefault="00617410" w:rsidP="00F91772">
      <w:pPr>
        <w:spacing w:after="0" w:line="260" w:lineRule="exact"/>
        <w:rPr>
          <w:rFonts w:ascii="Consolas" w:hAnsi="Consolas"/>
        </w:rPr>
      </w:pPr>
      <w:r>
        <w:rPr>
          <w:rFonts w:ascii="Consolas" w:hAnsi="Consolas"/>
        </w:rPr>
        <w:t xml:space="preserve">/* </w:t>
      </w:r>
      <w:r w:rsidR="00F950B7">
        <w:rPr>
          <w:rFonts w:ascii="Consolas" w:hAnsi="Consolas"/>
        </w:rPr>
        <w:t>./src/js/pages/</w:t>
      </w:r>
      <w:r>
        <w:rPr>
          <w:rFonts w:ascii="Consolas" w:hAnsi="Consolas"/>
        </w:rPr>
        <w:t>Layout.js */</w:t>
      </w:r>
    </w:p>
    <w:p w14:paraId="1EA3ECB4" w14:textId="262D7B00" w:rsidR="00617410" w:rsidRDefault="00617410" w:rsidP="00F91772">
      <w:pPr>
        <w:spacing w:after="0" w:line="260" w:lineRule="exact"/>
        <w:rPr>
          <w:rFonts w:ascii="Consolas" w:hAnsi="Consolas"/>
        </w:rPr>
      </w:pPr>
      <w:r>
        <w:rPr>
          <w:rFonts w:ascii="Consolas" w:hAnsi="Consolas"/>
        </w:rPr>
        <w:lastRenderedPageBreak/>
        <w:t>/* ... */</w:t>
      </w:r>
    </w:p>
    <w:p w14:paraId="4B13484C" w14:textId="20DEA7B7" w:rsidR="00F91772" w:rsidRDefault="00F91772" w:rsidP="00860731">
      <w:pPr>
        <w:spacing w:after="0" w:line="260" w:lineRule="exact"/>
        <w:rPr>
          <w:rFonts w:ascii="Consolas" w:hAnsi="Consolas"/>
        </w:rPr>
      </w:pPr>
    </w:p>
    <w:p w14:paraId="68B03D7A" w14:textId="41823370" w:rsidR="00F91772" w:rsidRDefault="00F91772" w:rsidP="00860731">
      <w:pPr>
        <w:spacing w:after="0" w:line="260" w:lineRule="exact"/>
        <w:rPr>
          <w:rFonts w:ascii="Consolas" w:hAnsi="Consolas"/>
        </w:rPr>
      </w:pPr>
      <w:r w:rsidRPr="00F91772">
        <w:rPr>
          <w:rFonts w:ascii="Consolas" w:hAnsi="Consolas"/>
        </w:rPr>
        <w:t>/*</w:t>
      </w:r>
      <w:r>
        <w:rPr>
          <w:rFonts w:ascii="Consolas" w:hAnsi="Consolas"/>
        </w:rPr>
        <w:t xml:space="preserve"> ./src/js/pages/Todos</w:t>
      </w:r>
      <w:r w:rsidR="00A7514C">
        <w:rPr>
          <w:rFonts w:ascii="Consolas" w:hAnsi="Consolas"/>
        </w:rPr>
        <w:t>.js</w:t>
      </w:r>
      <w:r>
        <w:rPr>
          <w:rFonts w:ascii="Consolas" w:hAnsi="Consolas"/>
        </w:rPr>
        <w:t xml:space="preserve"> */</w:t>
      </w:r>
    </w:p>
    <w:p w14:paraId="389071EF" w14:textId="65114C81" w:rsidR="00E760D3" w:rsidRDefault="00E760D3" w:rsidP="00860731">
      <w:pPr>
        <w:spacing w:after="0" w:line="260" w:lineRule="exact"/>
        <w:rPr>
          <w:rFonts w:ascii="Consolas" w:hAnsi="Consolas"/>
        </w:rPr>
      </w:pPr>
      <w:r w:rsidRPr="00E760D3">
        <w:rPr>
          <w:rFonts w:ascii="Consolas" w:hAnsi="Consolas"/>
        </w:rPr>
        <w:t>import React from "react";</w:t>
      </w:r>
    </w:p>
    <w:p w14:paraId="0F3979B4" w14:textId="77777777" w:rsidR="00E760D3" w:rsidRPr="00F91772" w:rsidRDefault="00E760D3" w:rsidP="00860731">
      <w:pPr>
        <w:spacing w:after="0" w:line="260" w:lineRule="exact"/>
        <w:rPr>
          <w:rFonts w:ascii="Consolas" w:hAnsi="Consolas"/>
        </w:rPr>
      </w:pPr>
    </w:p>
    <w:p w14:paraId="51E6C29E" w14:textId="77777777" w:rsidR="00860731" w:rsidRPr="00860731" w:rsidRDefault="00860731" w:rsidP="00860731">
      <w:pPr>
        <w:spacing w:after="0" w:line="260" w:lineRule="exact"/>
        <w:rPr>
          <w:rFonts w:ascii="Consolas" w:hAnsi="Consolas"/>
        </w:rPr>
      </w:pPr>
      <w:r w:rsidRPr="00860731">
        <w:rPr>
          <w:rFonts w:ascii="Consolas" w:hAnsi="Consolas"/>
        </w:rPr>
        <w:t xml:space="preserve">import Todo from </w:t>
      </w:r>
      <w:proofErr w:type="gramStart"/>
      <w:r w:rsidRPr="00860731">
        <w:rPr>
          <w:rFonts w:ascii="Consolas" w:hAnsi="Consolas"/>
        </w:rPr>
        <w:t>"..</w:t>
      </w:r>
      <w:proofErr w:type="gramEnd"/>
      <w:r w:rsidRPr="00860731">
        <w:rPr>
          <w:rFonts w:ascii="Consolas" w:hAnsi="Consolas"/>
        </w:rPr>
        <w:t>/components/Todo";</w:t>
      </w:r>
    </w:p>
    <w:p w14:paraId="1CC503F0" w14:textId="77777777" w:rsidR="00860731" w:rsidRPr="00860731" w:rsidRDefault="00860731" w:rsidP="00860731">
      <w:pPr>
        <w:spacing w:after="0" w:line="260" w:lineRule="exact"/>
        <w:rPr>
          <w:rFonts w:ascii="Consolas" w:hAnsi="Consolas"/>
        </w:rPr>
      </w:pPr>
    </w:p>
    <w:p w14:paraId="4D34CE2D" w14:textId="4D034D7E" w:rsidR="00860731" w:rsidRPr="00860731" w:rsidRDefault="00860731" w:rsidP="00860731">
      <w:pPr>
        <w:spacing w:after="0" w:line="260" w:lineRule="exact"/>
        <w:rPr>
          <w:rFonts w:ascii="Consolas" w:hAnsi="Consolas"/>
        </w:rPr>
      </w:pPr>
      <w:r w:rsidRPr="00860731">
        <w:rPr>
          <w:rFonts w:ascii="Consolas" w:hAnsi="Consolas"/>
        </w:rPr>
        <w:t xml:space="preserve">export default class </w:t>
      </w:r>
      <w:r w:rsidR="007A1361">
        <w:rPr>
          <w:rFonts w:ascii="Consolas" w:hAnsi="Consolas"/>
        </w:rPr>
        <w:t>Todos</w:t>
      </w:r>
      <w:r w:rsidRPr="00860731">
        <w:rPr>
          <w:rFonts w:ascii="Consolas" w:hAnsi="Consolas"/>
        </w:rPr>
        <w:t xml:space="preserve"> extends React</w:t>
      </w:r>
      <w:r w:rsidRPr="00155CB5">
        <w:rPr>
          <w:rFonts w:ascii="Consolas" w:hAnsi="Consolas"/>
          <w:noProof/>
        </w:rPr>
        <w:t>.Component</w:t>
      </w:r>
      <w:r w:rsidRPr="00860731">
        <w:rPr>
          <w:rFonts w:ascii="Consolas" w:hAnsi="Consolas"/>
        </w:rPr>
        <w:t xml:space="preserve"> {</w:t>
      </w:r>
    </w:p>
    <w:p w14:paraId="7DD672D4" w14:textId="77777777" w:rsidR="00860731" w:rsidRPr="00860731" w:rsidRDefault="00860731" w:rsidP="00860731">
      <w:pPr>
        <w:spacing w:after="0" w:line="260" w:lineRule="exact"/>
        <w:rPr>
          <w:rFonts w:ascii="Consolas" w:hAnsi="Consolas"/>
        </w:rPr>
      </w:pPr>
      <w:r w:rsidRPr="00860731">
        <w:rPr>
          <w:rFonts w:ascii="Consolas" w:hAnsi="Consolas"/>
        </w:rPr>
        <w:t xml:space="preserve">  constructor() {</w:t>
      </w:r>
    </w:p>
    <w:p w14:paraId="27003118" w14:textId="77777777" w:rsidR="00860731" w:rsidRPr="00860731" w:rsidRDefault="00860731" w:rsidP="00860731">
      <w:pPr>
        <w:spacing w:after="0" w:line="260" w:lineRule="exact"/>
        <w:rPr>
          <w:rFonts w:ascii="Consolas" w:hAnsi="Consolas"/>
        </w:rPr>
      </w:pPr>
      <w:r w:rsidRPr="00860731">
        <w:rPr>
          <w:rFonts w:ascii="Consolas" w:hAnsi="Consolas"/>
        </w:rPr>
        <w:t xml:space="preserve">    super();</w:t>
      </w:r>
    </w:p>
    <w:p w14:paraId="4D6825C8" w14:textId="77777777" w:rsidR="00860731" w:rsidRPr="00860731" w:rsidRDefault="00860731" w:rsidP="00860731">
      <w:pPr>
        <w:spacing w:after="0" w:line="260" w:lineRule="exact"/>
        <w:rPr>
          <w:rFonts w:ascii="Consolas" w:hAnsi="Consolas"/>
        </w:rPr>
      </w:pPr>
      <w:r w:rsidRPr="00860731">
        <w:rPr>
          <w:rFonts w:ascii="Consolas" w:hAnsi="Consolas"/>
        </w:rPr>
        <w:t xml:space="preserve">    this.state = {</w:t>
      </w:r>
    </w:p>
    <w:p w14:paraId="2F7E4F1C" w14:textId="77777777" w:rsidR="00860731" w:rsidRPr="00860731" w:rsidRDefault="00860731" w:rsidP="00860731">
      <w:pPr>
        <w:spacing w:after="0" w:line="260" w:lineRule="exact"/>
        <w:rPr>
          <w:rFonts w:ascii="Consolas" w:hAnsi="Consolas"/>
        </w:rPr>
      </w:pPr>
      <w:r w:rsidRPr="00860731">
        <w:rPr>
          <w:rFonts w:ascii="Consolas" w:hAnsi="Consolas"/>
        </w:rPr>
        <w:t xml:space="preserve">      todos: [</w:t>
      </w:r>
    </w:p>
    <w:p w14:paraId="1BADBCC4" w14:textId="77777777" w:rsidR="00860731" w:rsidRPr="00860731" w:rsidRDefault="00860731" w:rsidP="00860731">
      <w:pPr>
        <w:spacing w:after="0" w:line="260" w:lineRule="exact"/>
        <w:rPr>
          <w:rFonts w:ascii="Consolas" w:hAnsi="Consolas"/>
        </w:rPr>
      </w:pPr>
      <w:r w:rsidRPr="00860731">
        <w:rPr>
          <w:rFonts w:ascii="Consolas" w:hAnsi="Consolas"/>
        </w:rPr>
        <w:t xml:space="preserve">        {</w:t>
      </w:r>
    </w:p>
    <w:p w14:paraId="732F6BA3" w14:textId="77777777" w:rsidR="00860731" w:rsidRPr="00860731" w:rsidRDefault="00860731" w:rsidP="00860731">
      <w:pPr>
        <w:spacing w:after="0" w:line="260" w:lineRule="exact"/>
        <w:rPr>
          <w:rFonts w:ascii="Consolas" w:hAnsi="Consolas"/>
        </w:rPr>
      </w:pPr>
      <w:r w:rsidRPr="00860731">
        <w:rPr>
          <w:rFonts w:ascii="Consolas" w:hAnsi="Consolas"/>
        </w:rPr>
        <w:t xml:space="preserve">          id: 113464613,</w:t>
      </w:r>
    </w:p>
    <w:p w14:paraId="7D415482" w14:textId="77777777" w:rsidR="00860731" w:rsidRPr="00860731" w:rsidRDefault="00860731" w:rsidP="00860731">
      <w:pPr>
        <w:spacing w:after="0" w:line="260" w:lineRule="exact"/>
        <w:rPr>
          <w:rFonts w:ascii="Consolas" w:hAnsi="Consolas"/>
        </w:rPr>
      </w:pPr>
      <w:r w:rsidRPr="00860731">
        <w:rPr>
          <w:rFonts w:ascii="Consolas" w:hAnsi="Consolas"/>
        </w:rPr>
        <w:t xml:space="preserve">          text: "Go Shopping",</w:t>
      </w:r>
    </w:p>
    <w:p w14:paraId="4E53E8A6" w14:textId="77777777" w:rsidR="00860731" w:rsidRPr="00860731" w:rsidRDefault="00860731" w:rsidP="00860731">
      <w:pPr>
        <w:spacing w:after="0" w:line="260" w:lineRule="exact"/>
        <w:rPr>
          <w:rFonts w:ascii="Consolas" w:hAnsi="Consolas"/>
        </w:rPr>
      </w:pPr>
      <w:r w:rsidRPr="00860731">
        <w:rPr>
          <w:rFonts w:ascii="Consolas" w:hAnsi="Consolas"/>
        </w:rPr>
        <w:t xml:space="preserve">          complete: false</w:t>
      </w:r>
    </w:p>
    <w:p w14:paraId="04111807" w14:textId="77777777" w:rsidR="00860731" w:rsidRPr="00860731" w:rsidRDefault="00860731" w:rsidP="00860731">
      <w:pPr>
        <w:spacing w:after="0" w:line="260" w:lineRule="exact"/>
        <w:rPr>
          <w:rFonts w:ascii="Consolas" w:hAnsi="Consolas"/>
        </w:rPr>
      </w:pPr>
      <w:r w:rsidRPr="00860731">
        <w:rPr>
          <w:rFonts w:ascii="Consolas" w:hAnsi="Consolas"/>
        </w:rPr>
        <w:t xml:space="preserve">        },</w:t>
      </w:r>
    </w:p>
    <w:p w14:paraId="1ED3715A" w14:textId="77777777" w:rsidR="00860731" w:rsidRPr="00860731" w:rsidRDefault="00860731" w:rsidP="00860731">
      <w:pPr>
        <w:spacing w:after="0" w:line="260" w:lineRule="exact"/>
        <w:rPr>
          <w:rFonts w:ascii="Consolas" w:hAnsi="Consolas"/>
        </w:rPr>
      </w:pPr>
      <w:r w:rsidRPr="00860731">
        <w:rPr>
          <w:rFonts w:ascii="Consolas" w:hAnsi="Consolas"/>
        </w:rPr>
        <w:t xml:space="preserve">        {</w:t>
      </w:r>
    </w:p>
    <w:p w14:paraId="30B05500" w14:textId="77777777" w:rsidR="00860731" w:rsidRPr="00860731" w:rsidRDefault="00860731" w:rsidP="00860731">
      <w:pPr>
        <w:spacing w:after="0" w:line="260" w:lineRule="exact"/>
        <w:rPr>
          <w:rFonts w:ascii="Consolas" w:hAnsi="Consolas"/>
        </w:rPr>
      </w:pPr>
      <w:r w:rsidRPr="00860731">
        <w:rPr>
          <w:rFonts w:ascii="Consolas" w:hAnsi="Consolas"/>
        </w:rPr>
        <w:t xml:space="preserve">          id: 235684679,</w:t>
      </w:r>
    </w:p>
    <w:p w14:paraId="77B9A987" w14:textId="77777777" w:rsidR="00860731" w:rsidRPr="00860731" w:rsidRDefault="00860731" w:rsidP="00860731">
      <w:pPr>
        <w:spacing w:after="0" w:line="260" w:lineRule="exact"/>
        <w:rPr>
          <w:rFonts w:ascii="Consolas" w:hAnsi="Consolas"/>
        </w:rPr>
      </w:pPr>
      <w:r w:rsidRPr="00860731">
        <w:rPr>
          <w:rFonts w:ascii="Consolas" w:hAnsi="Consolas"/>
        </w:rPr>
        <w:t xml:space="preserve">          text: "Pay Bills",</w:t>
      </w:r>
    </w:p>
    <w:p w14:paraId="28A999A7" w14:textId="77777777" w:rsidR="00860731" w:rsidRPr="00860731" w:rsidRDefault="00860731" w:rsidP="00860731">
      <w:pPr>
        <w:spacing w:after="0" w:line="260" w:lineRule="exact"/>
        <w:rPr>
          <w:rFonts w:ascii="Consolas" w:hAnsi="Consolas"/>
        </w:rPr>
      </w:pPr>
      <w:r w:rsidRPr="00860731">
        <w:rPr>
          <w:rFonts w:ascii="Consolas" w:hAnsi="Consolas"/>
        </w:rPr>
        <w:t xml:space="preserve">          complete: false</w:t>
      </w:r>
    </w:p>
    <w:p w14:paraId="0D786E04" w14:textId="77777777" w:rsidR="00860731" w:rsidRPr="00860731" w:rsidRDefault="00860731" w:rsidP="00860731">
      <w:pPr>
        <w:spacing w:after="0" w:line="260" w:lineRule="exact"/>
        <w:rPr>
          <w:rFonts w:ascii="Consolas" w:hAnsi="Consolas"/>
        </w:rPr>
      </w:pPr>
      <w:r w:rsidRPr="00860731">
        <w:rPr>
          <w:rFonts w:ascii="Consolas" w:hAnsi="Consolas"/>
        </w:rPr>
        <w:t xml:space="preserve">        },</w:t>
      </w:r>
    </w:p>
    <w:p w14:paraId="60215AD4" w14:textId="77777777" w:rsidR="00860731" w:rsidRPr="00860731" w:rsidRDefault="00860731" w:rsidP="00860731">
      <w:pPr>
        <w:spacing w:after="0" w:line="260" w:lineRule="exact"/>
        <w:rPr>
          <w:rFonts w:ascii="Consolas" w:hAnsi="Consolas"/>
        </w:rPr>
      </w:pPr>
      <w:r w:rsidRPr="00860731">
        <w:rPr>
          <w:rFonts w:ascii="Consolas" w:hAnsi="Consolas"/>
        </w:rPr>
        <w:t xml:space="preserve">      ],</w:t>
      </w:r>
    </w:p>
    <w:p w14:paraId="7AA66CE0" w14:textId="77777777" w:rsidR="00860731" w:rsidRPr="00860731" w:rsidRDefault="00860731" w:rsidP="00860731">
      <w:pPr>
        <w:spacing w:after="0" w:line="260" w:lineRule="exact"/>
        <w:rPr>
          <w:rFonts w:ascii="Consolas" w:hAnsi="Consolas"/>
        </w:rPr>
      </w:pPr>
      <w:r w:rsidRPr="00860731">
        <w:rPr>
          <w:rFonts w:ascii="Consolas" w:hAnsi="Consolas"/>
        </w:rPr>
        <w:t xml:space="preserve">    };</w:t>
      </w:r>
    </w:p>
    <w:p w14:paraId="5DABC2DC" w14:textId="77777777" w:rsidR="00860731" w:rsidRPr="00860731" w:rsidRDefault="00860731" w:rsidP="00860731">
      <w:pPr>
        <w:spacing w:after="0" w:line="260" w:lineRule="exact"/>
        <w:rPr>
          <w:rFonts w:ascii="Consolas" w:hAnsi="Consolas"/>
        </w:rPr>
      </w:pPr>
      <w:r w:rsidRPr="00860731">
        <w:rPr>
          <w:rFonts w:ascii="Consolas" w:hAnsi="Consolas"/>
        </w:rPr>
        <w:t xml:space="preserve">  }</w:t>
      </w:r>
    </w:p>
    <w:p w14:paraId="215F6AEF" w14:textId="77777777" w:rsidR="00860731" w:rsidRPr="00860731" w:rsidRDefault="00860731" w:rsidP="00860731">
      <w:pPr>
        <w:spacing w:after="0" w:line="260" w:lineRule="exact"/>
        <w:rPr>
          <w:rFonts w:ascii="Consolas" w:hAnsi="Consolas"/>
        </w:rPr>
      </w:pPr>
    </w:p>
    <w:p w14:paraId="649613B6" w14:textId="77777777" w:rsidR="00860731" w:rsidRPr="00860731" w:rsidRDefault="00860731" w:rsidP="00860731">
      <w:pPr>
        <w:spacing w:after="0" w:line="260" w:lineRule="exact"/>
        <w:rPr>
          <w:rFonts w:ascii="Consolas" w:hAnsi="Consolas"/>
        </w:rPr>
      </w:pPr>
      <w:r w:rsidRPr="00860731">
        <w:rPr>
          <w:rFonts w:ascii="Consolas" w:hAnsi="Consolas"/>
        </w:rPr>
        <w:t xml:space="preserve">  render() {</w:t>
      </w:r>
    </w:p>
    <w:p w14:paraId="61F562C2" w14:textId="61807BE3" w:rsidR="00860731" w:rsidRPr="00860731" w:rsidRDefault="00860731" w:rsidP="00860731">
      <w:pPr>
        <w:spacing w:after="0" w:line="260" w:lineRule="exact"/>
        <w:rPr>
          <w:rFonts w:ascii="Consolas" w:hAnsi="Consolas"/>
        </w:rPr>
      </w:pPr>
      <w:r w:rsidRPr="00860731">
        <w:rPr>
          <w:rFonts w:ascii="Consolas" w:hAnsi="Consolas"/>
        </w:rPr>
        <w:t xml:space="preserve">    const </w:t>
      </w:r>
      <w:proofErr w:type="gramStart"/>
      <w:r w:rsidRPr="00860731">
        <w:rPr>
          <w:rFonts w:ascii="Consolas" w:hAnsi="Consolas"/>
        </w:rPr>
        <w:t xml:space="preserve">{ </w:t>
      </w:r>
      <w:proofErr w:type="spellStart"/>
      <w:r w:rsidRPr="00860731">
        <w:rPr>
          <w:rFonts w:ascii="Consolas" w:hAnsi="Consolas"/>
        </w:rPr>
        <w:t>todos</w:t>
      </w:r>
      <w:proofErr w:type="spellEnd"/>
      <w:proofErr w:type="gramEnd"/>
      <w:r w:rsidRPr="00860731">
        <w:rPr>
          <w:rFonts w:ascii="Consolas" w:hAnsi="Consolas"/>
        </w:rPr>
        <w:t xml:space="preserve"> } = </w:t>
      </w:r>
      <w:proofErr w:type="spellStart"/>
      <w:r w:rsidRPr="00860731">
        <w:rPr>
          <w:rFonts w:ascii="Consolas" w:hAnsi="Consolas"/>
        </w:rPr>
        <w:t>this.state</w:t>
      </w:r>
      <w:proofErr w:type="spellEnd"/>
      <w:r w:rsidRPr="00860731">
        <w:rPr>
          <w:rFonts w:ascii="Consolas" w:hAnsi="Consolas"/>
        </w:rPr>
        <w:t>;</w:t>
      </w:r>
    </w:p>
    <w:p w14:paraId="1DDA9767" w14:textId="77777777" w:rsidR="00860731" w:rsidRPr="00860731" w:rsidRDefault="00860731" w:rsidP="00860731">
      <w:pPr>
        <w:spacing w:after="0" w:line="260" w:lineRule="exact"/>
        <w:rPr>
          <w:rFonts w:ascii="Consolas" w:hAnsi="Consolas"/>
        </w:rPr>
      </w:pPr>
      <w:r w:rsidRPr="00860731">
        <w:rPr>
          <w:rFonts w:ascii="Consolas" w:hAnsi="Consolas"/>
        </w:rPr>
        <w:t xml:space="preserve">    const TodoComponents = todos.map((todo) =&gt; {</w:t>
      </w:r>
    </w:p>
    <w:p w14:paraId="65EF059C" w14:textId="77777777" w:rsidR="00860731" w:rsidRPr="00860731" w:rsidRDefault="00860731" w:rsidP="00860731">
      <w:pPr>
        <w:spacing w:after="0" w:line="260" w:lineRule="exact"/>
        <w:rPr>
          <w:rFonts w:ascii="Consolas" w:hAnsi="Consolas"/>
        </w:rPr>
      </w:pPr>
      <w:r w:rsidRPr="00860731">
        <w:rPr>
          <w:rFonts w:ascii="Consolas" w:hAnsi="Consolas"/>
        </w:rPr>
        <w:t xml:space="preserve">        return &lt;Todo key={todo.id} {...todo}/&gt;;</w:t>
      </w:r>
    </w:p>
    <w:p w14:paraId="1DB71E8C" w14:textId="77777777" w:rsidR="00860731" w:rsidRPr="00860731" w:rsidRDefault="00860731" w:rsidP="00860731">
      <w:pPr>
        <w:spacing w:after="0" w:line="260" w:lineRule="exact"/>
        <w:rPr>
          <w:rFonts w:ascii="Consolas" w:hAnsi="Consolas"/>
        </w:rPr>
      </w:pPr>
      <w:r w:rsidRPr="00860731">
        <w:rPr>
          <w:rFonts w:ascii="Consolas" w:hAnsi="Consolas"/>
        </w:rPr>
        <w:t xml:space="preserve">        // We use ID as the key. This is a better key than the index in the array.</w:t>
      </w:r>
    </w:p>
    <w:p w14:paraId="151B916A" w14:textId="77777777" w:rsidR="00860731" w:rsidRPr="00860731" w:rsidRDefault="00860731" w:rsidP="00860731">
      <w:pPr>
        <w:spacing w:after="0" w:line="260" w:lineRule="exact"/>
        <w:rPr>
          <w:rFonts w:ascii="Consolas" w:hAnsi="Consolas"/>
        </w:rPr>
      </w:pPr>
      <w:r w:rsidRPr="00860731">
        <w:rPr>
          <w:rFonts w:ascii="Consolas" w:hAnsi="Consolas"/>
        </w:rPr>
        <w:t xml:space="preserve">    });</w:t>
      </w:r>
    </w:p>
    <w:p w14:paraId="5DA65DF5" w14:textId="77777777" w:rsidR="00860731" w:rsidRPr="00860731" w:rsidRDefault="00860731" w:rsidP="00860731">
      <w:pPr>
        <w:spacing w:after="0" w:line="260" w:lineRule="exact"/>
        <w:rPr>
          <w:rFonts w:ascii="Consolas" w:hAnsi="Consolas"/>
        </w:rPr>
      </w:pPr>
    </w:p>
    <w:p w14:paraId="526F60A9" w14:textId="77777777" w:rsidR="00860731" w:rsidRPr="00860731" w:rsidRDefault="00860731" w:rsidP="00860731">
      <w:pPr>
        <w:spacing w:after="0" w:line="260" w:lineRule="exact"/>
        <w:rPr>
          <w:rFonts w:ascii="Consolas" w:hAnsi="Consolas"/>
        </w:rPr>
      </w:pPr>
      <w:r w:rsidRPr="00860731">
        <w:rPr>
          <w:rFonts w:ascii="Consolas" w:hAnsi="Consolas"/>
        </w:rPr>
        <w:t xml:space="preserve">    return (</w:t>
      </w:r>
    </w:p>
    <w:p w14:paraId="15DC1960" w14:textId="77777777" w:rsidR="00860731" w:rsidRPr="00860731" w:rsidRDefault="00860731" w:rsidP="00860731">
      <w:pPr>
        <w:spacing w:after="0" w:line="260" w:lineRule="exact"/>
        <w:rPr>
          <w:rFonts w:ascii="Consolas" w:hAnsi="Consolas"/>
        </w:rPr>
      </w:pPr>
      <w:r w:rsidRPr="00860731">
        <w:rPr>
          <w:rFonts w:ascii="Consolas" w:hAnsi="Consolas"/>
        </w:rPr>
        <w:t xml:space="preserve">      &lt;div&gt;</w:t>
      </w:r>
    </w:p>
    <w:p w14:paraId="49B33F45" w14:textId="77777777" w:rsidR="00860731" w:rsidRPr="00860731" w:rsidRDefault="00860731" w:rsidP="00860731">
      <w:pPr>
        <w:spacing w:after="0" w:line="260" w:lineRule="exact"/>
        <w:rPr>
          <w:rFonts w:ascii="Consolas" w:hAnsi="Consolas"/>
        </w:rPr>
      </w:pPr>
      <w:r w:rsidRPr="00860731">
        <w:rPr>
          <w:rFonts w:ascii="Consolas" w:hAnsi="Consolas"/>
        </w:rPr>
        <w:t xml:space="preserve">        &lt;h1&gt;Todos&lt;/h1&gt;</w:t>
      </w:r>
    </w:p>
    <w:p w14:paraId="7C8F1E9E" w14:textId="77777777" w:rsidR="00860731" w:rsidRPr="00860731" w:rsidRDefault="00860731" w:rsidP="00860731">
      <w:pPr>
        <w:spacing w:after="0" w:line="260" w:lineRule="exact"/>
        <w:rPr>
          <w:rFonts w:ascii="Consolas" w:hAnsi="Consolas"/>
        </w:rPr>
      </w:pPr>
      <w:r w:rsidRPr="00860731">
        <w:rPr>
          <w:rFonts w:ascii="Consolas" w:hAnsi="Consolas"/>
        </w:rPr>
        <w:t xml:space="preserve">        &lt;ul&gt;{TodoComponents}&lt;/ul&gt;</w:t>
      </w:r>
    </w:p>
    <w:p w14:paraId="19968A76" w14:textId="77777777" w:rsidR="00860731" w:rsidRPr="00860731" w:rsidRDefault="00860731" w:rsidP="00860731">
      <w:pPr>
        <w:spacing w:after="0" w:line="260" w:lineRule="exact"/>
        <w:rPr>
          <w:rFonts w:ascii="Consolas" w:hAnsi="Consolas"/>
        </w:rPr>
      </w:pPr>
      <w:r w:rsidRPr="00860731">
        <w:rPr>
          <w:rFonts w:ascii="Consolas" w:hAnsi="Consolas"/>
        </w:rPr>
        <w:t xml:space="preserve">      &lt;/div&gt;</w:t>
      </w:r>
    </w:p>
    <w:p w14:paraId="3F4A9C78" w14:textId="77777777" w:rsidR="00860731" w:rsidRPr="00860731" w:rsidRDefault="00860731" w:rsidP="00860731">
      <w:pPr>
        <w:spacing w:after="0" w:line="260" w:lineRule="exact"/>
        <w:rPr>
          <w:rFonts w:ascii="Consolas" w:hAnsi="Consolas"/>
        </w:rPr>
      </w:pPr>
      <w:r w:rsidRPr="00860731">
        <w:rPr>
          <w:rFonts w:ascii="Consolas" w:hAnsi="Consolas"/>
        </w:rPr>
        <w:t xml:space="preserve">    );</w:t>
      </w:r>
    </w:p>
    <w:p w14:paraId="2C618C00" w14:textId="77777777" w:rsidR="00860731" w:rsidRPr="00860731" w:rsidRDefault="00860731" w:rsidP="00860731">
      <w:pPr>
        <w:spacing w:after="0" w:line="260" w:lineRule="exact"/>
        <w:rPr>
          <w:rFonts w:ascii="Consolas" w:hAnsi="Consolas"/>
        </w:rPr>
      </w:pPr>
      <w:r w:rsidRPr="00860731">
        <w:rPr>
          <w:rFonts w:ascii="Consolas" w:hAnsi="Consolas"/>
        </w:rPr>
        <w:t xml:space="preserve">  }</w:t>
      </w:r>
    </w:p>
    <w:p w14:paraId="21F1779C" w14:textId="223C6CBE" w:rsidR="00860731" w:rsidRDefault="00860731" w:rsidP="00860731">
      <w:pPr>
        <w:spacing w:after="0" w:line="260" w:lineRule="exact"/>
        <w:rPr>
          <w:rFonts w:ascii="Consolas" w:hAnsi="Consolas"/>
        </w:rPr>
      </w:pPr>
      <w:r w:rsidRPr="00860731">
        <w:rPr>
          <w:rFonts w:ascii="Consolas" w:hAnsi="Consolas"/>
        </w:rPr>
        <w:t>}</w:t>
      </w:r>
    </w:p>
    <w:p w14:paraId="032486C6" w14:textId="2B5313ED" w:rsidR="00BE745F" w:rsidRDefault="00BE745F" w:rsidP="00860731">
      <w:pPr>
        <w:spacing w:after="0" w:line="260" w:lineRule="exact"/>
        <w:rPr>
          <w:rFonts w:ascii="Consolas" w:hAnsi="Consolas"/>
        </w:rPr>
      </w:pPr>
    </w:p>
    <w:p w14:paraId="2D303535" w14:textId="30F8F3B1" w:rsidR="00BE745F" w:rsidRDefault="00BE745F" w:rsidP="00860731">
      <w:pPr>
        <w:spacing w:after="0" w:line="260" w:lineRule="exact"/>
        <w:rPr>
          <w:rFonts w:ascii="Consolas" w:hAnsi="Consolas"/>
        </w:rPr>
      </w:pPr>
      <w:r>
        <w:rPr>
          <w:rFonts w:ascii="Consolas" w:hAnsi="Consolas"/>
        </w:rPr>
        <w:t>/* ./src/js/components/Todo.js */</w:t>
      </w:r>
    </w:p>
    <w:p w14:paraId="396D2BF6" w14:textId="77777777" w:rsidR="00B13298" w:rsidRPr="00B13298" w:rsidRDefault="00B13298" w:rsidP="00B13298">
      <w:pPr>
        <w:spacing w:after="0" w:line="260" w:lineRule="exact"/>
        <w:rPr>
          <w:rFonts w:ascii="Consolas" w:hAnsi="Consolas"/>
        </w:rPr>
      </w:pPr>
      <w:r w:rsidRPr="00B13298">
        <w:rPr>
          <w:rFonts w:ascii="Consolas" w:hAnsi="Consolas"/>
        </w:rPr>
        <w:t>import React from "react";</w:t>
      </w:r>
    </w:p>
    <w:p w14:paraId="2C3C4F8A" w14:textId="77777777" w:rsidR="00B13298" w:rsidRPr="00B13298" w:rsidRDefault="00B13298" w:rsidP="00B13298">
      <w:pPr>
        <w:spacing w:after="0" w:line="260" w:lineRule="exact"/>
        <w:rPr>
          <w:rFonts w:ascii="Consolas" w:hAnsi="Consolas"/>
        </w:rPr>
      </w:pPr>
    </w:p>
    <w:p w14:paraId="20C42C70" w14:textId="77777777" w:rsidR="00B13298" w:rsidRPr="00B13298" w:rsidRDefault="00B13298" w:rsidP="00B13298">
      <w:pPr>
        <w:spacing w:after="0" w:line="260" w:lineRule="exact"/>
        <w:rPr>
          <w:rFonts w:ascii="Consolas" w:hAnsi="Consolas"/>
        </w:rPr>
      </w:pPr>
      <w:r w:rsidRPr="00B13298">
        <w:rPr>
          <w:rFonts w:ascii="Consolas" w:hAnsi="Consolas"/>
        </w:rPr>
        <w:t>export default class Todo extends React</w:t>
      </w:r>
      <w:r w:rsidRPr="00155CB5">
        <w:rPr>
          <w:rFonts w:ascii="Consolas" w:hAnsi="Consolas"/>
          <w:noProof/>
        </w:rPr>
        <w:t>.Component</w:t>
      </w:r>
      <w:r w:rsidRPr="00B13298">
        <w:rPr>
          <w:rFonts w:ascii="Consolas" w:hAnsi="Consolas"/>
        </w:rPr>
        <w:t xml:space="preserve"> {</w:t>
      </w:r>
    </w:p>
    <w:p w14:paraId="20E98D38" w14:textId="77777777" w:rsidR="00B13298" w:rsidRPr="00B13298" w:rsidRDefault="00B13298" w:rsidP="00B13298">
      <w:pPr>
        <w:spacing w:after="0" w:line="260" w:lineRule="exact"/>
        <w:rPr>
          <w:rFonts w:ascii="Consolas" w:hAnsi="Consolas"/>
        </w:rPr>
      </w:pPr>
      <w:r w:rsidRPr="00B13298">
        <w:rPr>
          <w:rFonts w:ascii="Consolas" w:hAnsi="Consolas"/>
        </w:rPr>
        <w:t xml:space="preserve">  constructor(props) {</w:t>
      </w:r>
    </w:p>
    <w:p w14:paraId="3ADB7097" w14:textId="77777777" w:rsidR="00B13298" w:rsidRPr="00B13298" w:rsidRDefault="00B13298" w:rsidP="00B13298">
      <w:pPr>
        <w:spacing w:after="0" w:line="260" w:lineRule="exact"/>
        <w:rPr>
          <w:rFonts w:ascii="Consolas" w:hAnsi="Consolas"/>
        </w:rPr>
      </w:pPr>
      <w:r w:rsidRPr="00B13298">
        <w:rPr>
          <w:rFonts w:ascii="Consolas" w:hAnsi="Consolas"/>
        </w:rPr>
        <w:t xml:space="preserve">    super();</w:t>
      </w:r>
    </w:p>
    <w:p w14:paraId="01FF6D67" w14:textId="5695DF6F" w:rsidR="00B13298" w:rsidRPr="00B13298" w:rsidRDefault="00B13298" w:rsidP="00B13298">
      <w:pPr>
        <w:spacing w:after="0" w:line="260" w:lineRule="exact"/>
        <w:rPr>
          <w:rFonts w:ascii="Consolas" w:hAnsi="Consolas"/>
        </w:rPr>
      </w:pPr>
      <w:r w:rsidRPr="00B13298">
        <w:rPr>
          <w:rFonts w:ascii="Consolas" w:hAnsi="Consolas"/>
        </w:rPr>
        <w:t xml:space="preserve">  }</w:t>
      </w:r>
    </w:p>
    <w:p w14:paraId="3F14B5AD" w14:textId="77777777" w:rsidR="00B13298" w:rsidRPr="00B13298" w:rsidRDefault="00B13298" w:rsidP="00B13298">
      <w:pPr>
        <w:spacing w:after="0" w:line="260" w:lineRule="exact"/>
        <w:rPr>
          <w:rFonts w:ascii="Consolas" w:hAnsi="Consolas"/>
        </w:rPr>
      </w:pPr>
      <w:r w:rsidRPr="00B13298">
        <w:rPr>
          <w:rFonts w:ascii="Consolas" w:hAnsi="Consolas"/>
        </w:rPr>
        <w:t xml:space="preserve">  render() {</w:t>
      </w:r>
    </w:p>
    <w:p w14:paraId="13DAE6C1" w14:textId="681E06AF" w:rsidR="00B13298" w:rsidRPr="00B13298" w:rsidRDefault="00B13298" w:rsidP="00B13298">
      <w:pPr>
        <w:spacing w:after="0" w:line="260" w:lineRule="exact"/>
        <w:rPr>
          <w:rFonts w:ascii="Consolas" w:hAnsi="Consolas"/>
        </w:rPr>
      </w:pPr>
      <w:r w:rsidRPr="00B13298">
        <w:rPr>
          <w:rFonts w:ascii="Consolas" w:hAnsi="Consolas"/>
        </w:rPr>
        <w:t xml:space="preserve">    const { complete, edit, text } = this.props;</w:t>
      </w:r>
    </w:p>
    <w:p w14:paraId="77460075" w14:textId="62F34AC7" w:rsidR="00B13298" w:rsidRPr="00B13298" w:rsidRDefault="00B13298" w:rsidP="00B13298">
      <w:pPr>
        <w:spacing w:after="0" w:line="260" w:lineRule="exact"/>
        <w:rPr>
          <w:rFonts w:ascii="Consolas" w:hAnsi="Consolas"/>
        </w:rPr>
      </w:pPr>
      <w:r w:rsidRPr="00B13298">
        <w:rPr>
          <w:rFonts w:ascii="Consolas" w:hAnsi="Consolas"/>
        </w:rPr>
        <w:t xml:space="preserve">    const icon = complete ? "\u2714" : "\u2716"</w:t>
      </w:r>
    </w:p>
    <w:p w14:paraId="538C9106" w14:textId="77777777" w:rsidR="00B13298" w:rsidRPr="00B13298" w:rsidRDefault="00B13298" w:rsidP="00B13298">
      <w:pPr>
        <w:spacing w:after="0" w:line="260" w:lineRule="exact"/>
        <w:rPr>
          <w:rFonts w:ascii="Consolas" w:hAnsi="Consolas"/>
        </w:rPr>
      </w:pPr>
      <w:r w:rsidRPr="00B13298">
        <w:rPr>
          <w:rFonts w:ascii="Consolas" w:hAnsi="Consolas"/>
        </w:rPr>
        <w:t xml:space="preserve">    if (edit) {</w:t>
      </w:r>
    </w:p>
    <w:p w14:paraId="52A46B38" w14:textId="77777777" w:rsidR="00B13298" w:rsidRPr="00B13298" w:rsidRDefault="00B13298" w:rsidP="00B13298">
      <w:pPr>
        <w:spacing w:after="0" w:line="260" w:lineRule="exact"/>
        <w:rPr>
          <w:rFonts w:ascii="Consolas" w:hAnsi="Consolas"/>
        </w:rPr>
      </w:pPr>
      <w:r w:rsidRPr="00B13298">
        <w:rPr>
          <w:rFonts w:ascii="Consolas" w:hAnsi="Consolas"/>
        </w:rPr>
        <w:t xml:space="preserve">      return (</w:t>
      </w:r>
    </w:p>
    <w:p w14:paraId="08B22D99" w14:textId="77777777" w:rsidR="00B13298" w:rsidRPr="00B13298" w:rsidRDefault="00B13298" w:rsidP="00B13298">
      <w:pPr>
        <w:spacing w:after="0" w:line="260" w:lineRule="exact"/>
        <w:rPr>
          <w:rFonts w:ascii="Consolas" w:hAnsi="Consolas"/>
        </w:rPr>
      </w:pPr>
      <w:r w:rsidRPr="00B13298">
        <w:rPr>
          <w:rFonts w:ascii="Consolas" w:hAnsi="Consolas"/>
        </w:rPr>
        <w:t xml:space="preserve">        &lt;li&gt;</w:t>
      </w:r>
    </w:p>
    <w:p w14:paraId="368BE96D" w14:textId="77777777" w:rsidR="00B13298" w:rsidRPr="00B13298" w:rsidRDefault="00B13298" w:rsidP="00B13298">
      <w:pPr>
        <w:spacing w:after="0" w:line="260" w:lineRule="exact"/>
        <w:rPr>
          <w:rFonts w:ascii="Consolas" w:hAnsi="Consolas"/>
        </w:rPr>
      </w:pPr>
      <w:r w:rsidRPr="00B13298">
        <w:rPr>
          <w:rFonts w:ascii="Consolas" w:hAnsi="Consolas"/>
        </w:rPr>
        <w:t xml:space="preserve">          &lt;input value={text} focus="focused"/&gt;</w:t>
      </w:r>
    </w:p>
    <w:p w14:paraId="3086BFD5" w14:textId="77777777" w:rsidR="00B13298" w:rsidRPr="00B13298" w:rsidRDefault="00B13298" w:rsidP="00B13298">
      <w:pPr>
        <w:spacing w:after="0" w:line="260" w:lineRule="exact"/>
        <w:rPr>
          <w:rFonts w:ascii="Consolas" w:hAnsi="Consolas"/>
        </w:rPr>
      </w:pPr>
      <w:r w:rsidRPr="00B13298">
        <w:rPr>
          <w:rFonts w:ascii="Consolas" w:hAnsi="Consolas"/>
        </w:rPr>
        <w:t xml:space="preserve">        &lt;/li&gt;</w:t>
      </w:r>
    </w:p>
    <w:p w14:paraId="3C7A21ED" w14:textId="77777777" w:rsidR="00B13298" w:rsidRPr="00B13298" w:rsidRDefault="00B13298" w:rsidP="00B13298">
      <w:pPr>
        <w:spacing w:after="0" w:line="260" w:lineRule="exact"/>
        <w:rPr>
          <w:rFonts w:ascii="Consolas" w:hAnsi="Consolas"/>
        </w:rPr>
      </w:pPr>
      <w:r w:rsidRPr="00B13298">
        <w:rPr>
          <w:rFonts w:ascii="Consolas" w:hAnsi="Consolas"/>
        </w:rPr>
        <w:t xml:space="preserve">      );</w:t>
      </w:r>
    </w:p>
    <w:p w14:paraId="6C1CBA06" w14:textId="2A88A104" w:rsidR="00B13298" w:rsidRPr="00B13298" w:rsidRDefault="00B13298" w:rsidP="00B13298">
      <w:pPr>
        <w:spacing w:after="0" w:line="260" w:lineRule="exact"/>
        <w:rPr>
          <w:rFonts w:ascii="Consolas" w:hAnsi="Consolas"/>
        </w:rPr>
      </w:pPr>
      <w:r w:rsidRPr="00B13298">
        <w:rPr>
          <w:rFonts w:ascii="Consolas" w:hAnsi="Consolas"/>
        </w:rPr>
        <w:t xml:space="preserve">    }</w:t>
      </w:r>
    </w:p>
    <w:p w14:paraId="251973AA" w14:textId="77777777" w:rsidR="00B13298" w:rsidRPr="00B13298" w:rsidRDefault="00B13298" w:rsidP="00B13298">
      <w:pPr>
        <w:spacing w:after="0" w:line="260" w:lineRule="exact"/>
        <w:rPr>
          <w:rFonts w:ascii="Consolas" w:hAnsi="Consolas"/>
        </w:rPr>
      </w:pPr>
      <w:r w:rsidRPr="00B13298">
        <w:rPr>
          <w:rFonts w:ascii="Consolas" w:hAnsi="Consolas"/>
        </w:rPr>
        <w:lastRenderedPageBreak/>
        <w:t xml:space="preserve">    return (</w:t>
      </w:r>
    </w:p>
    <w:p w14:paraId="5C77016B" w14:textId="77777777" w:rsidR="00B13298" w:rsidRPr="00B13298" w:rsidRDefault="00B13298" w:rsidP="00B13298">
      <w:pPr>
        <w:spacing w:after="0" w:line="260" w:lineRule="exact"/>
        <w:rPr>
          <w:rFonts w:ascii="Consolas" w:hAnsi="Consolas"/>
        </w:rPr>
      </w:pPr>
      <w:r w:rsidRPr="00B13298">
        <w:rPr>
          <w:rFonts w:ascii="Consolas" w:hAnsi="Consolas"/>
        </w:rPr>
        <w:t xml:space="preserve">      &lt;li&gt;</w:t>
      </w:r>
    </w:p>
    <w:p w14:paraId="5C7E5CB5" w14:textId="77777777" w:rsidR="00B13298" w:rsidRPr="00B13298" w:rsidRDefault="00B13298" w:rsidP="00B13298">
      <w:pPr>
        <w:spacing w:after="0" w:line="260" w:lineRule="exact"/>
        <w:rPr>
          <w:rFonts w:ascii="Consolas" w:hAnsi="Consolas"/>
        </w:rPr>
      </w:pPr>
      <w:r w:rsidRPr="00B13298">
        <w:rPr>
          <w:rFonts w:ascii="Consolas" w:hAnsi="Consolas"/>
        </w:rPr>
        <w:t xml:space="preserve">        &lt;span&gt;{text}&lt;/span&gt;</w:t>
      </w:r>
    </w:p>
    <w:p w14:paraId="76B768BD" w14:textId="77777777" w:rsidR="00B13298" w:rsidRPr="00B13298" w:rsidRDefault="00B13298" w:rsidP="00B13298">
      <w:pPr>
        <w:spacing w:after="0" w:line="260" w:lineRule="exact"/>
        <w:rPr>
          <w:rFonts w:ascii="Consolas" w:hAnsi="Consolas"/>
        </w:rPr>
      </w:pPr>
      <w:r w:rsidRPr="00B13298">
        <w:rPr>
          <w:rFonts w:ascii="Consolas" w:hAnsi="Consolas"/>
        </w:rPr>
        <w:t xml:space="preserve">        &lt;span&gt;{icon}&lt;/span&gt;</w:t>
      </w:r>
    </w:p>
    <w:p w14:paraId="753A0475" w14:textId="77777777" w:rsidR="00B13298" w:rsidRPr="00B13298" w:rsidRDefault="00B13298" w:rsidP="00B13298">
      <w:pPr>
        <w:spacing w:after="0" w:line="260" w:lineRule="exact"/>
        <w:rPr>
          <w:rFonts w:ascii="Consolas" w:hAnsi="Consolas"/>
        </w:rPr>
      </w:pPr>
      <w:r w:rsidRPr="00B13298">
        <w:rPr>
          <w:rFonts w:ascii="Consolas" w:hAnsi="Consolas"/>
        </w:rPr>
        <w:t xml:space="preserve">      &lt;/li&gt;</w:t>
      </w:r>
    </w:p>
    <w:p w14:paraId="4DC9E8A0" w14:textId="77777777" w:rsidR="00B13298" w:rsidRPr="00B13298" w:rsidRDefault="00B13298" w:rsidP="00B13298">
      <w:pPr>
        <w:spacing w:after="0" w:line="260" w:lineRule="exact"/>
        <w:rPr>
          <w:rFonts w:ascii="Consolas" w:hAnsi="Consolas"/>
        </w:rPr>
      </w:pPr>
      <w:r w:rsidRPr="00B13298">
        <w:rPr>
          <w:rFonts w:ascii="Consolas" w:hAnsi="Consolas"/>
        </w:rPr>
        <w:t xml:space="preserve">    );</w:t>
      </w:r>
    </w:p>
    <w:p w14:paraId="55EE2029" w14:textId="77777777" w:rsidR="00B13298" w:rsidRPr="00B13298" w:rsidRDefault="00B13298" w:rsidP="00B13298">
      <w:pPr>
        <w:spacing w:after="0" w:line="260" w:lineRule="exact"/>
        <w:rPr>
          <w:rFonts w:ascii="Consolas" w:hAnsi="Consolas"/>
        </w:rPr>
      </w:pPr>
      <w:r w:rsidRPr="00B13298">
        <w:rPr>
          <w:rFonts w:ascii="Consolas" w:hAnsi="Consolas"/>
        </w:rPr>
        <w:t xml:space="preserve">  }</w:t>
      </w:r>
    </w:p>
    <w:p w14:paraId="59A9A231" w14:textId="2B549D29" w:rsidR="00BE745F" w:rsidRDefault="00B13298" w:rsidP="00B13298">
      <w:pPr>
        <w:spacing w:after="0" w:line="260" w:lineRule="exact"/>
        <w:rPr>
          <w:rFonts w:ascii="Consolas" w:hAnsi="Consolas"/>
        </w:rPr>
      </w:pPr>
      <w:r w:rsidRPr="00B13298">
        <w:rPr>
          <w:rFonts w:ascii="Consolas" w:hAnsi="Consolas"/>
        </w:rPr>
        <w:t>}</w:t>
      </w:r>
    </w:p>
    <w:p w14:paraId="3A0D018D" w14:textId="20015178" w:rsidR="00F950B7" w:rsidRDefault="00F950B7" w:rsidP="00860731">
      <w:pPr>
        <w:spacing w:after="0" w:line="260" w:lineRule="exact"/>
        <w:rPr>
          <w:rFonts w:ascii="Consolas" w:hAnsi="Consolas"/>
        </w:rPr>
      </w:pPr>
    </w:p>
    <w:p w14:paraId="10A21B10" w14:textId="77777777" w:rsidR="00F950B7" w:rsidRDefault="00F950B7" w:rsidP="00F950B7">
      <w:pPr>
        <w:spacing w:after="0" w:line="260" w:lineRule="exact"/>
        <w:rPr>
          <w:rFonts w:ascii="Consolas" w:hAnsi="Consolas"/>
        </w:rPr>
      </w:pPr>
      <w:r>
        <w:rPr>
          <w:rFonts w:ascii="Consolas" w:hAnsi="Consolas"/>
        </w:rPr>
        <w:t>/* ./src/js/pages/Favourites.js */</w:t>
      </w:r>
    </w:p>
    <w:p w14:paraId="35F4E225" w14:textId="77777777" w:rsidR="00F950B7" w:rsidRDefault="00F950B7" w:rsidP="00F950B7">
      <w:pPr>
        <w:spacing w:after="0" w:line="260" w:lineRule="exact"/>
        <w:rPr>
          <w:rFonts w:ascii="Consolas" w:hAnsi="Consolas"/>
        </w:rPr>
      </w:pPr>
      <w:r>
        <w:rPr>
          <w:rFonts w:ascii="Consolas" w:hAnsi="Consolas"/>
        </w:rPr>
        <w:t>/* ... */</w:t>
      </w:r>
    </w:p>
    <w:p w14:paraId="0E947B2A" w14:textId="77777777" w:rsidR="00F950B7" w:rsidRDefault="00F950B7" w:rsidP="00F950B7">
      <w:pPr>
        <w:spacing w:after="0" w:line="260" w:lineRule="exact"/>
        <w:rPr>
          <w:rFonts w:ascii="Consolas" w:hAnsi="Consolas"/>
        </w:rPr>
      </w:pPr>
    </w:p>
    <w:p w14:paraId="7145A5F0" w14:textId="77777777" w:rsidR="00F950B7" w:rsidRDefault="00F950B7" w:rsidP="00F950B7">
      <w:pPr>
        <w:spacing w:after="0" w:line="260" w:lineRule="exact"/>
        <w:rPr>
          <w:rFonts w:ascii="Consolas" w:hAnsi="Consolas"/>
        </w:rPr>
      </w:pPr>
      <w:r>
        <w:rPr>
          <w:rFonts w:ascii="Consolas" w:hAnsi="Consolas"/>
        </w:rPr>
        <w:t>/* ./src/js/pages/Settings.js */</w:t>
      </w:r>
    </w:p>
    <w:p w14:paraId="17FBE46C" w14:textId="77777777" w:rsidR="00F950B7" w:rsidRDefault="00F950B7" w:rsidP="00F950B7">
      <w:pPr>
        <w:spacing w:after="0" w:line="260" w:lineRule="exact"/>
        <w:rPr>
          <w:rFonts w:ascii="Consolas" w:hAnsi="Consolas"/>
        </w:rPr>
      </w:pPr>
      <w:r>
        <w:rPr>
          <w:rFonts w:ascii="Consolas" w:hAnsi="Consolas"/>
        </w:rPr>
        <w:t>/* ... */</w:t>
      </w:r>
    </w:p>
    <w:p w14:paraId="3576BD01" w14:textId="77777777" w:rsidR="00F950B7" w:rsidRDefault="00F950B7" w:rsidP="00F950B7">
      <w:pPr>
        <w:spacing w:after="0" w:line="260" w:lineRule="exact"/>
        <w:rPr>
          <w:rFonts w:ascii="Consolas" w:hAnsi="Consolas"/>
        </w:rPr>
      </w:pPr>
    </w:p>
    <w:p w14:paraId="273DAAED" w14:textId="77777777" w:rsidR="00F950B7" w:rsidRDefault="00F950B7" w:rsidP="00F950B7">
      <w:pPr>
        <w:spacing w:after="0" w:line="260" w:lineRule="exact"/>
        <w:rPr>
          <w:rFonts w:ascii="Consolas" w:hAnsi="Consolas"/>
        </w:rPr>
      </w:pPr>
      <w:r>
        <w:rPr>
          <w:rFonts w:ascii="Consolas" w:hAnsi="Consolas"/>
        </w:rPr>
        <w:t>/* ./src/js/components/layout/Footer.js */</w:t>
      </w:r>
    </w:p>
    <w:p w14:paraId="6D9F3ADD" w14:textId="55494E30" w:rsidR="00F950B7" w:rsidRDefault="00F950B7" w:rsidP="00860731">
      <w:pPr>
        <w:spacing w:after="0" w:line="260" w:lineRule="exact"/>
        <w:rPr>
          <w:rFonts w:ascii="Consolas" w:hAnsi="Consolas"/>
        </w:rPr>
      </w:pPr>
      <w:r>
        <w:rPr>
          <w:rFonts w:ascii="Consolas" w:hAnsi="Consolas"/>
        </w:rPr>
        <w:t>/* ... */</w:t>
      </w:r>
    </w:p>
    <w:p w14:paraId="510938DD" w14:textId="69D75810" w:rsidR="00764114" w:rsidRDefault="00764114" w:rsidP="00860731">
      <w:pPr>
        <w:spacing w:after="0" w:line="260" w:lineRule="exact"/>
        <w:rPr>
          <w:rFonts w:ascii="Consolas" w:hAnsi="Consolas"/>
        </w:rPr>
      </w:pPr>
    </w:p>
    <w:p w14:paraId="055A5F98" w14:textId="485D7924" w:rsidR="00764114" w:rsidRDefault="00764114" w:rsidP="00764114">
      <w:pPr>
        <w:spacing w:after="0" w:line="260" w:lineRule="exact"/>
        <w:rPr>
          <w:rFonts w:asciiTheme="minorHAnsi" w:hAnsiTheme="minorHAnsi"/>
        </w:rPr>
      </w:pPr>
      <w:r w:rsidRPr="00764114">
        <w:rPr>
          <w:rFonts w:asciiTheme="minorHAnsi" w:hAnsiTheme="minorHAnsi"/>
        </w:rPr>
        <w:t xml:space="preserve">We want </w:t>
      </w:r>
      <w:r>
        <w:rPr>
          <w:rFonts w:asciiTheme="minorHAnsi" w:hAnsiTheme="minorHAnsi"/>
        </w:rPr>
        <w:t>to make the thing dynamic. The data (to-do items) should</w:t>
      </w:r>
      <w:r w:rsidR="004458BF">
        <w:rPr>
          <w:rFonts w:asciiTheme="minorHAnsi" w:hAnsiTheme="minorHAnsi"/>
        </w:rPr>
        <w:t xml:space="preserve"> appear in the store.</w:t>
      </w:r>
    </w:p>
    <w:p w14:paraId="44FD30FF" w14:textId="076EC6D7" w:rsidR="004458BF" w:rsidRDefault="004458BF" w:rsidP="00764114">
      <w:pPr>
        <w:spacing w:after="0" w:line="260" w:lineRule="exact"/>
        <w:rPr>
          <w:rFonts w:asciiTheme="minorHAnsi" w:hAnsiTheme="minorHAnsi"/>
        </w:rPr>
      </w:pPr>
      <w:r>
        <w:rPr>
          <w:rFonts w:asciiTheme="minorHAnsi" w:hAnsiTheme="minorHAnsi"/>
        </w:rPr>
        <w:t xml:space="preserve">We want to be able to listen to the changes </w:t>
      </w:r>
      <w:r w:rsidR="00155CB5">
        <w:rPr>
          <w:rFonts w:asciiTheme="minorHAnsi" w:hAnsiTheme="minorHAnsi"/>
          <w:noProof/>
        </w:rPr>
        <w:t>in</w:t>
      </w:r>
      <w:r>
        <w:rPr>
          <w:rFonts w:asciiTheme="minorHAnsi" w:hAnsiTheme="minorHAnsi"/>
        </w:rPr>
        <w:t xml:space="preserve"> the store.</w:t>
      </w:r>
    </w:p>
    <w:p w14:paraId="46ABDAD0" w14:textId="02B88B58" w:rsidR="00A7514C" w:rsidRDefault="00A7514C" w:rsidP="00764114">
      <w:pPr>
        <w:spacing w:after="0" w:line="260" w:lineRule="exact"/>
        <w:rPr>
          <w:rFonts w:asciiTheme="minorHAnsi" w:hAnsiTheme="minorHAnsi"/>
        </w:rPr>
      </w:pPr>
    </w:p>
    <w:p w14:paraId="7CC657BA" w14:textId="60207395" w:rsidR="00480691" w:rsidRDefault="00480691" w:rsidP="00764114">
      <w:pPr>
        <w:spacing w:after="0" w:line="260" w:lineRule="exact"/>
        <w:rPr>
          <w:rFonts w:asciiTheme="minorHAnsi" w:hAnsiTheme="minorHAnsi"/>
        </w:rPr>
      </w:pPr>
      <w:r>
        <w:rPr>
          <w:rFonts w:ascii="Consolas" w:hAnsi="Consolas"/>
        </w:rPr>
        <w:t>/* ./src/js/stores/TodoStore.js */</w:t>
      </w:r>
    </w:p>
    <w:p w14:paraId="78B6755F" w14:textId="77777777" w:rsidR="00A7514C" w:rsidRDefault="00A7514C" w:rsidP="00A7514C">
      <w:pPr>
        <w:spacing w:after="0" w:line="260" w:lineRule="exact"/>
        <w:rPr>
          <w:rFonts w:ascii="Consolas" w:hAnsi="Consolas"/>
        </w:rPr>
      </w:pPr>
      <w:r w:rsidRPr="00A7514C">
        <w:rPr>
          <w:rFonts w:ascii="Consolas" w:hAnsi="Consolas"/>
        </w:rPr>
        <w:t>import { EventEmitter } from "events";</w:t>
      </w:r>
    </w:p>
    <w:p w14:paraId="31461257" w14:textId="4B1CEECF" w:rsidR="00A7514C" w:rsidRPr="00A7514C" w:rsidRDefault="00A7514C" w:rsidP="00A7514C">
      <w:pPr>
        <w:spacing w:after="0" w:line="260" w:lineRule="exact"/>
        <w:rPr>
          <w:rFonts w:ascii="Consolas" w:hAnsi="Consolas"/>
        </w:rPr>
      </w:pPr>
      <w:r w:rsidRPr="00A7514C">
        <w:rPr>
          <w:rFonts w:ascii="Consolas" w:hAnsi="Consolas"/>
        </w:rPr>
        <w:t xml:space="preserve">// </w:t>
      </w:r>
      <w:r w:rsidR="00480691">
        <w:rPr>
          <w:rFonts w:ascii="Consolas" w:hAnsi="Consolas"/>
        </w:rPr>
        <w:t>W</w:t>
      </w:r>
      <w:r w:rsidRPr="00A7514C">
        <w:rPr>
          <w:rFonts w:ascii="Consolas" w:hAnsi="Consolas"/>
        </w:rPr>
        <w:t>e can</w:t>
      </w:r>
      <w:r w:rsidR="00480691">
        <w:rPr>
          <w:rFonts w:ascii="Consolas" w:hAnsi="Consolas"/>
        </w:rPr>
        <w:t xml:space="preserve"> thus</w:t>
      </w:r>
      <w:r w:rsidRPr="00A7514C">
        <w:rPr>
          <w:rFonts w:ascii="Consolas" w:hAnsi="Consolas"/>
        </w:rPr>
        <w:t xml:space="preserve"> listen to the changes in the store</w:t>
      </w:r>
    </w:p>
    <w:p w14:paraId="6D795C33" w14:textId="77777777" w:rsidR="00A7514C" w:rsidRPr="00A7514C" w:rsidRDefault="00A7514C" w:rsidP="00A7514C">
      <w:pPr>
        <w:spacing w:after="0" w:line="260" w:lineRule="exact"/>
        <w:rPr>
          <w:rFonts w:ascii="Consolas" w:hAnsi="Consolas"/>
        </w:rPr>
      </w:pPr>
    </w:p>
    <w:p w14:paraId="63D302A4" w14:textId="77777777" w:rsidR="00A7514C" w:rsidRPr="00A7514C" w:rsidRDefault="00A7514C" w:rsidP="00A7514C">
      <w:pPr>
        <w:spacing w:after="0" w:line="260" w:lineRule="exact"/>
        <w:rPr>
          <w:rFonts w:ascii="Consolas" w:hAnsi="Consolas"/>
        </w:rPr>
      </w:pPr>
      <w:r w:rsidRPr="00A7514C">
        <w:rPr>
          <w:rFonts w:ascii="Consolas" w:hAnsi="Consolas"/>
        </w:rPr>
        <w:t>class TodoStore extends EventEmitter {</w:t>
      </w:r>
    </w:p>
    <w:p w14:paraId="31193FFF" w14:textId="77777777" w:rsidR="00A7514C" w:rsidRPr="00A7514C" w:rsidRDefault="00A7514C" w:rsidP="00A7514C">
      <w:pPr>
        <w:spacing w:after="0" w:line="260" w:lineRule="exact"/>
        <w:rPr>
          <w:rFonts w:ascii="Consolas" w:hAnsi="Consolas"/>
        </w:rPr>
      </w:pPr>
      <w:r w:rsidRPr="00A7514C">
        <w:rPr>
          <w:rFonts w:ascii="Consolas" w:hAnsi="Consolas"/>
        </w:rPr>
        <w:t xml:space="preserve">  constructor() {</w:t>
      </w:r>
    </w:p>
    <w:p w14:paraId="30B8DB20" w14:textId="77777777" w:rsidR="00A7514C" w:rsidRPr="00A7514C" w:rsidRDefault="00A7514C" w:rsidP="00A7514C">
      <w:pPr>
        <w:spacing w:after="0" w:line="260" w:lineRule="exact"/>
        <w:rPr>
          <w:rFonts w:ascii="Consolas" w:hAnsi="Consolas"/>
        </w:rPr>
      </w:pPr>
      <w:r w:rsidRPr="00A7514C">
        <w:rPr>
          <w:rFonts w:ascii="Consolas" w:hAnsi="Consolas"/>
        </w:rPr>
        <w:t xml:space="preserve">    super()</w:t>
      </w:r>
    </w:p>
    <w:p w14:paraId="3EBB2B06" w14:textId="77777777" w:rsidR="00A7514C" w:rsidRPr="00A7514C" w:rsidRDefault="00A7514C" w:rsidP="00A7514C">
      <w:pPr>
        <w:spacing w:after="0" w:line="260" w:lineRule="exact"/>
        <w:rPr>
          <w:rFonts w:ascii="Consolas" w:hAnsi="Consolas"/>
        </w:rPr>
      </w:pPr>
      <w:r w:rsidRPr="00A7514C">
        <w:rPr>
          <w:rFonts w:ascii="Consolas" w:hAnsi="Consolas"/>
        </w:rPr>
        <w:t xml:space="preserve">    this.todos = [</w:t>
      </w:r>
    </w:p>
    <w:p w14:paraId="2D6E5B33" w14:textId="77777777" w:rsidR="00A7514C" w:rsidRPr="00A7514C" w:rsidRDefault="00A7514C" w:rsidP="00A7514C">
      <w:pPr>
        <w:spacing w:after="0" w:line="260" w:lineRule="exact"/>
        <w:rPr>
          <w:rFonts w:ascii="Consolas" w:hAnsi="Consolas"/>
        </w:rPr>
      </w:pPr>
      <w:r w:rsidRPr="00A7514C">
        <w:rPr>
          <w:rFonts w:ascii="Consolas" w:hAnsi="Consolas"/>
        </w:rPr>
        <w:t xml:space="preserve">      {</w:t>
      </w:r>
    </w:p>
    <w:p w14:paraId="7DAD7B15" w14:textId="77777777" w:rsidR="00A7514C" w:rsidRPr="00A7514C" w:rsidRDefault="00A7514C" w:rsidP="00A7514C">
      <w:pPr>
        <w:spacing w:after="0" w:line="260" w:lineRule="exact"/>
        <w:rPr>
          <w:rFonts w:ascii="Consolas" w:hAnsi="Consolas"/>
        </w:rPr>
      </w:pPr>
      <w:r w:rsidRPr="00A7514C">
        <w:rPr>
          <w:rFonts w:ascii="Consolas" w:hAnsi="Consolas"/>
        </w:rPr>
        <w:t xml:space="preserve">        id: 113464613,</w:t>
      </w:r>
    </w:p>
    <w:p w14:paraId="0357C061" w14:textId="77777777" w:rsidR="00A7514C" w:rsidRPr="00A7514C" w:rsidRDefault="00A7514C" w:rsidP="00A7514C">
      <w:pPr>
        <w:spacing w:after="0" w:line="260" w:lineRule="exact"/>
        <w:rPr>
          <w:rFonts w:ascii="Consolas" w:hAnsi="Consolas"/>
        </w:rPr>
      </w:pPr>
      <w:r w:rsidRPr="00A7514C">
        <w:rPr>
          <w:rFonts w:ascii="Consolas" w:hAnsi="Consolas"/>
        </w:rPr>
        <w:t xml:space="preserve">        text: "Go Shopping",</w:t>
      </w:r>
    </w:p>
    <w:p w14:paraId="587C0481" w14:textId="77777777" w:rsidR="00A7514C" w:rsidRPr="00A7514C" w:rsidRDefault="00A7514C" w:rsidP="00A7514C">
      <w:pPr>
        <w:spacing w:after="0" w:line="260" w:lineRule="exact"/>
        <w:rPr>
          <w:rFonts w:ascii="Consolas" w:hAnsi="Consolas"/>
        </w:rPr>
      </w:pPr>
      <w:r w:rsidRPr="00A7514C">
        <w:rPr>
          <w:rFonts w:ascii="Consolas" w:hAnsi="Consolas"/>
        </w:rPr>
        <w:t xml:space="preserve">        complete: false</w:t>
      </w:r>
    </w:p>
    <w:p w14:paraId="28C5BCB4" w14:textId="77777777" w:rsidR="00A7514C" w:rsidRPr="00A7514C" w:rsidRDefault="00A7514C" w:rsidP="00A7514C">
      <w:pPr>
        <w:spacing w:after="0" w:line="260" w:lineRule="exact"/>
        <w:rPr>
          <w:rFonts w:ascii="Consolas" w:hAnsi="Consolas"/>
        </w:rPr>
      </w:pPr>
      <w:r w:rsidRPr="00A7514C">
        <w:rPr>
          <w:rFonts w:ascii="Consolas" w:hAnsi="Consolas"/>
        </w:rPr>
        <w:t xml:space="preserve">      },</w:t>
      </w:r>
    </w:p>
    <w:p w14:paraId="44E51830" w14:textId="77777777" w:rsidR="00A7514C" w:rsidRPr="00A7514C" w:rsidRDefault="00A7514C" w:rsidP="00A7514C">
      <w:pPr>
        <w:spacing w:after="0" w:line="260" w:lineRule="exact"/>
        <w:rPr>
          <w:rFonts w:ascii="Consolas" w:hAnsi="Consolas"/>
        </w:rPr>
      </w:pPr>
      <w:r w:rsidRPr="00A7514C">
        <w:rPr>
          <w:rFonts w:ascii="Consolas" w:hAnsi="Consolas"/>
        </w:rPr>
        <w:t xml:space="preserve">      {</w:t>
      </w:r>
    </w:p>
    <w:p w14:paraId="23DDB844" w14:textId="77777777" w:rsidR="00A7514C" w:rsidRPr="00A7514C" w:rsidRDefault="00A7514C" w:rsidP="00A7514C">
      <w:pPr>
        <w:spacing w:after="0" w:line="260" w:lineRule="exact"/>
        <w:rPr>
          <w:rFonts w:ascii="Consolas" w:hAnsi="Consolas"/>
        </w:rPr>
      </w:pPr>
      <w:r w:rsidRPr="00A7514C">
        <w:rPr>
          <w:rFonts w:ascii="Consolas" w:hAnsi="Consolas"/>
        </w:rPr>
        <w:t xml:space="preserve">        id: 235684679,</w:t>
      </w:r>
    </w:p>
    <w:p w14:paraId="0BF2BF7B" w14:textId="77777777" w:rsidR="00A7514C" w:rsidRPr="00A7514C" w:rsidRDefault="00A7514C" w:rsidP="00A7514C">
      <w:pPr>
        <w:spacing w:after="0" w:line="260" w:lineRule="exact"/>
        <w:rPr>
          <w:rFonts w:ascii="Consolas" w:hAnsi="Consolas"/>
        </w:rPr>
      </w:pPr>
      <w:r w:rsidRPr="00A7514C">
        <w:rPr>
          <w:rFonts w:ascii="Consolas" w:hAnsi="Consolas"/>
        </w:rPr>
        <w:t xml:space="preserve">        text: "Pay Water Bill",</w:t>
      </w:r>
    </w:p>
    <w:p w14:paraId="7AA87CB0" w14:textId="77777777" w:rsidR="00A7514C" w:rsidRPr="00A7514C" w:rsidRDefault="00A7514C" w:rsidP="00A7514C">
      <w:pPr>
        <w:spacing w:after="0" w:line="260" w:lineRule="exact"/>
        <w:rPr>
          <w:rFonts w:ascii="Consolas" w:hAnsi="Consolas"/>
        </w:rPr>
      </w:pPr>
      <w:r w:rsidRPr="00A7514C">
        <w:rPr>
          <w:rFonts w:ascii="Consolas" w:hAnsi="Consolas"/>
        </w:rPr>
        <w:t xml:space="preserve">        complete: false</w:t>
      </w:r>
    </w:p>
    <w:p w14:paraId="2CC4762F" w14:textId="77777777" w:rsidR="00A7514C" w:rsidRPr="00A7514C" w:rsidRDefault="00A7514C" w:rsidP="00A7514C">
      <w:pPr>
        <w:spacing w:after="0" w:line="260" w:lineRule="exact"/>
        <w:rPr>
          <w:rFonts w:ascii="Consolas" w:hAnsi="Consolas"/>
        </w:rPr>
      </w:pPr>
      <w:r w:rsidRPr="00A7514C">
        <w:rPr>
          <w:rFonts w:ascii="Consolas" w:hAnsi="Consolas"/>
        </w:rPr>
        <w:t xml:space="preserve">      },</w:t>
      </w:r>
    </w:p>
    <w:p w14:paraId="07F6A180" w14:textId="77777777" w:rsidR="00A7514C" w:rsidRPr="00A7514C" w:rsidRDefault="00A7514C" w:rsidP="00A7514C">
      <w:pPr>
        <w:spacing w:after="0" w:line="260" w:lineRule="exact"/>
        <w:rPr>
          <w:rFonts w:ascii="Consolas" w:hAnsi="Consolas"/>
        </w:rPr>
      </w:pPr>
      <w:r w:rsidRPr="00A7514C">
        <w:rPr>
          <w:rFonts w:ascii="Consolas" w:hAnsi="Consolas"/>
        </w:rPr>
        <w:t xml:space="preserve">    ];</w:t>
      </w:r>
    </w:p>
    <w:p w14:paraId="1B9E565D" w14:textId="77777777" w:rsidR="00A7514C" w:rsidRPr="00A7514C" w:rsidRDefault="00A7514C" w:rsidP="00A7514C">
      <w:pPr>
        <w:spacing w:after="0" w:line="260" w:lineRule="exact"/>
        <w:rPr>
          <w:rFonts w:ascii="Consolas" w:hAnsi="Consolas"/>
        </w:rPr>
      </w:pPr>
      <w:r w:rsidRPr="00A7514C">
        <w:rPr>
          <w:rFonts w:ascii="Consolas" w:hAnsi="Consolas"/>
        </w:rPr>
        <w:t xml:space="preserve">  }</w:t>
      </w:r>
    </w:p>
    <w:p w14:paraId="2463DD5E" w14:textId="77777777" w:rsidR="00A7514C" w:rsidRPr="00A7514C" w:rsidRDefault="00A7514C" w:rsidP="00A7514C">
      <w:pPr>
        <w:spacing w:after="0" w:line="260" w:lineRule="exact"/>
        <w:rPr>
          <w:rFonts w:ascii="Consolas" w:hAnsi="Consolas"/>
        </w:rPr>
      </w:pPr>
      <w:r w:rsidRPr="00A7514C">
        <w:rPr>
          <w:rFonts w:ascii="Consolas" w:hAnsi="Consolas"/>
        </w:rPr>
        <w:t xml:space="preserve">  getAll() {</w:t>
      </w:r>
    </w:p>
    <w:p w14:paraId="26301FBD" w14:textId="77777777" w:rsidR="00A7514C" w:rsidRPr="00A7514C" w:rsidRDefault="00A7514C" w:rsidP="00A7514C">
      <w:pPr>
        <w:spacing w:after="0" w:line="260" w:lineRule="exact"/>
        <w:rPr>
          <w:rFonts w:ascii="Consolas" w:hAnsi="Consolas"/>
        </w:rPr>
      </w:pPr>
      <w:r w:rsidRPr="00A7514C">
        <w:rPr>
          <w:rFonts w:ascii="Consolas" w:hAnsi="Consolas"/>
        </w:rPr>
        <w:t xml:space="preserve">    return this.todos;</w:t>
      </w:r>
    </w:p>
    <w:p w14:paraId="1F3E5F2B" w14:textId="77777777" w:rsidR="00A7514C" w:rsidRPr="00A7514C" w:rsidRDefault="00A7514C" w:rsidP="00A7514C">
      <w:pPr>
        <w:spacing w:after="0" w:line="260" w:lineRule="exact"/>
        <w:rPr>
          <w:rFonts w:ascii="Consolas" w:hAnsi="Consolas"/>
        </w:rPr>
      </w:pPr>
      <w:r w:rsidRPr="00A7514C">
        <w:rPr>
          <w:rFonts w:ascii="Consolas" w:hAnsi="Consolas"/>
        </w:rPr>
        <w:t xml:space="preserve">  }</w:t>
      </w:r>
    </w:p>
    <w:p w14:paraId="36D5AF5E" w14:textId="77777777" w:rsidR="00A7514C" w:rsidRPr="00A7514C" w:rsidRDefault="00A7514C" w:rsidP="00A7514C">
      <w:pPr>
        <w:spacing w:after="0" w:line="260" w:lineRule="exact"/>
        <w:rPr>
          <w:rFonts w:ascii="Consolas" w:hAnsi="Consolas"/>
        </w:rPr>
      </w:pPr>
      <w:r w:rsidRPr="00A7514C">
        <w:rPr>
          <w:rFonts w:ascii="Consolas" w:hAnsi="Consolas"/>
        </w:rPr>
        <w:t>}</w:t>
      </w:r>
    </w:p>
    <w:p w14:paraId="3EB56C36" w14:textId="77777777" w:rsidR="00A7514C" w:rsidRPr="00A7514C" w:rsidRDefault="00A7514C" w:rsidP="00A7514C">
      <w:pPr>
        <w:spacing w:after="0" w:line="260" w:lineRule="exact"/>
        <w:rPr>
          <w:rFonts w:ascii="Consolas" w:hAnsi="Consolas"/>
        </w:rPr>
      </w:pPr>
    </w:p>
    <w:p w14:paraId="51051CE5" w14:textId="77777777" w:rsidR="00A7514C" w:rsidRPr="00A7514C" w:rsidRDefault="00A7514C" w:rsidP="00A7514C">
      <w:pPr>
        <w:spacing w:after="0" w:line="260" w:lineRule="exact"/>
        <w:rPr>
          <w:rFonts w:ascii="Consolas" w:hAnsi="Consolas"/>
        </w:rPr>
      </w:pPr>
      <w:r w:rsidRPr="00A7514C">
        <w:rPr>
          <w:rFonts w:ascii="Consolas" w:hAnsi="Consolas"/>
        </w:rPr>
        <w:t>const todoStore = new TodoStore;</w:t>
      </w:r>
    </w:p>
    <w:p w14:paraId="4C326FC2" w14:textId="77777777" w:rsidR="00A7514C" w:rsidRPr="00A7514C" w:rsidRDefault="00A7514C" w:rsidP="00A7514C">
      <w:pPr>
        <w:spacing w:after="0" w:line="260" w:lineRule="exact"/>
        <w:rPr>
          <w:rFonts w:ascii="Consolas" w:hAnsi="Consolas"/>
        </w:rPr>
      </w:pPr>
      <w:r w:rsidRPr="00A7514C">
        <w:rPr>
          <w:rFonts w:ascii="Consolas" w:hAnsi="Consolas"/>
        </w:rPr>
        <w:t>// We can then do something like todoStore.on("change", someHandler)</w:t>
      </w:r>
    </w:p>
    <w:p w14:paraId="45F634E7" w14:textId="77777777" w:rsidR="00A7514C" w:rsidRPr="00A7514C" w:rsidRDefault="00A7514C" w:rsidP="00A7514C">
      <w:pPr>
        <w:spacing w:after="0" w:line="260" w:lineRule="exact"/>
        <w:rPr>
          <w:rFonts w:ascii="Consolas" w:hAnsi="Consolas"/>
        </w:rPr>
      </w:pPr>
    </w:p>
    <w:p w14:paraId="11584A14" w14:textId="77777777" w:rsidR="00A7514C" w:rsidRPr="00A7514C" w:rsidRDefault="00A7514C" w:rsidP="00A7514C">
      <w:pPr>
        <w:spacing w:after="0" w:line="260" w:lineRule="exact"/>
        <w:rPr>
          <w:rFonts w:ascii="Consolas" w:hAnsi="Consolas"/>
        </w:rPr>
      </w:pPr>
      <w:r w:rsidRPr="00A7514C">
        <w:rPr>
          <w:rFonts w:ascii="Consolas" w:hAnsi="Consolas"/>
        </w:rPr>
        <w:t>export default todoStore;</w:t>
      </w:r>
    </w:p>
    <w:p w14:paraId="435BD200" w14:textId="77777777" w:rsidR="00A7514C" w:rsidRDefault="00A7514C" w:rsidP="00A7514C">
      <w:pPr>
        <w:spacing w:after="0" w:line="260" w:lineRule="exact"/>
        <w:rPr>
          <w:rFonts w:ascii="Consolas" w:hAnsi="Consolas"/>
        </w:rPr>
      </w:pPr>
      <w:r w:rsidRPr="00A7514C">
        <w:rPr>
          <w:rFonts w:ascii="Consolas" w:hAnsi="Consolas"/>
        </w:rPr>
        <w:t>// Whenever you import todoStore,</w:t>
      </w:r>
    </w:p>
    <w:p w14:paraId="7162049A" w14:textId="7B489F6E" w:rsidR="00480691" w:rsidRDefault="00A7514C" w:rsidP="00A7514C">
      <w:pPr>
        <w:spacing w:after="0" w:line="260" w:lineRule="exact"/>
        <w:rPr>
          <w:rFonts w:ascii="Consolas" w:hAnsi="Consolas"/>
        </w:rPr>
      </w:pPr>
      <w:r>
        <w:rPr>
          <w:rFonts w:ascii="Consolas" w:hAnsi="Consolas"/>
        </w:rPr>
        <w:t xml:space="preserve">// </w:t>
      </w:r>
      <w:r w:rsidRPr="00A7514C">
        <w:rPr>
          <w:rFonts w:ascii="Consolas" w:hAnsi="Consolas"/>
        </w:rPr>
        <w:t>you are going to get the created instance of todoStore</w:t>
      </w:r>
    </w:p>
    <w:p w14:paraId="2C193007" w14:textId="5D545A20" w:rsidR="00480691" w:rsidRDefault="00480691" w:rsidP="00A7514C">
      <w:pPr>
        <w:spacing w:after="0" w:line="260" w:lineRule="exact"/>
        <w:rPr>
          <w:rFonts w:ascii="Consolas" w:hAnsi="Consolas"/>
        </w:rPr>
      </w:pPr>
    </w:p>
    <w:p w14:paraId="081278D0" w14:textId="2CDB79AC" w:rsidR="00480691" w:rsidRPr="00480691" w:rsidRDefault="00480691" w:rsidP="00A7514C">
      <w:pPr>
        <w:spacing w:after="0" w:line="260" w:lineRule="exact"/>
        <w:rPr>
          <w:rFonts w:ascii="Consolas" w:hAnsi="Consolas"/>
        </w:rPr>
      </w:pPr>
      <w:r w:rsidRPr="00480691">
        <w:rPr>
          <w:rFonts w:ascii="Consolas" w:hAnsi="Consolas"/>
        </w:rPr>
        <w:t>/* ./src/js/pages/Todos.js */</w:t>
      </w:r>
    </w:p>
    <w:p w14:paraId="6903DC6B" w14:textId="77777777" w:rsidR="00A7514C" w:rsidRPr="00A7514C" w:rsidRDefault="00A7514C" w:rsidP="00A7514C">
      <w:pPr>
        <w:spacing w:after="0" w:line="260" w:lineRule="exact"/>
        <w:rPr>
          <w:rFonts w:ascii="Consolas" w:hAnsi="Consolas"/>
        </w:rPr>
      </w:pPr>
      <w:r w:rsidRPr="00A7514C">
        <w:rPr>
          <w:rFonts w:ascii="Consolas" w:hAnsi="Consolas"/>
        </w:rPr>
        <w:t>import React from "react";</w:t>
      </w:r>
    </w:p>
    <w:p w14:paraId="542BEEC7" w14:textId="77777777" w:rsidR="00A7514C" w:rsidRPr="00A7514C" w:rsidRDefault="00A7514C" w:rsidP="00A7514C">
      <w:pPr>
        <w:spacing w:after="0" w:line="260" w:lineRule="exact"/>
        <w:rPr>
          <w:rFonts w:ascii="Consolas" w:hAnsi="Consolas"/>
        </w:rPr>
      </w:pPr>
    </w:p>
    <w:p w14:paraId="34743670" w14:textId="77777777" w:rsidR="00A7514C" w:rsidRPr="00A7514C" w:rsidRDefault="00A7514C" w:rsidP="00A7514C">
      <w:pPr>
        <w:spacing w:after="0" w:line="260" w:lineRule="exact"/>
        <w:rPr>
          <w:rFonts w:ascii="Consolas" w:hAnsi="Consolas"/>
        </w:rPr>
      </w:pPr>
      <w:r w:rsidRPr="00A7514C">
        <w:rPr>
          <w:rFonts w:ascii="Consolas" w:hAnsi="Consolas"/>
        </w:rPr>
        <w:t>import Todo from "../components/Todo";</w:t>
      </w:r>
    </w:p>
    <w:p w14:paraId="695940F9" w14:textId="19178509" w:rsidR="00A7514C" w:rsidRPr="00A7514C" w:rsidRDefault="00A7514C" w:rsidP="00A7514C">
      <w:pPr>
        <w:spacing w:after="0" w:line="260" w:lineRule="exact"/>
        <w:rPr>
          <w:rFonts w:ascii="Consolas" w:hAnsi="Consolas"/>
        </w:rPr>
      </w:pPr>
      <w:r w:rsidRPr="00A7514C">
        <w:rPr>
          <w:rFonts w:ascii="Consolas" w:hAnsi="Consolas"/>
        </w:rPr>
        <w:t>import TodoStore from "../stores/TodoStore"</w:t>
      </w:r>
      <w:r w:rsidR="00B13298">
        <w:rPr>
          <w:rFonts w:ascii="Consolas" w:hAnsi="Consolas"/>
        </w:rPr>
        <w:t>;</w:t>
      </w:r>
    </w:p>
    <w:p w14:paraId="201E8BF1" w14:textId="77777777" w:rsidR="00A7514C" w:rsidRPr="00A7514C" w:rsidRDefault="00A7514C" w:rsidP="00A7514C">
      <w:pPr>
        <w:spacing w:after="0" w:line="260" w:lineRule="exact"/>
        <w:rPr>
          <w:rFonts w:ascii="Consolas" w:hAnsi="Consolas"/>
        </w:rPr>
      </w:pPr>
    </w:p>
    <w:p w14:paraId="4EEB5D37" w14:textId="3409D8CC" w:rsidR="00A7514C" w:rsidRPr="00A7514C" w:rsidRDefault="00A7514C" w:rsidP="00A7514C">
      <w:pPr>
        <w:spacing w:after="0" w:line="260" w:lineRule="exact"/>
        <w:rPr>
          <w:rFonts w:ascii="Consolas" w:hAnsi="Consolas"/>
        </w:rPr>
      </w:pPr>
      <w:r w:rsidRPr="00A7514C">
        <w:rPr>
          <w:rFonts w:ascii="Consolas" w:hAnsi="Consolas"/>
        </w:rPr>
        <w:lastRenderedPageBreak/>
        <w:t xml:space="preserve">export default class </w:t>
      </w:r>
      <w:r w:rsidR="007A1361">
        <w:rPr>
          <w:rFonts w:ascii="Consolas" w:hAnsi="Consolas"/>
        </w:rPr>
        <w:t>Todos</w:t>
      </w:r>
      <w:r w:rsidRPr="00A7514C">
        <w:rPr>
          <w:rFonts w:ascii="Consolas" w:hAnsi="Consolas"/>
        </w:rPr>
        <w:t xml:space="preserve"> extends React</w:t>
      </w:r>
      <w:r w:rsidRPr="00155CB5">
        <w:rPr>
          <w:rFonts w:ascii="Consolas" w:hAnsi="Consolas"/>
          <w:noProof/>
        </w:rPr>
        <w:t>.Component</w:t>
      </w:r>
      <w:r w:rsidRPr="00A7514C">
        <w:rPr>
          <w:rFonts w:ascii="Consolas" w:hAnsi="Consolas"/>
        </w:rPr>
        <w:t xml:space="preserve"> {</w:t>
      </w:r>
    </w:p>
    <w:p w14:paraId="3663D774" w14:textId="77777777" w:rsidR="00A7514C" w:rsidRPr="00A7514C" w:rsidRDefault="00A7514C" w:rsidP="00A7514C">
      <w:pPr>
        <w:spacing w:after="0" w:line="260" w:lineRule="exact"/>
        <w:rPr>
          <w:rFonts w:ascii="Consolas" w:hAnsi="Consolas"/>
        </w:rPr>
      </w:pPr>
      <w:r w:rsidRPr="00A7514C">
        <w:rPr>
          <w:rFonts w:ascii="Consolas" w:hAnsi="Consolas"/>
        </w:rPr>
        <w:t xml:space="preserve">  constructor() {</w:t>
      </w:r>
    </w:p>
    <w:p w14:paraId="2F4D5A21" w14:textId="77777777" w:rsidR="00A7514C" w:rsidRPr="00A7514C" w:rsidRDefault="00A7514C" w:rsidP="00A7514C">
      <w:pPr>
        <w:spacing w:after="0" w:line="260" w:lineRule="exact"/>
        <w:rPr>
          <w:rFonts w:ascii="Consolas" w:hAnsi="Consolas"/>
        </w:rPr>
      </w:pPr>
      <w:r w:rsidRPr="00A7514C">
        <w:rPr>
          <w:rFonts w:ascii="Consolas" w:hAnsi="Consolas"/>
        </w:rPr>
        <w:t xml:space="preserve">    super();</w:t>
      </w:r>
    </w:p>
    <w:p w14:paraId="4587676C" w14:textId="77777777" w:rsidR="00A7514C" w:rsidRPr="00A7514C" w:rsidRDefault="00A7514C" w:rsidP="00A7514C">
      <w:pPr>
        <w:spacing w:after="0" w:line="260" w:lineRule="exact"/>
        <w:rPr>
          <w:rFonts w:ascii="Consolas" w:hAnsi="Consolas"/>
        </w:rPr>
      </w:pPr>
      <w:r w:rsidRPr="00A7514C">
        <w:rPr>
          <w:rFonts w:ascii="Consolas" w:hAnsi="Consolas"/>
        </w:rPr>
        <w:t xml:space="preserve">    this.state = {</w:t>
      </w:r>
    </w:p>
    <w:p w14:paraId="7697865A" w14:textId="77777777" w:rsidR="00A7514C" w:rsidRPr="00A7514C" w:rsidRDefault="00A7514C" w:rsidP="00A7514C">
      <w:pPr>
        <w:spacing w:after="0" w:line="260" w:lineRule="exact"/>
        <w:rPr>
          <w:rFonts w:ascii="Consolas" w:hAnsi="Consolas"/>
        </w:rPr>
      </w:pPr>
      <w:r w:rsidRPr="00A7514C">
        <w:rPr>
          <w:rFonts w:ascii="Consolas" w:hAnsi="Consolas"/>
        </w:rPr>
        <w:t xml:space="preserve">      todos: TodoStore.getAll()</w:t>
      </w:r>
    </w:p>
    <w:p w14:paraId="2E0A2F05" w14:textId="77777777" w:rsidR="00A7514C" w:rsidRPr="00A7514C" w:rsidRDefault="00A7514C" w:rsidP="00A7514C">
      <w:pPr>
        <w:spacing w:after="0" w:line="260" w:lineRule="exact"/>
        <w:rPr>
          <w:rFonts w:ascii="Consolas" w:hAnsi="Consolas"/>
        </w:rPr>
      </w:pPr>
      <w:r w:rsidRPr="00A7514C">
        <w:rPr>
          <w:rFonts w:ascii="Consolas" w:hAnsi="Consolas"/>
        </w:rPr>
        <w:t xml:space="preserve">    };</w:t>
      </w:r>
    </w:p>
    <w:p w14:paraId="2E3C8930" w14:textId="6D0CE32E" w:rsidR="00A7514C" w:rsidRPr="00A7514C" w:rsidRDefault="00A7514C" w:rsidP="00A7514C">
      <w:pPr>
        <w:spacing w:after="0" w:line="260" w:lineRule="exact"/>
        <w:rPr>
          <w:rFonts w:ascii="Consolas" w:hAnsi="Consolas"/>
        </w:rPr>
      </w:pPr>
      <w:r w:rsidRPr="00A7514C">
        <w:rPr>
          <w:rFonts w:ascii="Consolas" w:hAnsi="Consolas"/>
        </w:rPr>
        <w:t xml:space="preserve">  }</w:t>
      </w:r>
    </w:p>
    <w:p w14:paraId="1B8CE86F" w14:textId="25B00718" w:rsidR="00A7514C" w:rsidRPr="00A7514C" w:rsidRDefault="00A7514C" w:rsidP="00A7514C">
      <w:pPr>
        <w:spacing w:after="0" w:line="260" w:lineRule="exact"/>
        <w:rPr>
          <w:rFonts w:ascii="Consolas" w:hAnsi="Consolas"/>
        </w:rPr>
      </w:pPr>
      <w:r w:rsidRPr="00A7514C">
        <w:rPr>
          <w:rFonts w:ascii="Consolas" w:hAnsi="Consolas"/>
        </w:rPr>
        <w:t xml:space="preserve">  render() {</w:t>
      </w:r>
      <w:r w:rsidR="00480691">
        <w:rPr>
          <w:rFonts w:ascii="Consolas" w:hAnsi="Consolas"/>
        </w:rPr>
        <w:t xml:space="preserve"> /* ... */ </w:t>
      </w:r>
      <w:r w:rsidRPr="00A7514C">
        <w:rPr>
          <w:rFonts w:ascii="Consolas" w:hAnsi="Consolas"/>
        </w:rPr>
        <w:t>}</w:t>
      </w:r>
    </w:p>
    <w:p w14:paraId="307AED8B" w14:textId="32DFFFE6" w:rsidR="00DE6FFF" w:rsidRDefault="00A7514C" w:rsidP="00A7514C">
      <w:pPr>
        <w:spacing w:after="0" w:line="260" w:lineRule="exact"/>
        <w:rPr>
          <w:rFonts w:ascii="Consolas" w:hAnsi="Consolas"/>
        </w:rPr>
      </w:pPr>
      <w:r w:rsidRPr="00A7514C">
        <w:rPr>
          <w:rFonts w:ascii="Consolas" w:hAnsi="Consolas"/>
        </w:rPr>
        <w:t>}</w:t>
      </w:r>
    </w:p>
    <w:p w14:paraId="5668EBDA" w14:textId="122CE71C" w:rsidR="00B13298" w:rsidRDefault="00B13298" w:rsidP="00A7514C">
      <w:pPr>
        <w:spacing w:after="0" w:line="260" w:lineRule="exact"/>
        <w:rPr>
          <w:rFonts w:ascii="Consolas" w:hAnsi="Consolas"/>
        </w:rPr>
      </w:pPr>
    </w:p>
    <w:p w14:paraId="5FAAD9A3" w14:textId="0DAACD62" w:rsidR="00B13298" w:rsidRPr="00B13298" w:rsidRDefault="00B13298" w:rsidP="00A7514C">
      <w:pPr>
        <w:spacing w:after="0" w:line="260" w:lineRule="exact"/>
        <w:rPr>
          <w:rFonts w:asciiTheme="minorHAnsi" w:hAnsiTheme="minorHAnsi"/>
          <w:b/>
        </w:rPr>
      </w:pPr>
      <w:r w:rsidRPr="00B13298">
        <w:rPr>
          <w:rFonts w:asciiTheme="minorHAnsi" w:hAnsiTheme="minorHAnsi"/>
          <w:b/>
        </w:rPr>
        <w:t>REACT FLUX TUTORIAL #10 - Flux Store Events</w:t>
      </w:r>
      <w:r w:rsidR="00AD440C">
        <w:rPr>
          <w:rFonts w:asciiTheme="minorHAnsi" w:hAnsiTheme="minorHAnsi"/>
          <w:b/>
        </w:rPr>
        <w:t>:</w:t>
      </w:r>
    </w:p>
    <w:p w14:paraId="35338191" w14:textId="22EDABAE" w:rsidR="00B13298" w:rsidRDefault="00F83C80" w:rsidP="00A7514C">
      <w:pPr>
        <w:spacing w:after="0" w:line="260" w:lineRule="exact"/>
        <w:rPr>
          <w:rFonts w:asciiTheme="minorHAnsi" w:hAnsiTheme="minorHAnsi"/>
        </w:rPr>
      </w:pPr>
      <w:r>
        <w:rPr>
          <w:rFonts w:asciiTheme="minorHAnsi" w:hAnsiTheme="minorHAnsi"/>
        </w:rPr>
        <w:t>Let’s get the application to be more dynamic so that when our store changes, it emits a change method and then the components can automatically be updated</w:t>
      </w:r>
    </w:p>
    <w:p w14:paraId="12E00948" w14:textId="5693814A" w:rsidR="00142611" w:rsidRDefault="00142611" w:rsidP="00A7514C">
      <w:pPr>
        <w:spacing w:after="0" w:line="260" w:lineRule="exact"/>
        <w:rPr>
          <w:rFonts w:asciiTheme="minorHAnsi" w:hAnsiTheme="minorHAnsi"/>
        </w:rPr>
      </w:pPr>
    </w:p>
    <w:p w14:paraId="26B84328" w14:textId="77777777" w:rsidR="002D7DED" w:rsidRDefault="00095557" w:rsidP="00A7514C">
      <w:pPr>
        <w:spacing w:after="0" w:line="260" w:lineRule="exact"/>
        <w:rPr>
          <w:rFonts w:asciiTheme="minorHAnsi" w:hAnsiTheme="minorHAnsi"/>
        </w:rPr>
      </w:pPr>
      <w:r>
        <w:rPr>
          <w:rFonts w:ascii="Consolas" w:hAnsi="Consolas"/>
        </w:rPr>
        <w:t>/* ./src/js/stores/TodoStore.js */</w:t>
      </w:r>
    </w:p>
    <w:p w14:paraId="3992079B" w14:textId="77777777" w:rsidR="002D7DED" w:rsidRPr="002D7DED" w:rsidRDefault="002D7DED" w:rsidP="002D7DED">
      <w:pPr>
        <w:spacing w:after="0" w:line="260" w:lineRule="exact"/>
        <w:rPr>
          <w:rFonts w:ascii="Consolas" w:hAnsi="Consolas"/>
        </w:rPr>
      </w:pPr>
      <w:r w:rsidRPr="002D7DED">
        <w:rPr>
          <w:rFonts w:ascii="Consolas" w:hAnsi="Consolas"/>
        </w:rPr>
        <w:t>import { EventEmitter } from "events";</w:t>
      </w:r>
    </w:p>
    <w:p w14:paraId="323AA5BF" w14:textId="77777777" w:rsidR="002D7DED" w:rsidRPr="002D7DED" w:rsidRDefault="002D7DED" w:rsidP="002D7DED">
      <w:pPr>
        <w:spacing w:after="0" w:line="260" w:lineRule="exact"/>
        <w:rPr>
          <w:rFonts w:ascii="Consolas" w:hAnsi="Consolas"/>
        </w:rPr>
      </w:pPr>
    </w:p>
    <w:p w14:paraId="0EF5521A" w14:textId="77777777" w:rsidR="002D7DED" w:rsidRPr="002D7DED" w:rsidRDefault="002D7DED" w:rsidP="002D7DED">
      <w:pPr>
        <w:spacing w:after="0" w:line="260" w:lineRule="exact"/>
        <w:rPr>
          <w:rFonts w:ascii="Consolas" w:hAnsi="Consolas"/>
        </w:rPr>
      </w:pPr>
      <w:r w:rsidRPr="002D7DED">
        <w:rPr>
          <w:rFonts w:ascii="Consolas" w:hAnsi="Consolas"/>
        </w:rPr>
        <w:t>class TodoStore extends EventEmitter {</w:t>
      </w:r>
    </w:p>
    <w:p w14:paraId="745B6E62" w14:textId="77777777" w:rsidR="002D7DED" w:rsidRPr="002D7DED" w:rsidRDefault="002D7DED" w:rsidP="002D7DED">
      <w:pPr>
        <w:spacing w:after="0" w:line="260" w:lineRule="exact"/>
        <w:rPr>
          <w:rFonts w:ascii="Consolas" w:hAnsi="Consolas"/>
        </w:rPr>
      </w:pPr>
      <w:r w:rsidRPr="002D7DED">
        <w:rPr>
          <w:rFonts w:ascii="Consolas" w:hAnsi="Consolas"/>
        </w:rPr>
        <w:t xml:space="preserve">  constructor() {</w:t>
      </w:r>
    </w:p>
    <w:p w14:paraId="72A6959E" w14:textId="77777777" w:rsidR="002D7DED" w:rsidRPr="002D7DED" w:rsidRDefault="002D7DED" w:rsidP="002D7DED">
      <w:pPr>
        <w:spacing w:after="0" w:line="260" w:lineRule="exact"/>
        <w:rPr>
          <w:rFonts w:ascii="Consolas" w:hAnsi="Consolas"/>
        </w:rPr>
      </w:pPr>
      <w:r w:rsidRPr="002D7DED">
        <w:rPr>
          <w:rFonts w:ascii="Consolas" w:hAnsi="Consolas"/>
        </w:rPr>
        <w:t xml:space="preserve">    super()</w:t>
      </w:r>
    </w:p>
    <w:p w14:paraId="7BC6BD84" w14:textId="77777777" w:rsidR="002D7DED" w:rsidRPr="002D7DED" w:rsidRDefault="002D7DED" w:rsidP="002D7DED">
      <w:pPr>
        <w:spacing w:after="0" w:line="260" w:lineRule="exact"/>
        <w:rPr>
          <w:rFonts w:ascii="Consolas" w:hAnsi="Consolas"/>
        </w:rPr>
      </w:pPr>
      <w:r w:rsidRPr="002D7DED">
        <w:rPr>
          <w:rFonts w:ascii="Consolas" w:hAnsi="Consolas"/>
        </w:rPr>
        <w:t xml:space="preserve">    this.todos = [</w:t>
      </w:r>
    </w:p>
    <w:p w14:paraId="1261592E" w14:textId="77777777" w:rsidR="002D7DED" w:rsidRPr="002D7DED" w:rsidRDefault="002D7DED" w:rsidP="002D7DED">
      <w:pPr>
        <w:spacing w:after="0" w:line="260" w:lineRule="exact"/>
        <w:rPr>
          <w:rFonts w:ascii="Consolas" w:hAnsi="Consolas"/>
        </w:rPr>
      </w:pPr>
      <w:r w:rsidRPr="002D7DED">
        <w:rPr>
          <w:rFonts w:ascii="Consolas" w:hAnsi="Consolas"/>
        </w:rPr>
        <w:t xml:space="preserve">      {</w:t>
      </w:r>
    </w:p>
    <w:p w14:paraId="3BA706AA" w14:textId="77777777" w:rsidR="002D7DED" w:rsidRPr="002D7DED" w:rsidRDefault="002D7DED" w:rsidP="002D7DED">
      <w:pPr>
        <w:spacing w:after="0" w:line="260" w:lineRule="exact"/>
        <w:rPr>
          <w:rFonts w:ascii="Consolas" w:hAnsi="Consolas"/>
        </w:rPr>
      </w:pPr>
      <w:r w:rsidRPr="002D7DED">
        <w:rPr>
          <w:rFonts w:ascii="Consolas" w:hAnsi="Consolas"/>
        </w:rPr>
        <w:t xml:space="preserve">        id: 113464613,</w:t>
      </w:r>
    </w:p>
    <w:p w14:paraId="11B77024" w14:textId="77777777" w:rsidR="002D7DED" w:rsidRPr="002D7DED" w:rsidRDefault="002D7DED" w:rsidP="002D7DED">
      <w:pPr>
        <w:spacing w:after="0" w:line="260" w:lineRule="exact"/>
        <w:rPr>
          <w:rFonts w:ascii="Consolas" w:hAnsi="Consolas"/>
        </w:rPr>
      </w:pPr>
      <w:r w:rsidRPr="002D7DED">
        <w:rPr>
          <w:rFonts w:ascii="Consolas" w:hAnsi="Consolas"/>
        </w:rPr>
        <w:t xml:space="preserve">        text: "Go Shopping",</w:t>
      </w:r>
    </w:p>
    <w:p w14:paraId="4555DA63" w14:textId="77777777" w:rsidR="002D7DED" w:rsidRPr="002D7DED" w:rsidRDefault="002D7DED" w:rsidP="002D7DED">
      <w:pPr>
        <w:spacing w:after="0" w:line="260" w:lineRule="exact"/>
        <w:rPr>
          <w:rFonts w:ascii="Consolas" w:hAnsi="Consolas"/>
        </w:rPr>
      </w:pPr>
      <w:r w:rsidRPr="002D7DED">
        <w:rPr>
          <w:rFonts w:ascii="Consolas" w:hAnsi="Consolas"/>
        </w:rPr>
        <w:t xml:space="preserve">        complete: false</w:t>
      </w:r>
    </w:p>
    <w:p w14:paraId="09A7E27B" w14:textId="77777777" w:rsidR="002D7DED" w:rsidRPr="002D7DED" w:rsidRDefault="002D7DED" w:rsidP="002D7DED">
      <w:pPr>
        <w:spacing w:after="0" w:line="260" w:lineRule="exact"/>
        <w:rPr>
          <w:rFonts w:ascii="Consolas" w:hAnsi="Consolas"/>
        </w:rPr>
      </w:pPr>
      <w:r w:rsidRPr="002D7DED">
        <w:rPr>
          <w:rFonts w:ascii="Consolas" w:hAnsi="Consolas"/>
        </w:rPr>
        <w:t xml:space="preserve">      },</w:t>
      </w:r>
    </w:p>
    <w:p w14:paraId="08A84C59" w14:textId="77777777" w:rsidR="002D7DED" w:rsidRPr="002D7DED" w:rsidRDefault="002D7DED" w:rsidP="002D7DED">
      <w:pPr>
        <w:spacing w:after="0" w:line="260" w:lineRule="exact"/>
        <w:rPr>
          <w:rFonts w:ascii="Consolas" w:hAnsi="Consolas"/>
        </w:rPr>
      </w:pPr>
      <w:r w:rsidRPr="002D7DED">
        <w:rPr>
          <w:rFonts w:ascii="Consolas" w:hAnsi="Consolas"/>
        </w:rPr>
        <w:t xml:space="preserve">      {</w:t>
      </w:r>
    </w:p>
    <w:p w14:paraId="3B85A6A2" w14:textId="77777777" w:rsidR="002D7DED" w:rsidRPr="002D7DED" w:rsidRDefault="002D7DED" w:rsidP="002D7DED">
      <w:pPr>
        <w:spacing w:after="0" w:line="260" w:lineRule="exact"/>
        <w:rPr>
          <w:rFonts w:ascii="Consolas" w:hAnsi="Consolas"/>
        </w:rPr>
      </w:pPr>
      <w:r w:rsidRPr="002D7DED">
        <w:rPr>
          <w:rFonts w:ascii="Consolas" w:hAnsi="Consolas"/>
        </w:rPr>
        <w:t xml:space="preserve">        id: 235684679,</w:t>
      </w:r>
    </w:p>
    <w:p w14:paraId="11566674" w14:textId="77777777" w:rsidR="002D7DED" w:rsidRPr="002D7DED" w:rsidRDefault="002D7DED" w:rsidP="002D7DED">
      <w:pPr>
        <w:spacing w:after="0" w:line="260" w:lineRule="exact"/>
        <w:rPr>
          <w:rFonts w:ascii="Consolas" w:hAnsi="Consolas"/>
        </w:rPr>
      </w:pPr>
      <w:r w:rsidRPr="002D7DED">
        <w:rPr>
          <w:rFonts w:ascii="Consolas" w:hAnsi="Consolas"/>
        </w:rPr>
        <w:t xml:space="preserve">        text: "Pay Water Bill",</w:t>
      </w:r>
    </w:p>
    <w:p w14:paraId="3AA51C33" w14:textId="77777777" w:rsidR="002D7DED" w:rsidRPr="002D7DED" w:rsidRDefault="002D7DED" w:rsidP="002D7DED">
      <w:pPr>
        <w:spacing w:after="0" w:line="260" w:lineRule="exact"/>
        <w:rPr>
          <w:rFonts w:ascii="Consolas" w:hAnsi="Consolas"/>
        </w:rPr>
      </w:pPr>
      <w:r w:rsidRPr="002D7DED">
        <w:rPr>
          <w:rFonts w:ascii="Consolas" w:hAnsi="Consolas"/>
        </w:rPr>
        <w:t xml:space="preserve">        complete: false</w:t>
      </w:r>
    </w:p>
    <w:p w14:paraId="6B37A2DF" w14:textId="77777777" w:rsidR="002D7DED" w:rsidRPr="002D7DED" w:rsidRDefault="002D7DED" w:rsidP="002D7DED">
      <w:pPr>
        <w:spacing w:after="0" w:line="260" w:lineRule="exact"/>
        <w:rPr>
          <w:rFonts w:ascii="Consolas" w:hAnsi="Consolas"/>
        </w:rPr>
      </w:pPr>
      <w:r w:rsidRPr="002D7DED">
        <w:rPr>
          <w:rFonts w:ascii="Consolas" w:hAnsi="Consolas"/>
        </w:rPr>
        <w:t xml:space="preserve">      },</w:t>
      </w:r>
    </w:p>
    <w:p w14:paraId="507036C1" w14:textId="77777777" w:rsidR="002D7DED" w:rsidRPr="002D7DED" w:rsidRDefault="002D7DED" w:rsidP="002D7DED">
      <w:pPr>
        <w:spacing w:after="0" w:line="260" w:lineRule="exact"/>
        <w:rPr>
          <w:rFonts w:ascii="Consolas" w:hAnsi="Consolas"/>
        </w:rPr>
      </w:pPr>
      <w:r w:rsidRPr="002D7DED">
        <w:rPr>
          <w:rFonts w:ascii="Consolas" w:hAnsi="Consolas"/>
        </w:rPr>
        <w:t xml:space="preserve">    ];</w:t>
      </w:r>
    </w:p>
    <w:p w14:paraId="7BF159C2" w14:textId="77777777" w:rsidR="002D7DED" w:rsidRPr="002D7DED" w:rsidRDefault="002D7DED" w:rsidP="002D7DED">
      <w:pPr>
        <w:spacing w:after="0" w:line="260" w:lineRule="exact"/>
        <w:rPr>
          <w:rFonts w:ascii="Consolas" w:hAnsi="Consolas"/>
        </w:rPr>
      </w:pPr>
      <w:r w:rsidRPr="002D7DED">
        <w:rPr>
          <w:rFonts w:ascii="Consolas" w:hAnsi="Consolas"/>
        </w:rPr>
        <w:t xml:space="preserve">  }</w:t>
      </w:r>
    </w:p>
    <w:p w14:paraId="750D6AE6" w14:textId="77777777" w:rsidR="002D7DED" w:rsidRPr="002D7DED" w:rsidRDefault="002D7DED" w:rsidP="002D7DED">
      <w:pPr>
        <w:spacing w:after="0" w:line="260" w:lineRule="exact"/>
        <w:rPr>
          <w:rFonts w:ascii="Consolas" w:hAnsi="Consolas"/>
        </w:rPr>
      </w:pPr>
    </w:p>
    <w:p w14:paraId="1ECAEA79" w14:textId="77777777" w:rsidR="002D7DED" w:rsidRPr="002D7DED" w:rsidRDefault="002D7DED" w:rsidP="002D7DED">
      <w:pPr>
        <w:spacing w:after="0" w:line="260" w:lineRule="exact"/>
        <w:rPr>
          <w:rFonts w:ascii="Consolas" w:hAnsi="Consolas"/>
        </w:rPr>
      </w:pPr>
      <w:r w:rsidRPr="002D7DED">
        <w:rPr>
          <w:rFonts w:ascii="Consolas" w:hAnsi="Consolas"/>
        </w:rPr>
        <w:t xml:space="preserve">  createTodo(text) { // A newly added method</w:t>
      </w:r>
    </w:p>
    <w:p w14:paraId="6991F39B" w14:textId="77777777" w:rsidR="002D7DED" w:rsidRPr="002D7DED" w:rsidRDefault="002D7DED" w:rsidP="002D7DED">
      <w:pPr>
        <w:spacing w:after="0" w:line="260" w:lineRule="exact"/>
        <w:rPr>
          <w:rFonts w:ascii="Consolas" w:hAnsi="Consolas"/>
        </w:rPr>
      </w:pPr>
      <w:r w:rsidRPr="002D7DED">
        <w:rPr>
          <w:rFonts w:ascii="Consolas" w:hAnsi="Consolas"/>
        </w:rPr>
        <w:t xml:space="preserve">    const id = Date.now(); // Date.now() returns the time stamp</w:t>
      </w:r>
    </w:p>
    <w:p w14:paraId="1F3B5E5F" w14:textId="77777777" w:rsidR="002D7DED" w:rsidRPr="002D7DED" w:rsidRDefault="002D7DED" w:rsidP="002D7DED">
      <w:pPr>
        <w:spacing w:after="0" w:line="260" w:lineRule="exact"/>
        <w:rPr>
          <w:rFonts w:ascii="Consolas" w:hAnsi="Consolas"/>
        </w:rPr>
      </w:pPr>
      <w:r w:rsidRPr="002D7DED">
        <w:rPr>
          <w:rFonts w:ascii="Consolas" w:hAnsi="Consolas"/>
        </w:rPr>
        <w:t xml:space="preserve">    this.todos.push({</w:t>
      </w:r>
    </w:p>
    <w:p w14:paraId="43A02CEA" w14:textId="77777777" w:rsidR="002D7DED" w:rsidRPr="002D7DED" w:rsidRDefault="002D7DED" w:rsidP="002D7DED">
      <w:pPr>
        <w:spacing w:after="0" w:line="260" w:lineRule="exact"/>
        <w:rPr>
          <w:rFonts w:ascii="Consolas" w:hAnsi="Consolas"/>
        </w:rPr>
      </w:pPr>
      <w:r w:rsidRPr="002D7DED">
        <w:rPr>
          <w:rFonts w:ascii="Consolas" w:hAnsi="Consolas"/>
        </w:rPr>
        <w:t xml:space="preserve">      id,</w:t>
      </w:r>
    </w:p>
    <w:p w14:paraId="72E7F501" w14:textId="77777777" w:rsidR="002D7DED" w:rsidRPr="002D7DED" w:rsidRDefault="002D7DED" w:rsidP="002D7DED">
      <w:pPr>
        <w:spacing w:after="0" w:line="260" w:lineRule="exact"/>
        <w:rPr>
          <w:rFonts w:ascii="Consolas" w:hAnsi="Consolas"/>
        </w:rPr>
      </w:pPr>
      <w:r w:rsidRPr="002D7DED">
        <w:rPr>
          <w:rFonts w:ascii="Consolas" w:hAnsi="Consolas"/>
        </w:rPr>
        <w:t xml:space="preserve">      text,</w:t>
      </w:r>
    </w:p>
    <w:p w14:paraId="47AF2C10" w14:textId="77777777" w:rsidR="002D7DED" w:rsidRPr="002D7DED" w:rsidRDefault="002D7DED" w:rsidP="002D7DED">
      <w:pPr>
        <w:spacing w:after="0" w:line="260" w:lineRule="exact"/>
        <w:rPr>
          <w:rFonts w:ascii="Consolas" w:hAnsi="Consolas"/>
        </w:rPr>
      </w:pPr>
      <w:r w:rsidRPr="002D7DED">
        <w:rPr>
          <w:rFonts w:ascii="Consolas" w:hAnsi="Consolas"/>
        </w:rPr>
        <w:t xml:space="preserve">      complete: false,</w:t>
      </w:r>
    </w:p>
    <w:p w14:paraId="263A2FAA" w14:textId="77777777" w:rsidR="002D7DED" w:rsidRPr="002D7DED" w:rsidRDefault="002D7DED" w:rsidP="002D7DED">
      <w:pPr>
        <w:spacing w:after="0" w:line="260" w:lineRule="exact"/>
        <w:rPr>
          <w:rFonts w:ascii="Consolas" w:hAnsi="Consolas"/>
        </w:rPr>
      </w:pPr>
      <w:r w:rsidRPr="002D7DED">
        <w:rPr>
          <w:rFonts w:ascii="Consolas" w:hAnsi="Consolas"/>
        </w:rPr>
        <w:t xml:space="preserve">    })</w:t>
      </w:r>
    </w:p>
    <w:p w14:paraId="21435C09" w14:textId="77777777" w:rsidR="002D7DED" w:rsidRPr="002D7DED" w:rsidRDefault="002D7DED" w:rsidP="002D7DED">
      <w:pPr>
        <w:spacing w:after="0" w:line="260" w:lineRule="exact"/>
        <w:rPr>
          <w:rFonts w:ascii="Consolas" w:hAnsi="Consolas"/>
        </w:rPr>
      </w:pPr>
      <w:r w:rsidRPr="002D7DED">
        <w:rPr>
          <w:rFonts w:ascii="Consolas" w:hAnsi="Consolas"/>
        </w:rPr>
        <w:t xml:space="preserve">    this.emit("change");</w:t>
      </w:r>
    </w:p>
    <w:p w14:paraId="302E7F7D" w14:textId="77777777" w:rsidR="002D7DED" w:rsidRPr="002D7DED" w:rsidRDefault="002D7DED" w:rsidP="002D7DED">
      <w:pPr>
        <w:spacing w:after="0" w:line="260" w:lineRule="exact"/>
        <w:rPr>
          <w:rFonts w:ascii="Consolas" w:hAnsi="Consolas"/>
        </w:rPr>
      </w:pPr>
      <w:r w:rsidRPr="002D7DED">
        <w:rPr>
          <w:rFonts w:ascii="Consolas" w:hAnsi="Consolas"/>
        </w:rPr>
        <w:t xml:space="preserve">    // We fire off a change event</w:t>
      </w:r>
    </w:p>
    <w:p w14:paraId="02DDBD6C" w14:textId="77777777" w:rsidR="002D7DED" w:rsidRPr="002D7DED" w:rsidRDefault="002D7DED" w:rsidP="002D7DED">
      <w:pPr>
        <w:spacing w:after="0" w:line="260" w:lineRule="exact"/>
        <w:rPr>
          <w:rFonts w:ascii="Consolas" w:hAnsi="Consolas"/>
        </w:rPr>
      </w:pPr>
      <w:r w:rsidRPr="002D7DED">
        <w:rPr>
          <w:rFonts w:ascii="Consolas" w:hAnsi="Consolas"/>
        </w:rPr>
        <w:t xml:space="preserve">  }</w:t>
      </w:r>
    </w:p>
    <w:p w14:paraId="0FB89800" w14:textId="77777777" w:rsidR="002D7DED" w:rsidRPr="002D7DED" w:rsidRDefault="002D7DED" w:rsidP="002D7DED">
      <w:pPr>
        <w:spacing w:after="0" w:line="260" w:lineRule="exact"/>
        <w:rPr>
          <w:rFonts w:ascii="Consolas" w:hAnsi="Consolas"/>
        </w:rPr>
      </w:pPr>
    </w:p>
    <w:p w14:paraId="37AC0195" w14:textId="77777777" w:rsidR="002D7DED" w:rsidRPr="002D7DED" w:rsidRDefault="002D7DED" w:rsidP="002D7DED">
      <w:pPr>
        <w:spacing w:after="0" w:line="260" w:lineRule="exact"/>
        <w:rPr>
          <w:rFonts w:ascii="Consolas" w:hAnsi="Consolas"/>
        </w:rPr>
      </w:pPr>
      <w:r w:rsidRPr="002D7DED">
        <w:rPr>
          <w:rFonts w:ascii="Consolas" w:hAnsi="Consolas"/>
        </w:rPr>
        <w:t xml:space="preserve">  getAll() {</w:t>
      </w:r>
    </w:p>
    <w:p w14:paraId="5CC589D8" w14:textId="77777777" w:rsidR="002D7DED" w:rsidRPr="002D7DED" w:rsidRDefault="002D7DED" w:rsidP="002D7DED">
      <w:pPr>
        <w:spacing w:after="0" w:line="260" w:lineRule="exact"/>
        <w:rPr>
          <w:rFonts w:ascii="Consolas" w:hAnsi="Consolas"/>
        </w:rPr>
      </w:pPr>
      <w:r w:rsidRPr="002D7DED">
        <w:rPr>
          <w:rFonts w:ascii="Consolas" w:hAnsi="Consolas"/>
        </w:rPr>
        <w:t xml:space="preserve">    return this.todos;</w:t>
      </w:r>
    </w:p>
    <w:p w14:paraId="2145FFB5" w14:textId="77777777" w:rsidR="002D7DED" w:rsidRPr="002D7DED" w:rsidRDefault="002D7DED" w:rsidP="002D7DED">
      <w:pPr>
        <w:spacing w:after="0" w:line="260" w:lineRule="exact"/>
        <w:rPr>
          <w:rFonts w:ascii="Consolas" w:hAnsi="Consolas"/>
        </w:rPr>
      </w:pPr>
      <w:r w:rsidRPr="002D7DED">
        <w:rPr>
          <w:rFonts w:ascii="Consolas" w:hAnsi="Consolas"/>
        </w:rPr>
        <w:t xml:space="preserve">  }</w:t>
      </w:r>
    </w:p>
    <w:p w14:paraId="156F8D3C" w14:textId="77777777" w:rsidR="002D7DED" w:rsidRPr="002D7DED" w:rsidRDefault="002D7DED" w:rsidP="002D7DED">
      <w:pPr>
        <w:spacing w:after="0" w:line="260" w:lineRule="exact"/>
        <w:rPr>
          <w:rFonts w:ascii="Consolas" w:hAnsi="Consolas"/>
        </w:rPr>
      </w:pPr>
      <w:r w:rsidRPr="002D7DED">
        <w:rPr>
          <w:rFonts w:ascii="Consolas" w:hAnsi="Consolas"/>
        </w:rPr>
        <w:t>}</w:t>
      </w:r>
    </w:p>
    <w:p w14:paraId="7389FF66" w14:textId="77777777" w:rsidR="002D7DED" w:rsidRPr="002D7DED" w:rsidRDefault="002D7DED" w:rsidP="002D7DED">
      <w:pPr>
        <w:spacing w:after="0" w:line="260" w:lineRule="exact"/>
        <w:rPr>
          <w:rFonts w:ascii="Consolas" w:hAnsi="Consolas"/>
        </w:rPr>
      </w:pPr>
    </w:p>
    <w:p w14:paraId="1017ECA3" w14:textId="77777777" w:rsidR="002D7DED" w:rsidRPr="002D7DED" w:rsidRDefault="002D7DED" w:rsidP="002D7DED">
      <w:pPr>
        <w:spacing w:after="0" w:line="260" w:lineRule="exact"/>
        <w:rPr>
          <w:rFonts w:ascii="Consolas" w:hAnsi="Consolas"/>
        </w:rPr>
      </w:pPr>
      <w:r w:rsidRPr="002D7DED">
        <w:rPr>
          <w:rFonts w:ascii="Consolas" w:hAnsi="Consolas"/>
        </w:rPr>
        <w:t>const todoStore = new TodoStore;</w:t>
      </w:r>
    </w:p>
    <w:p w14:paraId="73AE19E5" w14:textId="77777777" w:rsidR="00B84D50" w:rsidRDefault="002D7DED" w:rsidP="002D7DED">
      <w:pPr>
        <w:spacing w:after="0" w:line="260" w:lineRule="exact"/>
        <w:rPr>
          <w:rFonts w:ascii="Consolas" w:hAnsi="Consolas"/>
        </w:rPr>
      </w:pPr>
      <w:r w:rsidRPr="002D7DED">
        <w:rPr>
          <w:rFonts w:ascii="Consolas" w:hAnsi="Consolas"/>
        </w:rPr>
        <w:t>window.todoStore = todoStore</w:t>
      </w:r>
    </w:p>
    <w:p w14:paraId="00DDD102" w14:textId="174E2A16" w:rsidR="002D7DED" w:rsidRPr="002D7DED" w:rsidRDefault="002D7DED" w:rsidP="002D7DED">
      <w:pPr>
        <w:spacing w:after="0" w:line="260" w:lineRule="exact"/>
        <w:rPr>
          <w:rFonts w:ascii="Consolas" w:hAnsi="Consolas"/>
        </w:rPr>
      </w:pPr>
      <w:r w:rsidRPr="002D7DED">
        <w:rPr>
          <w:rFonts w:ascii="Consolas" w:hAnsi="Consolas"/>
        </w:rPr>
        <w:t>// We expose the todoStore globally in order to test</w:t>
      </w:r>
      <w:r w:rsidR="00B84D50">
        <w:rPr>
          <w:rFonts w:ascii="Consolas" w:hAnsi="Consolas"/>
        </w:rPr>
        <w:t xml:space="preserve"> only</w:t>
      </w:r>
    </w:p>
    <w:p w14:paraId="5E4EFEE3" w14:textId="3CB7D11D" w:rsidR="002D7DED" w:rsidRDefault="002D7DED" w:rsidP="002D7DED">
      <w:pPr>
        <w:spacing w:after="0" w:line="260" w:lineRule="exact"/>
        <w:rPr>
          <w:rFonts w:ascii="Consolas" w:hAnsi="Consolas"/>
        </w:rPr>
      </w:pPr>
      <w:r w:rsidRPr="002D7DED">
        <w:rPr>
          <w:rFonts w:ascii="Consolas" w:hAnsi="Consolas"/>
        </w:rPr>
        <w:t>export default todoStore;</w:t>
      </w:r>
    </w:p>
    <w:p w14:paraId="72DE1315" w14:textId="793FA384" w:rsidR="00B84D50" w:rsidRDefault="00B84D50" w:rsidP="002D7DED">
      <w:pPr>
        <w:spacing w:after="0" w:line="260" w:lineRule="exact"/>
        <w:rPr>
          <w:rFonts w:ascii="Consolas" w:hAnsi="Consolas"/>
        </w:rPr>
      </w:pPr>
    </w:p>
    <w:p w14:paraId="1970E708" w14:textId="071BE4BC" w:rsidR="00B84D50" w:rsidRDefault="00B84D50" w:rsidP="002D7DED">
      <w:pPr>
        <w:spacing w:after="0" w:line="260" w:lineRule="exact"/>
        <w:rPr>
          <w:rFonts w:ascii="Consolas" w:hAnsi="Consolas"/>
        </w:rPr>
      </w:pPr>
      <w:r w:rsidRPr="00B84D50">
        <w:rPr>
          <w:rFonts w:ascii="Consolas" w:hAnsi="Consolas"/>
        </w:rPr>
        <w:t>/* ./src/js/components/Todo.js */</w:t>
      </w:r>
    </w:p>
    <w:p w14:paraId="0EEC6D3D" w14:textId="77777777" w:rsidR="00B84D50" w:rsidRPr="00B84D50" w:rsidRDefault="00B84D50" w:rsidP="00B84D50">
      <w:pPr>
        <w:spacing w:after="0" w:line="260" w:lineRule="exact"/>
        <w:rPr>
          <w:rFonts w:ascii="Consolas" w:hAnsi="Consolas"/>
        </w:rPr>
      </w:pPr>
      <w:r w:rsidRPr="00B84D50">
        <w:rPr>
          <w:rFonts w:ascii="Consolas" w:hAnsi="Consolas"/>
        </w:rPr>
        <w:t>import React from "react";</w:t>
      </w:r>
    </w:p>
    <w:p w14:paraId="1F276AF2" w14:textId="77777777" w:rsidR="00B84D50" w:rsidRPr="00B84D50" w:rsidRDefault="00B84D50" w:rsidP="00B84D50">
      <w:pPr>
        <w:spacing w:after="0" w:line="260" w:lineRule="exact"/>
        <w:rPr>
          <w:rFonts w:ascii="Consolas" w:hAnsi="Consolas"/>
        </w:rPr>
      </w:pPr>
    </w:p>
    <w:p w14:paraId="463E78B7" w14:textId="77777777" w:rsidR="00B84D50" w:rsidRPr="00B84D50" w:rsidRDefault="00B84D50" w:rsidP="00B84D50">
      <w:pPr>
        <w:spacing w:after="0" w:line="260" w:lineRule="exact"/>
        <w:rPr>
          <w:rFonts w:ascii="Consolas" w:hAnsi="Consolas"/>
        </w:rPr>
      </w:pPr>
      <w:r w:rsidRPr="00B84D50">
        <w:rPr>
          <w:rFonts w:ascii="Consolas" w:hAnsi="Consolas"/>
        </w:rPr>
        <w:t>import Todo from "../components/Todo";</w:t>
      </w:r>
    </w:p>
    <w:p w14:paraId="65A9E429" w14:textId="77777777" w:rsidR="00B84D50" w:rsidRPr="00B84D50" w:rsidRDefault="00B84D50" w:rsidP="00B84D50">
      <w:pPr>
        <w:spacing w:after="0" w:line="260" w:lineRule="exact"/>
        <w:rPr>
          <w:rFonts w:ascii="Consolas" w:hAnsi="Consolas"/>
        </w:rPr>
      </w:pPr>
      <w:r w:rsidRPr="00B84D50">
        <w:rPr>
          <w:rFonts w:ascii="Consolas" w:hAnsi="Consolas"/>
        </w:rPr>
        <w:lastRenderedPageBreak/>
        <w:t>import TodoStore from "../stores/TodoStore";</w:t>
      </w:r>
    </w:p>
    <w:p w14:paraId="41A2F760" w14:textId="77777777" w:rsidR="00B84D50" w:rsidRPr="00B84D50" w:rsidRDefault="00B84D50" w:rsidP="00B84D50">
      <w:pPr>
        <w:spacing w:after="0" w:line="260" w:lineRule="exact"/>
        <w:rPr>
          <w:rFonts w:ascii="Consolas" w:hAnsi="Consolas"/>
        </w:rPr>
      </w:pPr>
    </w:p>
    <w:p w14:paraId="23F8E8BB" w14:textId="77777777" w:rsidR="00B84D50" w:rsidRPr="00B84D50" w:rsidRDefault="00B84D50" w:rsidP="00B84D50">
      <w:pPr>
        <w:spacing w:after="0" w:line="260" w:lineRule="exact"/>
        <w:rPr>
          <w:rFonts w:ascii="Consolas" w:hAnsi="Consolas"/>
        </w:rPr>
      </w:pPr>
      <w:r w:rsidRPr="00B84D50">
        <w:rPr>
          <w:rFonts w:ascii="Consolas" w:hAnsi="Consolas"/>
        </w:rPr>
        <w:t>export default class Todos extends React</w:t>
      </w:r>
      <w:r w:rsidRPr="00155CB5">
        <w:rPr>
          <w:rFonts w:ascii="Consolas" w:hAnsi="Consolas"/>
          <w:noProof/>
        </w:rPr>
        <w:t>.Component</w:t>
      </w:r>
      <w:r w:rsidRPr="00B84D50">
        <w:rPr>
          <w:rFonts w:ascii="Consolas" w:hAnsi="Consolas"/>
        </w:rPr>
        <w:t xml:space="preserve"> {</w:t>
      </w:r>
    </w:p>
    <w:p w14:paraId="1F051305" w14:textId="77777777" w:rsidR="00B84D50" w:rsidRPr="00B84D50" w:rsidRDefault="00B84D50" w:rsidP="00B84D50">
      <w:pPr>
        <w:spacing w:after="0" w:line="260" w:lineRule="exact"/>
        <w:rPr>
          <w:rFonts w:ascii="Consolas" w:hAnsi="Consolas"/>
        </w:rPr>
      </w:pPr>
      <w:r w:rsidRPr="00B84D50">
        <w:rPr>
          <w:rFonts w:ascii="Consolas" w:hAnsi="Consolas"/>
        </w:rPr>
        <w:t xml:space="preserve">  constructor() {</w:t>
      </w:r>
    </w:p>
    <w:p w14:paraId="20B76C6D" w14:textId="77777777" w:rsidR="00B84D50" w:rsidRPr="00B84D50" w:rsidRDefault="00B84D50" w:rsidP="00B84D50">
      <w:pPr>
        <w:spacing w:after="0" w:line="260" w:lineRule="exact"/>
        <w:rPr>
          <w:rFonts w:ascii="Consolas" w:hAnsi="Consolas"/>
        </w:rPr>
      </w:pPr>
      <w:r w:rsidRPr="00B84D50">
        <w:rPr>
          <w:rFonts w:ascii="Consolas" w:hAnsi="Consolas"/>
        </w:rPr>
        <w:t xml:space="preserve">    super();</w:t>
      </w:r>
    </w:p>
    <w:p w14:paraId="37C7619F" w14:textId="77777777" w:rsidR="00B84D50" w:rsidRPr="00B84D50" w:rsidRDefault="00B84D50" w:rsidP="00B84D50">
      <w:pPr>
        <w:spacing w:after="0" w:line="260" w:lineRule="exact"/>
        <w:rPr>
          <w:rFonts w:ascii="Consolas" w:hAnsi="Consolas"/>
        </w:rPr>
      </w:pPr>
      <w:r w:rsidRPr="00B84D50">
        <w:rPr>
          <w:rFonts w:ascii="Consolas" w:hAnsi="Consolas"/>
        </w:rPr>
        <w:t xml:space="preserve">    this.state = {</w:t>
      </w:r>
    </w:p>
    <w:p w14:paraId="76F8EA4C" w14:textId="77777777" w:rsidR="00B84D50" w:rsidRPr="00B84D50" w:rsidRDefault="00B84D50" w:rsidP="00B84D50">
      <w:pPr>
        <w:spacing w:after="0" w:line="260" w:lineRule="exact"/>
        <w:rPr>
          <w:rFonts w:ascii="Consolas" w:hAnsi="Consolas"/>
        </w:rPr>
      </w:pPr>
      <w:r w:rsidRPr="00B84D50">
        <w:rPr>
          <w:rFonts w:ascii="Consolas" w:hAnsi="Consolas"/>
        </w:rPr>
        <w:t xml:space="preserve">      todos: TodoStore.getAll(),</w:t>
      </w:r>
    </w:p>
    <w:p w14:paraId="46416822" w14:textId="77777777" w:rsidR="00B84D50" w:rsidRPr="00B84D50" w:rsidRDefault="00B84D50" w:rsidP="00B84D50">
      <w:pPr>
        <w:spacing w:after="0" w:line="260" w:lineRule="exact"/>
        <w:rPr>
          <w:rFonts w:ascii="Consolas" w:hAnsi="Consolas"/>
        </w:rPr>
      </w:pPr>
      <w:r w:rsidRPr="00B84D50">
        <w:rPr>
          <w:rFonts w:ascii="Consolas" w:hAnsi="Consolas"/>
        </w:rPr>
        <w:t xml:space="preserve">    };</w:t>
      </w:r>
    </w:p>
    <w:p w14:paraId="5644CA60" w14:textId="77777777" w:rsidR="00B84D50" w:rsidRPr="00B84D50" w:rsidRDefault="00B84D50" w:rsidP="00B84D50">
      <w:pPr>
        <w:spacing w:after="0" w:line="260" w:lineRule="exact"/>
        <w:rPr>
          <w:rFonts w:ascii="Consolas" w:hAnsi="Consolas"/>
        </w:rPr>
      </w:pPr>
      <w:r w:rsidRPr="00B84D50">
        <w:rPr>
          <w:rFonts w:ascii="Consolas" w:hAnsi="Consolas"/>
        </w:rPr>
        <w:t xml:space="preserve">  }</w:t>
      </w:r>
    </w:p>
    <w:p w14:paraId="28149F8A" w14:textId="77777777" w:rsidR="00B84D50" w:rsidRPr="00B84D50" w:rsidRDefault="00B84D50" w:rsidP="00B84D50">
      <w:pPr>
        <w:spacing w:after="0" w:line="260" w:lineRule="exact"/>
        <w:rPr>
          <w:rFonts w:ascii="Consolas" w:hAnsi="Consolas"/>
        </w:rPr>
      </w:pPr>
    </w:p>
    <w:p w14:paraId="3A3942BB" w14:textId="77777777" w:rsidR="00B84D50" w:rsidRPr="00B84D50" w:rsidRDefault="00B84D50" w:rsidP="00B84D50">
      <w:pPr>
        <w:spacing w:after="0" w:line="260" w:lineRule="exact"/>
        <w:rPr>
          <w:rFonts w:ascii="Consolas" w:hAnsi="Consolas"/>
        </w:rPr>
      </w:pPr>
      <w:r w:rsidRPr="00B84D50">
        <w:rPr>
          <w:rFonts w:ascii="Consolas" w:hAnsi="Consolas"/>
        </w:rPr>
        <w:t xml:space="preserve">  componentWillMount() {</w:t>
      </w:r>
    </w:p>
    <w:p w14:paraId="76944F89" w14:textId="77777777" w:rsidR="00B84D50" w:rsidRDefault="00B84D50" w:rsidP="00B84D50">
      <w:pPr>
        <w:spacing w:after="0" w:line="260" w:lineRule="exact"/>
        <w:rPr>
          <w:rFonts w:ascii="Consolas" w:hAnsi="Consolas"/>
        </w:rPr>
      </w:pPr>
      <w:r w:rsidRPr="00B84D50">
        <w:rPr>
          <w:rFonts w:ascii="Consolas" w:hAnsi="Consolas"/>
        </w:rPr>
        <w:t xml:space="preserve">    // Whenever the component is about to render to the DOM for the first time,</w:t>
      </w:r>
    </w:p>
    <w:p w14:paraId="41C1D25B" w14:textId="3DB5560D" w:rsidR="00B84D50" w:rsidRPr="00B84D50" w:rsidRDefault="00B84D50" w:rsidP="00B84D50">
      <w:pPr>
        <w:spacing w:after="0" w:line="260" w:lineRule="exact"/>
        <w:rPr>
          <w:rFonts w:ascii="Consolas" w:hAnsi="Consolas"/>
        </w:rPr>
      </w:pPr>
      <w:r>
        <w:rPr>
          <w:rFonts w:ascii="Consolas" w:hAnsi="Consolas"/>
        </w:rPr>
        <w:t xml:space="preserve">    // </w:t>
      </w:r>
      <w:r w:rsidRPr="00B84D50">
        <w:rPr>
          <w:rFonts w:ascii="Consolas" w:hAnsi="Consolas"/>
        </w:rPr>
        <w:t>this function will be called</w:t>
      </w:r>
    </w:p>
    <w:p w14:paraId="1AEE38E4" w14:textId="232DFBAF" w:rsidR="00B84D50" w:rsidRDefault="00B84D50" w:rsidP="00B84D50">
      <w:pPr>
        <w:spacing w:after="0" w:line="260" w:lineRule="exact"/>
        <w:rPr>
          <w:rFonts w:ascii="Consolas" w:hAnsi="Consolas"/>
        </w:rPr>
      </w:pPr>
      <w:r w:rsidRPr="00B84D50">
        <w:rPr>
          <w:rFonts w:ascii="Consolas" w:hAnsi="Consolas"/>
        </w:rPr>
        <w:t xml:space="preserve">    // Here is a great place to add event listeners</w:t>
      </w:r>
    </w:p>
    <w:p w14:paraId="43AFBF68" w14:textId="087FA01C" w:rsidR="00B84D50" w:rsidRPr="00B84D50" w:rsidRDefault="00B84D50" w:rsidP="00B84D50">
      <w:pPr>
        <w:spacing w:after="0" w:line="260" w:lineRule="exact"/>
        <w:rPr>
          <w:rFonts w:ascii="Consolas" w:hAnsi="Consolas"/>
        </w:rPr>
      </w:pPr>
      <w:r>
        <w:rPr>
          <w:rFonts w:ascii="Consolas" w:hAnsi="Consolas"/>
        </w:rPr>
        <w:t xml:space="preserve">    // </w:t>
      </w:r>
      <w:r w:rsidRPr="00B84D50">
        <w:rPr>
          <w:rFonts w:ascii="Consolas" w:hAnsi="Consolas"/>
        </w:rPr>
        <w:t>because we only have to do this once</w:t>
      </w:r>
    </w:p>
    <w:p w14:paraId="484EC429" w14:textId="77777777" w:rsidR="00B84D50" w:rsidRPr="00B84D50" w:rsidRDefault="00B84D50" w:rsidP="00B84D50">
      <w:pPr>
        <w:spacing w:after="0" w:line="260" w:lineRule="exact"/>
        <w:rPr>
          <w:rFonts w:ascii="Consolas" w:hAnsi="Consolas"/>
        </w:rPr>
      </w:pPr>
      <w:r w:rsidRPr="00B84D50">
        <w:rPr>
          <w:rFonts w:ascii="Consolas" w:hAnsi="Consolas"/>
        </w:rPr>
        <w:t xml:space="preserve">    TodoStore.on("change", () =&gt; {</w:t>
      </w:r>
    </w:p>
    <w:p w14:paraId="10C82866" w14:textId="77777777" w:rsidR="00B84D50" w:rsidRPr="00B84D50" w:rsidRDefault="00B84D50" w:rsidP="00B84D50">
      <w:pPr>
        <w:spacing w:after="0" w:line="260" w:lineRule="exact"/>
        <w:rPr>
          <w:rFonts w:ascii="Consolas" w:hAnsi="Consolas"/>
        </w:rPr>
      </w:pPr>
      <w:r w:rsidRPr="00B84D50">
        <w:rPr>
          <w:rFonts w:ascii="Consolas" w:hAnsi="Consolas"/>
        </w:rPr>
        <w:t xml:space="preserve">      // Arrow function binds "this" automatically</w:t>
      </w:r>
    </w:p>
    <w:p w14:paraId="69C279D0" w14:textId="77777777" w:rsidR="00B84D50" w:rsidRPr="00B84D50" w:rsidRDefault="00B84D50" w:rsidP="00B84D50">
      <w:pPr>
        <w:spacing w:after="0" w:line="260" w:lineRule="exact"/>
        <w:rPr>
          <w:rFonts w:ascii="Consolas" w:hAnsi="Consolas"/>
        </w:rPr>
      </w:pPr>
      <w:r w:rsidRPr="00B84D50">
        <w:rPr>
          <w:rFonts w:ascii="Consolas" w:hAnsi="Consolas"/>
        </w:rPr>
        <w:t xml:space="preserve">      this.setState({</w:t>
      </w:r>
    </w:p>
    <w:p w14:paraId="64C81992" w14:textId="77777777" w:rsidR="00B84D50" w:rsidRPr="00B84D50" w:rsidRDefault="00B84D50" w:rsidP="00B84D50">
      <w:pPr>
        <w:spacing w:after="0" w:line="260" w:lineRule="exact"/>
        <w:rPr>
          <w:rFonts w:ascii="Consolas" w:hAnsi="Consolas"/>
        </w:rPr>
      </w:pPr>
      <w:r w:rsidRPr="00B84D50">
        <w:rPr>
          <w:rFonts w:ascii="Consolas" w:hAnsi="Consolas"/>
        </w:rPr>
        <w:t xml:space="preserve">        todos: TodoStore.getAll()</w:t>
      </w:r>
    </w:p>
    <w:p w14:paraId="6B89DD4A" w14:textId="77777777" w:rsidR="00B84D50" w:rsidRPr="00B84D50" w:rsidRDefault="00B84D50" w:rsidP="00B84D50">
      <w:pPr>
        <w:spacing w:after="0" w:line="260" w:lineRule="exact"/>
        <w:rPr>
          <w:rFonts w:ascii="Consolas" w:hAnsi="Consolas"/>
        </w:rPr>
      </w:pPr>
      <w:r w:rsidRPr="00B84D50">
        <w:rPr>
          <w:rFonts w:ascii="Consolas" w:hAnsi="Consolas"/>
        </w:rPr>
        <w:t xml:space="preserve">      });</w:t>
      </w:r>
    </w:p>
    <w:p w14:paraId="22FB4543" w14:textId="77777777" w:rsidR="00B84D50" w:rsidRPr="00B84D50" w:rsidRDefault="00B84D50" w:rsidP="00B84D50">
      <w:pPr>
        <w:spacing w:after="0" w:line="260" w:lineRule="exact"/>
        <w:rPr>
          <w:rFonts w:ascii="Consolas" w:hAnsi="Consolas"/>
        </w:rPr>
      </w:pPr>
      <w:r w:rsidRPr="00B84D50">
        <w:rPr>
          <w:rFonts w:ascii="Consolas" w:hAnsi="Consolas"/>
        </w:rPr>
        <w:t xml:space="preserve">    })</w:t>
      </w:r>
    </w:p>
    <w:p w14:paraId="1C9CEC0A" w14:textId="77777777" w:rsidR="00B84D50" w:rsidRPr="00B84D50" w:rsidRDefault="00B84D50" w:rsidP="00B84D50">
      <w:pPr>
        <w:spacing w:after="0" w:line="260" w:lineRule="exact"/>
        <w:rPr>
          <w:rFonts w:ascii="Consolas" w:hAnsi="Consolas"/>
        </w:rPr>
      </w:pPr>
      <w:r w:rsidRPr="00B84D50">
        <w:rPr>
          <w:rFonts w:ascii="Consolas" w:hAnsi="Consolas"/>
        </w:rPr>
        <w:t xml:space="preserve">  }</w:t>
      </w:r>
    </w:p>
    <w:p w14:paraId="4B180729" w14:textId="77777777" w:rsidR="00B84D50" w:rsidRPr="00B84D50" w:rsidRDefault="00B84D50" w:rsidP="00B84D50">
      <w:pPr>
        <w:spacing w:after="0" w:line="260" w:lineRule="exact"/>
        <w:rPr>
          <w:rFonts w:ascii="Consolas" w:hAnsi="Consolas"/>
        </w:rPr>
      </w:pPr>
    </w:p>
    <w:p w14:paraId="73D78D54" w14:textId="77777777" w:rsidR="00B84D50" w:rsidRPr="00B84D50" w:rsidRDefault="00B84D50" w:rsidP="00B84D50">
      <w:pPr>
        <w:spacing w:after="0" w:line="260" w:lineRule="exact"/>
        <w:rPr>
          <w:rFonts w:ascii="Consolas" w:hAnsi="Consolas"/>
        </w:rPr>
      </w:pPr>
      <w:r w:rsidRPr="00B84D50">
        <w:rPr>
          <w:rFonts w:ascii="Consolas" w:hAnsi="Consolas"/>
        </w:rPr>
        <w:t xml:space="preserve">  render() {</w:t>
      </w:r>
    </w:p>
    <w:p w14:paraId="2F55BCC3" w14:textId="77777777" w:rsidR="00B84D50" w:rsidRPr="00B84D50" w:rsidRDefault="00B84D50" w:rsidP="00B84D50">
      <w:pPr>
        <w:spacing w:after="0" w:line="260" w:lineRule="exact"/>
        <w:rPr>
          <w:rFonts w:ascii="Consolas" w:hAnsi="Consolas"/>
        </w:rPr>
      </w:pPr>
      <w:r w:rsidRPr="00B84D50">
        <w:rPr>
          <w:rFonts w:ascii="Consolas" w:hAnsi="Consolas"/>
        </w:rPr>
        <w:t xml:space="preserve">    const { todos } = this.state;</w:t>
      </w:r>
    </w:p>
    <w:p w14:paraId="07375864" w14:textId="77777777" w:rsidR="00B84D50" w:rsidRPr="00B84D50" w:rsidRDefault="00B84D50" w:rsidP="00B84D50">
      <w:pPr>
        <w:spacing w:after="0" w:line="260" w:lineRule="exact"/>
        <w:rPr>
          <w:rFonts w:ascii="Consolas" w:hAnsi="Consolas"/>
        </w:rPr>
      </w:pPr>
      <w:r w:rsidRPr="00B84D50">
        <w:rPr>
          <w:rFonts w:ascii="Consolas" w:hAnsi="Consolas"/>
        </w:rPr>
        <w:t xml:space="preserve">    const TodoComponents = todos.map((todo) =&gt; {</w:t>
      </w:r>
    </w:p>
    <w:p w14:paraId="714695BE" w14:textId="77777777" w:rsidR="00B84D50" w:rsidRPr="00B84D50" w:rsidRDefault="00B84D50" w:rsidP="00B84D50">
      <w:pPr>
        <w:spacing w:after="0" w:line="260" w:lineRule="exact"/>
        <w:rPr>
          <w:rFonts w:ascii="Consolas" w:hAnsi="Consolas"/>
        </w:rPr>
      </w:pPr>
      <w:r w:rsidRPr="00B84D50">
        <w:rPr>
          <w:rFonts w:ascii="Consolas" w:hAnsi="Consolas"/>
        </w:rPr>
        <w:t xml:space="preserve">        return &lt;Todo key={todo.id} {...todo}/&gt;;</w:t>
      </w:r>
    </w:p>
    <w:p w14:paraId="3BEB9AAD" w14:textId="77777777" w:rsidR="00B84D50" w:rsidRPr="00B84D50" w:rsidRDefault="00B84D50" w:rsidP="00B84D50">
      <w:pPr>
        <w:spacing w:after="0" w:line="260" w:lineRule="exact"/>
        <w:rPr>
          <w:rFonts w:ascii="Consolas" w:hAnsi="Consolas"/>
        </w:rPr>
      </w:pPr>
      <w:r w:rsidRPr="00B84D50">
        <w:rPr>
          <w:rFonts w:ascii="Consolas" w:hAnsi="Consolas"/>
        </w:rPr>
        <w:t xml:space="preserve">    });</w:t>
      </w:r>
    </w:p>
    <w:p w14:paraId="5899B40A" w14:textId="77777777" w:rsidR="00B84D50" w:rsidRPr="00B84D50" w:rsidRDefault="00B84D50" w:rsidP="00B84D50">
      <w:pPr>
        <w:spacing w:after="0" w:line="260" w:lineRule="exact"/>
        <w:rPr>
          <w:rFonts w:ascii="Consolas" w:hAnsi="Consolas"/>
        </w:rPr>
      </w:pPr>
      <w:r w:rsidRPr="00B84D50">
        <w:rPr>
          <w:rFonts w:ascii="Consolas" w:hAnsi="Consolas"/>
        </w:rPr>
        <w:t xml:space="preserve">    return (</w:t>
      </w:r>
    </w:p>
    <w:p w14:paraId="1B9CD1A1" w14:textId="77777777" w:rsidR="00B84D50" w:rsidRPr="00B84D50" w:rsidRDefault="00B84D50" w:rsidP="00B84D50">
      <w:pPr>
        <w:spacing w:after="0" w:line="260" w:lineRule="exact"/>
        <w:rPr>
          <w:rFonts w:ascii="Consolas" w:hAnsi="Consolas"/>
        </w:rPr>
      </w:pPr>
      <w:r w:rsidRPr="00B84D50">
        <w:rPr>
          <w:rFonts w:ascii="Consolas" w:hAnsi="Consolas"/>
        </w:rPr>
        <w:t xml:space="preserve">      &lt;div&gt;</w:t>
      </w:r>
    </w:p>
    <w:p w14:paraId="6A22D9D7" w14:textId="77777777" w:rsidR="00B84D50" w:rsidRPr="00B84D50" w:rsidRDefault="00B84D50" w:rsidP="00B84D50">
      <w:pPr>
        <w:spacing w:after="0" w:line="260" w:lineRule="exact"/>
        <w:rPr>
          <w:rFonts w:ascii="Consolas" w:hAnsi="Consolas"/>
        </w:rPr>
      </w:pPr>
      <w:r w:rsidRPr="00B84D50">
        <w:rPr>
          <w:rFonts w:ascii="Consolas" w:hAnsi="Consolas"/>
        </w:rPr>
        <w:t xml:space="preserve">        &lt;h1&gt;Todos&lt;/h1&gt;</w:t>
      </w:r>
    </w:p>
    <w:p w14:paraId="560BEA77" w14:textId="77777777" w:rsidR="00B84D50" w:rsidRPr="00B84D50" w:rsidRDefault="00B84D50" w:rsidP="00B84D50">
      <w:pPr>
        <w:spacing w:after="0" w:line="260" w:lineRule="exact"/>
        <w:rPr>
          <w:rFonts w:ascii="Consolas" w:hAnsi="Consolas"/>
        </w:rPr>
      </w:pPr>
      <w:r w:rsidRPr="00B84D50">
        <w:rPr>
          <w:rFonts w:ascii="Consolas" w:hAnsi="Consolas"/>
        </w:rPr>
        <w:t xml:space="preserve">        &lt;ul&gt;{TodoComponents}&lt;/ul&gt;</w:t>
      </w:r>
    </w:p>
    <w:p w14:paraId="222EBD82" w14:textId="77777777" w:rsidR="00B84D50" w:rsidRPr="00B84D50" w:rsidRDefault="00B84D50" w:rsidP="00B84D50">
      <w:pPr>
        <w:spacing w:after="0" w:line="260" w:lineRule="exact"/>
        <w:rPr>
          <w:rFonts w:ascii="Consolas" w:hAnsi="Consolas"/>
        </w:rPr>
      </w:pPr>
      <w:r w:rsidRPr="00B84D50">
        <w:rPr>
          <w:rFonts w:ascii="Consolas" w:hAnsi="Consolas"/>
        </w:rPr>
        <w:t xml:space="preserve">      &lt;/div&gt;</w:t>
      </w:r>
    </w:p>
    <w:p w14:paraId="7628FBBD" w14:textId="77777777" w:rsidR="00B84D50" w:rsidRPr="00B84D50" w:rsidRDefault="00B84D50" w:rsidP="00B84D50">
      <w:pPr>
        <w:spacing w:after="0" w:line="260" w:lineRule="exact"/>
        <w:rPr>
          <w:rFonts w:ascii="Consolas" w:hAnsi="Consolas"/>
        </w:rPr>
      </w:pPr>
      <w:r w:rsidRPr="00B84D50">
        <w:rPr>
          <w:rFonts w:ascii="Consolas" w:hAnsi="Consolas"/>
        </w:rPr>
        <w:t xml:space="preserve">    );</w:t>
      </w:r>
    </w:p>
    <w:p w14:paraId="1D4E87DC" w14:textId="77777777" w:rsidR="00B84D50" w:rsidRPr="00B84D50" w:rsidRDefault="00B84D50" w:rsidP="00B84D50">
      <w:pPr>
        <w:spacing w:after="0" w:line="260" w:lineRule="exact"/>
        <w:rPr>
          <w:rFonts w:ascii="Consolas" w:hAnsi="Consolas"/>
        </w:rPr>
      </w:pPr>
      <w:r w:rsidRPr="00B84D50">
        <w:rPr>
          <w:rFonts w:ascii="Consolas" w:hAnsi="Consolas"/>
        </w:rPr>
        <w:t xml:space="preserve">  }</w:t>
      </w:r>
    </w:p>
    <w:p w14:paraId="1E8567B6" w14:textId="77777777" w:rsidR="00B84D50" w:rsidRDefault="00B84D50" w:rsidP="00B84D50">
      <w:pPr>
        <w:spacing w:after="0" w:line="260" w:lineRule="exact"/>
        <w:rPr>
          <w:rFonts w:ascii="Consolas" w:hAnsi="Consolas"/>
        </w:rPr>
      </w:pPr>
      <w:r w:rsidRPr="00B84D50">
        <w:rPr>
          <w:rFonts w:ascii="Consolas" w:hAnsi="Consolas"/>
        </w:rPr>
        <w:t>}</w:t>
      </w:r>
    </w:p>
    <w:p w14:paraId="377B8975" w14:textId="361D342E" w:rsidR="00B84D50" w:rsidRDefault="00B84D50" w:rsidP="00B84D50">
      <w:pPr>
        <w:spacing w:after="0" w:line="260" w:lineRule="exact"/>
        <w:rPr>
          <w:rFonts w:asciiTheme="minorHAnsi" w:hAnsiTheme="minorHAnsi"/>
        </w:rPr>
      </w:pPr>
    </w:p>
    <w:p w14:paraId="196786C1" w14:textId="0980EB7D" w:rsidR="00B84D50" w:rsidRDefault="00B84D50" w:rsidP="00B84D50">
      <w:pPr>
        <w:spacing w:after="0" w:line="260" w:lineRule="exact"/>
        <w:rPr>
          <w:rFonts w:asciiTheme="minorHAnsi" w:hAnsiTheme="minorHAnsi"/>
        </w:rPr>
      </w:pPr>
      <w:r>
        <w:rPr>
          <w:rFonts w:asciiTheme="minorHAnsi" w:hAnsiTheme="minorHAnsi"/>
        </w:rPr>
        <w:t>To test the application, enter a command like “</w:t>
      </w:r>
      <w:r w:rsidRPr="00155CB5">
        <w:rPr>
          <w:rFonts w:asciiTheme="minorHAnsi" w:hAnsiTheme="minorHAnsi"/>
          <w:noProof/>
        </w:rPr>
        <w:t>todoStore</w:t>
      </w:r>
      <w:r w:rsidRPr="00B84D50">
        <w:rPr>
          <w:rFonts w:asciiTheme="minorHAnsi" w:hAnsiTheme="minorHAnsi"/>
        </w:rPr>
        <w:t>.</w:t>
      </w:r>
      <w:r w:rsidRPr="00155CB5">
        <w:rPr>
          <w:rFonts w:asciiTheme="minorHAnsi" w:hAnsiTheme="minorHAnsi"/>
          <w:noProof/>
        </w:rPr>
        <w:t>createTodo</w:t>
      </w:r>
      <w:r w:rsidRPr="00B84D50">
        <w:rPr>
          <w:rFonts w:asciiTheme="minorHAnsi" w:hAnsiTheme="minorHAnsi"/>
        </w:rPr>
        <w:t>("Smile")</w:t>
      </w:r>
      <w:r>
        <w:rPr>
          <w:rFonts w:asciiTheme="minorHAnsi" w:hAnsiTheme="minorHAnsi"/>
        </w:rPr>
        <w:t xml:space="preserve">” in Chrome’s DevTools’ console. An extra item should be added </w:t>
      </w:r>
      <w:r w:rsidR="006917D4">
        <w:rPr>
          <w:rFonts w:asciiTheme="minorHAnsi" w:hAnsiTheme="minorHAnsi"/>
        </w:rPr>
        <w:t>to the to-do list</w:t>
      </w:r>
      <w:r>
        <w:rPr>
          <w:rFonts w:asciiTheme="minorHAnsi" w:hAnsiTheme="minorHAnsi"/>
        </w:rPr>
        <w:t>.</w:t>
      </w:r>
    </w:p>
    <w:p w14:paraId="24C58D4C" w14:textId="49CA52EF" w:rsidR="00B84D50" w:rsidRDefault="00B84D50" w:rsidP="00B84D50">
      <w:pPr>
        <w:spacing w:after="0" w:line="260" w:lineRule="exact"/>
        <w:rPr>
          <w:rFonts w:asciiTheme="minorHAnsi" w:hAnsiTheme="minorHAnsi"/>
        </w:rPr>
      </w:pPr>
    </w:p>
    <w:p w14:paraId="71DC68BF" w14:textId="6C95E48B" w:rsidR="00B84D50" w:rsidRPr="006917D4" w:rsidRDefault="00B84D50" w:rsidP="00B84D50">
      <w:pPr>
        <w:spacing w:after="0" w:line="260" w:lineRule="exact"/>
        <w:rPr>
          <w:rFonts w:asciiTheme="minorHAnsi" w:hAnsiTheme="minorHAnsi"/>
          <w:b/>
        </w:rPr>
      </w:pPr>
      <w:r w:rsidRPr="006917D4">
        <w:rPr>
          <w:rFonts w:asciiTheme="minorHAnsi" w:hAnsiTheme="minorHAnsi"/>
          <w:b/>
        </w:rPr>
        <w:t>REACT FLUX TUTORIAL #11 - The Flux Dispatcher</w:t>
      </w:r>
      <w:r w:rsidR="00AD440C">
        <w:rPr>
          <w:rFonts w:asciiTheme="minorHAnsi" w:hAnsiTheme="minorHAnsi"/>
          <w:b/>
        </w:rPr>
        <w:t>:</w:t>
      </w:r>
    </w:p>
    <w:p w14:paraId="4B5D50DA" w14:textId="608101C7" w:rsidR="002A0D37" w:rsidRDefault="006917D4" w:rsidP="0021025D">
      <w:pPr>
        <w:spacing w:after="0" w:line="260" w:lineRule="exact"/>
        <w:rPr>
          <w:rFonts w:asciiTheme="minorHAnsi" w:hAnsiTheme="minorHAnsi"/>
        </w:rPr>
      </w:pPr>
      <w:r>
        <w:rPr>
          <w:rFonts w:asciiTheme="minorHAnsi" w:hAnsiTheme="minorHAnsi"/>
        </w:rPr>
        <w:t>Currently, our components pull the initial information from the TodoStore.js and then we listen to the TodoStore.js and update whenever it changes</w:t>
      </w:r>
      <w:r w:rsidR="002A0D37">
        <w:rPr>
          <w:rFonts w:asciiTheme="minorHAnsi" w:hAnsiTheme="minorHAnsi"/>
        </w:rPr>
        <w:t>. Let’s register our store to a</w:t>
      </w:r>
      <w:r w:rsidR="00D06645">
        <w:rPr>
          <w:rFonts w:asciiTheme="minorHAnsi" w:hAnsiTheme="minorHAnsi"/>
        </w:rPr>
        <w:t xml:space="preserve"> Flux</w:t>
      </w:r>
      <w:r w:rsidR="002A0D37">
        <w:rPr>
          <w:rFonts w:asciiTheme="minorHAnsi" w:hAnsiTheme="minorHAnsi"/>
        </w:rPr>
        <w:t xml:space="preserve"> dispatcher.</w:t>
      </w:r>
    </w:p>
    <w:p w14:paraId="502E25D4" w14:textId="1C72992F" w:rsidR="00A03D2E" w:rsidRDefault="00A03D2E" w:rsidP="0021025D">
      <w:pPr>
        <w:spacing w:after="0" w:line="260" w:lineRule="exact"/>
        <w:rPr>
          <w:rFonts w:asciiTheme="minorHAnsi" w:hAnsiTheme="minorHAnsi"/>
        </w:rPr>
      </w:pPr>
    </w:p>
    <w:p w14:paraId="70EB1C71" w14:textId="77777777" w:rsidR="00805061" w:rsidRDefault="00805061" w:rsidP="00A03D2E">
      <w:pPr>
        <w:spacing w:after="0" w:line="260" w:lineRule="exact"/>
        <w:rPr>
          <w:rFonts w:ascii="Consolas" w:hAnsi="Consolas"/>
        </w:rPr>
      </w:pPr>
      <w:r w:rsidRPr="00805061">
        <w:rPr>
          <w:rFonts w:ascii="Consolas" w:hAnsi="Consolas"/>
        </w:rPr>
        <w:t>/* ./src/js/dispatcher.js */</w:t>
      </w:r>
    </w:p>
    <w:p w14:paraId="419218BF" w14:textId="0E0BACA6" w:rsidR="00A03D2E" w:rsidRPr="00A03D2E" w:rsidRDefault="00A03D2E" w:rsidP="00A03D2E">
      <w:pPr>
        <w:spacing w:after="0" w:line="260" w:lineRule="exact"/>
        <w:rPr>
          <w:rFonts w:ascii="Consolas" w:hAnsi="Consolas"/>
        </w:rPr>
      </w:pPr>
      <w:r w:rsidRPr="00A03D2E">
        <w:rPr>
          <w:rFonts w:ascii="Consolas" w:hAnsi="Consolas"/>
        </w:rPr>
        <w:t>import { Dispatcher } from "flux";</w:t>
      </w:r>
    </w:p>
    <w:p w14:paraId="1CCC3580" w14:textId="77777777" w:rsidR="00A03D2E" w:rsidRPr="00A03D2E" w:rsidRDefault="00A03D2E" w:rsidP="00A03D2E">
      <w:pPr>
        <w:spacing w:after="0" w:line="260" w:lineRule="exact"/>
        <w:rPr>
          <w:rFonts w:ascii="Consolas" w:hAnsi="Consolas"/>
        </w:rPr>
      </w:pPr>
    </w:p>
    <w:p w14:paraId="3C6E3EB2" w14:textId="3AB08B5A" w:rsidR="00A03D2E" w:rsidRDefault="00A03D2E" w:rsidP="00A03D2E">
      <w:pPr>
        <w:spacing w:after="0" w:line="260" w:lineRule="exact"/>
        <w:rPr>
          <w:rFonts w:ascii="Consolas" w:hAnsi="Consolas"/>
        </w:rPr>
      </w:pPr>
      <w:r w:rsidRPr="00A03D2E">
        <w:rPr>
          <w:rFonts w:ascii="Consolas" w:hAnsi="Consolas"/>
        </w:rPr>
        <w:t>export default new Dispatcher;</w:t>
      </w:r>
    </w:p>
    <w:p w14:paraId="21DECAD2" w14:textId="7B17ACEF" w:rsidR="00A03D2E" w:rsidRDefault="00A03D2E" w:rsidP="00A03D2E">
      <w:pPr>
        <w:spacing w:after="0" w:line="260" w:lineRule="exact"/>
        <w:rPr>
          <w:rFonts w:ascii="Consolas" w:hAnsi="Consolas"/>
        </w:rPr>
      </w:pPr>
    </w:p>
    <w:p w14:paraId="56523413" w14:textId="574EEC8D" w:rsidR="00A03D2E" w:rsidRDefault="00A03D2E" w:rsidP="00A03D2E">
      <w:pPr>
        <w:spacing w:after="0" w:line="260" w:lineRule="exact"/>
        <w:rPr>
          <w:rFonts w:asciiTheme="minorHAnsi" w:hAnsiTheme="minorHAnsi"/>
        </w:rPr>
      </w:pPr>
      <w:r w:rsidRPr="00A03D2E">
        <w:rPr>
          <w:rFonts w:asciiTheme="minorHAnsi" w:hAnsiTheme="minorHAnsi"/>
        </w:rPr>
        <w:t>There</w:t>
      </w:r>
      <w:r>
        <w:rPr>
          <w:rFonts w:asciiTheme="minorHAnsi" w:hAnsiTheme="minorHAnsi"/>
        </w:rPr>
        <w:t xml:space="preserve"> are two dispatcher methods</w:t>
      </w:r>
      <w:r w:rsidR="00332DEA">
        <w:rPr>
          <w:rFonts w:asciiTheme="minorHAnsi" w:hAnsiTheme="minorHAnsi"/>
        </w:rPr>
        <w:t xml:space="preserve"> </w:t>
      </w:r>
      <w:r w:rsidR="00145754">
        <w:rPr>
          <w:rFonts w:asciiTheme="minorHAnsi" w:hAnsiTheme="minorHAnsi"/>
        </w:rPr>
        <w:t>we</w:t>
      </w:r>
      <w:r w:rsidR="00332DEA">
        <w:rPr>
          <w:rFonts w:asciiTheme="minorHAnsi" w:hAnsiTheme="minorHAnsi"/>
        </w:rPr>
        <w:t xml:space="preserve"> will use: dispatcher.register() and dispatcher.dispatch(). You use the former one to register a new listener</w:t>
      </w:r>
      <w:r w:rsidR="00145754">
        <w:rPr>
          <w:rFonts w:asciiTheme="minorHAnsi" w:hAnsiTheme="minorHAnsi"/>
        </w:rPr>
        <w:t xml:space="preserve"> and the latter one to dispatch actions.</w:t>
      </w:r>
    </w:p>
    <w:p w14:paraId="09D5C441" w14:textId="68D69BB9" w:rsidR="00544F09" w:rsidRDefault="00544F09" w:rsidP="00A03D2E">
      <w:pPr>
        <w:spacing w:after="0" w:line="260" w:lineRule="exact"/>
        <w:rPr>
          <w:rFonts w:asciiTheme="minorHAnsi" w:hAnsiTheme="minorHAnsi"/>
        </w:rPr>
      </w:pPr>
    </w:p>
    <w:p w14:paraId="1494C610" w14:textId="77777777" w:rsidR="00105E79" w:rsidRPr="00105E79" w:rsidRDefault="00105E79" w:rsidP="00105E79">
      <w:pPr>
        <w:spacing w:after="0" w:line="260" w:lineRule="exact"/>
        <w:rPr>
          <w:rFonts w:ascii="Consolas" w:hAnsi="Consolas"/>
        </w:rPr>
      </w:pPr>
      <w:r w:rsidRPr="00105E79">
        <w:rPr>
          <w:rFonts w:ascii="Consolas" w:hAnsi="Consolas"/>
        </w:rPr>
        <w:t>/* ./src/js/stores/TodoStore.js */</w:t>
      </w:r>
    </w:p>
    <w:p w14:paraId="2A7F05A4" w14:textId="77777777" w:rsidR="00105E79" w:rsidRPr="00105E79" w:rsidRDefault="00105E79" w:rsidP="00105E79">
      <w:pPr>
        <w:spacing w:after="0" w:line="260" w:lineRule="exact"/>
        <w:rPr>
          <w:rFonts w:ascii="Consolas" w:hAnsi="Consolas"/>
        </w:rPr>
      </w:pPr>
      <w:r w:rsidRPr="00105E79">
        <w:rPr>
          <w:rFonts w:ascii="Consolas" w:hAnsi="Consolas"/>
        </w:rPr>
        <w:t>import { EventEmitter } from "events";</w:t>
      </w:r>
    </w:p>
    <w:p w14:paraId="66083666" w14:textId="77777777" w:rsidR="00105E79" w:rsidRPr="00105E79" w:rsidRDefault="00105E79" w:rsidP="00105E79">
      <w:pPr>
        <w:spacing w:after="0" w:line="260" w:lineRule="exact"/>
        <w:rPr>
          <w:rFonts w:ascii="Consolas" w:hAnsi="Consolas"/>
        </w:rPr>
      </w:pPr>
    </w:p>
    <w:p w14:paraId="641BCE61" w14:textId="77777777" w:rsidR="00105E79" w:rsidRPr="00105E79" w:rsidRDefault="00105E79" w:rsidP="00105E79">
      <w:pPr>
        <w:spacing w:after="0" w:line="260" w:lineRule="exact"/>
        <w:rPr>
          <w:rFonts w:ascii="Consolas" w:hAnsi="Consolas"/>
        </w:rPr>
      </w:pPr>
      <w:r w:rsidRPr="00105E79">
        <w:rPr>
          <w:rFonts w:ascii="Consolas" w:hAnsi="Consolas"/>
        </w:rPr>
        <w:t>import dispatcher from "../dispatcher"; // New</w:t>
      </w:r>
    </w:p>
    <w:p w14:paraId="19C94B96" w14:textId="77777777" w:rsidR="00105E79" w:rsidRPr="00105E79" w:rsidRDefault="00105E79" w:rsidP="00105E79">
      <w:pPr>
        <w:spacing w:after="0" w:line="260" w:lineRule="exact"/>
        <w:rPr>
          <w:rFonts w:ascii="Consolas" w:hAnsi="Consolas"/>
        </w:rPr>
      </w:pPr>
    </w:p>
    <w:p w14:paraId="5A6585FE" w14:textId="77777777" w:rsidR="00105E79" w:rsidRPr="00105E79" w:rsidRDefault="00105E79" w:rsidP="00105E79">
      <w:pPr>
        <w:spacing w:after="0" w:line="260" w:lineRule="exact"/>
        <w:rPr>
          <w:rFonts w:ascii="Consolas" w:hAnsi="Consolas"/>
        </w:rPr>
      </w:pPr>
      <w:r w:rsidRPr="00105E79">
        <w:rPr>
          <w:rFonts w:ascii="Consolas" w:hAnsi="Consolas"/>
        </w:rPr>
        <w:t>class TodoStore extends EventEmitter {</w:t>
      </w:r>
    </w:p>
    <w:p w14:paraId="03D24C93" w14:textId="77777777" w:rsidR="00105E79" w:rsidRPr="00105E79" w:rsidRDefault="00105E79" w:rsidP="00105E79">
      <w:pPr>
        <w:spacing w:after="0" w:line="260" w:lineRule="exact"/>
        <w:rPr>
          <w:rFonts w:ascii="Consolas" w:hAnsi="Consolas"/>
        </w:rPr>
      </w:pPr>
      <w:r w:rsidRPr="00105E79">
        <w:rPr>
          <w:rFonts w:ascii="Consolas" w:hAnsi="Consolas"/>
        </w:rPr>
        <w:t xml:space="preserve">  constructor() {</w:t>
      </w:r>
    </w:p>
    <w:p w14:paraId="35D05B13" w14:textId="77777777" w:rsidR="00105E79" w:rsidRPr="00105E79" w:rsidRDefault="00105E79" w:rsidP="00105E79">
      <w:pPr>
        <w:spacing w:after="0" w:line="260" w:lineRule="exact"/>
        <w:rPr>
          <w:rFonts w:ascii="Consolas" w:hAnsi="Consolas"/>
        </w:rPr>
      </w:pPr>
      <w:r w:rsidRPr="00105E79">
        <w:rPr>
          <w:rFonts w:ascii="Consolas" w:hAnsi="Consolas"/>
        </w:rPr>
        <w:lastRenderedPageBreak/>
        <w:t xml:space="preserve">    super()</w:t>
      </w:r>
    </w:p>
    <w:p w14:paraId="1542C02C" w14:textId="77777777" w:rsidR="00105E79" w:rsidRPr="00105E79" w:rsidRDefault="00105E79" w:rsidP="00105E79">
      <w:pPr>
        <w:spacing w:after="0" w:line="260" w:lineRule="exact"/>
        <w:rPr>
          <w:rFonts w:ascii="Consolas" w:hAnsi="Consolas"/>
        </w:rPr>
      </w:pPr>
      <w:r w:rsidRPr="00105E79">
        <w:rPr>
          <w:rFonts w:ascii="Consolas" w:hAnsi="Consolas"/>
        </w:rPr>
        <w:t xml:space="preserve">    this.todos = [</w:t>
      </w:r>
    </w:p>
    <w:p w14:paraId="3CD30A69" w14:textId="77777777" w:rsidR="00105E79" w:rsidRPr="00105E79" w:rsidRDefault="00105E79" w:rsidP="00105E79">
      <w:pPr>
        <w:spacing w:after="0" w:line="260" w:lineRule="exact"/>
        <w:rPr>
          <w:rFonts w:ascii="Consolas" w:hAnsi="Consolas"/>
        </w:rPr>
      </w:pPr>
      <w:r w:rsidRPr="00105E79">
        <w:rPr>
          <w:rFonts w:ascii="Consolas" w:hAnsi="Consolas"/>
        </w:rPr>
        <w:t xml:space="preserve">      {</w:t>
      </w:r>
    </w:p>
    <w:p w14:paraId="0743415A" w14:textId="77777777" w:rsidR="00105E79" w:rsidRPr="00105E79" w:rsidRDefault="00105E79" w:rsidP="00105E79">
      <w:pPr>
        <w:spacing w:after="0" w:line="260" w:lineRule="exact"/>
        <w:rPr>
          <w:rFonts w:ascii="Consolas" w:hAnsi="Consolas"/>
        </w:rPr>
      </w:pPr>
      <w:r w:rsidRPr="00105E79">
        <w:rPr>
          <w:rFonts w:ascii="Consolas" w:hAnsi="Consolas"/>
        </w:rPr>
        <w:t xml:space="preserve">        id: 113464613,</w:t>
      </w:r>
    </w:p>
    <w:p w14:paraId="3A2EE00E" w14:textId="77777777" w:rsidR="00105E79" w:rsidRPr="00105E79" w:rsidRDefault="00105E79" w:rsidP="00105E79">
      <w:pPr>
        <w:spacing w:after="0" w:line="260" w:lineRule="exact"/>
        <w:rPr>
          <w:rFonts w:ascii="Consolas" w:hAnsi="Consolas"/>
        </w:rPr>
      </w:pPr>
      <w:r w:rsidRPr="00105E79">
        <w:rPr>
          <w:rFonts w:ascii="Consolas" w:hAnsi="Consolas"/>
        </w:rPr>
        <w:t xml:space="preserve">        text: "Go Shopping",</w:t>
      </w:r>
    </w:p>
    <w:p w14:paraId="33564211" w14:textId="77777777" w:rsidR="00105E79" w:rsidRPr="00105E79" w:rsidRDefault="00105E79" w:rsidP="00105E79">
      <w:pPr>
        <w:spacing w:after="0" w:line="260" w:lineRule="exact"/>
        <w:rPr>
          <w:rFonts w:ascii="Consolas" w:hAnsi="Consolas"/>
        </w:rPr>
      </w:pPr>
      <w:r w:rsidRPr="00105E79">
        <w:rPr>
          <w:rFonts w:ascii="Consolas" w:hAnsi="Consolas"/>
        </w:rPr>
        <w:t xml:space="preserve">        complete: false</w:t>
      </w:r>
    </w:p>
    <w:p w14:paraId="0F315CDF" w14:textId="77777777" w:rsidR="00105E79" w:rsidRPr="00105E79" w:rsidRDefault="00105E79" w:rsidP="00105E79">
      <w:pPr>
        <w:spacing w:after="0" w:line="260" w:lineRule="exact"/>
        <w:rPr>
          <w:rFonts w:ascii="Consolas" w:hAnsi="Consolas"/>
        </w:rPr>
      </w:pPr>
      <w:r w:rsidRPr="00105E79">
        <w:rPr>
          <w:rFonts w:ascii="Consolas" w:hAnsi="Consolas"/>
        </w:rPr>
        <w:t xml:space="preserve">      },</w:t>
      </w:r>
    </w:p>
    <w:p w14:paraId="73C4908E" w14:textId="77777777" w:rsidR="00105E79" w:rsidRPr="00105E79" w:rsidRDefault="00105E79" w:rsidP="00105E79">
      <w:pPr>
        <w:spacing w:after="0" w:line="260" w:lineRule="exact"/>
        <w:rPr>
          <w:rFonts w:ascii="Consolas" w:hAnsi="Consolas"/>
        </w:rPr>
      </w:pPr>
      <w:r w:rsidRPr="00105E79">
        <w:rPr>
          <w:rFonts w:ascii="Consolas" w:hAnsi="Consolas"/>
        </w:rPr>
        <w:t xml:space="preserve">      {</w:t>
      </w:r>
    </w:p>
    <w:p w14:paraId="56EA849B" w14:textId="77777777" w:rsidR="00105E79" w:rsidRPr="00105E79" w:rsidRDefault="00105E79" w:rsidP="00105E79">
      <w:pPr>
        <w:spacing w:after="0" w:line="260" w:lineRule="exact"/>
        <w:rPr>
          <w:rFonts w:ascii="Consolas" w:hAnsi="Consolas"/>
        </w:rPr>
      </w:pPr>
      <w:r w:rsidRPr="00105E79">
        <w:rPr>
          <w:rFonts w:ascii="Consolas" w:hAnsi="Consolas"/>
        </w:rPr>
        <w:t xml:space="preserve">        id: 235684679,</w:t>
      </w:r>
    </w:p>
    <w:p w14:paraId="7DEE133C" w14:textId="77777777" w:rsidR="00105E79" w:rsidRPr="00105E79" w:rsidRDefault="00105E79" w:rsidP="00105E79">
      <w:pPr>
        <w:spacing w:after="0" w:line="260" w:lineRule="exact"/>
        <w:rPr>
          <w:rFonts w:ascii="Consolas" w:hAnsi="Consolas"/>
        </w:rPr>
      </w:pPr>
      <w:r w:rsidRPr="00105E79">
        <w:rPr>
          <w:rFonts w:ascii="Consolas" w:hAnsi="Consolas"/>
        </w:rPr>
        <w:t xml:space="preserve">        text: "Pay Water Bill",</w:t>
      </w:r>
    </w:p>
    <w:p w14:paraId="3164D856" w14:textId="77777777" w:rsidR="00105E79" w:rsidRPr="00105E79" w:rsidRDefault="00105E79" w:rsidP="00105E79">
      <w:pPr>
        <w:spacing w:after="0" w:line="260" w:lineRule="exact"/>
        <w:rPr>
          <w:rFonts w:ascii="Consolas" w:hAnsi="Consolas"/>
        </w:rPr>
      </w:pPr>
      <w:r w:rsidRPr="00105E79">
        <w:rPr>
          <w:rFonts w:ascii="Consolas" w:hAnsi="Consolas"/>
        </w:rPr>
        <w:t xml:space="preserve">        complete: false</w:t>
      </w:r>
    </w:p>
    <w:p w14:paraId="04CC38AF" w14:textId="77777777" w:rsidR="00105E79" w:rsidRPr="00105E79" w:rsidRDefault="00105E79" w:rsidP="00105E79">
      <w:pPr>
        <w:spacing w:after="0" w:line="260" w:lineRule="exact"/>
        <w:rPr>
          <w:rFonts w:ascii="Consolas" w:hAnsi="Consolas"/>
        </w:rPr>
      </w:pPr>
      <w:r w:rsidRPr="00105E79">
        <w:rPr>
          <w:rFonts w:ascii="Consolas" w:hAnsi="Consolas"/>
        </w:rPr>
        <w:t xml:space="preserve">      },</w:t>
      </w:r>
    </w:p>
    <w:p w14:paraId="29A73218" w14:textId="77777777" w:rsidR="00105E79" w:rsidRPr="00105E79" w:rsidRDefault="00105E79" w:rsidP="00105E79">
      <w:pPr>
        <w:spacing w:after="0" w:line="260" w:lineRule="exact"/>
        <w:rPr>
          <w:rFonts w:ascii="Consolas" w:hAnsi="Consolas"/>
        </w:rPr>
      </w:pPr>
      <w:r w:rsidRPr="00105E79">
        <w:rPr>
          <w:rFonts w:ascii="Consolas" w:hAnsi="Consolas"/>
        </w:rPr>
        <w:t xml:space="preserve">    ];</w:t>
      </w:r>
    </w:p>
    <w:p w14:paraId="0E39961E" w14:textId="77777777" w:rsidR="00105E79" w:rsidRPr="00105E79" w:rsidRDefault="00105E79" w:rsidP="00105E79">
      <w:pPr>
        <w:spacing w:after="0" w:line="260" w:lineRule="exact"/>
        <w:rPr>
          <w:rFonts w:ascii="Consolas" w:hAnsi="Consolas"/>
        </w:rPr>
      </w:pPr>
      <w:r w:rsidRPr="00105E79">
        <w:rPr>
          <w:rFonts w:ascii="Consolas" w:hAnsi="Consolas"/>
        </w:rPr>
        <w:t xml:space="preserve">  }</w:t>
      </w:r>
    </w:p>
    <w:p w14:paraId="5240B6BE" w14:textId="77777777" w:rsidR="00105E79" w:rsidRPr="00105E79" w:rsidRDefault="00105E79" w:rsidP="00105E79">
      <w:pPr>
        <w:spacing w:after="0" w:line="260" w:lineRule="exact"/>
        <w:rPr>
          <w:rFonts w:ascii="Consolas" w:hAnsi="Consolas"/>
        </w:rPr>
      </w:pPr>
    </w:p>
    <w:p w14:paraId="17AF798F" w14:textId="77777777" w:rsidR="00105E79" w:rsidRPr="00105E79" w:rsidRDefault="00105E79" w:rsidP="00105E79">
      <w:pPr>
        <w:spacing w:after="0" w:line="260" w:lineRule="exact"/>
        <w:rPr>
          <w:rFonts w:ascii="Consolas" w:hAnsi="Consolas"/>
        </w:rPr>
      </w:pPr>
      <w:r w:rsidRPr="00105E79">
        <w:rPr>
          <w:rFonts w:ascii="Consolas" w:hAnsi="Consolas"/>
        </w:rPr>
        <w:t xml:space="preserve">  createTodo(text) {</w:t>
      </w:r>
    </w:p>
    <w:p w14:paraId="41D710F5" w14:textId="77777777" w:rsidR="00105E79" w:rsidRPr="00105E79" w:rsidRDefault="00105E79" w:rsidP="00105E79">
      <w:pPr>
        <w:spacing w:after="0" w:line="260" w:lineRule="exact"/>
        <w:rPr>
          <w:rFonts w:ascii="Consolas" w:hAnsi="Consolas"/>
        </w:rPr>
      </w:pPr>
      <w:r w:rsidRPr="00105E79">
        <w:rPr>
          <w:rFonts w:ascii="Consolas" w:hAnsi="Consolas"/>
        </w:rPr>
        <w:t xml:space="preserve">    const id = Date.now();</w:t>
      </w:r>
    </w:p>
    <w:p w14:paraId="72B24EB5" w14:textId="77777777" w:rsidR="00105E79" w:rsidRPr="00105E79" w:rsidRDefault="00105E79" w:rsidP="00105E79">
      <w:pPr>
        <w:spacing w:after="0" w:line="260" w:lineRule="exact"/>
        <w:rPr>
          <w:rFonts w:ascii="Consolas" w:hAnsi="Consolas"/>
        </w:rPr>
      </w:pPr>
      <w:r w:rsidRPr="00105E79">
        <w:rPr>
          <w:rFonts w:ascii="Consolas" w:hAnsi="Consolas"/>
        </w:rPr>
        <w:t xml:space="preserve">    this.todos.push({</w:t>
      </w:r>
    </w:p>
    <w:p w14:paraId="3D826F70" w14:textId="77777777" w:rsidR="00105E79" w:rsidRPr="00105E79" w:rsidRDefault="00105E79" w:rsidP="00105E79">
      <w:pPr>
        <w:spacing w:after="0" w:line="260" w:lineRule="exact"/>
        <w:rPr>
          <w:rFonts w:ascii="Consolas" w:hAnsi="Consolas"/>
        </w:rPr>
      </w:pPr>
      <w:r w:rsidRPr="00105E79">
        <w:rPr>
          <w:rFonts w:ascii="Consolas" w:hAnsi="Consolas"/>
        </w:rPr>
        <w:t xml:space="preserve">      id,</w:t>
      </w:r>
    </w:p>
    <w:p w14:paraId="4FF9F4ED" w14:textId="77777777" w:rsidR="00105E79" w:rsidRPr="00105E79" w:rsidRDefault="00105E79" w:rsidP="00105E79">
      <w:pPr>
        <w:spacing w:after="0" w:line="260" w:lineRule="exact"/>
        <w:rPr>
          <w:rFonts w:ascii="Consolas" w:hAnsi="Consolas"/>
        </w:rPr>
      </w:pPr>
      <w:r w:rsidRPr="00105E79">
        <w:rPr>
          <w:rFonts w:ascii="Consolas" w:hAnsi="Consolas"/>
        </w:rPr>
        <w:t xml:space="preserve">      text,</w:t>
      </w:r>
    </w:p>
    <w:p w14:paraId="43360EC0" w14:textId="77777777" w:rsidR="00105E79" w:rsidRPr="00105E79" w:rsidRDefault="00105E79" w:rsidP="00105E79">
      <w:pPr>
        <w:spacing w:after="0" w:line="260" w:lineRule="exact"/>
        <w:rPr>
          <w:rFonts w:ascii="Consolas" w:hAnsi="Consolas"/>
        </w:rPr>
      </w:pPr>
      <w:r w:rsidRPr="00105E79">
        <w:rPr>
          <w:rFonts w:ascii="Consolas" w:hAnsi="Consolas"/>
        </w:rPr>
        <w:t xml:space="preserve">      complete: false,</w:t>
      </w:r>
    </w:p>
    <w:p w14:paraId="0BE0AFC0" w14:textId="77777777" w:rsidR="00105E79" w:rsidRPr="00105E79" w:rsidRDefault="00105E79" w:rsidP="00105E79">
      <w:pPr>
        <w:spacing w:after="0" w:line="260" w:lineRule="exact"/>
        <w:rPr>
          <w:rFonts w:ascii="Consolas" w:hAnsi="Consolas"/>
        </w:rPr>
      </w:pPr>
      <w:r w:rsidRPr="00105E79">
        <w:rPr>
          <w:rFonts w:ascii="Consolas" w:hAnsi="Consolas"/>
        </w:rPr>
        <w:t xml:space="preserve">    })</w:t>
      </w:r>
    </w:p>
    <w:p w14:paraId="45C2FD9D" w14:textId="77777777" w:rsidR="00105E79" w:rsidRPr="00105E79" w:rsidRDefault="00105E79" w:rsidP="00105E79">
      <w:pPr>
        <w:spacing w:after="0" w:line="260" w:lineRule="exact"/>
        <w:rPr>
          <w:rFonts w:ascii="Consolas" w:hAnsi="Consolas"/>
        </w:rPr>
      </w:pPr>
      <w:r w:rsidRPr="00105E79">
        <w:rPr>
          <w:rFonts w:ascii="Consolas" w:hAnsi="Consolas"/>
        </w:rPr>
        <w:t xml:space="preserve">    this.emit("change");</w:t>
      </w:r>
    </w:p>
    <w:p w14:paraId="648857F5" w14:textId="77777777" w:rsidR="00105E79" w:rsidRPr="00105E79" w:rsidRDefault="00105E79" w:rsidP="00105E79">
      <w:pPr>
        <w:spacing w:after="0" w:line="260" w:lineRule="exact"/>
        <w:rPr>
          <w:rFonts w:ascii="Consolas" w:hAnsi="Consolas"/>
        </w:rPr>
      </w:pPr>
      <w:r w:rsidRPr="00105E79">
        <w:rPr>
          <w:rFonts w:ascii="Consolas" w:hAnsi="Consolas"/>
        </w:rPr>
        <w:t xml:space="preserve">  }</w:t>
      </w:r>
    </w:p>
    <w:p w14:paraId="5DA34FBB" w14:textId="77777777" w:rsidR="00105E79" w:rsidRPr="00105E79" w:rsidRDefault="00105E79" w:rsidP="00105E79">
      <w:pPr>
        <w:spacing w:after="0" w:line="260" w:lineRule="exact"/>
        <w:rPr>
          <w:rFonts w:ascii="Consolas" w:hAnsi="Consolas"/>
        </w:rPr>
      </w:pPr>
    </w:p>
    <w:p w14:paraId="5D36B131" w14:textId="77777777" w:rsidR="00105E79" w:rsidRPr="00105E79" w:rsidRDefault="00105E79" w:rsidP="00105E79">
      <w:pPr>
        <w:spacing w:after="0" w:line="260" w:lineRule="exact"/>
        <w:rPr>
          <w:rFonts w:ascii="Consolas" w:hAnsi="Consolas"/>
        </w:rPr>
      </w:pPr>
      <w:r w:rsidRPr="00105E79">
        <w:rPr>
          <w:rFonts w:ascii="Consolas" w:hAnsi="Consolas"/>
        </w:rPr>
        <w:t xml:space="preserve">  getAll() {</w:t>
      </w:r>
    </w:p>
    <w:p w14:paraId="16389319" w14:textId="77777777" w:rsidR="00105E79" w:rsidRPr="00105E79" w:rsidRDefault="00105E79" w:rsidP="00105E79">
      <w:pPr>
        <w:spacing w:after="0" w:line="260" w:lineRule="exact"/>
        <w:rPr>
          <w:rFonts w:ascii="Consolas" w:hAnsi="Consolas"/>
        </w:rPr>
      </w:pPr>
      <w:r w:rsidRPr="00105E79">
        <w:rPr>
          <w:rFonts w:ascii="Consolas" w:hAnsi="Consolas"/>
        </w:rPr>
        <w:t xml:space="preserve">    return this.todos;</w:t>
      </w:r>
    </w:p>
    <w:p w14:paraId="136FE7F2" w14:textId="77777777" w:rsidR="00105E79" w:rsidRPr="00105E79" w:rsidRDefault="00105E79" w:rsidP="00105E79">
      <w:pPr>
        <w:spacing w:after="0" w:line="260" w:lineRule="exact"/>
        <w:rPr>
          <w:rFonts w:ascii="Consolas" w:hAnsi="Consolas"/>
        </w:rPr>
      </w:pPr>
      <w:r w:rsidRPr="00105E79">
        <w:rPr>
          <w:rFonts w:ascii="Consolas" w:hAnsi="Consolas"/>
        </w:rPr>
        <w:t xml:space="preserve">  }</w:t>
      </w:r>
    </w:p>
    <w:p w14:paraId="4721FBCA" w14:textId="77777777" w:rsidR="00105E79" w:rsidRPr="00105E79" w:rsidRDefault="00105E79" w:rsidP="00105E79">
      <w:pPr>
        <w:spacing w:after="0" w:line="260" w:lineRule="exact"/>
        <w:rPr>
          <w:rFonts w:ascii="Consolas" w:hAnsi="Consolas"/>
        </w:rPr>
      </w:pPr>
    </w:p>
    <w:p w14:paraId="7DC55C28" w14:textId="77777777" w:rsidR="00105E79" w:rsidRPr="00105E79" w:rsidRDefault="00105E79" w:rsidP="00105E79">
      <w:pPr>
        <w:spacing w:after="0" w:line="260" w:lineRule="exact"/>
        <w:rPr>
          <w:rFonts w:ascii="Consolas" w:hAnsi="Consolas"/>
        </w:rPr>
      </w:pPr>
      <w:r w:rsidRPr="00105E79">
        <w:rPr>
          <w:rFonts w:ascii="Consolas" w:hAnsi="Consolas"/>
        </w:rPr>
        <w:t xml:space="preserve">  handleActions(action) { // A new method</w:t>
      </w:r>
    </w:p>
    <w:p w14:paraId="176D5A54" w14:textId="77777777" w:rsidR="00105E79" w:rsidRPr="00105E79" w:rsidRDefault="00105E79" w:rsidP="00105E79">
      <w:pPr>
        <w:spacing w:after="0" w:line="260" w:lineRule="exact"/>
        <w:rPr>
          <w:rFonts w:ascii="Consolas" w:hAnsi="Consolas"/>
        </w:rPr>
      </w:pPr>
      <w:r w:rsidRPr="00105E79">
        <w:rPr>
          <w:rFonts w:ascii="Consolas" w:hAnsi="Consolas"/>
        </w:rPr>
        <w:t xml:space="preserve">    console.log("TodoStore received an action", action) // For testing only</w:t>
      </w:r>
    </w:p>
    <w:p w14:paraId="592EFC4A" w14:textId="77777777" w:rsidR="00105E79" w:rsidRPr="00105E79" w:rsidRDefault="00105E79" w:rsidP="00105E79">
      <w:pPr>
        <w:spacing w:after="0" w:line="260" w:lineRule="exact"/>
        <w:rPr>
          <w:rFonts w:ascii="Consolas" w:hAnsi="Consolas"/>
        </w:rPr>
      </w:pPr>
      <w:r w:rsidRPr="00105E79">
        <w:rPr>
          <w:rFonts w:ascii="Consolas" w:hAnsi="Consolas"/>
        </w:rPr>
        <w:t xml:space="preserve">    switch(action.type) {</w:t>
      </w:r>
    </w:p>
    <w:p w14:paraId="7A91906D" w14:textId="77777777" w:rsidR="00105E79" w:rsidRPr="00105E79" w:rsidRDefault="00105E79" w:rsidP="00105E79">
      <w:pPr>
        <w:spacing w:after="0" w:line="260" w:lineRule="exact"/>
        <w:rPr>
          <w:rFonts w:ascii="Consolas" w:hAnsi="Consolas"/>
        </w:rPr>
      </w:pPr>
      <w:r w:rsidRPr="00105E79">
        <w:rPr>
          <w:rFonts w:ascii="Consolas" w:hAnsi="Consolas"/>
        </w:rPr>
        <w:t xml:space="preserve">      case "CREATE_TODO": {</w:t>
      </w:r>
    </w:p>
    <w:p w14:paraId="3D5E94DE" w14:textId="77777777" w:rsidR="00105E79" w:rsidRPr="00105E79" w:rsidRDefault="00105E79" w:rsidP="00105E79">
      <w:pPr>
        <w:spacing w:after="0" w:line="260" w:lineRule="exact"/>
        <w:rPr>
          <w:rFonts w:ascii="Consolas" w:hAnsi="Consolas"/>
        </w:rPr>
      </w:pPr>
      <w:r w:rsidRPr="00105E79">
        <w:rPr>
          <w:rFonts w:ascii="Consolas" w:hAnsi="Consolas"/>
        </w:rPr>
        <w:t xml:space="preserve">        this.createTodo(action.text);</w:t>
      </w:r>
    </w:p>
    <w:p w14:paraId="7081D872" w14:textId="77777777" w:rsidR="00105E79" w:rsidRPr="00105E79" w:rsidRDefault="00105E79" w:rsidP="00105E79">
      <w:pPr>
        <w:spacing w:after="0" w:line="260" w:lineRule="exact"/>
        <w:rPr>
          <w:rFonts w:ascii="Consolas" w:hAnsi="Consolas"/>
        </w:rPr>
      </w:pPr>
      <w:r w:rsidRPr="00105E79">
        <w:rPr>
          <w:rFonts w:ascii="Consolas" w:hAnsi="Consolas"/>
        </w:rPr>
        <w:t xml:space="preserve">      }</w:t>
      </w:r>
    </w:p>
    <w:p w14:paraId="40597869" w14:textId="77777777" w:rsidR="00105E79" w:rsidRPr="00105E79" w:rsidRDefault="00105E79" w:rsidP="00105E79">
      <w:pPr>
        <w:spacing w:after="0" w:line="260" w:lineRule="exact"/>
        <w:rPr>
          <w:rFonts w:ascii="Consolas" w:hAnsi="Consolas"/>
        </w:rPr>
      </w:pPr>
      <w:r w:rsidRPr="00105E79">
        <w:rPr>
          <w:rFonts w:ascii="Consolas" w:hAnsi="Consolas"/>
        </w:rPr>
        <w:t xml:space="preserve">    }</w:t>
      </w:r>
    </w:p>
    <w:p w14:paraId="436D3CAB" w14:textId="77777777" w:rsidR="00105E79" w:rsidRPr="00105E79" w:rsidRDefault="00105E79" w:rsidP="00105E79">
      <w:pPr>
        <w:spacing w:after="0" w:line="260" w:lineRule="exact"/>
        <w:rPr>
          <w:rFonts w:ascii="Consolas" w:hAnsi="Consolas"/>
        </w:rPr>
      </w:pPr>
      <w:r w:rsidRPr="00105E79">
        <w:rPr>
          <w:rFonts w:ascii="Consolas" w:hAnsi="Consolas"/>
        </w:rPr>
        <w:t xml:space="preserve">  }</w:t>
      </w:r>
    </w:p>
    <w:p w14:paraId="50BD54DF" w14:textId="77777777" w:rsidR="00105E79" w:rsidRPr="00105E79" w:rsidRDefault="00105E79" w:rsidP="00105E79">
      <w:pPr>
        <w:spacing w:after="0" w:line="260" w:lineRule="exact"/>
        <w:rPr>
          <w:rFonts w:ascii="Consolas" w:hAnsi="Consolas"/>
        </w:rPr>
      </w:pPr>
      <w:r w:rsidRPr="00105E79">
        <w:rPr>
          <w:rFonts w:ascii="Consolas" w:hAnsi="Consolas"/>
        </w:rPr>
        <w:t>}</w:t>
      </w:r>
    </w:p>
    <w:p w14:paraId="0A6DC64F" w14:textId="77777777" w:rsidR="00105E79" w:rsidRPr="00105E79" w:rsidRDefault="00105E79" w:rsidP="00105E79">
      <w:pPr>
        <w:spacing w:after="0" w:line="260" w:lineRule="exact"/>
        <w:rPr>
          <w:rFonts w:ascii="Consolas" w:hAnsi="Consolas"/>
        </w:rPr>
      </w:pPr>
    </w:p>
    <w:p w14:paraId="305D6944" w14:textId="77777777" w:rsidR="00105E79" w:rsidRPr="00105E79" w:rsidRDefault="00105E79" w:rsidP="00105E79">
      <w:pPr>
        <w:spacing w:after="0" w:line="260" w:lineRule="exact"/>
        <w:rPr>
          <w:rFonts w:ascii="Consolas" w:hAnsi="Consolas"/>
        </w:rPr>
      </w:pPr>
      <w:r w:rsidRPr="00105E79">
        <w:rPr>
          <w:rFonts w:ascii="Consolas" w:hAnsi="Consolas"/>
        </w:rPr>
        <w:t>const todoStore = new TodoStore;</w:t>
      </w:r>
    </w:p>
    <w:p w14:paraId="0A9C21C2" w14:textId="77777777" w:rsidR="00105E79" w:rsidRPr="00105E79" w:rsidRDefault="00105E79" w:rsidP="00105E79">
      <w:pPr>
        <w:spacing w:after="0" w:line="260" w:lineRule="exact"/>
        <w:rPr>
          <w:rFonts w:ascii="Consolas" w:hAnsi="Consolas"/>
        </w:rPr>
      </w:pPr>
      <w:r w:rsidRPr="00105E79">
        <w:rPr>
          <w:rFonts w:ascii="Consolas" w:hAnsi="Consolas"/>
        </w:rPr>
        <w:t>dispatcher.register(todoStore.handleActions.bind(todoStore));</w:t>
      </w:r>
    </w:p>
    <w:p w14:paraId="22C7D0F7" w14:textId="77777777" w:rsidR="00105E79" w:rsidRPr="00105E79" w:rsidRDefault="00105E79" w:rsidP="00105E79">
      <w:pPr>
        <w:spacing w:after="0" w:line="260" w:lineRule="exact"/>
        <w:rPr>
          <w:rFonts w:ascii="Consolas" w:hAnsi="Consolas"/>
        </w:rPr>
      </w:pPr>
      <w:r w:rsidRPr="00105E79">
        <w:rPr>
          <w:rFonts w:ascii="Consolas" w:hAnsi="Consolas"/>
        </w:rPr>
        <w:t>window.dispatcher = dispatcher; // For testing only</w:t>
      </w:r>
    </w:p>
    <w:p w14:paraId="755CE677" w14:textId="77777777" w:rsidR="00105E79" w:rsidRDefault="00105E79" w:rsidP="00105E79">
      <w:pPr>
        <w:spacing w:after="0" w:line="260" w:lineRule="exact"/>
        <w:rPr>
          <w:rFonts w:ascii="Consolas" w:hAnsi="Consolas"/>
        </w:rPr>
      </w:pPr>
      <w:r w:rsidRPr="00105E79">
        <w:rPr>
          <w:rFonts w:ascii="Consolas" w:hAnsi="Consolas"/>
        </w:rPr>
        <w:t>// Enter command like dispatcher.dispatch({type: "some event"})</w:t>
      </w:r>
    </w:p>
    <w:p w14:paraId="66A86420" w14:textId="00AF8AC3" w:rsidR="00105E79" w:rsidRPr="00105E79" w:rsidRDefault="00105E79" w:rsidP="00105E79">
      <w:pPr>
        <w:spacing w:after="0" w:line="260" w:lineRule="exact"/>
        <w:rPr>
          <w:rFonts w:ascii="Consolas" w:hAnsi="Consolas"/>
        </w:rPr>
      </w:pPr>
      <w:r>
        <w:rPr>
          <w:rFonts w:ascii="Consolas" w:hAnsi="Consolas"/>
        </w:rPr>
        <w:t xml:space="preserve">// </w:t>
      </w:r>
      <w:r w:rsidRPr="00105E79">
        <w:rPr>
          <w:rFonts w:ascii="Consolas" w:hAnsi="Consolas"/>
        </w:rPr>
        <w:t>in Chrome's DevTools console</w:t>
      </w:r>
    </w:p>
    <w:p w14:paraId="65161C01" w14:textId="77777777" w:rsidR="00105E79" w:rsidRPr="00105E79" w:rsidRDefault="00105E79" w:rsidP="00105E79">
      <w:pPr>
        <w:spacing w:after="0" w:line="260" w:lineRule="exact"/>
        <w:rPr>
          <w:rFonts w:ascii="Consolas" w:hAnsi="Consolas"/>
        </w:rPr>
      </w:pPr>
      <w:r w:rsidRPr="00105E79">
        <w:rPr>
          <w:rFonts w:ascii="Consolas" w:hAnsi="Consolas"/>
        </w:rPr>
        <w:t>// Result: "TodoStore received an action {type: "some event"}"</w:t>
      </w:r>
    </w:p>
    <w:p w14:paraId="1C3D4049" w14:textId="77777777" w:rsidR="00105E79" w:rsidRPr="00105E79" w:rsidRDefault="00105E79" w:rsidP="00105E79">
      <w:pPr>
        <w:spacing w:after="0" w:line="260" w:lineRule="exact"/>
        <w:rPr>
          <w:rFonts w:ascii="Consolas" w:hAnsi="Consolas"/>
        </w:rPr>
      </w:pPr>
      <w:r w:rsidRPr="00105E79">
        <w:rPr>
          <w:rFonts w:ascii="Consolas" w:hAnsi="Consolas"/>
        </w:rPr>
        <w:t>// Enter command like dispatcher.dispatch({type: "CREATE_TODO", text: "Have Lunch"})</w:t>
      </w:r>
    </w:p>
    <w:p w14:paraId="672085F6" w14:textId="26ED3B47" w:rsidR="00105E79" w:rsidRDefault="00105E79" w:rsidP="00105E79">
      <w:pPr>
        <w:spacing w:after="0" w:line="260" w:lineRule="exact"/>
        <w:rPr>
          <w:rFonts w:ascii="Consolas" w:hAnsi="Consolas"/>
        </w:rPr>
      </w:pPr>
      <w:r w:rsidRPr="00105E79">
        <w:rPr>
          <w:rFonts w:ascii="Consolas" w:hAnsi="Consolas"/>
        </w:rPr>
        <w:t>// The printout will be</w:t>
      </w:r>
    </w:p>
    <w:p w14:paraId="556DD660" w14:textId="77777777" w:rsidR="00105E79" w:rsidRDefault="00105E79" w:rsidP="00105E79">
      <w:pPr>
        <w:spacing w:after="0" w:line="260" w:lineRule="exact"/>
        <w:rPr>
          <w:rFonts w:ascii="Consolas" w:hAnsi="Consolas"/>
        </w:rPr>
      </w:pPr>
      <w:r>
        <w:rPr>
          <w:rFonts w:ascii="Consolas" w:hAnsi="Consolas"/>
        </w:rPr>
        <w:t xml:space="preserve">// </w:t>
      </w:r>
      <w:r w:rsidRPr="00105E79">
        <w:rPr>
          <w:rFonts w:ascii="Consolas" w:hAnsi="Consolas"/>
        </w:rPr>
        <w:t>"TodoStore received an action {type: "CREATE_TODO", text: "Have Lunch"}",</w:t>
      </w:r>
    </w:p>
    <w:p w14:paraId="74D7F5E6" w14:textId="639359E9" w:rsidR="00105E79" w:rsidRPr="00105E79" w:rsidRDefault="00105E79" w:rsidP="00105E79">
      <w:pPr>
        <w:spacing w:after="0" w:line="260" w:lineRule="exact"/>
        <w:rPr>
          <w:rFonts w:ascii="Consolas" w:hAnsi="Consolas"/>
        </w:rPr>
      </w:pPr>
      <w:r>
        <w:rPr>
          <w:rFonts w:ascii="Consolas" w:hAnsi="Consolas"/>
        </w:rPr>
        <w:t xml:space="preserve">// </w:t>
      </w:r>
      <w:r w:rsidRPr="00105E79">
        <w:rPr>
          <w:rFonts w:ascii="Consolas" w:hAnsi="Consolas"/>
        </w:rPr>
        <w:t>and a new to-do can be seen in the list</w:t>
      </w:r>
    </w:p>
    <w:p w14:paraId="1C018067" w14:textId="77777777" w:rsidR="00105E79" w:rsidRPr="00105E79" w:rsidRDefault="00105E79" w:rsidP="00105E79">
      <w:pPr>
        <w:spacing w:after="0" w:line="260" w:lineRule="exact"/>
        <w:rPr>
          <w:rFonts w:ascii="Consolas" w:hAnsi="Consolas"/>
        </w:rPr>
      </w:pPr>
    </w:p>
    <w:p w14:paraId="0C20E532" w14:textId="696B00AD" w:rsidR="00544F09" w:rsidRDefault="00105E79" w:rsidP="00105E79">
      <w:pPr>
        <w:spacing w:after="0" w:line="260" w:lineRule="exact"/>
        <w:rPr>
          <w:rFonts w:ascii="Consolas" w:hAnsi="Consolas"/>
        </w:rPr>
      </w:pPr>
      <w:r w:rsidRPr="00105E79">
        <w:rPr>
          <w:rFonts w:ascii="Consolas" w:hAnsi="Consolas"/>
        </w:rPr>
        <w:t>export default todoStore;</w:t>
      </w:r>
    </w:p>
    <w:p w14:paraId="4905E2A3" w14:textId="01D45AD7" w:rsidR="00105E79" w:rsidRDefault="00105E79" w:rsidP="00105E79">
      <w:pPr>
        <w:spacing w:after="0" w:line="260" w:lineRule="exact"/>
        <w:rPr>
          <w:rFonts w:ascii="Consolas" w:hAnsi="Consolas"/>
        </w:rPr>
      </w:pPr>
    </w:p>
    <w:p w14:paraId="5B30F46E" w14:textId="267356E8" w:rsidR="00105E79" w:rsidRDefault="00105E79" w:rsidP="00105E79">
      <w:pPr>
        <w:spacing w:after="0" w:line="260" w:lineRule="exact"/>
        <w:rPr>
          <w:rFonts w:asciiTheme="minorHAnsi" w:hAnsiTheme="minorHAnsi"/>
        </w:rPr>
      </w:pPr>
      <w:r>
        <w:rPr>
          <w:rFonts w:asciiTheme="minorHAnsi" w:hAnsiTheme="minorHAnsi"/>
        </w:rPr>
        <w:t>We finished “dispatcher” and “stores”, and we only need “actions” in place now</w:t>
      </w:r>
    </w:p>
    <w:p w14:paraId="31D9C139" w14:textId="09D6715D" w:rsidR="00105E79" w:rsidRDefault="00105E79" w:rsidP="00105E79">
      <w:pPr>
        <w:spacing w:after="0" w:line="260" w:lineRule="exact"/>
        <w:rPr>
          <w:rFonts w:asciiTheme="minorHAnsi" w:hAnsiTheme="minorHAnsi"/>
        </w:rPr>
      </w:pPr>
    </w:p>
    <w:p w14:paraId="02C7C578" w14:textId="4D6D8E53" w:rsidR="00105E79" w:rsidRPr="00105E79" w:rsidRDefault="00105E79" w:rsidP="00105E79">
      <w:pPr>
        <w:spacing w:after="0" w:line="260" w:lineRule="exact"/>
        <w:rPr>
          <w:rFonts w:asciiTheme="minorHAnsi" w:hAnsiTheme="minorHAnsi"/>
          <w:b/>
        </w:rPr>
      </w:pPr>
      <w:r w:rsidRPr="00105E79">
        <w:rPr>
          <w:rFonts w:asciiTheme="minorHAnsi" w:hAnsiTheme="minorHAnsi"/>
          <w:b/>
        </w:rPr>
        <w:t>REACT FLUX TUTORIAL #12 - Flux Actions</w:t>
      </w:r>
      <w:r w:rsidR="00AD440C">
        <w:rPr>
          <w:rFonts w:asciiTheme="minorHAnsi" w:hAnsiTheme="minorHAnsi"/>
          <w:b/>
        </w:rPr>
        <w:t>:</w:t>
      </w:r>
    </w:p>
    <w:p w14:paraId="57C96477" w14:textId="2BAEA0D2" w:rsidR="00945C1A" w:rsidRDefault="00945C1A" w:rsidP="00105E79">
      <w:pPr>
        <w:spacing w:after="0" w:line="260" w:lineRule="exact"/>
        <w:rPr>
          <w:rFonts w:asciiTheme="minorHAnsi" w:hAnsiTheme="minorHAnsi"/>
        </w:rPr>
      </w:pPr>
      <w:r w:rsidRPr="00945C1A">
        <w:rPr>
          <w:rFonts w:asciiTheme="minorHAnsi" w:hAnsiTheme="minorHAnsi" w:hint="eastAsia"/>
        </w:rPr>
        <w:t>(React) component &gt;&gt; Actions &gt;&gt; Dispatcher &gt;&gt; Stores &gt;&gt; (Components)</w:t>
      </w:r>
      <w:r>
        <w:rPr>
          <w:rFonts w:asciiTheme="minorHAnsi" w:hAnsiTheme="minorHAnsi"/>
        </w:rPr>
        <w:t xml:space="preserve">; </w:t>
      </w:r>
      <w:r w:rsidRPr="00945C1A">
        <w:rPr>
          <w:rFonts w:asciiTheme="minorHAnsi" w:hAnsiTheme="minorHAnsi"/>
        </w:rPr>
        <w:t>Actions &lt;&gt; Constants &lt;&gt; Stores</w:t>
      </w:r>
    </w:p>
    <w:p w14:paraId="6462A246" w14:textId="0F09ACBD" w:rsidR="00945C1A" w:rsidRDefault="00945C1A" w:rsidP="00105E79">
      <w:pPr>
        <w:spacing w:after="0" w:line="260" w:lineRule="exact"/>
        <w:rPr>
          <w:rFonts w:asciiTheme="minorHAnsi" w:hAnsiTheme="minorHAnsi"/>
        </w:rPr>
      </w:pPr>
      <w:r>
        <w:rPr>
          <w:rFonts w:asciiTheme="minorHAnsi" w:hAnsiTheme="minorHAnsi"/>
        </w:rPr>
        <w:t>We have this decoupled framework and the application re-renders all the time. Flux apps are very stable.</w:t>
      </w:r>
    </w:p>
    <w:p w14:paraId="35F6E2B1" w14:textId="01348ECE" w:rsidR="00105E79" w:rsidRDefault="00105E79" w:rsidP="00105E79">
      <w:pPr>
        <w:spacing w:after="0" w:line="260" w:lineRule="exact"/>
        <w:rPr>
          <w:rFonts w:asciiTheme="minorHAnsi" w:hAnsiTheme="minorHAnsi"/>
        </w:rPr>
      </w:pPr>
      <w:r>
        <w:rPr>
          <w:rFonts w:asciiTheme="minorHAnsi" w:hAnsiTheme="minorHAnsi"/>
        </w:rPr>
        <w:t xml:space="preserve">As the application grows in complexity up to hundreds and thousands of </w:t>
      </w:r>
      <w:r w:rsidR="00B20878">
        <w:rPr>
          <w:rFonts w:asciiTheme="minorHAnsi" w:hAnsiTheme="minorHAnsi"/>
        </w:rPr>
        <w:t>different types of actions, our stores only listen to the actions they care about.</w:t>
      </w:r>
      <w:r w:rsidR="00555107">
        <w:rPr>
          <w:rFonts w:asciiTheme="minorHAnsi" w:hAnsiTheme="minorHAnsi"/>
        </w:rPr>
        <w:t xml:space="preserve"> </w:t>
      </w:r>
      <w:r w:rsidR="00945C1A">
        <w:rPr>
          <w:rFonts w:asciiTheme="minorHAnsi" w:hAnsiTheme="minorHAnsi"/>
        </w:rPr>
        <w:t>Our component only listens to the stores they care about.</w:t>
      </w:r>
    </w:p>
    <w:p w14:paraId="58571488" w14:textId="1ABE21A5" w:rsidR="00D10CD6" w:rsidRDefault="00D10CD6" w:rsidP="00105E79">
      <w:pPr>
        <w:spacing w:after="0" w:line="260" w:lineRule="exact"/>
        <w:rPr>
          <w:rFonts w:asciiTheme="minorHAnsi" w:hAnsiTheme="minorHAnsi"/>
        </w:rPr>
      </w:pPr>
      <w:r>
        <w:rPr>
          <w:rFonts w:asciiTheme="minorHAnsi" w:hAnsiTheme="minorHAnsi"/>
        </w:rPr>
        <w:lastRenderedPageBreak/>
        <w:t>We will now work on the “action” part:</w:t>
      </w:r>
    </w:p>
    <w:p w14:paraId="256C898D" w14:textId="4FE5B053" w:rsidR="004622F4" w:rsidRDefault="004622F4" w:rsidP="00105E79">
      <w:pPr>
        <w:spacing w:after="0" w:line="260" w:lineRule="exact"/>
        <w:rPr>
          <w:rFonts w:asciiTheme="minorHAnsi" w:hAnsiTheme="minorHAnsi"/>
        </w:rPr>
      </w:pPr>
    </w:p>
    <w:p w14:paraId="05602E4B" w14:textId="77777777" w:rsidR="004622F4" w:rsidRPr="004622F4" w:rsidRDefault="004622F4" w:rsidP="004622F4">
      <w:pPr>
        <w:spacing w:after="0" w:line="260" w:lineRule="exact"/>
        <w:rPr>
          <w:rFonts w:ascii="Consolas" w:hAnsi="Consolas"/>
        </w:rPr>
      </w:pPr>
      <w:r w:rsidRPr="004622F4">
        <w:rPr>
          <w:rFonts w:ascii="Consolas" w:hAnsi="Consolas"/>
        </w:rPr>
        <w:t>/* ./action/TodoActions.js */</w:t>
      </w:r>
    </w:p>
    <w:p w14:paraId="55DCAEF7" w14:textId="77777777" w:rsidR="004622F4" w:rsidRPr="004622F4" w:rsidRDefault="004622F4" w:rsidP="004622F4">
      <w:pPr>
        <w:spacing w:after="0" w:line="260" w:lineRule="exact"/>
        <w:rPr>
          <w:rFonts w:ascii="Consolas" w:hAnsi="Consolas"/>
        </w:rPr>
      </w:pPr>
      <w:r w:rsidRPr="004622F4">
        <w:rPr>
          <w:rFonts w:ascii="Consolas" w:hAnsi="Consolas"/>
        </w:rPr>
        <w:t>import dispatch from "../dispatcher";</w:t>
      </w:r>
    </w:p>
    <w:p w14:paraId="0E310AA8" w14:textId="77777777" w:rsidR="004622F4" w:rsidRPr="004622F4" w:rsidRDefault="004622F4" w:rsidP="004622F4">
      <w:pPr>
        <w:spacing w:after="0" w:line="260" w:lineRule="exact"/>
        <w:rPr>
          <w:rFonts w:ascii="Consolas" w:hAnsi="Consolas"/>
        </w:rPr>
      </w:pPr>
    </w:p>
    <w:p w14:paraId="0A72891B" w14:textId="77777777" w:rsidR="004622F4" w:rsidRPr="004622F4" w:rsidRDefault="004622F4" w:rsidP="004622F4">
      <w:pPr>
        <w:spacing w:after="0" w:line="260" w:lineRule="exact"/>
        <w:rPr>
          <w:rFonts w:ascii="Consolas" w:hAnsi="Consolas"/>
        </w:rPr>
      </w:pPr>
      <w:r w:rsidRPr="004622F4">
        <w:rPr>
          <w:rFonts w:ascii="Consolas" w:hAnsi="Consolas"/>
        </w:rPr>
        <w:t>export function createTodo(text) {</w:t>
      </w:r>
    </w:p>
    <w:p w14:paraId="67027B84" w14:textId="25E6E598" w:rsidR="004622F4" w:rsidRPr="004622F4" w:rsidRDefault="004622F4" w:rsidP="004622F4">
      <w:pPr>
        <w:spacing w:after="0" w:line="260" w:lineRule="exact"/>
        <w:rPr>
          <w:rFonts w:ascii="Consolas" w:hAnsi="Consolas"/>
        </w:rPr>
      </w:pPr>
      <w:r w:rsidRPr="004622F4">
        <w:rPr>
          <w:rFonts w:ascii="Consolas" w:hAnsi="Consolas"/>
        </w:rPr>
        <w:t xml:space="preserve">  dispatcher.disp</w:t>
      </w:r>
      <w:r w:rsidR="001306B9">
        <w:rPr>
          <w:rFonts w:ascii="Consolas" w:hAnsi="Consolas"/>
        </w:rPr>
        <w:t>a</w:t>
      </w:r>
      <w:r w:rsidRPr="004622F4">
        <w:rPr>
          <w:rFonts w:ascii="Consolas" w:hAnsi="Consolas"/>
        </w:rPr>
        <w:t>tch({</w:t>
      </w:r>
    </w:p>
    <w:p w14:paraId="65496552" w14:textId="77777777" w:rsidR="004622F4" w:rsidRPr="004622F4" w:rsidRDefault="004622F4" w:rsidP="004622F4">
      <w:pPr>
        <w:spacing w:after="0" w:line="260" w:lineRule="exact"/>
        <w:rPr>
          <w:rFonts w:ascii="Consolas" w:hAnsi="Consolas"/>
        </w:rPr>
      </w:pPr>
      <w:r w:rsidRPr="004622F4">
        <w:rPr>
          <w:rFonts w:ascii="Consolas" w:hAnsi="Consolas"/>
        </w:rPr>
        <w:t xml:space="preserve">    type: "CREATE_TODO",</w:t>
      </w:r>
    </w:p>
    <w:p w14:paraId="4BC0E9FB" w14:textId="77777777" w:rsidR="004622F4" w:rsidRPr="004622F4" w:rsidRDefault="004622F4" w:rsidP="004622F4">
      <w:pPr>
        <w:spacing w:after="0" w:line="260" w:lineRule="exact"/>
        <w:rPr>
          <w:rFonts w:ascii="Consolas" w:hAnsi="Consolas"/>
        </w:rPr>
      </w:pPr>
      <w:r w:rsidRPr="004622F4">
        <w:rPr>
          <w:rFonts w:ascii="Consolas" w:hAnsi="Consolas"/>
        </w:rPr>
        <w:t xml:space="preserve">    text,</w:t>
      </w:r>
    </w:p>
    <w:p w14:paraId="42DD314D" w14:textId="77777777" w:rsidR="004622F4" w:rsidRPr="004622F4" w:rsidRDefault="004622F4" w:rsidP="004622F4">
      <w:pPr>
        <w:spacing w:after="0" w:line="260" w:lineRule="exact"/>
        <w:rPr>
          <w:rFonts w:ascii="Consolas" w:hAnsi="Consolas"/>
        </w:rPr>
      </w:pPr>
      <w:r w:rsidRPr="004622F4">
        <w:rPr>
          <w:rFonts w:ascii="Consolas" w:hAnsi="Consolas"/>
        </w:rPr>
        <w:t xml:space="preserve">  })</w:t>
      </w:r>
    </w:p>
    <w:p w14:paraId="3AB93F20" w14:textId="77777777" w:rsidR="004622F4" w:rsidRPr="004622F4" w:rsidRDefault="004622F4" w:rsidP="004622F4">
      <w:pPr>
        <w:spacing w:after="0" w:line="260" w:lineRule="exact"/>
        <w:rPr>
          <w:rFonts w:ascii="Consolas" w:hAnsi="Consolas"/>
        </w:rPr>
      </w:pPr>
      <w:r w:rsidRPr="004622F4">
        <w:rPr>
          <w:rFonts w:ascii="Consolas" w:hAnsi="Consolas"/>
        </w:rPr>
        <w:t>}</w:t>
      </w:r>
    </w:p>
    <w:p w14:paraId="6FB77488" w14:textId="77777777" w:rsidR="004622F4" w:rsidRPr="004622F4" w:rsidRDefault="004622F4" w:rsidP="004622F4">
      <w:pPr>
        <w:spacing w:after="0" w:line="260" w:lineRule="exact"/>
        <w:rPr>
          <w:rFonts w:ascii="Consolas" w:hAnsi="Consolas"/>
        </w:rPr>
      </w:pPr>
    </w:p>
    <w:p w14:paraId="6BFE714D" w14:textId="77777777" w:rsidR="004622F4" w:rsidRPr="004622F4" w:rsidRDefault="004622F4" w:rsidP="004622F4">
      <w:pPr>
        <w:spacing w:after="0" w:line="260" w:lineRule="exact"/>
        <w:rPr>
          <w:rFonts w:ascii="Consolas" w:hAnsi="Consolas"/>
        </w:rPr>
      </w:pPr>
      <w:r w:rsidRPr="004622F4">
        <w:rPr>
          <w:rFonts w:ascii="Consolas" w:hAnsi="Consolas"/>
        </w:rPr>
        <w:t>export function createTodo(id) {</w:t>
      </w:r>
    </w:p>
    <w:p w14:paraId="1B4D8665" w14:textId="451811E3" w:rsidR="004622F4" w:rsidRPr="004622F4" w:rsidRDefault="004622F4" w:rsidP="004622F4">
      <w:pPr>
        <w:spacing w:after="0" w:line="260" w:lineRule="exact"/>
        <w:rPr>
          <w:rFonts w:ascii="Consolas" w:hAnsi="Consolas"/>
        </w:rPr>
      </w:pPr>
      <w:r w:rsidRPr="004622F4">
        <w:rPr>
          <w:rFonts w:ascii="Consolas" w:hAnsi="Consolas"/>
        </w:rPr>
        <w:t xml:space="preserve">  dispatcher.dis</w:t>
      </w:r>
      <w:r w:rsidR="001306B9">
        <w:rPr>
          <w:rFonts w:ascii="Consolas" w:hAnsi="Consolas"/>
        </w:rPr>
        <w:t>p</w:t>
      </w:r>
      <w:r w:rsidRPr="004622F4">
        <w:rPr>
          <w:rFonts w:ascii="Consolas" w:hAnsi="Consolas"/>
        </w:rPr>
        <w:t>atch({</w:t>
      </w:r>
    </w:p>
    <w:p w14:paraId="08298811" w14:textId="77777777" w:rsidR="004622F4" w:rsidRPr="004622F4" w:rsidRDefault="004622F4" w:rsidP="004622F4">
      <w:pPr>
        <w:spacing w:after="0" w:line="260" w:lineRule="exact"/>
        <w:rPr>
          <w:rFonts w:ascii="Consolas" w:hAnsi="Consolas"/>
        </w:rPr>
      </w:pPr>
      <w:r w:rsidRPr="004622F4">
        <w:rPr>
          <w:rFonts w:ascii="Consolas" w:hAnsi="Consolas"/>
        </w:rPr>
        <w:t xml:space="preserve">    type: "DELETE_TODO",</w:t>
      </w:r>
    </w:p>
    <w:p w14:paraId="3C55B092" w14:textId="77777777" w:rsidR="004622F4" w:rsidRPr="004622F4" w:rsidRDefault="004622F4" w:rsidP="004622F4">
      <w:pPr>
        <w:spacing w:after="0" w:line="260" w:lineRule="exact"/>
        <w:rPr>
          <w:rFonts w:ascii="Consolas" w:hAnsi="Consolas"/>
        </w:rPr>
      </w:pPr>
      <w:r w:rsidRPr="004622F4">
        <w:rPr>
          <w:rFonts w:ascii="Consolas" w:hAnsi="Consolas"/>
        </w:rPr>
        <w:t xml:space="preserve">    id,</w:t>
      </w:r>
    </w:p>
    <w:p w14:paraId="3E6393F3" w14:textId="77777777" w:rsidR="004622F4" w:rsidRPr="004622F4" w:rsidRDefault="004622F4" w:rsidP="004622F4">
      <w:pPr>
        <w:spacing w:after="0" w:line="260" w:lineRule="exact"/>
        <w:rPr>
          <w:rFonts w:ascii="Consolas" w:hAnsi="Consolas"/>
        </w:rPr>
      </w:pPr>
      <w:r w:rsidRPr="004622F4">
        <w:rPr>
          <w:rFonts w:ascii="Consolas" w:hAnsi="Consolas"/>
        </w:rPr>
        <w:t xml:space="preserve">  })</w:t>
      </w:r>
    </w:p>
    <w:p w14:paraId="39AA52A5" w14:textId="2602B3F0" w:rsidR="004622F4" w:rsidRDefault="004622F4" w:rsidP="004622F4">
      <w:pPr>
        <w:spacing w:after="0" w:line="260" w:lineRule="exact"/>
        <w:rPr>
          <w:rFonts w:ascii="Consolas" w:hAnsi="Consolas"/>
        </w:rPr>
      </w:pPr>
      <w:r w:rsidRPr="004622F4">
        <w:rPr>
          <w:rFonts w:ascii="Consolas" w:hAnsi="Consolas"/>
        </w:rPr>
        <w:t>}</w:t>
      </w:r>
    </w:p>
    <w:p w14:paraId="50BDCF1C" w14:textId="1CBF459B" w:rsidR="001306B9" w:rsidRDefault="001306B9" w:rsidP="004622F4">
      <w:pPr>
        <w:spacing w:after="0" w:line="260" w:lineRule="exact"/>
        <w:rPr>
          <w:rFonts w:ascii="Consolas" w:hAnsi="Consolas"/>
        </w:rPr>
      </w:pPr>
    </w:p>
    <w:p w14:paraId="00D84F97" w14:textId="77777777" w:rsidR="001306B9" w:rsidRPr="001306B9" w:rsidRDefault="001306B9" w:rsidP="001306B9">
      <w:pPr>
        <w:spacing w:after="0" w:line="260" w:lineRule="exact"/>
        <w:rPr>
          <w:rFonts w:ascii="Consolas" w:hAnsi="Consolas"/>
        </w:rPr>
      </w:pPr>
      <w:r w:rsidRPr="001306B9">
        <w:rPr>
          <w:rFonts w:ascii="Consolas" w:hAnsi="Consolas"/>
        </w:rPr>
        <w:t>/* ./src/js/pages/Todos.js */</w:t>
      </w:r>
    </w:p>
    <w:p w14:paraId="0571F19B" w14:textId="77777777" w:rsidR="001306B9" w:rsidRPr="001306B9" w:rsidRDefault="001306B9" w:rsidP="001306B9">
      <w:pPr>
        <w:spacing w:after="0" w:line="260" w:lineRule="exact"/>
        <w:rPr>
          <w:rFonts w:ascii="Consolas" w:hAnsi="Consolas"/>
        </w:rPr>
      </w:pPr>
      <w:r w:rsidRPr="001306B9">
        <w:rPr>
          <w:rFonts w:ascii="Consolas" w:hAnsi="Consolas"/>
        </w:rPr>
        <w:t>import React from "react";</w:t>
      </w:r>
    </w:p>
    <w:p w14:paraId="7F4E7F0E" w14:textId="77777777" w:rsidR="001306B9" w:rsidRPr="001306B9" w:rsidRDefault="001306B9" w:rsidP="001306B9">
      <w:pPr>
        <w:spacing w:after="0" w:line="260" w:lineRule="exact"/>
        <w:rPr>
          <w:rFonts w:ascii="Consolas" w:hAnsi="Consolas"/>
        </w:rPr>
      </w:pPr>
    </w:p>
    <w:p w14:paraId="016D26D2" w14:textId="77777777" w:rsidR="001306B9" w:rsidRPr="001306B9" w:rsidRDefault="001306B9" w:rsidP="001306B9">
      <w:pPr>
        <w:spacing w:after="0" w:line="260" w:lineRule="exact"/>
        <w:rPr>
          <w:rFonts w:ascii="Consolas" w:hAnsi="Consolas"/>
        </w:rPr>
      </w:pPr>
      <w:r w:rsidRPr="001306B9">
        <w:rPr>
          <w:rFonts w:ascii="Consolas" w:hAnsi="Consolas"/>
        </w:rPr>
        <w:t>import Todo from "../components/Todo";</w:t>
      </w:r>
    </w:p>
    <w:p w14:paraId="5376FBB6" w14:textId="77777777" w:rsidR="001306B9" w:rsidRPr="001306B9" w:rsidRDefault="001306B9" w:rsidP="001306B9">
      <w:pPr>
        <w:spacing w:after="0" w:line="260" w:lineRule="exact"/>
        <w:rPr>
          <w:rFonts w:ascii="Consolas" w:hAnsi="Consolas"/>
        </w:rPr>
      </w:pPr>
      <w:r w:rsidRPr="001306B9">
        <w:rPr>
          <w:rFonts w:ascii="Consolas" w:hAnsi="Consolas"/>
        </w:rPr>
        <w:t>import * as TodoActions from "../actions/TodoActions";</w:t>
      </w:r>
    </w:p>
    <w:p w14:paraId="16A36284" w14:textId="77777777" w:rsidR="001306B9" w:rsidRPr="001306B9" w:rsidRDefault="001306B9" w:rsidP="001306B9">
      <w:pPr>
        <w:spacing w:after="0" w:line="260" w:lineRule="exact"/>
        <w:rPr>
          <w:rFonts w:ascii="Consolas" w:hAnsi="Consolas"/>
        </w:rPr>
      </w:pPr>
      <w:r w:rsidRPr="001306B9">
        <w:rPr>
          <w:rFonts w:ascii="Consolas" w:hAnsi="Consolas"/>
        </w:rPr>
        <w:t>// We import every object from the file</w:t>
      </w:r>
    </w:p>
    <w:p w14:paraId="15072863" w14:textId="77777777" w:rsidR="001306B9" w:rsidRPr="001306B9" w:rsidRDefault="001306B9" w:rsidP="001306B9">
      <w:pPr>
        <w:spacing w:after="0" w:line="260" w:lineRule="exact"/>
        <w:rPr>
          <w:rFonts w:ascii="Consolas" w:hAnsi="Consolas"/>
        </w:rPr>
      </w:pPr>
      <w:r w:rsidRPr="001306B9">
        <w:rPr>
          <w:rFonts w:ascii="Consolas" w:hAnsi="Consolas"/>
        </w:rPr>
        <w:t>// TodoActions will be an object with the functions in it</w:t>
      </w:r>
    </w:p>
    <w:p w14:paraId="4EA52DEA" w14:textId="77777777" w:rsidR="001306B9" w:rsidRPr="001306B9" w:rsidRDefault="001306B9" w:rsidP="001306B9">
      <w:pPr>
        <w:spacing w:after="0" w:line="260" w:lineRule="exact"/>
        <w:rPr>
          <w:rFonts w:ascii="Consolas" w:hAnsi="Consolas"/>
        </w:rPr>
      </w:pPr>
      <w:r w:rsidRPr="001306B9">
        <w:rPr>
          <w:rFonts w:ascii="Consolas" w:hAnsi="Consolas"/>
        </w:rPr>
        <w:t>import TodoStore from "../stores/TodoStore";</w:t>
      </w:r>
    </w:p>
    <w:p w14:paraId="31DF3C94" w14:textId="77777777" w:rsidR="001306B9" w:rsidRPr="001306B9" w:rsidRDefault="001306B9" w:rsidP="001306B9">
      <w:pPr>
        <w:spacing w:after="0" w:line="260" w:lineRule="exact"/>
        <w:rPr>
          <w:rFonts w:ascii="Consolas" w:hAnsi="Consolas"/>
        </w:rPr>
      </w:pPr>
    </w:p>
    <w:p w14:paraId="5C23DA0C" w14:textId="77777777" w:rsidR="001306B9" w:rsidRPr="001306B9" w:rsidRDefault="001306B9" w:rsidP="001306B9">
      <w:pPr>
        <w:spacing w:after="0" w:line="260" w:lineRule="exact"/>
        <w:rPr>
          <w:rFonts w:ascii="Consolas" w:hAnsi="Consolas"/>
        </w:rPr>
      </w:pPr>
      <w:r w:rsidRPr="001306B9">
        <w:rPr>
          <w:rFonts w:ascii="Consolas" w:hAnsi="Consolas"/>
        </w:rPr>
        <w:t>export default class Todos extends React</w:t>
      </w:r>
      <w:r w:rsidRPr="00155CB5">
        <w:rPr>
          <w:rFonts w:ascii="Consolas" w:hAnsi="Consolas"/>
          <w:noProof/>
        </w:rPr>
        <w:t>.Component</w:t>
      </w:r>
      <w:r w:rsidRPr="001306B9">
        <w:rPr>
          <w:rFonts w:ascii="Consolas" w:hAnsi="Consolas"/>
        </w:rPr>
        <w:t xml:space="preserve"> {</w:t>
      </w:r>
    </w:p>
    <w:p w14:paraId="6670E7DB" w14:textId="77777777" w:rsidR="001306B9" w:rsidRPr="001306B9" w:rsidRDefault="001306B9" w:rsidP="001306B9">
      <w:pPr>
        <w:spacing w:after="0" w:line="260" w:lineRule="exact"/>
        <w:rPr>
          <w:rFonts w:ascii="Consolas" w:hAnsi="Consolas"/>
        </w:rPr>
      </w:pPr>
      <w:r w:rsidRPr="001306B9">
        <w:rPr>
          <w:rFonts w:ascii="Consolas" w:hAnsi="Consolas"/>
        </w:rPr>
        <w:t xml:space="preserve">  constructor() {</w:t>
      </w:r>
    </w:p>
    <w:p w14:paraId="147BB32C" w14:textId="77777777" w:rsidR="001306B9" w:rsidRPr="001306B9" w:rsidRDefault="001306B9" w:rsidP="001306B9">
      <w:pPr>
        <w:spacing w:after="0" w:line="260" w:lineRule="exact"/>
        <w:rPr>
          <w:rFonts w:ascii="Consolas" w:hAnsi="Consolas"/>
        </w:rPr>
      </w:pPr>
      <w:r w:rsidRPr="001306B9">
        <w:rPr>
          <w:rFonts w:ascii="Consolas" w:hAnsi="Consolas"/>
        </w:rPr>
        <w:t xml:space="preserve">    super();</w:t>
      </w:r>
    </w:p>
    <w:p w14:paraId="68956710" w14:textId="77777777" w:rsidR="001306B9" w:rsidRPr="001306B9" w:rsidRDefault="001306B9" w:rsidP="001306B9">
      <w:pPr>
        <w:spacing w:after="0" w:line="260" w:lineRule="exact"/>
        <w:rPr>
          <w:rFonts w:ascii="Consolas" w:hAnsi="Consolas"/>
        </w:rPr>
      </w:pPr>
      <w:r w:rsidRPr="001306B9">
        <w:rPr>
          <w:rFonts w:ascii="Consolas" w:hAnsi="Consolas"/>
        </w:rPr>
        <w:t xml:space="preserve">    this.state = {</w:t>
      </w:r>
    </w:p>
    <w:p w14:paraId="469FC6F9" w14:textId="77777777" w:rsidR="001306B9" w:rsidRPr="001306B9" w:rsidRDefault="001306B9" w:rsidP="001306B9">
      <w:pPr>
        <w:spacing w:after="0" w:line="260" w:lineRule="exact"/>
        <w:rPr>
          <w:rFonts w:ascii="Consolas" w:hAnsi="Consolas"/>
        </w:rPr>
      </w:pPr>
      <w:r w:rsidRPr="001306B9">
        <w:rPr>
          <w:rFonts w:ascii="Consolas" w:hAnsi="Consolas"/>
        </w:rPr>
        <w:t xml:space="preserve">      todos: TodoStore.getAll(),</w:t>
      </w:r>
    </w:p>
    <w:p w14:paraId="7AA12974" w14:textId="77777777" w:rsidR="001306B9" w:rsidRPr="001306B9" w:rsidRDefault="001306B9" w:rsidP="001306B9">
      <w:pPr>
        <w:spacing w:after="0" w:line="260" w:lineRule="exact"/>
        <w:rPr>
          <w:rFonts w:ascii="Consolas" w:hAnsi="Consolas"/>
        </w:rPr>
      </w:pPr>
      <w:r w:rsidRPr="001306B9">
        <w:rPr>
          <w:rFonts w:ascii="Consolas" w:hAnsi="Consolas"/>
        </w:rPr>
        <w:t xml:space="preserve">    };</w:t>
      </w:r>
    </w:p>
    <w:p w14:paraId="13C02FAB" w14:textId="77777777" w:rsidR="001306B9" w:rsidRPr="001306B9" w:rsidRDefault="001306B9" w:rsidP="001306B9">
      <w:pPr>
        <w:spacing w:after="0" w:line="260" w:lineRule="exact"/>
        <w:rPr>
          <w:rFonts w:ascii="Consolas" w:hAnsi="Consolas"/>
        </w:rPr>
      </w:pPr>
      <w:r w:rsidRPr="001306B9">
        <w:rPr>
          <w:rFonts w:ascii="Consolas" w:hAnsi="Consolas"/>
        </w:rPr>
        <w:t xml:space="preserve">  }</w:t>
      </w:r>
    </w:p>
    <w:p w14:paraId="4EF17595" w14:textId="77777777" w:rsidR="001306B9" w:rsidRPr="001306B9" w:rsidRDefault="001306B9" w:rsidP="001306B9">
      <w:pPr>
        <w:spacing w:after="0" w:line="260" w:lineRule="exact"/>
        <w:rPr>
          <w:rFonts w:ascii="Consolas" w:hAnsi="Consolas"/>
        </w:rPr>
      </w:pPr>
    </w:p>
    <w:p w14:paraId="2038B364" w14:textId="77777777" w:rsidR="001306B9" w:rsidRPr="001306B9" w:rsidRDefault="001306B9" w:rsidP="001306B9">
      <w:pPr>
        <w:spacing w:after="0" w:line="260" w:lineRule="exact"/>
        <w:rPr>
          <w:rFonts w:ascii="Consolas" w:hAnsi="Consolas"/>
        </w:rPr>
      </w:pPr>
      <w:r w:rsidRPr="001306B9">
        <w:rPr>
          <w:rFonts w:ascii="Consolas" w:hAnsi="Consolas"/>
        </w:rPr>
        <w:t xml:space="preserve">  componentWillMount() {</w:t>
      </w:r>
    </w:p>
    <w:p w14:paraId="3A46CA23" w14:textId="77777777" w:rsidR="001306B9" w:rsidRPr="001306B9" w:rsidRDefault="001306B9" w:rsidP="001306B9">
      <w:pPr>
        <w:spacing w:after="0" w:line="260" w:lineRule="exact"/>
        <w:rPr>
          <w:rFonts w:ascii="Consolas" w:hAnsi="Consolas"/>
        </w:rPr>
      </w:pPr>
      <w:r w:rsidRPr="001306B9">
        <w:rPr>
          <w:rFonts w:ascii="Consolas" w:hAnsi="Consolas"/>
        </w:rPr>
        <w:t xml:space="preserve">    TodoStore.on("change", () =&gt; {</w:t>
      </w:r>
    </w:p>
    <w:p w14:paraId="48C56D24" w14:textId="77777777" w:rsidR="001306B9" w:rsidRPr="001306B9" w:rsidRDefault="001306B9" w:rsidP="001306B9">
      <w:pPr>
        <w:spacing w:after="0" w:line="260" w:lineRule="exact"/>
        <w:rPr>
          <w:rFonts w:ascii="Consolas" w:hAnsi="Consolas"/>
        </w:rPr>
      </w:pPr>
      <w:r w:rsidRPr="001306B9">
        <w:rPr>
          <w:rFonts w:ascii="Consolas" w:hAnsi="Consolas"/>
        </w:rPr>
        <w:t xml:space="preserve">      this.setState({</w:t>
      </w:r>
    </w:p>
    <w:p w14:paraId="58F8E268" w14:textId="77777777" w:rsidR="001306B9" w:rsidRPr="001306B9" w:rsidRDefault="001306B9" w:rsidP="001306B9">
      <w:pPr>
        <w:spacing w:after="0" w:line="260" w:lineRule="exact"/>
        <w:rPr>
          <w:rFonts w:ascii="Consolas" w:hAnsi="Consolas"/>
        </w:rPr>
      </w:pPr>
      <w:r w:rsidRPr="001306B9">
        <w:rPr>
          <w:rFonts w:ascii="Consolas" w:hAnsi="Consolas"/>
        </w:rPr>
        <w:t xml:space="preserve">        todos: TodoStore.getAll()</w:t>
      </w:r>
    </w:p>
    <w:p w14:paraId="5F1291F0" w14:textId="77777777" w:rsidR="001306B9" w:rsidRPr="001306B9" w:rsidRDefault="001306B9" w:rsidP="001306B9">
      <w:pPr>
        <w:spacing w:after="0" w:line="260" w:lineRule="exact"/>
        <w:rPr>
          <w:rFonts w:ascii="Consolas" w:hAnsi="Consolas"/>
        </w:rPr>
      </w:pPr>
      <w:r w:rsidRPr="001306B9">
        <w:rPr>
          <w:rFonts w:ascii="Consolas" w:hAnsi="Consolas"/>
        </w:rPr>
        <w:t xml:space="preserve">      });</w:t>
      </w:r>
    </w:p>
    <w:p w14:paraId="66757C14" w14:textId="77777777" w:rsidR="001306B9" w:rsidRPr="001306B9" w:rsidRDefault="001306B9" w:rsidP="001306B9">
      <w:pPr>
        <w:spacing w:after="0" w:line="260" w:lineRule="exact"/>
        <w:rPr>
          <w:rFonts w:ascii="Consolas" w:hAnsi="Consolas"/>
        </w:rPr>
      </w:pPr>
      <w:r w:rsidRPr="001306B9">
        <w:rPr>
          <w:rFonts w:ascii="Consolas" w:hAnsi="Consolas"/>
        </w:rPr>
        <w:t xml:space="preserve">    })</w:t>
      </w:r>
    </w:p>
    <w:p w14:paraId="4425E794" w14:textId="77777777" w:rsidR="001306B9" w:rsidRPr="001306B9" w:rsidRDefault="001306B9" w:rsidP="001306B9">
      <w:pPr>
        <w:spacing w:after="0" w:line="260" w:lineRule="exact"/>
        <w:rPr>
          <w:rFonts w:ascii="Consolas" w:hAnsi="Consolas"/>
        </w:rPr>
      </w:pPr>
      <w:r w:rsidRPr="001306B9">
        <w:rPr>
          <w:rFonts w:ascii="Consolas" w:hAnsi="Consolas"/>
        </w:rPr>
        <w:t xml:space="preserve">  }</w:t>
      </w:r>
    </w:p>
    <w:p w14:paraId="7D31EA36" w14:textId="77777777" w:rsidR="001306B9" w:rsidRPr="001306B9" w:rsidRDefault="001306B9" w:rsidP="001306B9">
      <w:pPr>
        <w:spacing w:after="0" w:line="260" w:lineRule="exact"/>
        <w:rPr>
          <w:rFonts w:ascii="Consolas" w:hAnsi="Consolas"/>
        </w:rPr>
      </w:pPr>
    </w:p>
    <w:p w14:paraId="7EF30476" w14:textId="77777777" w:rsidR="001306B9" w:rsidRPr="001306B9" w:rsidRDefault="001306B9" w:rsidP="001306B9">
      <w:pPr>
        <w:spacing w:after="0" w:line="260" w:lineRule="exact"/>
        <w:rPr>
          <w:rFonts w:ascii="Consolas" w:hAnsi="Consolas"/>
        </w:rPr>
      </w:pPr>
      <w:r w:rsidRPr="001306B9">
        <w:rPr>
          <w:rFonts w:ascii="Consolas" w:hAnsi="Consolas"/>
        </w:rPr>
        <w:t xml:space="preserve">  createTodo() {</w:t>
      </w:r>
    </w:p>
    <w:p w14:paraId="4BFF23F8" w14:textId="77777777" w:rsidR="001306B9" w:rsidRPr="001306B9" w:rsidRDefault="001306B9" w:rsidP="001306B9">
      <w:pPr>
        <w:spacing w:after="0" w:line="260" w:lineRule="exact"/>
        <w:rPr>
          <w:rFonts w:ascii="Consolas" w:hAnsi="Consolas"/>
        </w:rPr>
      </w:pPr>
      <w:r w:rsidRPr="001306B9">
        <w:rPr>
          <w:rFonts w:ascii="Consolas" w:hAnsi="Consolas"/>
        </w:rPr>
        <w:t xml:space="preserve">    TodoActions.createTodo(Date.now());</w:t>
      </w:r>
    </w:p>
    <w:p w14:paraId="2524BE0B" w14:textId="77777777" w:rsidR="001306B9" w:rsidRDefault="001306B9" w:rsidP="001306B9">
      <w:pPr>
        <w:spacing w:after="0" w:line="260" w:lineRule="exact"/>
        <w:rPr>
          <w:rFonts w:ascii="Consolas" w:hAnsi="Consolas"/>
        </w:rPr>
      </w:pPr>
      <w:r w:rsidRPr="001306B9">
        <w:rPr>
          <w:rFonts w:ascii="Consolas" w:hAnsi="Consolas"/>
        </w:rPr>
        <w:t xml:space="preserve">    // Every time one hit the button,</w:t>
      </w:r>
    </w:p>
    <w:p w14:paraId="1613B9BD" w14:textId="67431E2F" w:rsidR="001306B9" w:rsidRPr="001306B9" w:rsidRDefault="001306B9" w:rsidP="001306B9">
      <w:pPr>
        <w:spacing w:after="0" w:line="260" w:lineRule="exact"/>
        <w:rPr>
          <w:rFonts w:ascii="Consolas" w:hAnsi="Consolas"/>
        </w:rPr>
      </w:pPr>
      <w:r>
        <w:rPr>
          <w:rFonts w:ascii="Consolas" w:hAnsi="Consolas"/>
        </w:rPr>
        <w:t xml:space="preserve">    // </w:t>
      </w:r>
      <w:r w:rsidRPr="001306B9">
        <w:rPr>
          <w:rFonts w:ascii="Consolas" w:hAnsi="Consolas"/>
        </w:rPr>
        <w:t>a to-do item with timestamp as its value will be created</w:t>
      </w:r>
    </w:p>
    <w:p w14:paraId="0DC93692" w14:textId="77777777" w:rsidR="001306B9" w:rsidRPr="001306B9" w:rsidRDefault="001306B9" w:rsidP="001306B9">
      <w:pPr>
        <w:spacing w:after="0" w:line="260" w:lineRule="exact"/>
        <w:rPr>
          <w:rFonts w:ascii="Consolas" w:hAnsi="Consolas"/>
        </w:rPr>
      </w:pPr>
      <w:r w:rsidRPr="001306B9">
        <w:rPr>
          <w:rFonts w:ascii="Consolas" w:hAnsi="Consolas"/>
        </w:rPr>
        <w:t xml:space="preserve">  }</w:t>
      </w:r>
    </w:p>
    <w:p w14:paraId="7B3F2746" w14:textId="77777777" w:rsidR="001306B9" w:rsidRPr="001306B9" w:rsidRDefault="001306B9" w:rsidP="001306B9">
      <w:pPr>
        <w:spacing w:after="0" w:line="260" w:lineRule="exact"/>
        <w:rPr>
          <w:rFonts w:ascii="Consolas" w:hAnsi="Consolas"/>
        </w:rPr>
      </w:pPr>
    </w:p>
    <w:p w14:paraId="40D29706" w14:textId="77777777" w:rsidR="001306B9" w:rsidRPr="001306B9" w:rsidRDefault="001306B9" w:rsidP="001306B9">
      <w:pPr>
        <w:spacing w:after="0" w:line="260" w:lineRule="exact"/>
        <w:rPr>
          <w:rFonts w:ascii="Consolas" w:hAnsi="Consolas"/>
        </w:rPr>
      </w:pPr>
      <w:r w:rsidRPr="001306B9">
        <w:rPr>
          <w:rFonts w:ascii="Consolas" w:hAnsi="Consolas"/>
        </w:rPr>
        <w:t xml:space="preserve">  render() {</w:t>
      </w:r>
    </w:p>
    <w:p w14:paraId="69F89EEA" w14:textId="77777777" w:rsidR="001306B9" w:rsidRPr="001306B9" w:rsidRDefault="001306B9" w:rsidP="001306B9">
      <w:pPr>
        <w:spacing w:after="0" w:line="260" w:lineRule="exact"/>
        <w:rPr>
          <w:rFonts w:ascii="Consolas" w:hAnsi="Consolas"/>
        </w:rPr>
      </w:pPr>
      <w:r w:rsidRPr="001306B9">
        <w:rPr>
          <w:rFonts w:ascii="Consolas" w:hAnsi="Consolas"/>
        </w:rPr>
        <w:t xml:space="preserve">    const { todos } = this.state;</w:t>
      </w:r>
    </w:p>
    <w:p w14:paraId="01F559C4" w14:textId="77777777" w:rsidR="001306B9" w:rsidRPr="001306B9" w:rsidRDefault="001306B9" w:rsidP="001306B9">
      <w:pPr>
        <w:spacing w:after="0" w:line="260" w:lineRule="exact"/>
        <w:rPr>
          <w:rFonts w:ascii="Consolas" w:hAnsi="Consolas"/>
        </w:rPr>
      </w:pPr>
      <w:r w:rsidRPr="001306B9">
        <w:rPr>
          <w:rFonts w:ascii="Consolas" w:hAnsi="Consolas"/>
        </w:rPr>
        <w:t xml:space="preserve">    const TodoComponents = todos.map((todo) =&gt; {</w:t>
      </w:r>
    </w:p>
    <w:p w14:paraId="3C81771D" w14:textId="77777777" w:rsidR="001306B9" w:rsidRPr="001306B9" w:rsidRDefault="001306B9" w:rsidP="001306B9">
      <w:pPr>
        <w:spacing w:after="0" w:line="260" w:lineRule="exact"/>
        <w:rPr>
          <w:rFonts w:ascii="Consolas" w:hAnsi="Consolas"/>
        </w:rPr>
      </w:pPr>
      <w:r w:rsidRPr="001306B9">
        <w:rPr>
          <w:rFonts w:ascii="Consolas" w:hAnsi="Consolas"/>
        </w:rPr>
        <w:t xml:space="preserve">        return &lt;Todo key={todo.id} {...todo}/&gt;;</w:t>
      </w:r>
    </w:p>
    <w:p w14:paraId="4DC3753E" w14:textId="77777777" w:rsidR="001306B9" w:rsidRPr="001306B9" w:rsidRDefault="001306B9" w:rsidP="001306B9">
      <w:pPr>
        <w:spacing w:after="0" w:line="260" w:lineRule="exact"/>
        <w:rPr>
          <w:rFonts w:ascii="Consolas" w:hAnsi="Consolas"/>
        </w:rPr>
      </w:pPr>
      <w:r w:rsidRPr="001306B9">
        <w:rPr>
          <w:rFonts w:ascii="Consolas" w:hAnsi="Consolas"/>
        </w:rPr>
        <w:t xml:space="preserve">    });</w:t>
      </w:r>
    </w:p>
    <w:p w14:paraId="5E75B6F8" w14:textId="77777777" w:rsidR="001306B9" w:rsidRPr="001306B9" w:rsidRDefault="001306B9" w:rsidP="001306B9">
      <w:pPr>
        <w:spacing w:after="0" w:line="260" w:lineRule="exact"/>
        <w:rPr>
          <w:rFonts w:ascii="Consolas" w:hAnsi="Consolas"/>
        </w:rPr>
      </w:pPr>
      <w:r w:rsidRPr="001306B9">
        <w:rPr>
          <w:rFonts w:ascii="Consolas" w:hAnsi="Consolas"/>
        </w:rPr>
        <w:t xml:space="preserve">    return (</w:t>
      </w:r>
    </w:p>
    <w:p w14:paraId="64F93410" w14:textId="77777777" w:rsidR="001306B9" w:rsidRPr="001306B9" w:rsidRDefault="001306B9" w:rsidP="001306B9">
      <w:pPr>
        <w:spacing w:after="0" w:line="260" w:lineRule="exact"/>
        <w:rPr>
          <w:rFonts w:ascii="Consolas" w:hAnsi="Consolas"/>
        </w:rPr>
      </w:pPr>
      <w:r w:rsidRPr="001306B9">
        <w:rPr>
          <w:rFonts w:ascii="Consolas" w:hAnsi="Consolas"/>
        </w:rPr>
        <w:t xml:space="preserve">      // A button is added</w:t>
      </w:r>
    </w:p>
    <w:p w14:paraId="474F4033" w14:textId="77777777" w:rsidR="001306B9" w:rsidRPr="001306B9" w:rsidRDefault="001306B9" w:rsidP="001306B9">
      <w:pPr>
        <w:spacing w:after="0" w:line="260" w:lineRule="exact"/>
        <w:rPr>
          <w:rFonts w:ascii="Consolas" w:hAnsi="Consolas"/>
        </w:rPr>
      </w:pPr>
      <w:r w:rsidRPr="001306B9">
        <w:rPr>
          <w:rFonts w:ascii="Consolas" w:hAnsi="Consolas"/>
        </w:rPr>
        <w:t xml:space="preserve">      &lt;div&gt;</w:t>
      </w:r>
    </w:p>
    <w:p w14:paraId="465EBE11" w14:textId="77777777" w:rsidR="001306B9" w:rsidRPr="001306B9" w:rsidRDefault="001306B9" w:rsidP="001306B9">
      <w:pPr>
        <w:spacing w:after="0" w:line="260" w:lineRule="exact"/>
        <w:rPr>
          <w:rFonts w:ascii="Consolas" w:hAnsi="Consolas"/>
        </w:rPr>
      </w:pPr>
      <w:r w:rsidRPr="001306B9">
        <w:rPr>
          <w:rFonts w:ascii="Consolas" w:hAnsi="Consolas"/>
        </w:rPr>
        <w:t xml:space="preserve">        &lt;button onClick={this.createTodo.bind(this)}&gt;Create!&lt;/button&gt;</w:t>
      </w:r>
    </w:p>
    <w:p w14:paraId="3BAE6E57" w14:textId="77777777" w:rsidR="001306B9" w:rsidRPr="001306B9" w:rsidRDefault="001306B9" w:rsidP="001306B9">
      <w:pPr>
        <w:spacing w:after="0" w:line="260" w:lineRule="exact"/>
        <w:rPr>
          <w:rFonts w:ascii="Consolas" w:hAnsi="Consolas"/>
        </w:rPr>
      </w:pPr>
      <w:r w:rsidRPr="001306B9">
        <w:rPr>
          <w:rFonts w:ascii="Consolas" w:hAnsi="Consolas"/>
        </w:rPr>
        <w:lastRenderedPageBreak/>
        <w:t xml:space="preserve">        &lt;h1&gt;Todos&lt;/h1&gt;</w:t>
      </w:r>
    </w:p>
    <w:p w14:paraId="2DCBC31E" w14:textId="77777777" w:rsidR="001306B9" w:rsidRPr="001306B9" w:rsidRDefault="001306B9" w:rsidP="001306B9">
      <w:pPr>
        <w:spacing w:after="0" w:line="260" w:lineRule="exact"/>
        <w:rPr>
          <w:rFonts w:ascii="Consolas" w:hAnsi="Consolas"/>
        </w:rPr>
      </w:pPr>
      <w:r w:rsidRPr="001306B9">
        <w:rPr>
          <w:rFonts w:ascii="Consolas" w:hAnsi="Consolas"/>
        </w:rPr>
        <w:t xml:space="preserve">        &lt;ul&gt;{TodoComponents}&lt;/ul&gt;</w:t>
      </w:r>
    </w:p>
    <w:p w14:paraId="7D09229F" w14:textId="77777777" w:rsidR="001306B9" w:rsidRPr="001306B9" w:rsidRDefault="001306B9" w:rsidP="001306B9">
      <w:pPr>
        <w:spacing w:after="0" w:line="260" w:lineRule="exact"/>
        <w:rPr>
          <w:rFonts w:ascii="Consolas" w:hAnsi="Consolas"/>
        </w:rPr>
      </w:pPr>
      <w:r w:rsidRPr="001306B9">
        <w:rPr>
          <w:rFonts w:ascii="Consolas" w:hAnsi="Consolas"/>
        </w:rPr>
        <w:t xml:space="preserve">      &lt;/div&gt;</w:t>
      </w:r>
    </w:p>
    <w:p w14:paraId="62822DF6" w14:textId="77777777" w:rsidR="001306B9" w:rsidRPr="001306B9" w:rsidRDefault="001306B9" w:rsidP="001306B9">
      <w:pPr>
        <w:spacing w:after="0" w:line="260" w:lineRule="exact"/>
        <w:rPr>
          <w:rFonts w:ascii="Consolas" w:hAnsi="Consolas"/>
        </w:rPr>
      </w:pPr>
      <w:r w:rsidRPr="001306B9">
        <w:rPr>
          <w:rFonts w:ascii="Consolas" w:hAnsi="Consolas"/>
        </w:rPr>
        <w:t xml:space="preserve">    );</w:t>
      </w:r>
    </w:p>
    <w:p w14:paraId="372A2E7A" w14:textId="77777777" w:rsidR="001306B9" w:rsidRPr="001306B9" w:rsidRDefault="001306B9" w:rsidP="001306B9">
      <w:pPr>
        <w:spacing w:after="0" w:line="260" w:lineRule="exact"/>
        <w:rPr>
          <w:rFonts w:ascii="Consolas" w:hAnsi="Consolas"/>
        </w:rPr>
      </w:pPr>
      <w:r w:rsidRPr="001306B9">
        <w:rPr>
          <w:rFonts w:ascii="Consolas" w:hAnsi="Consolas"/>
        </w:rPr>
        <w:t xml:space="preserve">  }</w:t>
      </w:r>
    </w:p>
    <w:p w14:paraId="0D403D49" w14:textId="61E7B892" w:rsidR="002A0D37" w:rsidRDefault="001306B9" w:rsidP="0021025D">
      <w:pPr>
        <w:spacing w:after="0" w:line="260" w:lineRule="exact"/>
        <w:rPr>
          <w:rFonts w:ascii="Consolas" w:hAnsi="Consolas"/>
        </w:rPr>
      </w:pPr>
      <w:r w:rsidRPr="001306B9">
        <w:rPr>
          <w:rFonts w:ascii="Consolas" w:hAnsi="Consolas"/>
        </w:rPr>
        <w:t>}</w:t>
      </w:r>
    </w:p>
    <w:p w14:paraId="11A0B2F3" w14:textId="1BC70744" w:rsidR="000A0BFA" w:rsidRDefault="000A0BFA" w:rsidP="0021025D">
      <w:pPr>
        <w:spacing w:after="0" w:line="260" w:lineRule="exact"/>
        <w:rPr>
          <w:rFonts w:asciiTheme="minorHAnsi" w:hAnsiTheme="minorHAnsi"/>
        </w:rPr>
      </w:pPr>
    </w:p>
    <w:p w14:paraId="0A7E2D67" w14:textId="7EF9DA4B" w:rsidR="000A0BFA" w:rsidRPr="000A0BFA" w:rsidRDefault="000A0BFA" w:rsidP="0021025D">
      <w:pPr>
        <w:spacing w:after="0" w:line="260" w:lineRule="exact"/>
        <w:rPr>
          <w:rFonts w:asciiTheme="minorHAnsi" w:hAnsiTheme="minorHAnsi"/>
          <w:b/>
        </w:rPr>
      </w:pPr>
      <w:r w:rsidRPr="000A0BFA">
        <w:rPr>
          <w:rFonts w:asciiTheme="minorHAnsi" w:hAnsiTheme="minorHAnsi"/>
          <w:b/>
        </w:rPr>
        <w:t>REACT FLUX TUTORIAL #13 - Asynchronous &amp; AJAX Flux Actions</w:t>
      </w:r>
      <w:r w:rsidR="00AD440C">
        <w:rPr>
          <w:rFonts w:asciiTheme="minorHAnsi" w:hAnsiTheme="minorHAnsi"/>
          <w:b/>
        </w:rPr>
        <w:t>:</w:t>
      </w:r>
    </w:p>
    <w:p w14:paraId="2C4E0A6E" w14:textId="7D71A754" w:rsidR="000A0BFA" w:rsidRDefault="000A0BFA" w:rsidP="0021025D">
      <w:pPr>
        <w:spacing w:after="0" w:line="260" w:lineRule="exact"/>
        <w:rPr>
          <w:rFonts w:asciiTheme="minorHAnsi" w:hAnsiTheme="minorHAnsi"/>
        </w:rPr>
      </w:pPr>
      <w:r>
        <w:rPr>
          <w:rFonts w:asciiTheme="minorHAnsi" w:hAnsiTheme="minorHAnsi"/>
        </w:rPr>
        <w:t>One of the first question one will get when people are learning Flux is that Flux seems to be great for synchronous actions that happen inside of the application, how one</w:t>
      </w:r>
      <w:r w:rsidR="00716D60">
        <w:rPr>
          <w:rFonts w:asciiTheme="minorHAnsi" w:hAnsiTheme="minorHAnsi"/>
        </w:rPr>
        <w:t xml:space="preserve"> should</w:t>
      </w:r>
      <w:r>
        <w:rPr>
          <w:rFonts w:asciiTheme="minorHAnsi" w:hAnsiTheme="minorHAnsi"/>
        </w:rPr>
        <w:t xml:space="preserve"> handle asynchronous</w:t>
      </w:r>
      <w:r w:rsidR="00716D60">
        <w:rPr>
          <w:rFonts w:asciiTheme="minorHAnsi" w:hAnsiTheme="minorHAnsi"/>
        </w:rPr>
        <w:t xml:space="preserve"> actions.</w:t>
      </w:r>
    </w:p>
    <w:p w14:paraId="0C2D2A45" w14:textId="141AF87F" w:rsidR="00716D60" w:rsidRDefault="00716D60" w:rsidP="00716D60">
      <w:pPr>
        <w:pStyle w:val="a3"/>
        <w:numPr>
          <w:ilvl w:val="0"/>
          <w:numId w:val="2"/>
        </w:numPr>
        <w:spacing w:after="0" w:line="260" w:lineRule="exact"/>
        <w:rPr>
          <w:rFonts w:asciiTheme="minorHAnsi" w:hAnsiTheme="minorHAnsi"/>
        </w:rPr>
      </w:pPr>
      <w:r>
        <w:rPr>
          <w:rFonts w:asciiTheme="minorHAnsi" w:hAnsiTheme="minorHAnsi"/>
        </w:rPr>
        <w:t>For instance, we want to load data from another page and then create an action when it is done</w:t>
      </w:r>
    </w:p>
    <w:p w14:paraId="69BBD7A8" w14:textId="2997E390" w:rsidR="00716D60" w:rsidRDefault="00716D60" w:rsidP="00716D60">
      <w:pPr>
        <w:spacing w:after="0" w:line="260" w:lineRule="exact"/>
        <w:rPr>
          <w:rFonts w:asciiTheme="minorHAnsi" w:hAnsiTheme="minorHAnsi"/>
        </w:rPr>
      </w:pPr>
    </w:p>
    <w:p w14:paraId="0D9CBC32" w14:textId="77777777" w:rsidR="00E42755" w:rsidRPr="00E42755" w:rsidRDefault="00E42755" w:rsidP="00E42755">
      <w:pPr>
        <w:spacing w:after="0" w:line="260" w:lineRule="exact"/>
        <w:rPr>
          <w:rFonts w:ascii="Consolas" w:hAnsi="Consolas"/>
        </w:rPr>
      </w:pPr>
      <w:r w:rsidRPr="00E42755">
        <w:rPr>
          <w:rFonts w:ascii="Consolas" w:hAnsi="Consolas"/>
        </w:rPr>
        <w:t>/* ./src/js/pages/Todos.js */</w:t>
      </w:r>
    </w:p>
    <w:p w14:paraId="50EC753F" w14:textId="77777777" w:rsidR="00E42755" w:rsidRPr="00E42755" w:rsidRDefault="00E42755" w:rsidP="00E42755">
      <w:pPr>
        <w:spacing w:after="0" w:line="260" w:lineRule="exact"/>
        <w:rPr>
          <w:rFonts w:ascii="Consolas" w:hAnsi="Consolas"/>
        </w:rPr>
      </w:pPr>
      <w:r w:rsidRPr="00E42755">
        <w:rPr>
          <w:rFonts w:ascii="Consolas" w:hAnsi="Consolas"/>
        </w:rPr>
        <w:t>import React from "react";</w:t>
      </w:r>
    </w:p>
    <w:p w14:paraId="1A5ADCBD" w14:textId="77777777" w:rsidR="00E42755" w:rsidRPr="00E42755" w:rsidRDefault="00E42755" w:rsidP="00E42755">
      <w:pPr>
        <w:spacing w:after="0" w:line="260" w:lineRule="exact"/>
        <w:rPr>
          <w:rFonts w:ascii="Consolas" w:hAnsi="Consolas"/>
        </w:rPr>
      </w:pPr>
    </w:p>
    <w:p w14:paraId="2AD2F2E3" w14:textId="77777777" w:rsidR="00E42755" w:rsidRPr="00E42755" w:rsidRDefault="00E42755" w:rsidP="00E42755">
      <w:pPr>
        <w:spacing w:after="0" w:line="260" w:lineRule="exact"/>
        <w:rPr>
          <w:rFonts w:ascii="Consolas" w:hAnsi="Consolas"/>
        </w:rPr>
      </w:pPr>
      <w:r w:rsidRPr="00E42755">
        <w:rPr>
          <w:rFonts w:ascii="Consolas" w:hAnsi="Consolas"/>
        </w:rPr>
        <w:t>import Todo from "../components/Todo";</w:t>
      </w:r>
    </w:p>
    <w:p w14:paraId="79BCB917" w14:textId="77777777" w:rsidR="00E42755" w:rsidRPr="00E42755" w:rsidRDefault="00E42755" w:rsidP="00E42755">
      <w:pPr>
        <w:spacing w:after="0" w:line="260" w:lineRule="exact"/>
        <w:rPr>
          <w:rFonts w:ascii="Consolas" w:hAnsi="Consolas"/>
        </w:rPr>
      </w:pPr>
      <w:r w:rsidRPr="00E42755">
        <w:rPr>
          <w:rFonts w:ascii="Consolas" w:hAnsi="Consolas"/>
        </w:rPr>
        <w:t>import * as TodoActions from "../actions/TodoActions";</w:t>
      </w:r>
    </w:p>
    <w:p w14:paraId="5815A443" w14:textId="77777777" w:rsidR="00E42755" w:rsidRPr="00E42755" w:rsidRDefault="00E42755" w:rsidP="00E42755">
      <w:pPr>
        <w:spacing w:after="0" w:line="260" w:lineRule="exact"/>
        <w:rPr>
          <w:rFonts w:ascii="Consolas" w:hAnsi="Consolas"/>
        </w:rPr>
      </w:pPr>
      <w:r w:rsidRPr="00E42755">
        <w:rPr>
          <w:rFonts w:ascii="Consolas" w:hAnsi="Consolas"/>
        </w:rPr>
        <w:t>import TodoStore from "../stores/TodoStore";</w:t>
      </w:r>
    </w:p>
    <w:p w14:paraId="514B7063" w14:textId="77777777" w:rsidR="00E42755" w:rsidRPr="00E42755" w:rsidRDefault="00E42755" w:rsidP="00E42755">
      <w:pPr>
        <w:spacing w:after="0" w:line="260" w:lineRule="exact"/>
        <w:rPr>
          <w:rFonts w:ascii="Consolas" w:hAnsi="Consolas"/>
        </w:rPr>
      </w:pPr>
    </w:p>
    <w:p w14:paraId="56235BD5" w14:textId="77777777" w:rsidR="00E42755" w:rsidRPr="00E42755" w:rsidRDefault="00E42755" w:rsidP="00E42755">
      <w:pPr>
        <w:spacing w:after="0" w:line="260" w:lineRule="exact"/>
        <w:rPr>
          <w:rFonts w:ascii="Consolas" w:hAnsi="Consolas"/>
        </w:rPr>
      </w:pPr>
      <w:r w:rsidRPr="00E42755">
        <w:rPr>
          <w:rFonts w:ascii="Consolas" w:hAnsi="Consolas"/>
        </w:rPr>
        <w:t>export default class Todos extends React</w:t>
      </w:r>
      <w:r w:rsidRPr="00155CB5">
        <w:rPr>
          <w:rFonts w:ascii="Consolas" w:hAnsi="Consolas"/>
          <w:noProof/>
        </w:rPr>
        <w:t>.Component</w:t>
      </w:r>
      <w:r w:rsidRPr="00E42755">
        <w:rPr>
          <w:rFonts w:ascii="Consolas" w:hAnsi="Consolas"/>
        </w:rPr>
        <w:t xml:space="preserve"> {</w:t>
      </w:r>
    </w:p>
    <w:p w14:paraId="2586DA5D" w14:textId="77777777" w:rsidR="00E42755" w:rsidRPr="00E42755" w:rsidRDefault="00E42755" w:rsidP="00E42755">
      <w:pPr>
        <w:spacing w:after="0" w:line="260" w:lineRule="exact"/>
        <w:rPr>
          <w:rFonts w:ascii="Consolas" w:hAnsi="Consolas"/>
        </w:rPr>
      </w:pPr>
      <w:r w:rsidRPr="00E42755">
        <w:rPr>
          <w:rFonts w:ascii="Consolas" w:hAnsi="Consolas"/>
        </w:rPr>
        <w:t xml:space="preserve">  constructor() {</w:t>
      </w:r>
    </w:p>
    <w:p w14:paraId="4173EF69" w14:textId="77777777" w:rsidR="00E42755" w:rsidRPr="00E42755" w:rsidRDefault="00E42755" w:rsidP="00E42755">
      <w:pPr>
        <w:spacing w:after="0" w:line="260" w:lineRule="exact"/>
        <w:rPr>
          <w:rFonts w:ascii="Consolas" w:hAnsi="Consolas"/>
        </w:rPr>
      </w:pPr>
      <w:r w:rsidRPr="00E42755">
        <w:rPr>
          <w:rFonts w:ascii="Consolas" w:hAnsi="Consolas"/>
        </w:rPr>
        <w:t xml:space="preserve">    super();</w:t>
      </w:r>
    </w:p>
    <w:p w14:paraId="17B46FE1" w14:textId="77777777" w:rsidR="00E42755" w:rsidRPr="00E42755" w:rsidRDefault="00E42755" w:rsidP="00E42755">
      <w:pPr>
        <w:spacing w:after="0" w:line="260" w:lineRule="exact"/>
        <w:rPr>
          <w:rFonts w:ascii="Consolas" w:hAnsi="Consolas"/>
        </w:rPr>
      </w:pPr>
      <w:r w:rsidRPr="00E42755">
        <w:rPr>
          <w:rFonts w:ascii="Consolas" w:hAnsi="Consolas"/>
        </w:rPr>
        <w:t xml:space="preserve">    this.state = {</w:t>
      </w:r>
    </w:p>
    <w:p w14:paraId="0034D153" w14:textId="77777777" w:rsidR="00E42755" w:rsidRPr="00E42755" w:rsidRDefault="00E42755" w:rsidP="00E42755">
      <w:pPr>
        <w:spacing w:after="0" w:line="260" w:lineRule="exact"/>
        <w:rPr>
          <w:rFonts w:ascii="Consolas" w:hAnsi="Consolas"/>
        </w:rPr>
      </w:pPr>
      <w:r w:rsidRPr="00E42755">
        <w:rPr>
          <w:rFonts w:ascii="Consolas" w:hAnsi="Consolas"/>
        </w:rPr>
        <w:t xml:space="preserve">      todos: TodoStore.getAll(),</w:t>
      </w:r>
    </w:p>
    <w:p w14:paraId="054F14AE" w14:textId="77777777" w:rsidR="00E42755" w:rsidRPr="00E42755" w:rsidRDefault="00E42755" w:rsidP="00E42755">
      <w:pPr>
        <w:spacing w:after="0" w:line="260" w:lineRule="exact"/>
        <w:rPr>
          <w:rFonts w:ascii="Consolas" w:hAnsi="Consolas"/>
        </w:rPr>
      </w:pPr>
      <w:r w:rsidRPr="00E42755">
        <w:rPr>
          <w:rFonts w:ascii="Consolas" w:hAnsi="Consolas"/>
        </w:rPr>
        <w:t xml:space="preserve">    };</w:t>
      </w:r>
    </w:p>
    <w:p w14:paraId="45D8FB2E" w14:textId="77777777" w:rsidR="00E42755" w:rsidRPr="00E42755" w:rsidRDefault="00E42755" w:rsidP="00E42755">
      <w:pPr>
        <w:spacing w:after="0" w:line="260" w:lineRule="exact"/>
        <w:rPr>
          <w:rFonts w:ascii="Consolas" w:hAnsi="Consolas"/>
        </w:rPr>
      </w:pPr>
      <w:r w:rsidRPr="00E42755">
        <w:rPr>
          <w:rFonts w:ascii="Consolas" w:hAnsi="Consolas"/>
        </w:rPr>
        <w:t xml:space="preserve">  }</w:t>
      </w:r>
    </w:p>
    <w:p w14:paraId="3028DCC1" w14:textId="77777777" w:rsidR="00E42755" w:rsidRPr="00E42755" w:rsidRDefault="00E42755" w:rsidP="00E42755">
      <w:pPr>
        <w:spacing w:after="0" w:line="260" w:lineRule="exact"/>
        <w:rPr>
          <w:rFonts w:ascii="Consolas" w:hAnsi="Consolas"/>
        </w:rPr>
      </w:pPr>
    </w:p>
    <w:p w14:paraId="2AA99EEC" w14:textId="77777777" w:rsidR="00E42755" w:rsidRPr="00E42755" w:rsidRDefault="00E42755" w:rsidP="00E42755">
      <w:pPr>
        <w:spacing w:after="0" w:line="260" w:lineRule="exact"/>
        <w:rPr>
          <w:rFonts w:ascii="Consolas" w:hAnsi="Consolas"/>
        </w:rPr>
      </w:pPr>
      <w:r w:rsidRPr="00E42755">
        <w:rPr>
          <w:rFonts w:ascii="Consolas" w:hAnsi="Consolas"/>
        </w:rPr>
        <w:t xml:space="preserve">  componentWillMount() {</w:t>
      </w:r>
    </w:p>
    <w:p w14:paraId="48429029" w14:textId="77777777" w:rsidR="00E42755" w:rsidRPr="00E42755" w:rsidRDefault="00E42755" w:rsidP="00E42755">
      <w:pPr>
        <w:spacing w:after="0" w:line="260" w:lineRule="exact"/>
        <w:rPr>
          <w:rFonts w:ascii="Consolas" w:hAnsi="Consolas"/>
        </w:rPr>
      </w:pPr>
      <w:r w:rsidRPr="00E42755">
        <w:rPr>
          <w:rFonts w:ascii="Consolas" w:hAnsi="Consolas"/>
        </w:rPr>
        <w:t xml:space="preserve">    TodoStore.on("change", () =&gt; {</w:t>
      </w:r>
    </w:p>
    <w:p w14:paraId="3CA15939" w14:textId="77777777" w:rsidR="00E42755" w:rsidRPr="00E42755" w:rsidRDefault="00E42755" w:rsidP="00E42755">
      <w:pPr>
        <w:spacing w:after="0" w:line="260" w:lineRule="exact"/>
        <w:rPr>
          <w:rFonts w:ascii="Consolas" w:hAnsi="Consolas"/>
        </w:rPr>
      </w:pPr>
      <w:r w:rsidRPr="00E42755">
        <w:rPr>
          <w:rFonts w:ascii="Consolas" w:hAnsi="Consolas"/>
        </w:rPr>
        <w:t xml:space="preserve">      this.setState({</w:t>
      </w:r>
    </w:p>
    <w:p w14:paraId="14E8C1DE" w14:textId="77777777" w:rsidR="00E42755" w:rsidRPr="00E42755" w:rsidRDefault="00E42755" w:rsidP="00E42755">
      <w:pPr>
        <w:spacing w:after="0" w:line="260" w:lineRule="exact"/>
        <w:rPr>
          <w:rFonts w:ascii="Consolas" w:hAnsi="Consolas"/>
        </w:rPr>
      </w:pPr>
      <w:r w:rsidRPr="00E42755">
        <w:rPr>
          <w:rFonts w:ascii="Consolas" w:hAnsi="Consolas"/>
        </w:rPr>
        <w:t xml:space="preserve">        todos: TodoStore.getAll()</w:t>
      </w:r>
    </w:p>
    <w:p w14:paraId="4062132D" w14:textId="77777777" w:rsidR="00E42755" w:rsidRPr="00E42755" w:rsidRDefault="00E42755" w:rsidP="00E42755">
      <w:pPr>
        <w:spacing w:after="0" w:line="260" w:lineRule="exact"/>
        <w:rPr>
          <w:rFonts w:ascii="Consolas" w:hAnsi="Consolas"/>
        </w:rPr>
      </w:pPr>
      <w:r w:rsidRPr="00E42755">
        <w:rPr>
          <w:rFonts w:ascii="Consolas" w:hAnsi="Consolas"/>
        </w:rPr>
        <w:t xml:space="preserve">      });</w:t>
      </w:r>
    </w:p>
    <w:p w14:paraId="0D8681AA" w14:textId="77777777" w:rsidR="00E42755" w:rsidRPr="00E42755" w:rsidRDefault="00E42755" w:rsidP="00E42755">
      <w:pPr>
        <w:spacing w:after="0" w:line="260" w:lineRule="exact"/>
        <w:rPr>
          <w:rFonts w:ascii="Consolas" w:hAnsi="Consolas"/>
        </w:rPr>
      </w:pPr>
      <w:r w:rsidRPr="00E42755">
        <w:rPr>
          <w:rFonts w:ascii="Consolas" w:hAnsi="Consolas"/>
        </w:rPr>
        <w:t xml:space="preserve">    })</w:t>
      </w:r>
    </w:p>
    <w:p w14:paraId="7C2901D7" w14:textId="77777777" w:rsidR="00E42755" w:rsidRPr="00E42755" w:rsidRDefault="00E42755" w:rsidP="00E42755">
      <w:pPr>
        <w:spacing w:after="0" w:line="260" w:lineRule="exact"/>
        <w:rPr>
          <w:rFonts w:ascii="Consolas" w:hAnsi="Consolas"/>
        </w:rPr>
      </w:pPr>
      <w:r w:rsidRPr="00E42755">
        <w:rPr>
          <w:rFonts w:ascii="Consolas" w:hAnsi="Consolas"/>
        </w:rPr>
        <w:t xml:space="preserve">  }</w:t>
      </w:r>
    </w:p>
    <w:p w14:paraId="4C387FF4" w14:textId="77777777" w:rsidR="00E42755" w:rsidRPr="00E42755" w:rsidRDefault="00E42755" w:rsidP="00E42755">
      <w:pPr>
        <w:spacing w:after="0" w:line="260" w:lineRule="exact"/>
        <w:rPr>
          <w:rFonts w:ascii="Consolas" w:hAnsi="Consolas"/>
        </w:rPr>
      </w:pPr>
    </w:p>
    <w:p w14:paraId="2E918E61" w14:textId="77777777" w:rsidR="00E42755" w:rsidRPr="00E42755" w:rsidRDefault="00E42755" w:rsidP="00E42755">
      <w:pPr>
        <w:spacing w:after="0" w:line="260" w:lineRule="exact"/>
        <w:rPr>
          <w:rFonts w:ascii="Consolas" w:hAnsi="Consolas"/>
        </w:rPr>
      </w:pPr>
      <w:r w:rsidRPr="00E42755">
        <w:rPr>
          <w:rFonts w:ascii="Consolas" w:hAnsi="Consolas"/>
        </w:rPr>
        <w:t xml:space="preserve">  reloadTodos() { // Originally, this is "createTodo"</w:t>
      </w:r>
    </w:p>
    <w:p w14:paraId="210FF7CE" w14:textId="77777777" w:rsidR="00E42755" w:rsidRPr="00E42755" w:rsidRDefault="00E42755" w:rsidP="00E42755">
      <w:pPr>
        <w:spacing w:after="0" w:line="260" w:lineRule="exact"/>
        <w:rPr>
          <w:rFonts w:ascii="Consolas" w:hAnsi="Consolas"/>
        </w:rPr>
      </w:pPr>
      <w:r w:rsidRPr="00E42755">
        <w:rPr>
          <w:rFonts w:ascii="Consolas" w:hAnsi="Consolas"/>
        </w:rPr>
        <w:t xml:space="preserve">    TodoActions.reloadTodos();</w:t>
      </w:r>
    </w:p>
    <w:p w14:paraId="7CA26822" w14:textId="77777777" w:rsidR="00E42755" w:rsidRPr="00E42755" w:rsidRDefault="00E42755" w:rsidP="00E42755">
      <w:pPr>
        <w:spacing w:after="0" w:line="260" w:lineRule="exact"/>
        <w:rPr>
          <w:rFonts w:ascii="Consolas" w:hAnsi="Consolas"/>
        </w:rPr>
      </w:pPr>
      <w:r w:rsidRPr="00E42755">
        <w:rPr>
          <w:rFonts w:ascii="Consolas" w:hAnsi="Consolas"/>
        </w:rPr>
        <w:t xml:space="preserve">  }</w:t>
      </w:r>
    </w:p>
    <w:p w14:paraId="7D81D96F" w14:textId="77777777" w:rsidR="00E42755" w:rsidRPr="00E42755" w:rsidRDefault="00E42755" w:rsidP="00E42755">
      <w:pPr>
        <w:spacing w:after="0" w:line="260" w:lineRule="exact"/>
        <w:rPr>
          <w:rFonts w:ascii="Consolas" w:hAnsi="Consolas"/>
        </w:rPr>
      </w:pPr>
    </w:p>
    <w:p w14:paraId="797F658A" w14:textId="77777777" w:rsidR="00E42755" w:rsidRPr="00E42755" w:rsidRDefault="00E42755" w:rsidP="00E42755">
      <w:pPr>
        <w:spacing w:after="0" w:line="260" w:lineRule="exact"/>
        <w:rPr>
          <w:rFonts w:ascii="Consolas" w:hAnsi="Consolas"/>
        </w:rPr>
      </w:pPr>
      <w:r w:rsidRPr="00E42755">
        <w:rPr>
          <w:rFonts w:ascii="Consolas" w:hAnsi="Consolas"/>
        </w:rPr>
        <w:t xml:space="preserve">  render() {</w:t>
      </w:r>
    </w:p>
    <w:p w14:paraId="276766D4" w14:textId="77777777" w:rsidR="00E42755" w:rsidRPr="00E42755" w:rsidRDefault="00E42755" w:rsidP="00E42755">
      <w:pPr>
        <w:spacing w:after="0" w:line="260" w:lineRule="exact"/>
        <w:rPr>
          <w:rFonts w:ascii="Consolas" w:hAnsi="Consolas"/>
        </w:rPr>
      </w:pPr>
      <w:r w:rsidRPr="00E42755">
        <w:rPr>
          <w:rFonts w:ascii="Consolas" w:hAnsi="Consolas"/>
        </w:rPr>
        <w:t xml:space="preserve">    const { todos } = this.state;</w:t>
      </w:r>
    </w:p>
    <w:p w14:paraId="44E0AB0E" w14:textId="77777777" w:rsidR="00E42755" w:rsidRPr="00E42755" w:rsidRDefault="00E42755" w:rsidP="00E42755">
      <w:pPr>
        <w:spacing w:after="0" w:line="260" w:lineRule="exact"/>
        <w:rPr>
          <w:rFonts w:ascii="Consolas" w:hAnsi="Consolas"/>
        </w:rPr>
      </w:pPr>
      <w:r w:rsidRPr="00E42755">
        <w:rPr>
          <w:rFonts w:ascii="Consolas" w:hAnsi="Consolas"/>
        </w:rPr>
        <w:t xml:space="preserve">    const TodoComponents = todos.map((todo) =&gt; {</w:t>
      </w:r>
    </w:p>
    <w:p w14:paraId="7A0F2255" w14:textId="77777777" w:rsidR="00E42755" w:rsidRPr="00E42755" w:rsidRDefault="00E42755" w:rsidP="00E42755">
      <w:pPr>
        <w:spacing w:after="0" w:line="260" w:lineRule="exact"/>
        <w:rPr>
          <w:rFonts w:ascii="Consolas" w:hAnsi="Consolas"/>
        </w:rPr>
      </w:pPr>
      <w:r w:rsidRPr="00E42755">
        <w:rPr>
          <w:rFonts w:ascii="Consolas" w:hAnsi="Consolas"/>
        </w:rPr>
        <w:t xml:space="preserve">        return &lt;Todo key={todo.id} {...todo}/&gt;;</w:t>
      </w:r>
    </w:p>
    <w:p w14:paraId="31A50673" w14:textId="77777777" w:rsidR="00E42755" w:rsidRPr="00E42755" w:rsidRDefault="00E42755" w:rsidP="00E42755">
      <w:pPr>
        <w:spacing w:after="0" w:line="260" w:lineRule="exact"/>
        <w:rPr>
          <w:rFonts w:ascii="Consolas" w:hAnsi="Consolas"/>
        </w:rPr>
      </w:pPr>
      <w:r w:rsidRPr="00E42755">
        <w:rPr>
          <w:rFonts w:ascii="Consolas" w:hAnsi="Consolas"/>
        </w:rPr>
        <w:t xml:space="preserve">    });</w:t>
      </w:r>
    </w:p>
    <w:p w14:paraId="22F52F17" w14:textId="77777777" w:rsidR="00E42755" w:rsidRPr="00E42755" w:rsidRDefault="00E42755" w:rsidP="00E42755">
      <w:pPr>
        <w:spacing w:after="0" w:line="260" w:lineRule="exact"/>
        <w:rPr>
          <w:rFonts w:ascii="Consolas" w:hAnsi="Consolas"/>
        </w:rPr>
      </w:pPr>
      <w:r w:rsidRPr="00E42755">
        <w:rPr>
          <w:rFonts w:ascii="Consolas" w:hAnsi="Consolas"/>
        </w:rPr>
        <w:t xml:space="preserve">    return (</w:t>
      </w:r>
    </w:p>
    <w:p w14:paraId="331C3982" w14:textId="77777777" w:rsidR="00E42755" w:rsidRPr="00E42755" w:rsidRDefault="00E42755" w:rsidP="00E42755">
      <w:pPr>
        <w:spacing w:after="0" w:line="260" w:lineRule="exact"/>
        <w:rPr>
          <w:rFonts w:ascii="Consolas" w:hAnsi="Consolas"/>
        </w:rPr>
      </w:pPr>
      <w:r w:rsidRPr="00E42755">
        <w:rPr>
          <w:rFonts w:ascii="Consolas" w:hAnsi="Consolas"/>
        </w:rPr>
        <w:t xml:space="preserve">      // The button is changed</w:t>
      </w:r>
    </w:p>
    <w:p w14:paraId="5CD6F3E3" w14:textId="77777777" w:rsidR="00E42755" w:rsidRPr="00E42755" w:rsidRDefault="00E42755" w:rsidP="00E42755">
      <w:pPr>
        <w:spacing w:after="0" w:line="260" w:lineRule="exact"/>
        <w:rPr>
          <w:rFonts w:ascii="Consolas" w:hAnsi="Consolas"/>
        </w:rPr>
      </w:pPr>
      <w:r w:rsidRPr="00E42755">
        <w:rPr>
          <w:rFonts w:ascii="Consolas" w:hAnsi="Consolas"/>
        </w:rPr>
        <w:t xml:space="preserve">      &lt;div&gt;</w:t>
      </w:r>
    </w:p>
    <w:p w14:paraId="3D572621" w14:textId="77777777" w:rsidR="00E42755" w:rsidRPr="00E42755" w:rsidRDefault="00E42755" w:rsidP="00E42755">
      <w:pPr>
        <w:spacing w:after="0" w:line="260" w:lineRule="exact"/>
        <w:rPr>
          <w:rFonts w:ascii="Consolas" w:hAnsi="Consolas"/>
        </w:rPr>
      </w:pPr>
      <w:r w:rsidRPr="00E42755">
        <w:rPr>
          <w:rFonts w:ascii="Consolas" w:hAnsi="Consolas"/>
        </w:rPr>
        <w:t xml:space="preserve">        &lt;button onClick={this.reloadTodos.bind(this)}&gt;Reload!&lt;/button&gt;</w:t>
      </w:r>
    </w:p>
    <w:p w14:paraId="535E9196" w14:textId="77777777" w:rsidR="00E42755" w:rsidRPr="00E42755" w:rsidRDefault="00E42755" w:rsidP="00E42755">
      <w:pPr>
        <w:spacing w:after="0" w:line="260" w:lineRule="exact"/>
        <w:rPr>
          <w:rFonts w:ascii="Consolas" w:hAnsi="Consolas"/>
        </w:rPr>
      </w:pPr>
      <w:r w:rsidRPr="00E42755">
        <w:rPr>
          <w:rFonts w:ascii="Consolas" w:hAnsi="Consolas"/>
        </w:rPr>
        <w:t xml:space="preserve">        &lt;h1&gt;Todos&lt;/h1&gt;</w:t>
      </w:r>
    </w:p>
    <w:p w14:paraId="6E03F9E9" w14:textId="77777777" w:rsidR="00E42755" w:rsidRPr="00E42755" w:rsidRDefault="00E42755" w:rsidP="00E42755">
      <w:pPr>
        <w:spacing w:after="0" w:line="260" w:lineRule="exact"/>
        <w:rPr>
          <w:rFonts w:ascii="Consolas" w:hAnsi="Consolas"/>
        </w:rPr>
      </w:pPr>
      <w:r w:rsidRPr="00E42755">
        <w:rPr>
          <w:rFonts w:ascii="Consolas" w:hAnsi="Consolas"/>
        </w:rPr>
        <w:t xml:space="preserve">        &lt;ul&gt;{TodoComponents}&lt;/ul&gt;</w:t>
      </w:r>
    </w:p>
    <w:p w14:paraId="2997585B" w14:textId="77777777" w:rsidR="00E42755" w:rsidRPr="00E42755" w:rsidRDefault="00E42755" w:rsidP="00E42755">
      <w:pPr>
        <w:spacing w:after="0" w:line="260" w:lineRule="exact"/>
        <w:rPr>
          <w:rFonts w:ascii="Consolas" w:hAnsi="Consolas"/>
        </w:rPr>
      </w:pPr>
      <w:r w:rsidRPr="00E42755">
        <w:rPr>
          <w:rFonts w:ascii="Consolas" w:hAnsi="Consolas"/>
        </w:rPr>
        <w:t xml:space="preserve">      &lt;/div&gt;</w:t>
      </w:r>
    </w:p>
    <w:p w14:paraId="2E256683" w14:textId="77777777" w:rsidR="00E42755" w:rsidRPr="00E42755" w:rsidRDefault="00E42755" w:rsidP="00E42755">
      <w:pPr>
        <w:spacing w:after="0" w:line="260" w:lineRule="exact"/>
        <w:rPr>
          <w:rFonts w:ascii="Consolas" w:hAnsi="Consolas"/>
        </w:rPr>
      </w:pPr>
      <w:r w:rsidRPr="00E42755">
        <w:rPr>
          <w:rFonts w:ascii="Consolas" w:hAnsi="Consolas"/>
        </w:rPr>
        <w:t xml:space="preserve">    );</w:t>
      </w:r>
    </w:p>
    <w:p w14:paraId="6BDA860E" w14:textId="77777777" w:rsidR="00E42755" w:rsidRPr="00E42755" w:rsidRDefault="00E42755" w:rsidP="00E42755">
      <w:pPr>
        <w:spacing w:after="0" w:line="260" w:lineRule="exact"/>
        <w:rPr>
          <w:rFonts w:ascii="Consolas" w:hAnsi="Consolas"/>
        </w:rPr>
      </w:pPr>
      <w:r w:rsidRPr="00E42755">
        <w:rPr>
          <w:rFonts w:ascii="Consolas" w:hAnsi="Consolas"/>
        </w:rPr>
        <w:t xml:space="preserve">  }</w:t>
      </w:r>
    </w:p>
    <w:p w14:paraId="4301E72D" w14:textId="28920D3D" w:rsidR="00E42755" w:rsidRDefault="00E42755" w:rsidP="00E42755">
      <w:pPr>
        <w:spacing w:after="0" w:line="260" w:lineRule="exact"/>
        <w:rPr>
          <w:rFonts w:ascii="Consolas" w:hAnsi="Consolas"/>
        </w:rPr>
      </w:pPr>
      <w:r w:rsidRPr="00E42755">
        <w:rPr>
          <w:rFonts w:ascii="Consolas" w:hAnsi="Consolas"/>
        </w:rPr>
        <w:t>}</w:t>
      </w:r>
    </w:p>
    <w:p w14:paraId="0612A180" w14:textId="13CA51CB" w:rsidR="00E42755" w:rsidRDefault="00E42755" w:rsidP="00E42755">
      <w:pPr>
        <w:spacing w:after="0" w:line="260" w:lineRule="exact"/>
        <w:rPr>
          <w:rFonts w:ascii="Consolas" w:hAnsi="Consolas"/>
        </w:rPr>
      </w:pPr>
    </w:p>
    <w:p w14:paraId="7B14D920" w14:textId="77777777" w:rsidR="006D0F13" w:rsidRPr="006D0F13" w:rsidRDefault="006D0F13" w:rsidP="006D0F13">
      <w:pPr>
        <w:spacing w:after="0" w:line="260" w:lineRule="exact"/>
        <w:rPr>
          <w:rFonts w:ascii="Consolas" w:hAnsi="Consolas"/>
        </w:rPr>
      </w:pPr>
      <w:r w:rsidRPr="006D0F13">
        <w:rPr>
          <w:rFonts w:ascii="Consolas" w:hAnsi="Consolas"/>
        </w:rPr>
        <w:t>/* ./action/TodoActions.js */</w:t>
      </w:r>
    </w:p>
    <w:p w14:paraId="69DA9F54" w14:textId="77777777" w:rsidR="006D0F13" w:rsidRPr="006D0F13" w:rsidRDefault="006D0F13" w:rsidP="006D0F13">
      <w:pPr>
        <w:spacing w:after="0" w:line="260" w:lineRule="exact"/>
        <w:rPr>
          <w:rFonts w:ascii="Consolas" w:hAnsi="Consolas"/>
        </w:rPr>
      </w:pPr>
      <w:r w:rsidRPr="006D0F13">
        <w:rPr>
          <w:rFonts w:ascii="Consolas" w:hAnsi="Consolas"/>
        </w:rPr>
        <w:t>import dispatcher from "../dispatcher";</w:t>
      </w:r>
    </w:p>
    <w:p w14:paraId="031F395A" w14:textId="77777777" w:rsidR="006D0F13" w:rsidRPr="006D0F13" w:rsidRDefault="006D0F13" w:rsidP="006D0F13">
      <w:pPr>
        <w:spacing w:after="0" w:line="260" w:lineRule="exact"/>
        <w:rPr>
          <w:rFonts w:ascii="Consolas" w:hAnsi="Consolas"/>
        </w:rPr>
      </w:pPr>
    </w:p>
    <w:p w14:paraId="5FE7F162" w14:textId="77777777" w:rsidR="006D0F13" w:rsidRPr="006D0F13" w:rsidRDefault="006D0F13" w:rsidP="006D0F13">
      <w:pPr>
        <w:spacing w:after="0" w:line="260" w:lineRule="exact"/>
        <w:rPr>
          <w:rFonts w:ascii="Consolas" w:hAnsi="Consolas"/>
        </w:rPr>
      </w:pPr>
      <w:r w:rsidRPr="006D0F13">
        <w:rPr>
          <w:rFonts w:ascii="Consolas" w:hAnsi="Consolas"/>
        </w:rPr>
        <w:t>export function createTodo(text) {</w:t>
      </w:r>
    </w:p>
    <w:p w14:paraId="60242594" w14:textId="77777777" w:rsidR="006D0F13" w:rsidRPr="006D0F13" w:rsidRDefault="006D0F13" w:rsidP="006D0F13">
      <w:pPr>
        <w:spacing w:after="0" w:line="260" w:lineRule="exact"/>
        <w:rPr>
          <w:rFonts w:ascii="Consolas" w:hAnsi="Consolas"/>
        </w:rPr>
      </w:pPr>
      <w:r w:rsidRPr="006D0F13">
        <w:rPr>
          <w:rFonts w:ascii="Consolas" w:hAnsi="Consolas"/>
        </w:rPr>
        <w:lastRenderedPageBreak/>
        <w:t xml:space="preserve">  dispatcher.dispatch({</w:t>
      </w:r>
    </w:p>
    <w:p w14:paraId="65C27B9A" w14:textId="77777777" w:rsidR="006D0F13" w:rsidRPr="006D0F13" w:rsidRDefault="006D0F13" w:rsidP="006D0F13">
      <w:pPr>
        <w:spacing w:after="0" w:line="260" w:lineRule="exact"/>
        <w:rPr>
          <w:rFonts w:ascii="Consolas" w:hAnsi="Consolas"/>
        </w:rPr>
      </w:pPr>
      <w:r w:rsidRPr="006D0F13">
        <w:rPr>
          <w:rFonts w:ascii="Consolas" w:hAnsi="Consolas"/>
        </w:rPr>
        <w:t xml:space="preserve">    type: "CREATE_TODO",</w:t>
      </w:r>
    </w:p>
    <w:p w14:paraId="710C9ECE" w14:textId="77777777" w:rsidR="006D0F13" w:rsidRPr="006D0F13" w:rsidRDefault="006D0F13" w:rsidP="006D0F13">
      <w:pPr>
        <w:spacing w:after="0" w:line="260" w:lineRule="exact"/>
        <w:rPr>
          <w:rFonts w:ascii="Consolas" w:hAnsi="Consolas"/>
        </w:rPr>
      </w:pPr>
      <w:r w:rsidRPr="006D0F13">
        <w:rPr>
          <w:rFonts w:ascii="Consolas" w:hAnsi="Consolas"/>
        </w:rPr>
        <w:t xml:space="preserve">    text,</w:t>
      </w:r>
    </w:p>
    <w:p w14:paraId="0C353934"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70E036CF" w14:textId="77777777" w:rsidR="006D0F13" w:rsidRPr="006D0F13" w:rsidRDefault="006D0F13" w:rsidP="006D0F13">
      <w:pPr>
        <w:spacing w:after="0" w:line="260" w:lineRule="exact"/>
        <w:rPr>
          <w:rFonts w:ascii="Consolas" w:hAnsi="Consolas"/>
        </w:rPr>
      </w:pPr>
      <w:r w:rsidRPr="006D0F13">
        <w:rPr>
          <w:rFonts w:ascii="Consolas" w:hAnsi="Consolas"/>
        </w:rPr>
        <w:t>}</w:t>
      </w:r>
    </w:p>
    <w:p w14:paraId="64A3A8DF" w14:textId="77777777" w:rsidR="006D0F13" w:rsidRPr="006D0F13" w:rsidRDefault="006D0F13" w:rsidP="006D0F13">
      <w:pPr>
        <w:spacing w:after="0" w:line="260" w:lineRule="exact"/>
        <w:rPr>
          <w:rFonts w:ascii="Consolas" w:hAnsi="Consolas"/>
        </w:rPr>
      </w:pPr>
    </w:p>
    <w:p w14:paraId="75924EA5" w14:textId="77777777" w:rsidR="006D0F13" w:rsidRPr="006D0F13" w:rsidRDefault="006D0F13" w:rsidP="006D0F13">
      <w:pPr>
        <w:spacing w:after="0" w:line="260" w:lineRule="exact"/>
        <w:rPr>
          <w:rFonts w:ascii="Consolas" w:hAnsi="Consolas"/>
        </w:rPr>
      </w:pPr>
      <w:r w:rsidRPr="006D0F13">
        <w:rPr>
          <w:rFonts w:ascii="Consolas" w:hAnsi="Consolas"/>
        </w:rPr>
        <w:t>export function deleteTodo(id) {</w:t>
      </w:r>
    </w:p>
    <w:p w14:paraId="08E015C4" w14:textId="77777777" w:rsidR="006D0F13" w:rsidRPr="006D0F13" w:rsidRDefault="006D0F13" w:rsidP="006D0F13">
      <w:pPr>
        <w:spacing w:after="0" w:line="260" w:lineRule="exact"/>
        <w:rPr>
          <w:rFonts w:ascii="Consolas" w:hAnsi="Consolas"/>
        </w:rPr>
      </w:pPr>
      <w:r w:rsidRPr="006D0F13">
        <w:rPr>
          <w:rFonts w:ascii="Consolas" w:hAnsi="Consolas"/>
        </w:rPr>
        <w:t xml:space="preserve">  dispatcher.dispatch({</w:t>
      </w:r>
    </w:p>
    <w:p w14:paraId="17AFC391" w14:textId="77777777" w:rsidR="006D0F13" w:rsidRPr="006D0F13" w:rsidRDefault="006D0F13" w:rsidP="006D0F13">
      <w:pPr>
        <w:spacing w:after="0" w:line="260" w:lineRule="exact"/>
        <w:rPr>
          <w:rFonts w:ascii="Consolas" w:hAnsi="Consolas"/>
        </w:rPr>
      </w:pPr>
      <w:r w:rsidRPr="006D0F13">
        <w:rPr>
          <w:rFonts w:ascii="Consolas" w:hAnsi="Consolas"/>
        </w:rPr>
        <w:t xml:space="preserve">    type: "DELETE_TODO",</w:t>
      </w:r>
    </w:p>
    <w:p w14:paraId="4CEE5077" w14:textId="77777777" w:rsidR="006D0F13" w:rsidRPr="006D0F13" w:rsidRDefault="006D0F13" w:rsidP="006D0F13">
      <w:pPr>
        <w:spacing w:after="0" w:line="260" w:lineRule="exact"/>
        <w:rPr>
          <w:rFonts w:ascii="Consolas" w:hAnsi="Consolas"/>
        </w:rPr>
      </w:pPr>
      <w:r w:rsidRPr="006D0F13">
        <w:rPr>
          <w:rFonts w:ascii="Consolas" w:hAnsi="Consolas"/>
        </w:rPr>
        <w:t xml:space="preserve">    id,</w:t>
      </w:r>
    </w:p>
    <w:p w14:paraId="6D91C74F"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0C9818FD" w14:textId="77777777" w:rsidR="006D0F13" w:rsidRPr="006D0F13" w:rsidRDefault="006D0F13" w:rsidP="006D0F13">
      <w:pPr>
        <w:spacing w:after="0" w:line="260" w:lineRule="exact"/>
        <w:rPr>
          <w:rFonts w:ascii="Consolas" w:hAnsi="Consolas"/>
        </w:rPr>
      </w:pPr>
      <w:r w:rsidRPr="006D0F13">
        <w:rPr>
          <w:rFonts w:ascii="Consolas" w:hAnsi="Consolas"/>
        </w:rPr>
        <w:t>}</w:t>
      </w:r>
    </w:p>
    <w:p w14:paraId="42035BFB" w14:textId="77777777" w:rsidR="006D0F13" w:rsidRPr="006D0F13" w:rsidRDefault="006D0F13" w:rsidP="006D0F13">
      <w:pPr>
        <w:spacing w:after="0" w:line="260" w:lineRule="exact"/>
        <w:rPr>
          <w:rFonts w:ascii="Consolas" w:hAnsi="Consolas"/>
        </w:rPr>
      </w:pPr>
    </w:p>
    <w:p w14:paraId="15EC7D42" w14:textId="77777777" w:rsidR="006D0F13" w:rsidRPr="006D0F13" w:rsidRDefault="006D0F13" w:rsidP="006D0F13">
      <w:pPr>
        <w:spacing w:after="0" w:line="260" w:lineRule="exact"/>
        <w:rPr>
          <w:rFonts w:ascii="Consolas" w:hAnsi="Consolas"/>
        </w:rPr>
      </w:pPr>
      <w:r w:rsidRPr="006D0F13">
        <w:rPr>
          <w:rFonts w:ascii="Consolas" w:hAnsi="Consolas"/>
        </w:rPr>
        <w:t>export function reloadTodos() {</w:t>
      </w:r>
    </w:p>
    <w:p w14:paraId="2C8E14FC" w14:textId="77777777" w:rsidR="006D0F13" w:rsidRPr="006D0F13" w:rsidRDefault="006D0F13" w:rsidP="006D0F13">
      <w:pPr>
        <w:spacing w:after="0" w:line="260" w:lineRule="exact"/>
        <w:rPr>
          <w:rFonts w:ascii="Consolas" w:hAnsi="Consolas"/>
        </w:rPr>
      </w:pPr>
      <w:r w:rsidRPr="006D0F13">
        <w:rPr>
          <w:rFonts w:ascii="Consolas" w:hAnsi="Consolas"/>
        </w:rPr>
        <w:t xml:space="preserve">  // This will call something like Axios, jQuery, AJAX</w:t>
      </w:r>
    </w:p>
    <w:p w14:paraId="61C7D060" w14:textId="77777777" w:rsidR="006D0F13" w:rsidRPr="006D0F13" w:rsidRDefault="006D0F13" w:rsidP="006D0F13">
      <w:pPr>
        <w:spacing w:after="0" w:line="260" w:lineRule="exact"/>
        <w:rPr>
          <w:rFonts w:ascii="Consolas" w:hAnsi="Consolas"/>
        </w:rPr>
      </w:pPr>
      <w:r w:rsidRPr="006D0F13">
        <w:rPr>
          <w:rFonts w:ascii="Consolas" w:hAnsi="Consolas"/>
        </w:rPr>
        <w:t xml:space="preserve">  // axios("http://someurl.com/somedataendpoint").then((data) =&gt; {</w:t>
      </w:r>
    </w:p>
    <w:p w14:paraId="4991E1FE" w14:textId="77777777" w:rsidR="006D0F13" w:rsidRPr="006D0F13" w:rsidRDefault="006D0F13" w:rsidP="006D0F13">
      <w:pPr>
        <w:spacing w:after="0" w:line="260" w:lineRule="exact"/>
        <w:rPr>
          <w:rFonts w:ascii="Consolas" w:hAnsi="Consolas"/>
        </w:rPr>
      </w:pPr>
      <w:r w:rsidRPr="006D0F13">
        <w:rPr>
          <w:rFonts w:ascii="Consolas" w:hAnsi="Consolas"/>
        </w:rPr>
        <w:t xml:space="preserve">  //   console.log("Got the data!", data);</w:t>
      </w:r>
    </w:p>
    <w:p w14:paraId="7C97B56C" w14:textId="77777777" w:rsidR="006D0F13" w:rsidRPr="006D0F13" w:rsidRDefault="006D0F13" w:rsidP="006D0F13">
      <w:pPr>
        <w:spacing w:after="0" w:line="260" w:lineRule="exact"/>
        <w:rPr>
          <w:rFonts w:ascii="Consolas" w:hAnsi="Consolas"/>
        </w:rPr>
      </w:pPr>
      <w:r w:rsidRPr="006D0F13">
        <w:rPr>
          <w:rFonts w:ascii="Consolas" w:hAnsi="Consolas"/>
        </w:rPr>
        <w:t xml:space="preserve">  // }</w:t>
      </w:r>
    </w:p>
    <w:p w14:paraId="6317DC81" w14:textId="4E2F7FE2" w:rsidR="006D0F13" w:rsidRPr="006D0F13" w:rsidRDefault="006D0F13" w:rsidP="006D0F13">
      <w:pPr>
        <w:spacing w:after="0" w:line="260" w:lineRule="exact"/>
        <w:rPr>
          <w:rFonts w:ascii="Consolas" w:hAnsi="Consolas"/>
        </w:rPr>
      </w:pPr>
      <w:r w:rsidRPr="006D0F13">
        <w:rPr>
          <w:rFonts w:ascii="Consolas" w:hAnsi="Consolas"/>
        </w:rPr>
        <w:t xml:space="preserve">  dispatcher.dispatch({type: "FETCH_TODOS"}); // </w:t>
      </w:r>
      <w:r>
        <w:rPr>
          <w:rFonts w:ascii="Consolas" w:hAnsi="Consolas"/>
        </w:rPr>
        <w:t>We</w:t>
      </w:r>
      <w:r w:rsidRPr="006D0F13">
        <w:rPr>
          <w:rFonts w:ascii="Consolas" w:hAnsi="Consolas"/>
        </w:rPr>
        <w:t xml:space="preserve"> fake the fetching process</w:t>
      </w:r>
    </w:p>
    <w:p w14:paraId="25732CD6" w14:textId="77777777" w:rsidR="006D0F13" w:rsidRPr="006D0F13" w:rsidRDefault="006D0F13" w:rsidP="006D0F13">
      <w:pPr>
        <w:spacing w:after="0" w:line="260" w:lineRule="exact"/>
        <w:rPr>
          <w:rFonts w:ascii="Consolas" w:hAnsi="Consolas"/>
        </w:rPr>
      </w:pPr>
      <w:r w:rsidRPr="006D0F13">
        <w:rPr>
          <w:rFonts w:ascii="Consolas" w:hAnsi="Consolas"/>
        </w:rPr>
        <w:t xml:space="preserve">  setTimeout(() =&gt; {</w:t>
      </w:r>
    </w:p>
    <w:p w14:paraId="4E8BDDC4" w14:textId="77777777" w:rsidR="006D0F13" w:rsidRPr="006D0F13" w:rsidRDefault="006D0F13" w:rsidP="006D0F13">
      <w:pPr>
        <w:spacing w:after="0" w:line="260" w:lineRule="exact"/>
        <w:rPr>
          <w:rFonts w:ascii="Consolas" w:hAnsi="Consolas"/>
        </w:rPr>
      </w:pPr>
      <w:r w:rsidRPr="006D0F13">
        <w:rPr>
          <w:rFonts w:ascii="Consolas" w:hAnsi="Consolas"/>
        </w:rPr>
        <w:t xml:space="preserve">    // We dispatch a second event</w:t>
      </w:r>
    </w:p>
    <w:p w14:paraId="66C781BE" w14:textId="77777777" w:rsidR="006D0F13" w:rsidRPr="006D0F13" w:rsidRDefault="006D0F13" w:rsidP="006D0F13">
      <w:pPr>
        <w:spacing w:after="0" w:line="260" w:lineRule="exact"/>
        <w:rPr>
          <w:rFonts w:ascii="Consolas" w:hAnsi="Consolas"/>
        </w:rPr>
      </w:pPr>
      <w:r w:rsidRPr="006D0F13">
        <w:rPr>
          <w:rFonts w:ascii="Consolas" w:hAnsi="Consolas"/>
        </w:rPr>
        <w:t xml:space="preserve">    dispatcher.dispatch({type: "RECEIVE_TODOS", todos: [</w:t>
      </w:r>
    </w:p>
    <w:p w14:paraId="0EC93230"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57971EF2" w14:textId="77777777" w:rsidR="006D0F13" w:rsidRPr="006D0F13" w:rsidRDefault="006D0F13" w:rsidP="006D0F13">
      <w:pPr>
        <w:spacing w:after="0" w:line="260" w:lineRule="exact"/>
        <w:rPr>
          <w:rFonts w:ascii="Consolas" w:hAnsi="Consolas"/>
        </w:rPr>
      </w:pPr>
      <w:r w:rsidRPr="006D0F13">
        <w:rPr>
          <w:rFonts w:ascii="Consolas" w:hAnsi="Consolas"/>
        </w:rPr>
        <w:t xml:space="preserve">        id: 421254297,</w:t>
      </w:r>
    </w:p>
    <w:p w14:paraId="5B8B1D01" w14:textId="77777777" w:rsidR="006D0F13" w:rsidRPr="006D0F13" w:rsidRDefault="006D0F13" w:rsidP="006D0F13">
      <w:pPr>
        <w:spacing w:after="0" w:line="260" w:lineRule="exact"/>
        <w:rPr>
          <w:rFonts w:ascii="Consolas" w:hAnsi="Consolas"/>
        </w:rPr>
      </w:pPr>
      <w:r w:rsidRPr="006D0F13">
        <w:rPr>
          <w:rFonts w:ascii="Consolas" w:hAnsi="Consolas"/>
        </w:rPr>
        <w:t xml:space="preserve">        text: "Go Shopping Again",</w:t>
      </w:r>
    </w:p>
    <w:p w14:paraId="02E48935" w14:textId="77777777" w:rsidR="006D0F13" w:rsidRPr="006D0F13" w:rsidRDefault="006D0F13" w:rsidP="006D0F13">
      <w:pPr>
        <w:spacing w:after="0" w:line="260" w:lineRule="exact"/>
        <w:rPr>
          <w:rFonts w:ascii="Consolas" w:hAnsi="Consolas"/>
        </w:rPr>
      </w:pPr>
      <w:r w:rsidRPr="006D0F13">
        <w:rPr>
          <w:rFonts w:ascii="Consolas" w:hAnsi="Consolas"/>
        </w:rPr>
        <w:t xml:space="preserve">        complete: false</w:t>
      </w:r>
    </w:p>
    <w:p w14:paraId="14706191"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365BAAB5"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75B0A09E" w14:textId="77777777" w:rsidR="006D0F13" w:rsidRPr="006D0F13" w:rsidRDefault="006D0F13" w:rsidP="006D0F13">
      <w:pPr>
        <w:spacing w:after="0" w:line="260" w:lineRule="exact"/>
        <w:rPr>
          <w:rFonts w:ascii="Consolas" w:hAnsi="Consolas"/>
        </w:rPr>
      </w:pPr>
      <w:r w:rsidRPr="006D0F13">
        <w:rPr>
          <w:rFonts w:ascii="Consolas" w:hAnsi="Consolas"/>
        </w:rPr>
        <w:t xml:space="preserve">        id: 423552694,</w:t>
      </w:r>
    </w:p>
    <w:p w14:paraId="140EB673" w14:textId="77777777" w:rsidR="006D0F13" w:rsidRPr="006D0F13" w:rsidRDefault="006D0F13" w:rsidP="006D0F13">
      <w:pPr>
        <w:spacing w:after="0" w:line="260" w:lineRule="exact"/>
        <w:rPr>
          <w:rFonts w:ascii="Consolas" w:hAnsi="Consolas"/>
        </w:rPr>
      </w:pPr>
      <w:r w:rsidRPr="006D0F13">
        <w:rPr>
          <w:rFonts w:ascii="Consolas" w:hAnsi="Consolas"/>
        </w:rPr>
        <w:t xml:space="preserve">        text: "Hug Wife",</w:t>
      </w:r>
    </w:p>
    <w:p w14:paraId="137A26BB" w14:textId="77777777" w:rsidR="006D0F13" w:rsidRPr="006D0F13" w:rsidRDefault="006D0F13" w:rsidP="006D0F13">
      <w:pPr>
        <w:spacing w:after="0" w:line="260" w:lineRule="exact"/>
        <w:rPr>
          <w:rFonts w:ascii="Consolas" w:hAnsi="Consolas"/>
        </w:rPr>
      </w:pPr>
      <w:r w:rsidRPr="006D0F13">
        <w:rPr>
          <w:rFonts w:ascii="Consolas" w:hAnsi="Consolas"/>
        </w:rPr>
        <w:t xml:space="preserve">        complete: true</w:t>
      </w:r>
    </w:p>
    <w:p w14:paraId="502C9C50"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5A7594BC"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6BD7CACF" w14:textId="77777777" w:rsidR="006D0F13" w:rsidRPr="006D0F13" w:rsidRDefault="006D0F13" w:rsidP="006D0F13">
      <w:pPr>
        <w:spacing w:after="0" w:line="260" w:lineRule="exact"/>
        <w:rPr>
          <w:rFonts w:ascii="Consolas" w:hAnsi="Consolas"/>
        </w:rPr>
      </w:pPr>
      <w:r w:rsidRPr="006D0F13">
        <w:rPr>
          <w:rFonts w:ascii="Consolas" w:hAnsi="Consolas"/>
        </w:rPr>
        <w:t xml:space="preserve">    if (false) {</w:t>
      </w:r>
    </w:p>
    <w:p w14:paraId="508C5139" w14:textId="77777777" w:rsidR="006D0F13" w:rsidRPr="006D0F13" w:rsidRDefault="006D0F13" w:rsidP="006D0F13">
      <w:pPr>
        <w:spacing w:after="0" w:line="260" w:lineRule="exact"/>
        <w:rPr>
          <w:rFonts w:ascii="Consolas" w:hAnsi="Consolas"/>
        </w:rPr>
      </w:pPr>
      <w:r w:rsidRPr="006D0F13">
        <w:rPr>
          <w:rFonts w:ascii="Consolas" w:hAnsi="Consolas"/>
        </w:rPr>
        <w:t xml:space="preserve">      // If something goes wrong</w:t>
      </w:r>
    </w:p>
    <w:p w14:paraId="3214D272" w14:textId="77777777" w:rsidR="006D0F13" w:rsidRPr="006D0F13" w:rsidRDefault="006D0F13" w:rsidP="006D0F13">
      <w:pPr>
        <w:spacing w:after="0" w:line="260" w:lineRule="exact"/>
        <w:rPr>
          <w:rFonts w:ascii="Consolas" w:hAnsi="Consolas"/>
        </w:rPr>
      </w:pPr>
      <w:r w:rsidRPr="006D0F13">
        <w:rPr>
          <w:rFonts w:ascii="Consolas" w:hAnsi="Consolas"/>
        </w:rPr>
        <w:t xml:space="preserve">      dispatcher.dispatch({type: "FETCH_TODOS_ERROR"});</w:t>
      </w:r>
    </w:p>
    <w:p w14:paraId="63DA37FA"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45A2667C" w14:textId="77777777" w:rsidR="006D0F13" w:rsidRPr="006D0F13" w:rsidRDefault="006D0F13" w:rsidP="006D0F13">
      <w:pPr>
        <w:spacing w:after="0" w:line="260" w:lineRule="exact"/>
        <w:rPr>
          <w:rFonts w:ascii="Consolas" w:hAnsi="Consolas"/>
        </w:rPr>
      </w:pPr>
      <w:r w:rsidRPr="006D0F13">
        <w:rPr>
          <w:rFonts w:ascii="Consolas" w:hAnsi="Consolas"/>
        </w:rPr>
        <w:t xml:space="preserve">  }, 1000);</w:t>
      </w:r>
    </w:p>
    <w:p w14:paraId="024275C6" w14:textId="77777777" w:rsidR="006D0F13" w:rsidRPr="006D0F13" w:rsidRDefault="006D0F13" w:rsidP="006D0F13">
      <w:pPr>
        <w:spacing w:after="0" w:line="260" w:lineRule="exact"/>
        <w:rPr>
          <w:rFonts w:ascii="Consolas" w:hAnsi="Consolas"/>
        </w:rPr>
      </w:pPr>
      <w:r w:rsidRPr="006D0F13">
        <w:rPr>
          <w:rFonts w:ascii="Consolas" w:hAnsi="Consolas"/>
        </w:rPr>
        <w:t xml:space="preserve">  // Maybe there is a loader that cares about this event</w:t>
      </w:r>
    </w:p>
    <w:p w14:paraId="63B20A82" w14:textId="77777777" w:rsidR="006D0F13" w:rsidRDefault="006D0F13" w:rsidP="006D0F13">
      <w:pPr>
        <w:spacing w:after="0" w:line="260" w:lineRule="exact"/>
        <w:rPr>
          <w:rFonts w:ascii="Consolas" w:hAnsi="Consolas"/>
        </w:rPr>
      </w:pPr>
      <w:r w:rsidRPr="006D0F13">
        <w:rPr>
          <w:rFonts w:ascii="Consolas" w:hAnsi="Consolas"/>
        </w:rPr>
        <w:t xml:space="preserve">  // After this event, the "loading" property (if there is such property)</w:t>
      </w:r>
    </w:p>
    <w:p w14:paraId="4AACCE6C" w14:textId="56DC1FF7" w:rsidR="006D0F13" w:rsidRPr="006D0F13" w:rsidRDefault="006D0F13" w:rsidP="006D0F13">
      <w:pPr>
        <w:spacing w:after="0" w:line="260" w:lineRule="exact"/>
        <w:rPr>
          <w:rFonts w:ascii="Consolas" w:hAnsi="Consolas"/>
        </w:rPr>
      </w:pPr>
      <w:r>
        <w:rPr>
          <w:rFonts w:ascii="Consolas" w:hAnsi="Consolas"/>
        </w:rPr>
        <w:t xml:space="preserve">  // </w:t>
      </w:r>
      <w:r w:rsidRPr="006D0F13">
        <w:rPr>
          <w:rFonts w:ascii="Consolas" w:hAnsi="Consolas"/>
        </w:rPr>
        <w:t>in the state of the class Todos may</w:t>
      </w:r>
      <w:r>
        <w:rPr>
          <w:rFonts w:ascii="Consolas" w:hAnsi="Consolas"/>
        </w:rPr>
        <w:t xml:space="preserve"> be</w:t>
      </w:r>
      <w:r w:rsidRPr="006D0F13">
        <w:rPr>
          <w:rFonts w:ascii="Consolas" w:hAnsi="Consolas"/>
        </w:rPr>
        <w:t xml:space="preserve"> changed to true</w:t>
      </w:r>
    </w:p>
    <w:p w14:paraId="53B08541" w14:textId="2CD257C7" w:rsidR="00E42755" w:rsidRDefault="006D0F13" w:rsidP="006D0F13">
      <w:pPr>
        <w:spacing w:after="0" w:line="260" w:lineRule="exact"/>
        <w:rPr>
          <w:rFonts w:ascii="Consolas" w:hAnsi="Consolas"/>
        </w:rPr>
      </w:pPr>
      <w:r w:rsidRPr="006D0F13">
        <w:rPr>
          <w:rFonts w:ascii="Consolas" w:hAnsi="Consolas"/>
        </w:rPr>
        <w:t>}</w:t>
      </w:r>
    </w:p>
    <w:p w14:paraId="1C7E2544" w14:textId="2E686F7B" w:rsidR="006D0F13" w:rsidRDefault="006D0F13" w:rsidP="006D0F13">
      <w:pPr>
        <w:spacing w:after="0" w:line="260" w:lineRule="exact"/>
        <w:rPr>
          <w:rFonts w:ascii="Consolas" w:hAnsi="Consolas"/>
        </w:rPr>
      </w:pPr>
    </w:p>
    <w:p w14:paraId="562B3314" w14:textId="77777777" w:rsidR="006D0F13" w:rsidRPr="006D0F13" w:rsidRDefault="006D0F13" w:rsidP="006D0F13">
      <w:pPr>
        <w:spacing w:after="0" w:line="260" w:lineRule="exact"/>
        <w:rPr>
          <w:rFonts w:ascii="Consolas" w:hAnsi="Consolas"/>
        </w:rPr>
      </w:pPr>
      <w:r w:rsidRPr="006D0F13">
        <w:rPr>
          <w:rFonts w:ascii="Consolas" w:hAnsi="Consolas"/>
        </w:rPr>
        <w:t>/* ./src/js/stores/TodoStore.js */</w:t>
      </w:r>
    </w:p>
    <w:p w14:paraId="52537AC7" w14:textId="77777777" w:rsidR="006D0F13" w:rsidRPr="006D0F13" w:rsidRDefault="006D0F13" w:rsidP="006D0F13">
      <w:pPr>
        <w:spacing w:after="0" w:line="260" w:lineRule="exact"/>
        <w:rPr>
          <w:rFonts w:ascii="Consolas" w:hAnsi="Consolas"/>
        </w:rPr>
      </w:pPr>
      <w:r w:rsidRPr="006D0F13">
        <w:rPr>
          <w:rFonts w:ascii="Consolas" w:hAnsi="Consolas"/>
        </w:rPr>
        <w:t>import { EventEmitter } from "events";</w:t>
      </w:r>
    </w:p>
    <w:p w14:paraId="679A0F70" w14:textId="77777777" w:rsidR="006D0F13" w:rsidRPr="006D0F13" w:rsidRDefault="006D0F13" w:rsidP="006D0F13">
      <w:pPr>
        <w:spacing w:after="0" w:line="260" w:lineRule="exact"/>
        <w:rPr>
          <w:rFonts w:ascii="Consolas" w:hAnsi="Consolas"/>
        </w:rPr>
      </w:pPr>
    </w:p>
    <w:p w14:paraId="1C4F3227" w14:textId="77777777" w:rsidR="006D0F13" w:rsidRPr="006D0F13" w:rsidRDefault="006D0F13" w:rsidP="006D0F13">
      <w:pPr>
        <w:spacing w:after="0" w:line="260" w:lineRule="exact"/>
        <w:rPr>
          <w:rFonts w:ascii="Consolas" w:hAnsi="Consolas"/>
        </w:rPr>
      </w:pPr>
      <w:r w:rsidRPr="006D0F13">
        <w:rPr>
          <w:rFonts w:ascii="Consolas" w:hAnsi="Consolas"/>
        </w:rPr>
        <w:t>import dispatcher from "../dispatcher";</w:t>
      </w:r>
    </w:p>
    <w:p w14:paraId="2543BC50" w14:textId="77777777" w:rsidR="006D0F13" w:rsidRPr="006D0F13" w:rsidRDefault="006D0F13" w:rsidP="006D0F13">
      <w:pPr>
        <w:spacing w:after="0" w:line="260" w:lineRule="exact"/>
        <w:rPr>
          <w:rFonts w:ascii="Consolas" w:hAnsi="Consolas"/>
        </w:rPr>
      </w:pPr>
    </w:p>
    <w:p w14:paraId="329C211B" w14:textId="77777777" w:rsidR="006D0F13" w:rsidRPr="006D0F13" w:rsidRDefault="006D0F13" w:rsidP="006D0F13">
      <w:pPr>
        <w:spacing w:after="0" w:line="260" w:lineRule="exact"/>
        <w:rPr>
          <w:rFonts w:ascii="Consolas" w:hAnsi="Consolas"/>
        </w:rPr>
      </w:pPr>
      <w:r w:rsidRPr="006D0F13">
        <w:rPr>
          <w:rFonts w:ascii="Consolas" w:hAnsi="Consolas"/>
        </w:rPr>
        <w:t>class TodoStore extends EventEmitter {</w:t>
      </w:r>
    </w:p>
    <w:p w14:paraId="2AAECCB2" w14:textId="77777777" w:rsidR="006D0F13" w:rsidRPr="006D0F13" w:rsidRDefault="006D0F13" w:rsidP="006D0F13">
      <w:pPr>
        <w:spacing w:after="0" w:line="260" w:lineRule="exact"/>
        <w:rPr>
          <w:rFonts w:ascii="Consolas" w:hAnsi="Consolas"/>
        </w:rPr>
      </w:pPr>
      <w:r w:rsidRPr="006D0F13">
        <w:rPr>
          <w:rFonts w:ascii="Consolas" w:hAnsi="Consolas"/>
        </w:rPr>
        <w:t xml:space="preserve">  constructor() {</w:t>
      </w:r>
    </w:p>
    <w:p w14:paraId="0EEF91DF" w14:textId="77777777" w:rsidR="006D0F13" w:rsidRPr="006D0F13" w:rsidRDefault="006D0F13" w:rsidP="006D0F13">
      <w:pPr>
        <w:spacing w:after="0" w:line="260" w:lineRule="exact"/>
        <w:rPr>
          <w:rFonts w:ascii="Consolas" w:hAnsi="Consolas"/>
        </w:rPr>
      </w:pPr>
      <w:r w:rsidRPr="006D0F13">
        <w:rPr>
          <w:rFonts w:ascii="Consolas" w:hAnsi="Consolas"/>
        </w:rPr>
        <w:t xml:space="preserve">    super()</w:t>
      </w:r>
    </w:p>
    <w:p w14:paraId="17BBDD40" w14:textId="77777777" w:rsidR="006D0F13" w:rsidRPr="006D0F13" w:rsidRDefault="006D0F13" w:rsidP="006D0F13">
      <w:pPr>
        <w:spacing w:after="0" w:line="260" w:lineRule="exact"/>
        <w:rPr>
          <w:rFonts w:ascii="Consolas" w:hAnsi="Consolas"/>
        </w:rPr>
      </w:pPr>
      <w:r w:rsidRPr="006D0F13">
        <w:rPr>
          <w:rFonts w:ascii="Consolas" w:hAnsi="Consolas"/>
        </w:rPr>
        <w:t xml:space="preserve">    this.todos = [</w:t>
      </w:r>
    </w:p>
    <w:p w14:paraId="1D238D6F"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77F5A31A" w14:textId="77777777" w:rsidR="006D0F13" w:rsidRPr="006D0F13" w:rsidRDefault="006D0F13" w:rsidP="006D0F13">
      <w:pPr>
        <w:spacing w:after="0" w:line="260" w:lineRule="exact"/>
        <w:rPr>
          <w:rFonts w:ascii="Consolas" w:hAnsi="Consolas"/>
        </w:rPr>
      </w:pPr>
      <w:r w:rsidRPr="006D0F13">
        <w:rPr>
          <w:rFonts w:ascii="Consolas" w:hAnsi="Consolas"/>
        </w:rPr>
        <w:t xml:space="preserve">        id: 113464613,</w:t>
      </w:r>
    </w:p>
    <w:p w14:paraId="257F1D19" w14:textId="77777777" w:rsidR="006D0F13" w:rsidRPr="006D0F13" w:rsidRDefault="006D0F13" w:rsidP="006D0F13">
      <w:pPr>
        <w:spacing w:after="0" w:line="260" w:lineRule="exact"/>
        <w:rPr>
          <w:rFonts w:ascii="Consolas" w:hAnsi="Consolas"/>
        </w:rPr>
      </w:pPr>
      <w:r w:rsidRPr="006D0F13">
        <w:rPr>
          <w:rFonts w:ascii="Consolas" w:hAnsi="Consolas"/>
        </w:rPr>
        <w:t xml:space="preserve">        text: "Go Shopping",</w:t>
      </w:r>
    </w:p>
    <w:p w14:paraId="188C1D47" w14:textId="77777777" w:rsidR="006D0F13" w:rsidRPr="006D0F13" w:rsidRDefault="006D0F13" w:rsidP="006D0F13">
      <w:pPr>
        <w:spacing w:after="0" w:line="260" w:lineRule="exact"/>
        <w:rPr>
          <w:rFonts w:ascii="Consolas" w:hAnsi="Consolas"/>
        </w:rPr>
      </w:pPr>
      <w:r w:rsidRPr="006D0F13">
        <w:rPr>
          <w:rFonts w:ascii="Consolas" w:hAnsi="Consolas"/>
        </w:rPr>
        <w:t xml:space="preserve">        complete: false</w:t>
      </w:r>
    </w:p>
    <w:p w14:paraId="524BF46C"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46ECC5F3"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0472D8A4" w14:textId="77777777" w:rsidR="006D0F13" w:rsidRPr="006D0F13" w:rsidRDefault="006D0F13" w:rsidP="006D0F13">
      <w:pPr>
        <w:spacing w:after="0" w:line="260" w:lineRule="exact"/>
        <w:rPr>
          <w:rFonts w:ascii="Consolas" w:hAnsi="Consolas"/>
        </w:rPr>
      </w:pPr>
      <w:r w:rsidRPr="006D0F13">
        <w:rPr>
          <w:rFonts w:ascii="Consolas" w:hAnsi="Consolas"/>
        </w:rPr>
        <w:t xml:space="preserve">        id: 235684679,</w:t>
      </w:r>
    </w:p>
    <w:p w14:paraId="44EDCB7E" w14:textId="77777777" w:rsidR="006D0F13" w:rsidRPr="006D0F13" w:rsidRDefault="006D0F13" w:rsidP="006D0F13">
      <w:pPr>
        <w:spacing w:after="0" w:line="260" w:lineRule="exact"/>
        <w:rPr>
          <w:rFonts w:ascii="Consolas" w:hAnsi="Consolas"/>
        </w:rPr>
      </w:pPr>
      <w:r w:rsidRPr="006D0F13">
        <w:rPr>
          <w:rFonts w:ascii="Consolas" w:hAnsi="Consolas"/>
        </w:rPr>
        <w:lastRenderedPageBreak/>
        <w:t xml:space="preserve">        text: "Pay Water Bill",</w:t>
      </w:r>
    </w:p>
    <w:p w14:paraId="71A47849" w14:textId="77777777" w:rsidR="006D0F13" w:rsidRPr="006D0F13" w:rsidRDefault="006D0F13" w:rsidP="006D0F13">
      <w:pPr>
        <w:spacing w:after="0" w:line="260" w:lineRule="exact"/>
        <w:rPr>
          <w:rFonts w:ascii="Consolas" w:hAnsi="Consolas"/>
        </w:rPr>
      </w:pPr>
      <w:r w:rsidRPr="006D0F13">
        <w:rPr>
          <w:rFonts w:ascii="Consolas" w:hAnsi="Consolas"/>
        </w:rPr>
        <w:t xml:space="preserve">        complete: false</w:t>
      </w:r>
    </w:p>
    <w:p w14:paraId="4DA78EB7"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301AE89C"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135A7241"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0FDDE954" w14:textId="77777777" w:rsidR="006D0F13" w:rsidRPr="006D0F13" w:rsidRDefault="006D0F13" w:rsidP="006D0F13">
      <w:pPr>
        <w:spacing w:after="0" w:line="260" w:lineRule="exact"/>
        <w:rPr>
          <w:rFonts w:ascii="Consolas" w:hAnsi="Consolas"/>
        </w:rPr>
      </w:pPr>
    </w:p>
    <w:p w14:paraId="4F4CFA74" w14:textId="77777777" w:rsidR="006D0F13" w:rsidRPr="006D0F13" w:rsidRDefault="006D0F13" w:rsidP="006D0F13">
      <w:pPr>
        <w:spacing w:after="0" w:line="260" w:lineRule="exact"/>
        <w:rPr>
          <w:rFonts w:ascii="Consolas" w:hAnsi="Consolas"/>
        </w:rPr>
      </w:pPr>
      <w:r w:rsidRPr="006D0F13">
        <w:rPr>
          <w:rFonts w:ascii="Consolas" w:hAnsi="Consolas"/>
        </w:rPr>
        <w:t xml:space="preserve">  createTodo(text) {</w:t>
      </w:r>
    </w:p>
    <w:p w14:paraId="57312428" w14:textId="77777777" w:rsidR="006D0F13" w:rsidRPr="006D0F13" w:rsidRDefault="006D0F13" w:rsidP="006D0F13">
      <w:pPr>
        <w:spacing w:after="0" w:line="260" w:lineRule="exact"/>
        <w:rPr>
          <w:rFonts w:ascii="Consolas" w:hAnsi="Consolas"/>
        </w:rPr>
      </w:pPr>
      <w:r w:rsidRPr="006D0F13">
        <w:rPr>
          <w:rFonts w:ascii="Consolas" w:hAnsi="Consolas"/>
        </w:rPr>
        <w:t xml:space="preserve">    const id = Date.now();</w:t>
      </w:r>
    </w:p>
    <w:p w14:paraId="13450194" w14:textId="77777777" w:rsidR="006D0F13" w:rsidRPr="006D0F13" w:rsidRDefault="006D0F13" w:rsidP="006D0F13">
      <w:pPr>
        <w:spacing w:after="0" w:line="260" w:lineRule="exact"/>
        <w:rPr>
          <w:rFonts w:ascii="Consolas" w:hAnsi="Consolas"/>
        </w:rPr>
      </w:pPr>
      <w:r w:rsidRPr="006D0F13">
        <w:rPr>
          <w:rFonts w:ascii="Consolas" w:hAnsi="Consolas"/>
        </w:rPr>
        <w:t xml:space="preserve">    this.todos.push({</w:t>
      </w:r>
    </w:p>
    <w:p w14:paraId="595A4595" w14:textId="77777777" w:rsidR="006D0F13" w:rsidRPr="006D0F13" w:rsidRDefault="006D0F13" w:rsidP="006D0F13">
      <w:pPr>
        <w:spacing w:after="0" w:line="260" w:lineRule="exact"/>
        <w:rPr>
          <w:rFonts w:ascii="Consolas" w:hAnsi="Consolas"/>
        </w:rPr>
      </w:pPr>
      <w:r w:rsidRPr="006D0F13">
        <w:rPr>
          <w:rFonts w:ascii="Consolas" w:hAnsi="Consolas"/>
        </w:rPr>
        <w:t xml:space="preserve">      id,</w:t>
      </w:r>
    </w:p>
    <w:p w14:paraId="772C5585" w14:textId="77777777" w:rsidR="006D0F13" w:rsidRPr="006D0F13" w:rsidRDefault="006D0F13" w:rsidP="006D0F13">
      <w:pPr>
        <w:spacing w:after="0" w:line="260" w:lineRule="exact"/>
        <w:rPr>
          <w:rFonts w:ascii="Consolas" w:hAnsi="Consolas"/>
        </w:rPr>
      </w:pPr>
      <w:r w:rsidRPr="006D0F13">
        <w:rPr>
          <w:rFonts w:ascii="Consolas" w:hAnsi="Consolas"/>
        </w:rPr>
        <w:t xml:space="preserve">      text,</w:t>
      </w:r>
    </w:p>
    <w:p w14:paraId="7AD9BAD6" w14:textId="77777777" w:rsidR="006D0F13" w:rsidRPr="006D0F13" w:rsidRDefault="006D0F13" w:rsidP="006D0F13">
      <w:pPr>
        <w:spacing w:after="0" w:line="260" w:lineRule="exact"/>
        <w:rPr>
          <w:rFonts w:ascii="Consolas" w:hAnsi="Consolas"/>
        </w:rPr>
      </w:pPr>
      <w:r w:rsidRPr="006D0F13">
        <w:rPr>
          <w:rFonts w:ascii="Consolas" w:hAnsi="Consolas"/>
        </w:rPr>
        <w:t xml:space="preserve">      complete: false,</w:t>
      </w:r>
    </w:p>
    <w:p w14:paraId="0DE196C3"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2261636D" w14:textId="77777777" w:rsidR="006D0F13" w:rsidRPr="006D0F13" w:rsidRDefault="006D0F13" w:rsidP="006D0F13">
      <w:pPr>
        <w:spacing w:after="0" w:line="260" w:lineRule="exact"/>
        <w:rPr>
          <w:rFonts w:ascii="Consolas" w:hAnsi="Consolas"/>
        </w:rPr>
      </w:pPr>
      <w:r w:rsidRPr="006D0F13">
        <w:rPr>
          <w:rFonts w:ascii="Consolas" w:hAnsi="Consolas"/>
        </w:rPr>
        <w:t xml:space="preserve">    this.emit("change");</w:t>
      </w:r>
    </w:p>
    <w:p w14:paraId="0D300300"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05EFC589" w14:textId="77777777" w:rsidR="006D0F13" w:rsidRPr="006D0F13" w:rsidRDefault="006D0F13" w:rsidP="006D0F13">
      <w:pPr>
        <w:spacing w:after="0" w:line="260" w:lineRule="exact"/>
        <w:rPr>
          <w:rFonts w:ascii="Consolas" w:hAnsi="Consolas"/>
        </w:rPr>
      </w:pPr>
    </w:p>
    <w:p w14:paraId="5A79C487" w14:textId="77777777" w:rsidR="006D0F13" w:rsidRPr="006D0F13" w:rsidRDefault="006D0F13" w:rsidP="006D0F13">
      <w:pPr>
        <w:spacing w:after="0" w:line="260" w:lineRule="exact"/>
        <w:rPr>
          <w:rFonts w:ascii="Consolas" w:hAnsi="Consolas"/>
        </w:rPr>
      </w:pPr>
      <w:r w:rsidRPr="006D0F13">
        <w:rPr>
          <w:rFonts w:ascii="Consolas" w:hAnsi="Consolas"/>
        </w:rPr>
        <w:t xml:space="preserve">  getAll() {</w:t>
      </w:r>
    </w:p>
    <w:p w14:paraId="0C754BE2" w14:textId="77777777" w:rsidR="006D0F13" w:rsidRPr="006D0F13" w:rsidRDefault="006D0F13" w:rsidP="006D0F13">
      <w:pPr>
        <w:spacing w:after="0" w:line="260" w:lineRule="exact"/>
        <w:rPr>
          <w:rFonts w:ascii="Consolas" w:hAnsi="Consolas"/>
        </w:rPr>
      </w:pPr>
      <w:r w:rsidRPr="006D0F13">
        <w:rPr>
          <w:rFonts w:ascii="Consolas" w:hAnsi="Consolas"/>
        </w:rPr>
        <w:t xml:space="preserve">    return this.todos;</w:t>
      </w:r>
    </w:p>
    <w:p w14:paraId="0AECD29B"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3A582BF2" w14:textId="77777777" w:rsidR="006D0F13" w:rsidRPr="006D0F13" w:rsidRDefault="006D0F13" w:rsidP="006D0F13">
      <w:pPr>
        <w:spacing w:after="0" w:line="260" w:lineRule="exact"/>
        <w:rPr>
          <w:rFonts w:ascii="Consolas" w:hAnsi="Consolas"/>
        </w:rPr>
      </w:pPr>
    </w:p>
    <w:p w14:paraId="639AC01F" w14:textId="77777777" w:rsidR="006D0F13" w:rsidRPr="006D0F13" w:rsidRDefault="006D0F13" w:rsidP="006D0F13">
      <w:pPr>
        <w:spacing w:after="0" w:line="260" w:lineRule="exact"/>
        <w:rPr>
          <w:rFonts w:ascii="Consolas" w:hAnsi="Consolas"/>
        </w:rPr>
      </w:pPr>
      <w:r w:rsidRPr="006D0F13">
        <w:rPr>
          <w:rFonts w:ascii="Consolas" w:hAnsi="Consolas"/>
        </w:rPr>
        <w:t xml:space="preserve">  handleActions(action) {</w:t>
      </w:r>
    </w:p>
    <w:p w14:paraId="42C963F7" w14:textId="77777777" w:rsidR="006D0F13" w:rsidRPr="006D0F13" w:rsidRDefault="006D0F13" w:rsidP="006D0F13">
      <w:pPr>
        <w:spacing w:after="0" w:line="260" w:lineRule="exact"/>
        <w:rPr>
          <w:rFonts w:ascii="Consolas" w:hAnsi="Consolas"/>
        </w:rPr>
      </w:pPr>
      <w:r w:rsidRPr="006D0F13">
        <w:rPr>
          <w:rFonts w:ascii="Consolas" w:hAnsi="Consolas"/>
        </w:rPr>
        <w:t xml:space="preserve">    switch(action.type) {</w:t>
      </w:r>
    </w:p>
    <w:p w14:paraId="430CDA7D" w14:textId="77777777" w:rsidR="006D0F13" w:rsidRPr="006D0F13" w:rsidRDefault="006D0F13" w:rsidP="006D0F13">
      <w:pPr>
        <w:spacing w:after="0" w:line="260" w:lineRule="exact"/>
        <w:rPr>
          <w:rFonts w:ascii="Consolas" w:hAnsi="Consolas"/>
        </w:rPr>
      </w:pPr>
      <w:r w:rsidRPr="006D0F13">
        <w:rPr>
          <w:rFonts w:ascii="Consolas" w:hAnsi="Consolas"/>
        </w:rPr>
        <w:t xml:space="preserve">      case "CREATE_TODO": {</w:t>
      </w:r>
    </w:p>
    <w:p w14:paraId="5F26CC7E" w14:textId="77777777" w:rsidR="006D0F13" w:rsidRPr="006D0F13" w:rsidRDefault="006D0F13" w:rsidP="006D0F13">
      <w:pPr>
        <w:spacing w:after="0" w:line="260" w:lineRule="exact"/>
        <w:rPr>
          <w:rFonts w:ascii="Consolas" w:hAnsi="Consolas"/>
        </w:rPr>
      </w:pPr>
      <w:r w:rsidRPr="006D0F13">
        <w:rPr>
          <w:rFonts w:ascii="Consolas" w:hAnsi="Consolas"/>
        </w:rPr>
        <w:t xml:space="preserve">        this.createTodo(action.text);</w:t>
      </w:r>
    </w:p>
    <w:p w14:paraId="6E7FEADE"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3C623279" w14:textId="77777777" w:rsidR="006D0F13" w:rsidRPr="006D0F13" w:rsidRDefault="006D0F13" w:rsidP="006D0F13">
      <w:pPr>
        <w:spacing w:after="0" w:line="260" w:lineRule="exact"/>
        <w:rPr>
          <w:rFonts w:ascii="Consolas" w:hAnsi="Consolas"/>
        </w:rPr>
      </w:pPr>
      <w:r w:rsidRPr="006D0F13">
        <w:rPr>
          <w:rFonts w:ascii="Consolas" w:hAnsi="Consolas"/>
        </w:rPr>
        <w:t xml:space="preserve">      case "RECEIVE_TODOS": {</w:t>
      </w:r>
    </w:p>
    <w:p w14:paraId="1E370E1F" w14:textId="77777777" w:rsidR="006D0F13" w:rsidRPr="006D0F13" w:rsidRDefault="006D0F13" w:rsidP="006D0F13">
      <w:pPr>
        <w:spacing w:after="0" w:line="260" w:lineRule="exact"/>
        <w:rPr>
          <w:rFonts w:ascii="Consolas" w:hAnsi="Consolas"/>
        </w:rPr>
      </w:pPr>
      <w:r w:rsidRPr="006D0F13">
        <w:rPr>
          <w:rFonts w:ascii="Consolas" w:hAnsi="Consolas"/>
        </w:rPr>
        <w:t xml:space="preserve">        // Our new type of event</w:t>
      </w:r>
    </w:p>
    <w:p w14:paraId="41257DA6" w14:textId="77777777" w:rsidR="006D0F13" w:rsidRPr="006D0F13" w:rsidRDefault="006D0F13" w:rsidP="006D0F13">
      <w:pPr>
        <w:spacing w:after="0" w:line="260" w:lineRule="exact"/>
        <w:rPr>
          <w:rFonts w:ascii="Consolas" w:hAnsi="Consolas"/>
        </w:rPr>
      </w:pPr>
      <w:r w:rsidRPr="006D0F13">
        <w:rPr>
          <w:rFonts w:ascii="Consolas" w:hAnsi="Consolas"/>
        </w:rPr>
        <w:t xml:space="preserve">        this.todos = action.todos;</w:t>
      </w:r>
    </w:p>
    <w:p w14:paraId="56522098" w14:textId="77777777" w:rsidR="006D0F13" w:rsidRPr="006D0F13" w:rsidRDefault="006D0F13" w:rsidP="006D0F13">
      <w:pPr>
        <w:spacing w:after="0" w:line="260" w:lineRule="exact"/>
        <w:rPr>
          <w:rFonts w:ascii="Consolas" w:hAnsi="Consolas"/>
        </w:rPr>
      </w:pPr>
      <w:r w:rsidRPr="006D0F13">
        <w:rPr>
          <w:rFonts w:ascii="Consolas" w:hAnsi="Consolas"/>
        </w:rPr>
        <w:t xml:space="preserve">        this.emit("change");</w:t>
      </w:r>
    </w:p>
    <w:p w14:paraId="27B95883"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0C8565A5"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74992C6D" w14:textId="77777777" w:rsidR="006D0F13" w:rsidRPr="006D0F13" w:rsidRDefault="006D0F13" w:rsidP="006D0F13">
      <w:pPr>
        <w:spacing w:after="0" w:line="260" w:lineRule="exact"/>
        <w:rPr>
          <w:rFonts w:ascii="Consolas" w:hAnsi="Consolas"/>
        </w:rPr>
      </w:pPr>
      <w:r w:rsidRPr="006D0F13">
        <w:rPr>
          <w:rFonts w:ascii="Consolas" w:hAnsi="Consolas"/>
        </w:rPr>
        <w:t xml:space="preserve">  }</w:t>
      </w:r>
    </w:p>
    <w:p w14:paraId="334A485C" w14:textId="77777777" w:rsidR="006D0F13" w:rsidRPr="006D0F13" w:rsidRDefault="006D0F13" w:rsidP="006D0F13">
      <w:pPr>
        <w:spacing w:after="0" w:line="260" w:lineRule="exact"/>
        <w:rPr>
          <w:rFonts w:ascii="Consolas" w:hAnsi="Consolas"/>
        </w:rPr>
      </w:pPr>
      <w:r w:rsidRPr="006D0F13">
        <w:rPr>
          <w:rFonts w:ascii="Consolas" w:hAnsi="Consolas"/>
        </w:rPr>
        <w:t>}</w:t>
      </w:r>
    </w:p>
    <w:p w14:paraId="43C6C784" w14:textId="77777777" w:rsidR="006D0F13" w:rsidRPr="006D0F13" w:rsidRDefault="006D0F13" w:rsidP="006D0F13">
      <w:pPr>
        <w:spacing w:after="0" w:line="260" w:lineRule="exact"/>
        <w:rPr>
          <w:rFonts w:ascii="Consolas" w:hAnsi="Consolas"/>
        </w:rPr>
      </w:pPr>
    </w:p>
    <w:p w14:paraId="3BE0E17B" w14:textId="77777777" w:rsidR="006D0F13" w:rsidRPr="006D0F13" w:rsidRDefault="006D0F13" w:rsidP="006D0F13">
      <w:pPr>
        <w:spacing w:after="0" w:line="260" w:lineRule="exact"/>
        <w:rPr>
          <w:rFonts w:ascii="Consolas" w:hAnsi="Consolas"/>
        </w:rPr>
      </w:pPr>
      <w:r w:rsidRPr="006D0F13">
        <w:rPr>
          <w:rFonts w:ascii="Consolas" w:hAnsi="Consolas"/>
        </w:rPr>
        <w:t>const todoStore = new TodoStore;</w:t>
      </w:r>
    </w:p>
    <w:p w14:paraId="3D36ECF2" w14:textId="77777777" w:rsidR="006D0F13" w:rsidRPr="006D0F13" w:rsidRDefault="006D0F13" w:rsidP="006D0F13">
      <w:pPr>
        <w:spacing w:after="0" w:line="260" w:lineRule="exact"/>
        <w:rPr>
          <w:rFonts w:ascii="Consolas" w:hAnsi="Consolas"/>
        </w:rPr>
      </w:pPr>
      <w:r w:rsidRPr="006D0F13">
        <w:rPr>
          <w:rFonts w:ascii="Consolas" w:hAnsi="Consolas"/>
        </w:rPr>
        <w:t>dispatcher.register(todoStore.handleActions.bind(todoStore));</w:t>
      </w:r>
    </w:p>
    <w:p w14:paraId="7F2CE1C4" w14:textId="77777777" w:rsidR="006D0F13" w:rsidRPr="006D0F13" w:rsidRDefault="006D0F13" w:rsidP="006D0F13">
      <w:pPr>
        <w:spacing w:after="0" w:line="260" w:lineRule="exact"/>
        <w:rPr>
          <w:rFonts w:ascii="Consolas" w:hAnsi="Consolas"/>
        </w:rPr>
      </w:pPr>
    </w:p>
    <w:p w14:paraId="778989FD" w14:textId="55C32EBB" w:rsidR="006D0F13" w:rsidRDefault="006D0F13" w:rsidP="006D0F13">
      <w:pPr>
        <w:spacing w:after="0" w:line="260" w:lineRule="exact"/>
        <w:rPr>
          <w:rFonts w:ascii="Consolas" w:hAnsi="Consolas"/>
        </w:rPr>
      </w:pPr>
      <w:r w:rsidRPr="006D0F13">
        <w:rPr>
          <w:rFonts w:ascii="Consolas" w:hAnsi="Consolas"/>
        </w:rPr>
        <w:t>export default todoStore;</w:t>
      </w:r>
    </w:p>
    <w:p w14:paraId="3BE49A45" w14:textId="4BFF16D7" w:rsidR="006D0F13" w:rsidRDefault="006D0F13" w:rsidP="006D0F13">
      <w:pPr>
        <w:spacing w:after="0" w:line="260" w:lineRule="exact"/>
        <w:rPr>
          <w:rFonts w:ascii="Consolas" w:hAnsi="Consolas"/>
        </w:rPr>
      </w:pPr>
    </w:p>
    <w:p w14:paraId="141C24C7" w14:textId="52386EC6" w:rsidR="006D0F13" w:rsidRPr="00394644" w:rsidRDefault="00394644" w:rsidP="006D0F13">
      <w:pPr>
        <w:spacing w:after="0" w:line="260" w:lineRule="exact"/>
        <w:rPr>
          <w:rFonts w:asciiTheme="minorHAnsi" w:hAnsiTheme="minorHAnsi"/>
          <w:b/>
        </w:rPr>
      </w:pPr>
      <w:r w:rsidRPr="00394644">
        <w:rPr>
          <w:rFonts w:asciiTheme="minorHAnsi" w:hAnsiTheme="minorHAnsi"/>
          <w:b/>
        </w:rPr>
        <w:t>REACT FLUX TUTORIAL #14 - React &amp; Flux Memory Leaks</w:t>
      </w:r>
      <w:r w:rsidR="00AD440C">
        <w:rPr>
          <w:rFonts w:asciiTheme="minorHAnsi" w:hAnsiTheme="minorHAnsi"/>
          <w:b/>
        </w:rPr>
        <w:t>:</w:t>
      </w:r>
      <w:bookmarkStart w:id="1" w:name="_GoBack"/>
      <w:bookmarkEnd w:id="1"/>
    </w:p>
    <w:p w14:paraId="53B2A69B" w14:textId="4E248270" w:rsidR="00394644" w:rsidRDefault="00394644" w:rsidP="006D0F13">
      <w:pPr>
        <w:spacing w:after="0" w:line="260" w:lineRule="exact"/>
        <w:rPr>
          <w:rFonts w:asciiTheme="minorHAnsi" w:hAnsiTheme="minorHAnsi"/>
        </w:rPr>
      </w:pPr>
      <w:r>
        <w:rPr>
          <w:rFonts w:asciiTheme="minorHAnsi" w:hAnsiTheme="minorHAnsi"/>
        </w:rPr>
        <w:t>A memory leak happens when you fail to unbind events in JavaScript, JavaScript keeps your objects in memory and it keeps building up. This may crash one’s browser. As browsers consume memory on one’s computer, the entire computer system could run poorly.</w:t>
      </w:r>
    </w:p>
    <w:p w14:paraId="69ACDC99" w14:textId="12C840EF" w:rsidR="007537AE" w:rsidRDefault="007537AE" w:rsidP="006D0F13">
      <w:pPr>
        <w:spacing w:after="0" w:line="260" w:lineRule="exact"/>
        <w:rPr>
          <w:rFonts w:asciiTheme="minorHAnsi" w:hAnsiTheme="minorHAnsi"/>
        </w:rPr>
      </w:pPr>
      <w:r>
        <w:rPr>
          <w:rFonts w:asciiTheme="minorHAnsi" w:hAnsiTheme="minorHAnsi"/>
        </w:rPr>
        <w:t>Try the following:</w:t>
      </w:r>
    </w:p>
    <w:p w14:paraId="276FC92C" w14:textId="73CB82C4" w:rsidR="007537AE" w:rsidRDefault="007537AE" w:rsidP="007537AE">
      <w:pPr>
        <w:pStyle w:val="a3"/>
        <w:numPr>
          <w:ilvl w:val="0"/>
          <w:numId w:val="5"/>
        </w:numPr>
        <w:spacing w:after="0" w:line="260" w:lineRule="exact"/>
        <w:rPr>
          <w:rFonts w:asciiTheme="minorHAnsi" w:hAnsiTheme="minorHAnsi"/>
        </w:rPr>
      </w:pPr>
      <w:r>
        <w:rPr>
          <w:rFonts w:asciiTheme="minorHAnsi" w:hAnsiTheme="minorHAnsi"/>
        </w:rPr>
        <w:t>Hit “Reload!” in the Todos page</w:t>
      </w:r>
    </w:p>
    <w:p w14:paraId="00BCE93C" w14:textId="0C62B540" w:rsidR="007537AE" w:rsidRDefault="007537AE" w:rsidP="007537AE">
      <w:pPr>
        <w:pStyle w:val="a3"/>
        <w:numPr>
          <w:ilvl w:val="0"/>
          <w:numId w:val="5"/>
        </w:numPr>
        <w:spacing w:after="0" w:line="260" w:lineRule="exact"/>
        <w:rPr>
          <w:rFonts w:asciiTheme="minorHAnsi" w:hAnsiTheme="minorHAnsi"/>
        </w:rPr>
      </w:pPr>
      <w:r>
        <w:rPr>
          <w:rFonts w:asciiTheme="minorHAnsi" w:hAnsiTheme="minorHAnsi"/>
        </w:rPr>
        <w:t>Go to other pages</w:t>
      </w:r>
    </w:p>
    <w:p w14:paraId="41D01DB5" w14:textId="671BF130" w:rsidR="007537AE" w:rsidRDefault="007537AE" w:rsidP="007537AE">
      <w:pPr>
        <w:pStyle w:val="a3"/>
        <w:numPr>
          <w:ilvl w:val="0"/>
          <w:numId w:val="5"/>
        </w:numPr>
        <w:spacing w:after="0" w:line="260" w:lineRule="exact"/>
        <w:rPr>
          <w:rFonts w:asciiTheme="minorHAnsi" w:hAnsiTheme="minorHAnsi"/>
        </w:rPr>
      </w:pPr>
      <w:r>
        <w:rPr>
          <w:rFonts w:asciiTheme="minorHAnsi" w:hAnsiTheme="minorHAnsi"/>
        </w:rPr>
        <w:t>Go back to Todos page and hit “Reload!” again, an error message “</w:t>
      </w:r>
      <w:r w:rsidRPr="007537AE">
        <w:rPr>
          <w:rFonts w:asciiTheme="minorHAnsi" w:hAnsiTheme="minorHAnsi"/>
        </w:rPr>
        <w:t>setState(...): Can only update a mounted or mounting component. This usually means you called setState() on an unmounted component. This is a no-op. Please check the code for the undefined component.</w:t>
      </w:r>
      <w:r>
        <w:rPr>
          <w:rFonts w:asciiTheme="minorHAnsi" w:hAnsiTheme="minorHAnsi"/>
        </w:rPr>
        <w:t>” shows up.</w:t>
      </w:r>
    </w:p>
    <w:p w14:paraId="3600BC05" w14:textId="378866C7" w:rsidR="00F22FD3" w:rsidRDefault="00F22FD3" w:rsidP="00F22FD3">
      <w:pPr>
        <w:spacing w:after="0" w:line="260" w:lineRule="exact"/>
        <w:rPr>
          <w:rFonts w:asciiTheme="minorHAnsi" w:hAnsiTheme="minorHAnsi"/>
        </w:rPr>
      </w:pPr>
    </w:p>
    <w:p w14:paraId="7FDDB119" w14:textId="77777777" w:rsidR="00AC46AE" w:rsidRPr="00AC46AE" w:rsidRDefault="00AC46AE" w:rsidP="00AC46AE">
      <w:pPr>
        <w:spacing w:after="0" w:line="260" w:lineRule="exact"/>
        <w:rPr>
          <w:rFonts w:ascii="Consolas" w:hAnsi="Consolas"/>
        </w:rPr>
      </w:pPr>
      <w:r w:rsidRPr="00AC46AE">
        <w:rPr>
          <w:rFonts w:ascii="Consolas" w:hAnsi="Consolas"/>
        </w:rPr>
        <w:t>/* ./src/js/pages/Todos.js */</w:t>
      </w:r>
    </w:p>
    <w:p w14:paraId="76DFFE7F" w14:textId="77777777" w:rsidR="00AC46AE" w:rsidRPr="00AC46AE" w:rsidRDefault="00AC46AE" w:rsidP="00AC46AE">
      <w:pPr>
        <w:spacing w:after="0" w:line="260" w:lineRule="exact"/>
        <w:rPr>
          <w:rFonts w:ascii="Consolas" w:hAnsi="Consolas"/>
        </w:rPr>
      </w:pPr>
      <w:r w:rsidRPr="00AC46AE">
        <w:rPr>
          <w:rFonts w:ascii="Consolas" w:hAnsi="Consolas"/>
        </w:rPr>
        <w:t>import React from "react";</w:t>
      </w:r>
    </w:p>
    <w:p w14:paraId="0A333611" w14:textId="77777777" w:rsidR="00AC46AE" w:rsidRPr="00AC46AE" w:rsidRDefault="00AC46AE" w:rsidP="00AC46AE">
      <w:pPr>
        <w:spacing w:after="0" w:line="260" w:lineRule="exact"/>
        <w:rPr>
          <w:rFonts w:ascii="Consolas" w:hAnsi="Consolas"/>
        </w:rPr>
      </w:pPr>
    </w:p>
    <w:p w14:paraId="69ADDB40" w14:textId="77777777" w:rsidR="00AC46AE" w:rsidRPr="00AC46AE" w:rsidRDefault="00AC46AE" w:rsidP="00AC46AE">
      <w:pPr>
        <w:spacing w:after="0" w:line="260" w:lineRule="exact"/>
        <w:rPr>
          <w:rFonts w:ascii="Consolas" w:hAnsi="Consolas"/>
        </w:rPr>
      </w:pPr>
      <w:r w:rsidRPr="00AC46AE">
        <w:rPr>
          <w:rFonts w:ascii="Consolas" w:hAnsi="Consolas"/>
        </w:rPr>
        <w:t>import Todo from "../components/Todo";</w:t>
      </w:r>
    </w:p>
    <w:p w14:paraId="4DC1257A" w14:textId="77777777" w:rsidR="00AC46AE" w:rsidRPr="00AC46AE" w:rsidRDefault="00AC46AE" w:rsidP="00AC46AE">
      <w:pPr>
        <w:spacing w:after="0" w:line="260" w:lineRule="exact"/>
        <w:rPr>
          <w:rFonts w:ascii="Consolas" w:hAnsi="Consolas"/>
        </w:rPr>
      </w:pPr>
      <w:r w:rsidRPr="00AC46AE">
        <w:rPr>
          <w:rFonts w:ascii="Consolas" w:hAnsi="Consolas"/>
        </w:rPr>
        <w:t>import * as TodoActions from "../actions/TodoActions";</w:t>
      </w:r>
    </w:p>
    <w:p w14:paraId="05C7A37F" w14:textId="77777777" w:rsidR="00AC46AE" w:rsidRPr="00AC46AE" w:rsidRDefault="00AC46AE" w:rsidP="00AC46AE">
      <w:pPr>
        <w:spacing w:after="0" w:line="260" w:lineRule="exact"/>
        <w:rPr>
          <w:rFonts w:ascii="Consolas" w:hAnsi="Consolas"/>
        </w:rPr>
      </w:pPr>
      <w:r w:rsidRPr="00AC46AE">
        <w:rPr>
          <w:rFonts w:ascii="Consolas" w:hAnsi="Consolas"/>
        </w:rPr>
        <w:t>import TodoStore from "../stores/TodoStore";</w:t>
      </w:r>
    </w:p>
    <w:p w14:paraId="56D8015F" w14:textId="77777777" w:rsidR="00AC46AE" w:rsidRPr="00AC46AE" w:rsidRDefault="00AC46AE" w:rsidP="00AC46AE">
      <w:pPr>
        <w:spacing w:after="0" w:line="260" w:lineRule="exact"/>
        <w:rPr>
          <w:rFonts w:ascii="Consolas" w:hAnsi="Consolas"/>
        </w:rPr>
      </w:pPr>
    </w:p>
    <w:p w14:paraId="37B9893B" w14:textId="77777777" w:rsidR="00AC46AE" w:rsidRPr="00AC46AE" w:rsidRDefault="00AC46AE" w:rsidP="00AC46AE">
      <w:pPr>
        <w:spacing w:after="0" w:line="260" w:lineRule="exact"/>
        <w:rPr>
          <w:rFonts w:ascii="Consolas" w:hAnsi="Consolas"/>
        </w:rPr>
      </w:pPr>
      <w:r w:rsidRPr="00AC46AE">
        <w:rPr>
          <w:rFonts w:ascii="Consolas" w:hAnsi="Consolas"/>
        </w:rPr>
        <w:t>export default class Todos extends React</w:t>
      </w:r>
      <w:r w:rsidRPr="00155CB5">
        <w:rPr>
          <w:rFonts w:ascii="Consolas" w:hAnsi="Consolas"/>
          <w:noProof/>
        </w:rPr>
        <w:t>.Component</w:t>
      </w:r>
      <w:r w:rsidRPr="00AC46AE">
        <w:rPr>
          <w:rFonts w:ascii="Consolas" w:hAnsi="Consolas"/>
        </w:rPr>
        <w:t xml:space="preserve"> {</w:t>
      </w:r>
    </w:p>
    <w:p w14:paraId="63D26F9A" w14:textId="77777777" w:rsidR="00AC46AE" w:rsidRPr="00AC46AE" w:rsidRDefault="00AC46AE" w:rsidP="00AC46AE">
      <w:pPr>
        <w:spacing w:after="0" w:line="260" w:lineRule="exact"/>
        <w:rPr>
          <w:rFonts w:ascii="Consolas" w:hAnsi="Consolas"/>
        </w:rPr>
      </w:pPr>
      <w:r w:rsidRPr="00AC46AE">
        <w:rPr>
          <w:rFonts w:ascii="Consolas" w:hAnsi="Consolas"/>
        </w:rPr>
        <w:t xml:space="preserve">  constructor() {</w:t>
      </w:r>
    </w:p>
    <w:p w14:paraId="1B10589D" w14:textId="77777777" w:rsidR="00AC46AE" w:rsidRPr="00AC46AE" w:rsidRDefault="00AC46AE" w:rsidP="00AC46AE">
      <w:pPr>
        <w:spacing w:after="0" w:line="260" w:lineRule="exact"/>
        <w:rPr>
          <w:rFonts w:ascii="Consolas" w:hAnsi="Consolas"/>
        </w:rPr>
      </w:pPr>
      <w:r w:rsidRPr="00AC46AE">
        <w:rPr>
          <w:rFonts w:ascii="Consolas" w:hAnsi="Consolas"/>
        </w:rPr>
        <w:lastRenderedPageBreak/>
        <w:t xml:space="preserve">    super();</w:t>
      </w:r>
    </w:p>
    <w:p w14:paraId="5D244790" w14:textId="77777777" w:rsidR="00AC46AE" w:rsidRPr="00AC46AE" w:rsidRDefault="00AC46AE" w:rsidP="00AC46AE">
      <w:pPr>
        <w:spacing w:after="0" w:line="260" w:lineRule="exact"/>
        <w:rPr>
          <w:rFonts w:ascii="Consolas" w:hAnsi="Consolas"/>
        </w:rPr>
      </w:pPr>
      <w:r w:rsidRPr="00AC46AE">
        <w:rPr>
          <w:rFonts w:ascii="Consolas" w:hAnsi="Consolas"/>
        </w:rPr>
        <w:t xml:space="preserve">    this.getTodos = this.getTodos.bind(this); // To type less</w:t>
      </w:r>
    </w:p>
    <w:p w14:paraId="53DA58EC" w14:textId="77777777" w:rsidR="00AC46AE" w:rsidRPr="00AC46AE" w:rsidRDefault="00AC46AE" w:rsidP="00AC46AE">
      <w:pPr>
        <w:spacing w:after="0" w:line="260" w:lineRule="exact"/>
        <w:rPr>
          <w:rFonts w:ascii="Consolas" w:hAnsi="Consolas"/>
        </w:rPr>
      </w:pPr>
      <w:r w:rsidRPr="00AC46AE">
        <w:rPr>
          <w:rFonts w:ascii="Consolas" w:hAnsi="Consolas"/>
        </w:rPr>
        <w:t xml:space="preserve">    this.state = {</w:t>
      </w:r>
    </w:p>
    <w:p w14:paraId="7A922801" w14:textId="77777777" w:rsidR="00AC46AE" w:rsidRPr="00AC46AE" w:rsidRDefault="00AC46AE" w:rsidP="00AC46AE">
      <w:pPr>
        <w:spacing w:after="0" w:line="260" w:lineRule="exact"/>
        <w:rPr>
          <w:rFonts w:ascii="Consolas" w:hAnsi="Consolas"/>
        </w:rPr>
      </w:pPr>
      <w:r w:rsidRPr="00AC46AE">
        <w:rPr>
          <w:rFonts w:ascii="Consolas" w:hAnsi="Consolas"/>
        </w:rPr>
        <w:t xml:space="preserve">      todos: TodoStore.getAll(),</w:t>
      </w:r>
    </w:p>
    <w:p w14:paraId="54159923" w14:textId="77777777" w:rsidR="00AC46AE" w:rsidRPr="00AC46AE" w:rsidRDefault="00AC46AE" w:rsidP="00AC46AE">
      <w:pPr>
        <w:spacing w:after="0" w:line="260" w:lineRule="exact"/>
        <w:rPr>
          <w:rFonts w:ascii="Consolas" w:hAnsi="Consolas"/>
        </w:rPr>
      </w:pPr>
      <w:r w:rsidRPr="00AC46AE">
        <w:rPr>
          <w:rFonts w:ascii="Consolas" w:hAnsi="Consolas"/>
        </w:rPr>
        <w:t xml:space="preserve">    };</w:t>
      </w:r>
    </w:p>
    <w:p w14:paraId="5BA0A769" w14:textId="77777777" w:rsidR="00AC46AE" w:rsidRPr="00AC46AE" w:rsidRDefault="00AC46AE" w:rsidP="00AC46AE">
      <w:pPr>
        <w:spacing w:after="0" w:line="260" w:lineRule="exact"/>
        <w:rPr>
          <w:rFonts w:ascii="Consolas" w:hAnsi="Consolas"/>
        </w:rPr>
      </w:pPr>
      <w:r w:rsidRPr="00AC46AE">
        <w:rPr>
          <w:rFonts w:ascii="Consolas" w:hAnsi="Consolas"/>
        </w:rPr>
        <w:t xml:space="preserve">  }</w:t>
      </w:r>
    </w:p>
    <w:p w14:paraId="3D433CDD" w14:textId="77777777" w:rsidR="00AC46AE" w:rsidRPr="00AC46AE" w:rsidRDefault="00AC46AE" w:rsidP="00AC46AE">
      <w:pPr>
        <w:spacing w:after="0" w:line="260" w:lineRule="exact"/>
        <w:rPr>
          <w:rFonts w:ascii="Consolas" w:hAnsi="Consolas"/>
        </w:rPr>
      </w:pPr>
    </w:p>
    <w:p w14:paraId="5782BC55" w14:textId="77777777" w:rsidR="00AC46AE" w:rsidRPr="00AC46AE" w:rsidRDefault="00AC46AE" w:rsidP="00AC46AE">
      <w:pPr>
        <w:spacing w:after="0" w:line="260" w:lineRule="exact"/>
        <w:rPr>
          <w:rFonts w:ascii="Consolas" w:hAnsi="Consolas"/>
        </w:rPr>
      </w:pPr>
      <w:r w:rsidRPr="00AC46AE">
        <w:rPr>
          <w:rFonts w:ascii="Consolas" w:hAnsi="Consolas"/>
        </w:rPr>
        <w:t xml:space="preserve">  componentWillMount() {</w:t>
      </w:r>
    </w:p>
    <w:p w14:paraId="4D7FDEBF" w14:textId="77777777" w:rsidR="00AC46AE" w:rsidRPr="00AC46AE" w:rsidRDefault="00AC46AE" w:rsidP="00AC46AE">
      <w:pPr>
        <w:spacing w:after="0" w:line="260" w:lineRule="exact"/>
        <w:rPr>
          <w:rFonts w:ascii="Consolas" w:hAnsi="Consolas"/>
        </w:rPr>
      </w:pPr>
      <w:r w:rsidRPr="00AC46AE">
        <w:rPr>
          <w:rFonts w:ascii="Consolas" w:hAnsi="Consolas"/>
        </w:rPr>
        <w:t xml:space="preserve">    // When componentWillUnmount() does not exist</w:t>
      </w:r>
    </w:p>
    <w:p w14:paraId="3D91255F" w14:textId="77777777" w:rsidR="00AC46AE" w:rsidRPr="00AC46AE" w:rsidRDefault="00AC46AE" w:rsidP="00AC46AE">
      <w:pPr>
        <w:spacing w:after="0" w:line="260" w:lineRule="exact"/>
        <w:rPr>
          <w:rFonts w:ascii="Consolas" w:hAnsi="Consolas"/>
        </w:rPr>
      </w:pPr>
      <w:r w:rsidRPr="00AC46AE">
        <w:rPr>
          <w:rFonts w:ascii="Consolas" w:hAnsi="Consolas"/>
        </w:rPr>
        <w:t xml:space="preserve">    // The following is the offending code</w:t>
      </w:r>
    </w:p>
    <w:p w14:paraId="083C7F10" w14:textId="77777777" w:rsidR="00CE7286" w:rsidRDefault="00AC46AE" w:rsidP="00AC46AE">
      <w:pPr>
        <w:spacing w:after="0" w:line="260" w:lineRule="exact"/>
        <w:rPr>
          <w:rFonts w:ascii="Consolas" w:hAnsi="Consolas"/>
        </w:rPr>
      </w:pPr>
      <w:r w:rsidRPr="00AC46AE">
        <w:rPr>
          <w:rFonts w:ascii="Consolas" w:hAnsi="Consolas"/>
        </w:rPr>
        <w:t xml:space="preserve">    // Every time we change our route and change back,</w:t>
      </w:r>
    </w:p>
    <w:p w14:paraId="04537B24" w14:textId="61F42CD6" w:rsidR="00AC46AE" w:rsidRPr="00AC46AE" w:rsidRDefault="00CE7286" w:rsidP="00AC46AE">
      <w:pPr>
        <w:spacing w:after="0" w:line="260" w:lineRule="exact"/>
        <w:rPr>
          <w:rFonts w:ascii="Consolas" w:hAnsi="Consolas"/>
        </w:rPr>
      </w:pPr>
      <w:r>
        <w:rPr>
          <w:rFonts w:ascii="Consolas" w:hAnsi="Consolas"/>
        </w:rPr>
        <w:t xml:space="preserve">    // </w:t>
      </w:r>
      <w:r w:rsidR="00AC46AE" w:rsidRPr="00AC46AE">
        <w:rPr>
          <w:rFonts w:ascii="Consolas" w:hAnsi="Consolas"/>
        </w:rPr>
        <w:t xml:space="preserve">a new </w:t>
      </w:r>
      <w:proofErr w:type="spellStart"/>
      <w:r w:rsidR="00AC46AE" w:rsidRPr="00AC46AE">
        <w:rPr>
          <w:rFonts w:ascii="Consolas" w:hAnsi="Consolas"/>
        </w:rPr>
        <w:t>Todos</w:t>
      </w:r>
      <w:proofErr w:type="spellEnd"/>
      <w:r w:rsidR="00AC46AE" w:rsidRPr="00AC46AE">
        <w:rPr>
          <w:rFonts w:ascii="Consolas" w:hAnsi="Consolas"/>
        </w:rPr>
        <w:t xml:space="preserve"> component get created</w:t>
      </w:r>
    </w:p>
    <w:p w14:paraId="7037D098" w14:textId="77777777" w:rsidR="00CE7286" w:rsidRDefault="00AC46AE" w:rsidP="00AC46AE">
      <w:pPr>
        <w:spacing w:after="0" w:line="260" w:lineRule="exact"/>
        <w:rPr>
          <w:rFonts w:ascii="Consolas" w:hAnsi="Consolas"/>
        </w:rPr>
      </w:pPr>
      <w:r w:rsidRPr="00AC46AE">
        <w:rPr>
          <w:rFonts w:ascii="Consolas" w:hAnsi="Consolas"/>
        </w:rPr>
        <w:t xml:space="preserve">    // There may be two components (the new and the original Todos component)</w:t>
      </w:r>
    </w:p>
    <w:p w14:paraId="11A7CE73" w14:textId="30715D18" w:rsidR="00AC46AE" w:rsidRPr="00AC46AE" w:rsidRDefault="00CE7286" w:rsidP="00AC46AE">
      <w:pPr>
        <w:spacing w:after="0" w:line="260" w:lineRule="exact"/>
        <w:rPr>
          <w:rFonts w:ascii="Consolas" w:hAnsi="Consolas"/>
        </w:rPr>
      </w:pPr>
      <w:r>
        <w:rPr>
          <w:rFonts w:ascii="Consolas" w:hAnsi="Consolas"/>
        </w:rPr>
        <w:t xml:space="preserve">    // </w:t>
      </w:r>
      <w:r w:rsidR="00AC46AE" w:rsidRPr="00AC46AE">
        <w:rPr>
          <w:rFonts w:ascii="Consolas" w:hAnsi="Consolas"/>
        </w:rPr>
        <w:t>listen to the change, but the original one is not connected to the DOM tree</w:t>
      </w:r>
    </w:p>
    <w:p w14:paraId="6DA7D85B" w14:textId="77777777" w:rsidR="00AC46AE" w:rsidRPr="00AC46AE" w:rsidRDefault="00AC46AE" w:rsidP="00AC46AE">
      <w:pPr>
        <w:spacing w:after="0" w:line="260" w:lineRule="exact"/>
        <w:rPr>
          <w:rFonts w:ascii="Consolas" w:hAnsi="Consolas"/>
        </w:rPr>
      </w:pPr>
      <w:r w:rsidRPr="00AC46AE">
        <w:rPr>
          <w:rFonts w:ascii="Consolas" w:hAnsi="Consolas"/>
        </w:rPr>
        <w:t xml:space="preserve">    TodoStore.on("change", this.getTodos);</w:t>
      </w:r>
    </w:p>
    <w:p w14:paraId="5B241F4E" w14:textId="77777777" w:rsidR="00AC46AE" w:rsidRPr="00AC46AE" w:rsidRDefault="00AC46AE" w:rsidP="00AC46AE">
      <w:pPr>
        <w:spacing w:after="0" w:line="260" w:lineRule="exact"/>
        <w:rPr>
          <w:rFonts w:ascii="Consolas" w:hAnsi="Consolas"/>
        </w:rPr>
      </w:pPr>
      <w:r w:rsidRPr="00AC46AE">
        <w:rPr>
          <w:rFonts w:ascii="Consolas" w:hAnsi="Consolas"/>
        </w:rPr>
        <w:t xml:space="preserve">    // console.log("Count:", TodoStore.listenerCount("change"))</w:t>
      </w:r>
    </w:p>
    <w:p w14:paraId="7A99173E" w14:textId="77777777" w:rsidR="00CE7286" w:rsidRDefault="00AC46AE" w:rsidP="00AC46AE">
      <w:pPr>
        <w:spacing w:after="0" w:line="260" w:lineRule="exact"/>
        <w:rPr>
          <w:rFonts w:ascii="Consolas" w:hAnsi="Consolas"/>
        </w:rPr>
      </w:pPr>
      <w:r w:rsidRPr="00AC46AE">
        <w:rPr>
          <w:rFonts w:ascii="Consolas" w:hAnsi="Consolas"/>
        </w:rPr>
        <w:t xml:space="preserve">    // This shows that every time we change our route and change back,</w:t>
      </w:r>
    </w:p>
    <w:p w14:paraId="13D1E41B" w14:textId="514D7416" w:rsidR="00AC46AE" w:rsidRPr="00AC46AE" w:rsidRDefault="00CE7286" w:rsidP="00AC46AE">
      <w:pPr>
        <w:spacing w:after="0" w:line="260" w:lineRule="exact"/>
        <w:rPr>
          <w:rFonts w:ascii="Consolas" w:hAnsi="Consolas"/>
        </w:rPr>
      </w:pPr>
      <w:r>
        <w:rPr>
          <w:rFonts w:ascii="Consolas" w:hAnsi="Consolas"/>
        </w:rPr>
        <w:t xml:space="preserve">    // </w:t>
      </w:r>
      <w:r w:rsidR="00AC46AE" w:rsidRPr="00AC46AE">
        <w:rPr>
          <w:rFonts w:ascii="Consolas" w:hAnsi="Consolas"/>
        </w:rPr>
        <w:t>the count of listener increases by one</w:t>
      </w:r>
    </w:p>
    <w:p w14:paraId="7628A171" w14:textId="77777777" w:rsidR="00AC46AE" w:rsidRPr="00AC46AE" w:rsidRDefault="00AC46AE" w:rsidP="00AC46AE">
      <w:pPr>
        <w:spacing w:after="0" w:line="260" w:lineRule="exact"/>
        <w:rPr>
          <w:rFonts w:ascii="Consolas" w:hAnsi="Consolas"/>
        </w:rPr>
      </w:pPr>
      <w:r w:rsidRPr="00AC46AE">
        <w:rPr>
          <w:rFonts w:ascii="Consolas" w:hAnsi="Consolas"/>
        </w:rPr>
        <w:t xml:space="preserve">  }</w:t>
      </w:r>
    </w:p>
    <w:p w14:paraId="0FC670C1" w14:textId="77777777" w:rsidR="00AC46AE" w:rsidRPr="00AC46AE" w:rsidRDefault="00AC46AE" w:rsidP="00AC46AE">
      <w:pPr>
        <w:spacing w:after="0" w:line="260" w:lineRule="exact"/>
        <w:rPr>
          <w:rFonts w:ascii="Consolas" w:hAnsi="Consolas"/>
        </w:rPr>
      </w:pPr>
    </w:p>
    <w:p w14:paraId="4AE0439A" w14:textId="77777777" w:rsidR="00AC46AE" w:rsidRPr="00AC46AE" w:rsidRDefault="00AC46AE" w:rsidP="00AC46AE">
      <w:pPr>
        <w:spacing w:after="0" w:line="260" w:lineRule="exact"/>
        <w:rPr>
          <w:rFonts w:ascii="Consolas" w:hAnsi="Consolas"/>
        </w:rPr>
      </w:pPr>
      <w:r w:rsidRPr="00AC46AE">
        <w:rPr>
          <w:rFonts w:ascii="Consolas" w:hAnsi="Consolas"/>
        </w:rPr>
        <w:t xml:space="preserve">  componentWillUnmount() {</w:t>
      </w:r>
    </w:p>
    <w:p w14:paraId="188E3A39" w14:textId="77777777" w:rsidR="00AC46AE" w:rsidRPr="00AC46AE" w:rsidRDefault="00AC46AE" w:rsidP="00AC46AE">
      <w:pPr>
        <w:spacing w:after="0" w:line="260" w:lineRule="exact"/>
        <w:rPr>
          <w:rFonts w:ascii="Consolas" w:hAnsi="Consolas"/>
        </w:rPr>
      </w:pPr>
      <w:r w:rsidRPr="00AC46AE">
        <w:rPr>
          <w:rFonts w:ascii="Consolas" w:hAnsi="Consolas"/>
        </w:rPr>
        <w:t xml:space="preserve">    TodoStore.removeListener("change", this.getTodos);</w:t>
      </w:r>
    </w:p>
    <w:p w14:paraId="235C56EE" w14:textId="77777777" w:rsidR="00AC46AE" w:rsidRPr="00AC46AE" w:rsidRDefault="00AC46AE" w:rsidP="00AC46AE">
      <w:pPr>
        <w:spacing w:after="0" w:line="260" w:lineRule="exact"/>
        <w:rPr>
          <w:rFonts w:ascii="Consolas" w:hAnsi="Consolas"/>
        </w:rPr>
      </w:pPr>
      <w:r w:rsidRPr="00AC46AE">
        <w:rPr>
          <w:rFonts w:ascii="Consolas" w:hAnsi="Consolas"/>
        </w:rPr>
        <w:t xml:space="preserve">  }</w:t>
      </w:r>
    </w:p>
    <w:p w14:paraId="287FA11C" w14:textId="77777777" w:rsidR="00AC46AE" w:rsidRPr="00AC46AE" w:rsidRDefault="00AC46AE" w:rsidP="00AC46AE">
      <w:pPr>
        <w:spacing w:after="0" w:line="260" w:lineRule="exact"/>
        <w:rPr>
          <w:rFonts w:ascii="Consolas" w:hAnsi="Consolas"/>
        </w:rPr>
      </w:pPr>
    </w:p>
    <w:p w14:paraId="43546EF0" w14:textId="77777777" w:rsidR="00AC46AE" w:rsidRPr="00AC46AE" w:rsidRDefault="00AC46AE" w:rsidP="00AC46AE">
      <w:pPr>
        <w:spacing w:after="0" w:line="260" w:lineRule="exact"/>
        <w:rPr>
          <w:rFonts w:ascii="Consolas" w:hAnsi="Consolas"/>
        </w:rPr>
      </w:pPr>
      <w:r w:rsidRPr="00AC46AE">
        <w:rPr>
          <w:rFonts w:ascii="Consolas" w:hAnsi="Consolas"/>
        </w:rPr>
        <w:t xml:space="preserve">  getTodos() {</w:t>
      </w:r>
    </w:p>
    <w:p w14:paraId="1930B6C5" w14:textId="77777777" w:rsidR="00AC46AE" w:rsidRPr="00AC46AE" w:rsidRDefault="00AC46AE" w:rsidP="00AC46AE">
      <w:pPr>
        <w:spacing w:after="0" w:line="260" w:lineRule="exact"/>
        <w:rPr>
          <w:rFonts w:ascii="Consolas" w:hAnsi="Consolas"/>
        </w:rPr>
      </w:pPr>
      <w:r w:rsidRPr="00AC46AE">
        <w:rPr>
          <w:rFonts w:ascii="Consolas" w:hAnsi="Consolas"/>
        </w:rPr>
        <w:t xml:space="preserve">    this.setState({</w:t>
      </w:r>
    </w:p>
    <w:p w14:paraId="7CE06546" w14:textId="77777777" w:rsidR="00AC46AE" w:rsidRPr="00AC46AE" w:rsidRDefault="00AC46AE" w:rsidP="00AC46AE">
      <w:pPr>
        <w:spacing w:after="0" w:line="260" w:lineRule="exact"/>
        <w:rPr>
          <w:rFonts w:ascii="Consolas" w:hAnsi="Consolas"/>
        </w:rPr>
      </w:pPr>
      <w:r w:rsidRPr="00AC46AE">
        <w:rPr>
          <w:rFonts w:ascii="Consolas" w:hAnsi="Consolas"/>
        </w:rPr>
        <w:t xml:space="preserve">      todos: TodoStore.getAll()</w:t>
      </w:r>
    </w:p>
    <w:p w14:paraId="479A3A19" w14:textId="77777777" w:rsidR="00AC46AE" w:rsidRPr="00AC46AE" w:rsidRDefault="00AC46AE" w:rsidP="00AC46AE">
      <w:pPr>
        <w:spacing w:after="0" w:line="260" w:lineRule="exact"/>
        <w:rPr>
          <w:rFonts w:ascii="Consolas" w:hAnsi="Consolas"/>
        </w:rPr>
      </w:pPr>
      <w:r w:rsidRPr="00AC46AE">
        <w:rPr>
          <w:rFonts w:ascii="Consolas" w:hAnsi="Consolas"/>
        </w:rPr>
        <w:t xml:space="preserve">    });</w:t>
      </w:r>
    </w:p>
    <w:p w14:paraId="02B39ABE" w14:textId="77777777" w:rsidR="00AC46AE" w:rsidRPr="00AC46AE" w:rsidRDefault="00AC46AE" w:rsidP="00AC46AE">
      <w:pPr>
        <w:spacing w:after="0" w:line="260" w:lineRule="exact"/>
        <w:rPr>
          <w:rFonts w:ascii="Consolas" w:hAnsi="Consolas"/>
        </w:rPr>
      </w:pPr>
      <w:r w:rsidRPr="00AC46AE">
        <w:rPr>
          <w:rFonts w:ascii="Consolas" w:hAnsi="Consolas"/>
        </w:rPr>
        <w:t xml:space="preserve">  }</w:t>
      </w:r>
    </w:p>
    <w:p w14:paraId="3F440D57" w14:textId="77777777" w:rsidR="00AC46AE" w:rsidRPr="00AC46AE" w:rsidRDefault="00AC46AE" w:rsidP="00AC46AE">
      <w:pPr>
        <w:spacing w:after="0" w:line="260" w:lineRule="exact"/>
        <w:rPr>
          <w:rFonts w:ascii="Consolas" w:hAnsi="Consolas"/>
        </w:rPr>
      </w:pPr>
    </w:p>
    <w:p w14:paraId="30C0A3CB" w14:textId="77777777" w:rsidR="00AC46AE" w:rsidRPr="00AC46AE" w:rsidRDefault="00AC46AE" w:rsidP="00AC46AE">
      <w:pPr>
        <w:spacing w:after="0" w:line="260" w:lineRule="exact"/>
        <w:rPr>
          <w:rFonts w:ascii="Consolas" w:hAnsi="Consolas"/>
        </w:rPr>
      </w:pPr>
      <w:r w:rsidRPr="00AC46AE">
        <w:rPr>
          <w:rFonts w:ascii="Consolas" w:hAnsi="Consolas"/>
        </w:rPr>
        <w:t xml:space="preserve">  reloadTodos() { </w:t>
      </w:r>
    </w:p>
    <w:p w14:paraId="69585D6A" w14:textId="77777777" w:rsidR="00AC46AE" w:rsidRPr="00AC46AE" w:rsidRDefault="00AC46AE" w:rsidP="00AC46AE">
      <w:pPr>
        <w:spacing w:after="0" w:line="260" w:lineRule="exact"/>
        <w:rPr>
          <w:rFonts w:ascii="Consolas" w:hAnsi="Consolas"/>
        </w:rPr>
      </w:pPr>
      <w:r w:rsidRPr="00AC46AE">
        <w:rPr>
          <w:rFonts w:ascii="Consolas" w:hAnsi="Consolas"/>
        </w:rPr>
        <w:t xml:space="preserve">    TodoActions.reloadTodos();</w:t>
      </w:r>
    </w:p>
    <w:p w14:paraId="7E048DF6" w14:textId="77777777" w:rsidR="00AC46AE" w:rsidRPr="00AC46AE" w:rsidRDefault="00AC46AE" w:rsidP="00AC46AE">
      <w:pPr>
        <w:spacing w:after="0" w:line="260" w:lineRule="exact"/>
        <w:rPr>
          <w:rFonts w:ascii="Consolas" w:hAnsi="Consolas"/>
        </w:rPr>
      </w:pPr>
      <w:r w:rsidRPr="00AC46AE">
        <w:rPr>
          <w:rFonts w:ascii="Consolas" w:hAnsi="Consolas"/>
        </w:rPr>
        <w:t xml:space="preserve">  }</w:t>
      </w:r>
    </w:p>
    <w:p w14:paraId="0FC70A22" w14:textId="77777777" w:rsidR="00AC46AE" w:rsidRPr="00AC46AE" w:rsidRDefault="00AC46AE" w:rsidP="00AC46AE">
      <w:pPr>
        <w:spacing w:after="0" w:line="260" w:lineRule="exact"/>
        <w:rPr>
          <w:rFonts w:ascii="Consolas" w:hAnsi="Consolas"/>
        </w:rPr>
      </w:pPr>
    </w:p>
    <w:p w14:paraId="61DC8641" w14:textId="77777777" w:rsidR="00AC46AE" w:rsidRPr="00AC46AE" w:rsidRDefault="00AC46AE" w:rsidP="00AC46AE">
      <w:pPr>
        <w:spacing w:after="0" w:line="260" w:lineRule="exact"/>
        <w:rPr>
          <w:rFonts w:ascii="Consolas" w:hAnsi="Consolas"/>
        </w:rPr>
      </w:pPr>
      <w:r w:rsidRPr="00AC46AE">
        <w:rPr>
          <w:rFonts w:ascii="Consolas" w:hAnsi="Consolas"/>
        </w:rPr>
        <w:t xml:space="preserve">  render() {</w:t>
      </w:r>
    </w:p>
    <w:p w14:paraId="64174586" w14:textId="77777777" w:rsidR="00AC46AE" w:rsidRPr="00AC46AE" w:rsidRDefault="00AC46AE" w:rsidP="00AC46AE">
      <w:pPr>
        <w:spacing w:after="0" w:line="260" w:lineRule="exact"/>
        <w:rPr>
          <w:rFonts w:ascii="Consolas" w:hAnsi="Consolas"/>
        </w:rPr>
      </w:pPr>
      <w:r w:rsidRPr="00AC46AE">
        <w:rPr>
          <w:rFonts w:ascii="Consolas" w:hAnsi="Consolas"/>
        </w:rPr>
        <w:t xml:space="preserve">    const { todos } = this.state;</w:t>
      </w:r>
    </w:p>
    <w:p w14:paraId="6BD324AE" w14:textId="77777777" w:rsidR="00AC46AE" w:rsidRPr="00AC46AE" w:rsidRDefault="00AC46AE" w:rsidP="00AC46AE">
      <w:pPr>
        <w:spacing w:after="0" w:line="260" w:lineRule="exact"/>
        <w:rPr>
          <w:rFonts w:ascii="Consolas" w:hAnsi="Consolas"/>
        </w:rPr>
      </w:pPr>
      <w:r w:rsidRPr="00AC46AE">
        <w:rPr>
          <w:rFonts w:ascii="Consolas" w:hAnsi="Consolas"/>
        </w:rPr>
        <w:t xml:space="preserve">    const TodoComponents = todos.map((todo) =&gt; {</w:t>
      </w:r>
    </w:p>
    <w:p w14:paraId="1E3322D8" w14:textId="77777777" w:rsidR="00AC46AE" w:rsidRPr="00AC46AE" w:rsidRDefault="00AC46AE" w:rsidP="00AC46AE">
      <w:pPr>
        <w:spacing w:after="0" w:line="260" w:lineRule="exact"/>
        <w:rPr>
          <w:rFonts w:ascii="Consolas" w:hAnsi="Consolas"/>
        </w:rPr>
      </w:pPr>
      <w:r w:rsidRPr="00AC46AE">
        <w:rPr>
          <w:rFonts w:ascii="Consolas" w:hAnsi="Consolas"/>
        </w:rPr>
        <w:t xml:space="preserve">        return &lt;Todo key={todo.id} {...todo}/&gt;;</w:t>
      </w:r>
    </w:p>
    <w:p w14:paraId="2ACC8738" w14:textId="77777777" w:rsidR="00AC46AE" w:rsidRPr="00AC46AE" w:rsidRDefault="00AC46AE" w:rsidP="00AC46AE">
      <w:pPr>
        <w:spacing w:after="0" w:line="260" w:lineRule="exact"/>
        <w:rPr>
          <w:rFonts w:ascii="Consolas" w:hAnsi="Consolas"/>
        </w:rPr>
      </w:pPr>
      <w:r w:rsidRPr="00AC46AE">
        <w:rPr>
          <w:rFonts w:ascii="Consolas" w:hAnsi="Consolas"/>
        </w:rPr>
        <w:t xml:space="preserve">    });</w:t>
      </w:r>
    </w:p>
    <w:p w14:paraId="036C4584" w14:textId="77777777" w:rsidR="00AC46AE" w:rsidRPr="00AC46AE" w:rsidRDefault="00AC46AE" w:rsidP="00AC46AE">
      <w:pPr>
        <w:spacing w:after="0" w:line="260" w:lineRule="exact"/>
        <w:rPr>
          <w:rFonts w:ascii="Consolas" w:hAnsi="Consolas"/>
        </w:rPr>
      </w:pPr>
      <w:r w:rsidRPr="00AC46AE">
        <w:rPr>
          <w:rFonts w:ascii="Consolas" w:hAnsi="Consolas"/>
        </w:rPr>
        <w:t xml:space="preserve">    return (</w:t>
      </w:r>
    </w:p>
    <w:p w14:paraId="6BB38815" w14:textId="77777777" w:rsidR="00AC46AE" w:rsidRPr="00AC46AE" w:rsidRDefault="00AC46AE" w:rsidP="00AC46AE">
      <w:pPr>
        <w:spacing w:after="0" w:line="260" w:lineRule="exact"/>
        <w:rPr>
          <w:rFonts w:ascii="Consolas" w:hAnsi="Consolas"/>
        </w:rPr>
      </w:pPr>
      <w:r w:rsidRPr="00AC46AE">
        <w:rPr>
          <w:rFonts w:ascii="Consolas" w:hAnsi="Consolas"/>
        </w:rPr>
        <w:t xml:space="preserve">      &lt;div&gt;</w:t>
      </w:r>
    </w:p>
    <w:p w14:paraId="61787122" w14:textId="77777777" w:rsidR="00AC46AE" w:rsidRPr="00AC46AE" w:rsidRDefault="00AC46AE" w:rsidP="00AC46AE">
      <w:pPr>
        <w:spacing w:after="0" w:line="260" w:lineRule="exact"/>
        <w:rPr>
          <w:rFonts w:ascii="Consolas" w:hAnsi="Consolas"/>
        </w:rPr>
      </w:pPr>
      <w:r w:rsidRPr="00AC46AE">
        <w:rPr>
          <w:rFonts w:ascii="Consolas" w:hAnsi="Consolas"/>
        </w:rPr>
        <w:t xml:space="preserve">        &lt;button onClick={this.reloadTodos.bind(this)}&gt;Reload!&lt;/button&gt;</w:t>
      </w:r>
    </w:p>
    <w:p w14:paraId="64990795" w14:textId="77777777" w:rsidR="00AC46AE" w:rsidRPr="00AC46AE" w:rsidRDefault="00AC46AE" w:rsidP="00AC46AE">
      <w:pPr>
        <w:spacing w:after="0" w:line="260" w:lineRule="exact"/>
        <w:rPr>
          <w:rFonts w:ascii="Consolas" w:hAnsi="Consolas"/>
        </w:rPr>
      </w:pPr>
      <w:r w:rsidRPr="00AC46AE">
        <w:rPr>
          <w:rFonts w:ascii="Consolas" w:hAnsi="Consolas"/>
        </w:rPr>
        <w:t xml:space="preserve">        &lt;h1&gt;Todos&lt;/h1&gt;</w:t>
      </w:r>
    </w:p>
    <w:p w14:paraId="5DC4BDFD" w14:textId="77777777" w:rsidR="00AC46AE" w:rsidRPr="00AC46AE" w:rsidRDefault="00AC46AE" w:rsidP="00AC46AE">
      <w:pPr>
        <w:spacing w:after="0" w:line="260" w:lineRule="exact"/>
        <w:rPr>
          <w:rFonts w:ascii="Consolas" w:hAnsi="Consolas"/>
        </w:rPr>
      </w:pPr>
      <w:r w:rsidRPr="00AC46AE">
        <w:rPr>
          <w:rFonts w:ascii="Consolas" w:hAnsi="Consolas"/>
        </w:rPr>
        <w:t xml:space="preserve">        &lt;ul&gt;{TodoComponents}&lt;/ul&gt;</w:t>
      </w:r>
    </w:p>
    <w:p w14:paraId="5FB96B19" w14:textId="77777777" w:rsidR="00AC46AE" w:rsidRPr="00AC46AE" w:rsidRDefault="00AC46AE" w:rsidP="00AC46AE">
      <w:pPr>
        <w:spacing w:after="0" w:line="260" w:lineRule="exact"/>
        <w:rPr>
          <w:rFonts w:ascii="Consolas" w:hAnsi="Consolas"/>
        </w:rPr>
      </w:pPr>
      <w:r w:rsidRPr="00AC46AE">
        <w:rPr>
          <w:rFonts w:ascii="Consolas" w:hAnsi="Consolas"/>
        </w:rPr>
        <w:t xml:space="preserve">      &lt;/div&gt;</w:t>
      </w:r>
    </w:p>
    <w:p w14:paraId="674E9644" w14:textId="77777777" w:rsidR="00AC46AE" w:rsidRPr="00AC46AE" w:rsidRDefault="00AC46AE" w:rsidP="00AC46AE">
      <w:pPr>
        <w:spacing w:after="0" w:line="260" w:lineRule="exact"/>
        <w:rPr>
          <w:rFonts w:ascii="Consolas" w:hAnsi="Consolas"/>
        </w:rPr>
      </w:pPr>
      <w:r w:rsidRPr="00AC46AE">
        <w:rPr>
          <w:rFonts w:ascii="Consolas" w:hAnsi="Consolas"/>
        </w:rPr>
        <w:t xml:space="preserve">    );</w:t>
      </w:r>
    </w:p>
    <w:p w14:paraId="4CE79607" w14:textId="77777777" w:rsidR="00AC46AE" w:rsidRPr="00AC46AE" w:rsidRDefault="00AC46AE" w:rsidP="00AC46AE">
      <w:pPr>
        <w:spacing w:after="0" w:line="260" w:lineRule="exact"/>
        <w:rPr>
          <w:rFonts w:ascii="Consolas" w:hAnsi="Consolas"/>
        </w:rPr>
      </w:pPr>
      <w:r w:rsidRPr="00AC46AE">
        <w:rPr>
          <w:rFonts w:ascii="Consolas" w:hAnsi="Consolas"/>
        </w:rPr>
        <w:t xml:space="preserve">  }</w:t>
      </w:r>
    </w:p>
    <w:p w14:paraId="190CD152" w14:textId="19450379" w:rsidR="000A0BFA" w:rsidRPr="00CA75C3" w:rsidRDefault="00AC46AE" w:rsidP="0021025D">
      <w:pPr>
        <w:spacing w:after="0" w:line="260" w:lineRule="exact"/>
        <w:rPr>
          <w:rFonts w:asciiTheme="minorHAnsi" w:hAnsiTheme="minorHAnsi"/>
        </w:rPr>
      </w:pPr>
      <w:r w:rsidRPr="00AC46AE">
        <w:rPr>
          <w:rFonts w:ascii="Consolas" w:hAnsi="Consolas"/>
        </w:rPr>
        <w:t>}</w:t>
      </w:r>
    </w:p>
    <w:sectPr w:rsidR="000A0BFA" w:rsidRPr="00CA75C3" w:rsidSect="00F549F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96D80"/>
    <w:multiLevelType w:val="hybridMultilevel"/>
    <w:tmpl w:val="6A3E3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867132"/>
    <w:multiLevelType w:val="hybridMultilevel"/>
    <w:tmpl w:val="AC527BB6"/>
    <w:lvl w:ilvl="0" w:tplc="921A9A8A">
      <w:numFmt w:val="bullet"/>
      <w:lvlText w:val="-"/>
      <w:lvlJc w:val="left"/>
      <w:pPr>
        <w:ind w:left="720" w:hanging="360"/>
      </w:pPr>
      <w:rPr>
        <w:rFonts w:ascii="Lato" w:eastAsiaTheme="minorEastAsia" w:hAnsi="Lato" w:cs="Times New Roman" w:hint="default"/>
      </w:rPr>
    </w:lvl>
    <w:lvl w:ilvl="1" w:tplc="B7F0F44E">
      <w:start w:val="1"/>
      <w:numFmt w:val="bullet"/>
      <w:lvlText w:val="~"/>
      <w:lvlJc w:val="left"/>
      <w:pPr>
        <w:ind w:left="1440" w:hanging="360"/>
      </w:pPr>
      <w:rPr>
        <w:rFonts w:ascii="Lato" w:hAnsi="Lato"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520A8A"/>
    <w:multiLevelType w:val="hybridMultilevel"/>
    <w:tmpl w:val="58EA72AE"/>
    <w:lvl w:ilvl="0" w:tplc="0EFE7546">
      <w:numFmt w:val="bullet"/>
      <w:lvlText w:val="-"/>
      <w:lvlJc w:val="left"/>
      <w:pPr>
        <w:ind w:left="720" w:hanging="360"/>
      </w:pPr>
      <w:rPr>
        <w:rFonts w:ascii="Lato" w:eastAsiaTheme="minorEastAsia" w:hAnsi="La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640B81"/>
    <w:multiLevelType w:val="hybridMultilevel"/>
    <w:tmpl w:val="CA3E4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752D15"/>
    <w:multiLevelType w:val="hybridMultilevel"/>
    <w:tmpl w:val="73BA4770"/>
    <w:lvl w:ilvl="0" w:tplc="B7F0F44E">
      <w:start w:val="1"/>
      <w:numFmt w:val="bullet"/>
      <w:lvlText w:val="~"/>
      <w:lvlJc w:val="left"/>
      <w:pPr>
        <w:ind w:left="1800" w:hanging="360"/>
      </w:pPr>
      <w:rPr>
        <w:rFonts w:ascii="Lato" w:hAnsi="Lato"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zE1sjQ0NLEws7BU0lEKTi0uzszPAykwtKgFALKuMRgtAAAA"/>
  </w:docVars>
  <w:rsids>
    <w:rsidRoot w:val="00CC2ABE"/>
    <w:rsid w:val="00003B49"/>
    <w:rsid w:val="00014EC4"/>
    <w:rsid w:val="0001666E"/>
    <w:rsid w:val="0002681E"/>
    <w:rsid w:val="00036106"/>
    <w:rsid w:val="00057DE4"/>
    <w:rsid w:val="00060058"/>
    <w:rsid w:val="00062848"/>
    <w:rsid w:val="00075A9A"/>
    <w:rsid w:val="00083A7E"/>
    <w:rsid w:val="00095557"/>
    <w:rsid w:val="000A0BFA"/>
    <w:rsid w:val="000A2B1C"/>
    <w:rsid w:val="000B04FF"/>
    <w:rsid w:val="000B3843"/>
    <w:rsid w:val="000C36C3"/>
    <w:rsid w:val="000C6539"/>
    <w:rsid w:val="000F151E"/>
    <w:rsid w:val="00105E79"/>
    <w:rsid w:val="00116ADB"/>
    <w:rsid w:val="00117FA6"/>
    <w:rsid w:val="00121948"/>
    <w:rsid w:val="001244A7"/>
    <w:rsid w:val="001306B9"/>
    <w:rsid w:val="00132998"/>
    <w:rsid w:val="00132B6E"/>
    <w:rsid w:val="00133EF0"/>
    <w:rsid w:val="001360AC"/>
    <w:rsid w:val="00140DD2"/>
    <w:rsid w:val="0014118B"/>
    <w:rsid w:val="00142611"/>
    <w:rsid w:val="00145754"/>
    <w:rsid w:val="00155215"/>
    <w:rsid w:val="00155CB5"/>
    <w:rsid w:val="00161F6A"/>
    <w:rsid w:val="00181E85"/>
    <w:rsid w:val="00182D1C"/>
    <w:rsid w:val="0019695D"/>
    <w:rsid w:val="001A0C25"/>
    <w:rsid w:val="001A4466"/>
    <w:rsid w:val="001A6CE7"/>
    <w:rsid w:val="001B5450"/>
    <w:rsid w:val="001B59AB"/>
    <w:rsid w:val="001C2376"/>
    <w:rsid w:val="001C433E"/>
    <w:rsid w:val="001C7ADF"/>
    <w:rsid w:val="001D39D6"/>
    <w:rsid w:val="001E3199"/>
    <w:rsid w:val="001E5E3E"/>
    <w:rsid w:val="001F3EBC"/>
    <w:rsid w:val="00201086"/>
    <w:rsid w:val="0020331C"/>
    <w:rsid w:val="00206F8C"/>
    <w:rsid w:val="0021025D"/>
    <w:rsid w:val="0022301B"/>
    <w:rsid w:val="00224A13"/>
    <w:rsid w:val="0022650C"/>
    <w:rsid w:val="002407D9"/>
    <w:rsid w:val="002448CE"/>
    <w:rsid w:val="00244B4C"/>
    <w:rsid w:val="002565AB"/>
    <w:rsid w:val="00256B52"/>
    <w:rsid w:val="00260999"/>
    <w:rsid w:val="002648EF"/>
    <w:rsid w:val="002663CC"/>
    <w:rsid w:val="002A0385"/>
    <w:rsid w:val="002A0D37"/>
    <w:rsid w:val="002A146D"/>
    <w:rsid w:val="002B2D6E"/>
    <w:rsid w:val="002B46EE"/>
    <w:rsid w:val="002D3173"/>
    <w:rsid w:val="002D63B3"/>
    <w:rsid w:val="002D7DED"/>
    <w:rsid w:val="002E095A"/>
    <w:rsid w:val="002E0974"/>
    <w:rsid w:val="002E6B95"/>
    <w:rsid w:val="002F5D0A"/>
    <w:rsid w:val="002F612D"/>
    <w:rsid w:val="00320371"/>
    <w:rsid w:val="00332DEA"/>
    <w:rsid w:val="00337388"/>
    <w:rsid w:val="00340E09"/>
    <w:rsid w:val="00345227"/>
    <w:rsid w:val="0036294C"/>
    <w:rsid w:val="00371BDE"/>
    <w:rsid w:val="003747F3"/>
    <w:rsid w:val="00376E9D"/>
    <w:rsid w:val="00383B5B"/>
    <w:rsid w:val="00384C23"/>
    <w:rsid w:val="00394644"/>
    <w:rsid w:val="0039625D"/>
    <w:rsid w:val="003A35F7"/>
    <w:rsid w:val="003A4A56"/>
    <w:rsid w:val="003A70B4"/>
    <w:rsid w:val="003B0139"/>
    <w:rsid w:val="003B3CE9"/>
    <w:rsid w:val="003C5ACF"/>
    <w:rsid w:val="003E30DA"/>
    <w:rsid w:val="003E3E55"/>
    <w:rsid w:val="00403385"/>
    <w:rsid w:val="00410BCF"/>
    <w:rsid w:val="00413B2C"/>
    <w:rsid w:val="00426FD0"/>
    <w:rsid w:val="004333DC"/>
    <w:rsid w:val="00433F0E"/>
    <w:rsid w:val="00436BDE"/>
    <w:rsid w:val="00441B8A"/>
    <w:rsid w:val="00442E5C"/>
    <w:rsid w:val="004458BF"/>
    <w:rsid w:val="00451449"/>
    <w:rsid w:val="004622F4"/>
    <w:rsid w:val="004637A6"/>
    <w:rsid w:val="00471324"/>
    <w:rsid w:val="00472F08"/>
    <w:rsid w:val="004769AC"/>
    <w:rsid w:val="00480691"/>
    <w:rsid w:val="00484800"/>
    <w:rsid w:val="00493C86"/>
    <w:rsid w:val="004A0E5F"/>
    <w:rsid w:val="004B0FC9"/>
    <w:rsid w:val="004B265F"/>
    <w:rsid w:val="004B69C3"/>
    <w:rsid w:val="004D648F"/>
    <w:rsid w:val="004E3A9C"/>
    <w:rsid w:val="004E737D"/>
    <w:rsid w:val="004E7927"/>
    <w:rsid w:val="004F38AD"/>
    <w:rsid w:val="00500E1A"/>
    <w:rsid w:val="00503E31"/>
    <w:rsid w:val="00511AC4"/>
    <w:rsid w:val="005148AC"/>
    <w:rsid w:val="005165AC"/>
    <w:rsid w:val="005212A6"/>
    <w:rsid w:val="005268DE"/>
    <w:rsid w:val="00527938"/>
    <w:rsid w:val="00530A3F"/>
    <w:rsid w:val="00530C67"/>
    <w:rsid w:val="00544F09"/>
    <w:rsid w:val="005458E7"/>
    <w:rsid w:val="00555107"/>
    <w:rsid w:val="00560F13"/>
    <w:rsid w:val="00564FA0"/>
    <w:rsid w:val="005832AB"/>
    <w:rsid w:val="005860A5"/>
    <w:rsid w:val="0059633D"/>
    <w:rsid w:val="005A31B5"/>
    <w:rsid w:val="005A4DFA"/>
    <w:rsid w:val="005A6C23"/>
    <w:rsid w:val="005B2DF6"/>
    <w:rsid w:val="005C7C23"/>
    <w:rsid w:val="005D501A"/>
    <w:rsid w:val="005E585B"/>
    <w:rsid w:val="00602A7B"/>
    <w:rsid w:val="00604E66"/>
    <w:rsid w:val="006138A6"/>
    <w:rsid w:val="006173B1"/>
    <w:rsid w:val="00617410"/>
    <w:rsid w:val="00660CBA"/>
    <w:rsid w:val="00665211"/>
    <w:rsid w:val="0067112E"/>
    <w:rsid w:val="00681992"/>
    <w:rsid w:val="006857B1"/>
    <w:rsid w:val="0069036F"/>
    <w:rsid w:val="006917D4"/>
    <w:rsid w:val="006A029C"/>
    <w:rsid w:val="006A098A"/>
    <w:rsid w:val="006D098C"/>
    <w:rsid w:val="006D0F13"/>
    <w:rsid w:val="006D5A2A"/>
    <w:rsid w:val="006E55BE"/>
    <w:rsid w:val="006F0494"/>
    <w:rsid w:val="006F529A"/>
    <w:rsid w:val="00703AC3"/>
    <w:rsid w:val="007050D9"/>
    <w:rsid w:val="0071223F"/>
    <w:rsid w:val="00716D60"/>
    <w:rsid w:val="00720B46"/>
    <w:rsid w:val="00731281"/>
    <w:rsid w:val="00731ABD"/>
    <w:rsid w:val="007368E2"/>
    <w:rsid w:val="007537AE"/>
    <w:rsid w:val="00764114"/>
    <w:rsid w:val="00771CF5"/>
    <w:rsid w:val="0078077A"/>
    <w:rsid w:val="00780B68"/>
    <w:rsid w:val="00783C44"/>
    <w:rsid w:val="00790FC8"/>
    <w:rsid w:val="007A1361"/>
    <w:rsid w:val="007B330C"/>
    <w:rsid w:val="007C6924"/>
    <w:rsid w:val="007D25BC"/>
    <w:rsid w:val="007E08F6"/>
    <w:rsid w:val="007E59DA"/>
    <w:rsid w:val="007F72EF"/>
    <w:rsid w:val="00805061"/>
    <w:rsid w:val="00813F08"/>
    <w:rsid w:val="00815656"/>
    <w:rsid w:val="00815859"/>
    <w:rsid w:val="00830ED9"/>
    <w:rsid w:val="008355A9"/>
    <w:rsid w:val="008410AD"/>
    <w:rsid w:val="00860731"/>
    <w:rsid w:val="00860A96"/>
    <w:rsid w:val="00883057"/>
    <w:rsid w:val="00885F74"/>
    <w:rsid w:val="0088794B"/>
    <w:rsid w:val="008A5F4F"/>
    <w:rsid w:val="008C1DAE"/>
    <w:rsid w:val="008C5D60"/>
    <w:rsid w:val="008C6CC7"/>
    <w:rsid w:val="008F0354"/>
    <w:rsid w:val="008F6E86"/>
    <w:rsid w:val="009169FA"/>
    <w:rsid w:val="0092568A"/>
    <w:rsid w:val="00945A85"/>
    <w:rsid w:val="00945C1A"/>
    <w:rsid w:val="00946EA2"/>
    <w:rsid w:val="00954117"/>
    <w:rsid w:val="00954272"/>
    <w:rsid w:val="009601E1"/>
    <w:rsid w:val="0096299D"/>
    <w:rsid w:val="009706A8"/>
    <w:rsid w:val="00971F42"/>
    <w:rsid w:val="009B1730"/>
    <w:rsid w:val="009B2831"/>
    <w:rsid w:val="009B4A44"/>
    <w:rsid w:val="009D4A0C"/>
    <w:rsid w:val="00A01B72"/>
    <w:rsid w:val="00A03A38"/>
    <w:rsid w:val="00A03D2E"/>
    <w:rsid w:val="00A042E6"/>
    <w:rsid w:val="00A130EC"/>
    <w:rsid w:val="00A52F75"/>
    <w:rsid w:val="00A56924"/>
    <w:rsid w:val="00A72CDB"/>
    <w:rsid w:val="00A73CF8"/>
    <w:rsid w:val="00A7514C"/>
    <w:rsid w:val="00A94AAF"/>
    <w:rsid w:val="00AA32AF"/>
    <w:rsid w:val="00AB2962"/>
    <w:rsid w:val="00AC060A"/>
    <w:rsid w:val="00AC46AE"/>
    <w:rsid w:val="00AD281B"/>
    <w:rsid w:val="00AD440C"/>
    <w:rsid w:val="00AE1AC5"/>
    <w:rsid w:val="00AE45D8"/>
    <w:rsid w:val="00AF27EB"/>
    <w:rsid w:val="00AF5BBA"/>
    <w:rsid w:val="00B07C74"/>
    <w:rsid w:val="00B13298"/>
    <w:rsid w:val="00B15FF7"/>
    <w:rsid w:val="00B17278"/>
    <w:rsid w:val="00B200D8"/>
    <w:rsid w:val="00B20878"/>
    <w:rsid w:val="00B45C2F"/>
    <w:rsid w:val="00B72AF3"/>
    <w:rsid w:val="00B73482"/>
    <w:rsid w:val="00B84D50"/>
    <w:rsid w:val="00BB6D25"/>
    <w:rsid w:val="00BC497B"/>
    <w:rsid w:val="00BD7C9D"/>
    <w:rsid w:val="00BE517C"/>
    <w:rsid w:val="00BE745F"/>
    <w:rsid w:val="00BF1206"/>
    <w:rsid w:val="00C24A2A"/>
    <w:rsid w:val="00C27107"/>
    <w:rsid w:val="00C277DA"/>
    <w:rsid w:val="00C34BBA"/>
    <w:rsid w:val="00C36BA8"/>
    <w:rsid w:val="00C37648"/>
    <w:rsid w:val="00C44112"/>
    <w:rsid w:val="00C502A0"/>
    <w:rsid w:val="00C5327A"/>
    <w:rsid w:val="00C576C3"/>
    <w:rsid w:val="00C65DB5"/>
    <w:rsid w:val="00C822FE"/>
    <w:rsid w:val="00C841D8"/>
    <w:rsid w:val="00C87BBE"/>
    <w:rsid w:val="00C93434"/>
    <w:rsid w:val="00C969A1"/>
    <w:rsid w:val="00CA1527"/>
    <w:rsid w:val="00CA75C3"/>
    <w:rsid w:val="00CB3452"/>
    <w:rsid w:val="00CB591E"/>
    <w:rsid w:val="00CB685C"/>
    <w:rsid w:val="00CC2ABE"/>
    <w:rsid w:val="00CC305E"/>
    <w:rsid w:val="00CC4DE2"/>
    <w:rsid w:val="00CE3BC5"/>
    <w:rsid w:val="00CE7286"/>
    <w:rsid w:val="00CF4B38"/>
    <w:rsid w:val="00D03C43"/>
    <w:rsid w:val="00D06645"/>
    <w:rsid w:val="00D06BDA"/>
    <w:rsid w:val="00D10CD6"/>
    <w:rsid w:val="00D122A3"/>
    <w:rsid w:val="00D142E6"/>
    <w:rsid w:val="00D145C7"/>
    <w:rsid w:val="00D15CE9"/>
    <w:rsid w:val="00D32714"/>
    <w:rsid w:val="00D45745"/>
    <w:rsid w:val="00D54977"/>
    <w:rsid w:val="00D60068"/>
    <w:rsid w:val="00D636BA"/>
    <w:rsid w:val="00D74F68"/>
    <w:rsid w:val="00D81E4E"/>
    <w:rsid w:val="00D820B2"/>
    <w:rsid w:val="00D90391"/>
    <w:rsid w:val="00D958BF"/>
    <w:rsid w:val="00DB1424"/>
    <w:rsid w:val="00DB17F7"/>
    <w:rsid w:val="00DC1606"/>
    <w:rsid w:val="00DC380B"/>
    <w:rsid w:val="00DC637A"/>
    <w:rsid w:val="00DD4E5D"/>
    <w:rsid w:val="00DD5795"/>
    <w:rsid w:val="00DE0BC0"/>
    <w:rsid w:val="00DE6FFF"/>
    <w:rsid w:val="00E04EB4"/>
    <w:rsid w:val="00E10661"/>
    <w:rsid w:val="00E10AE2"/>
    <w:rsid w:val="00E263D4"/>
    <w:rsid w:val="00E33B7A"/>
    <w:rsid w:val="00E42755"/>
    <w:rsid w:val="00E540A6"/>
    <w:rsid w:val="00E57DF4"/>
    <w:rsid w:val="00E64089"/>
    <w:rsid w:val="00E664DA"/>
    <w:rsid w:val="00E760D3"/>
    <w:rsid w:val="00E85C55"/>
    <w:rsid w:val="00E92671"/>
    <w:rsid w:val="00E9560D"/>
    <w:rsid w:val="00EA4239"/>
    <w:rsid w:val="00EB40EC"/>
    <w:rsid w:val="00ED3987"/>
    <w:rsid w:val="00ED6F19"/>
    <w:rsid w:val="00EE5576"/>
    <w:rsid w:val="00EE6C8D"/>
    <w:rsid w:val="00EF1FFE"/>
    <w:rsid w:val="00EF29B5"/>
    <w:rsid w:val="00F14B4A"/>
    <w:rsid w:val="00F22FD3"/>
    <w:rsid w:val="00F253C2"/>
    <w:rsid w:val="00F26C28"/>
    <w:rsid w:val="00F36678"/>
    <w:rsid w:val="00F37F71"/>
    <w:rsid w:val="00F46E4F"/>
    <w:rsid w:val="00F549F6"/>
    <w:rsid w:val="00F55943"/>
    <w:rsid w:val="00F81049"/>
    <w:rsid w:val="00F83C80"/>
    <w:rsid w:val="00F856B7"/>
    <w:rsid w:val="00F91772"/>
    <w:rsid w:val="00F92882"/>
    <w:rsid w:val="00F950B7"/>
    <w:rsid w:val="00F95BF4"/>
    <w:rsid w:val="00F97616"/>
    <w:rsid w:val="00FA2379"/>
    <w:rsid w:val="00FC1711"/>
    <w:rsid w:val="00FC3D9F"/>
    <w:rsid w:val="00FC6E13"/>
    <w:rsid w:val="00FD20BD"/>
    <w:rsid w:val="00FD2B52"/>
    <w:rsid w:val="00FD3481"/>
    <w:rsid w:val="00FE1DF2"/>
    <w:rsid w:val="00FE2054"/>
    <w:rsid w:val="00FE3969"/>
    <w:rsid w:val="00FF476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7E7E"/>
  <w15:chartTrackingRefBased/>
  <w15:docId w15:val="{868BBF58-7163-4A12-814D-511B7BB3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EastAsia" w:hAnsi="Lato" w:cs="Times New Roman"/>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25"/>
    <w:pPr>
      <w:widowControl w:val="0"/>
    </w:pPr>
  </w:style>
  <w:style w:type="paragraph" w:styleId="1">
    <w:name w:val="heading 1"/>
    <w:basedOn w:val="a"/>
    <w:next w:val="a"/>
    <w:link w:val="10"/>
    <w:uiPriority w:val="9"/>
    <w:qFormat/>
    <w:rsid w:val="00516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F37F71"/>
    <w:pPr>
      <w:widowControl/>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B95"/>
    <w:pPr>
      <w:ind w:left="720"/>
      <w:contextualSpacing/>
    </w:pPr>
  </w:style>
  <w:style w:type="character" w:customStyle="1" w:styleId="20">
    <w:name w:val="標題 2 字元"/>
    <w:basedOn w:val="a0"/>
    <w:link w:val="2"/>
    <w:uiPriority w:val="9"/>
    <w:rsid w:val="00F37F71"/>
    <w:rPr>
      <w:rFonts w:ascii="Times New Roman" w:eastAsia="Times New Roman" w:hAnsi="Times New Roman"/>
      <w:b/>
      <w:bCs/>
      <w:sz w:val="36"/>
      <w:szCs w:val="36"/>
    </w:rPr>
  </w:style>
  <w:style w:type="character" w:customStyle="1" w:styleId="10">
    <w:name w:val="標題 1 字元"/>
    <w:basedOn w:val="a0"/>
    <w:link w:val="1"/>
    <w:uiPriority w:val="9"/>
    <w:rsid w:val="005165AC"/>
    <w:rPr>
      <w:rFonts w:asciiTheme="majorHAnsi" w:eastAsiaTheme="majorEastAsia" w:hAnsiTheme="majorHAnsi" w:cstheme="majorBidi"/>
      <w:color w:val="2F5496" w:themeColor="accent1" w:themeShade="BF"/>
      <w:sz w:val="32"/>
      <w:szCs w:val="32"/>
    </w:rPr>
  </w:style>
  <w:style w:type="character" w:styleId="a4">
    <w:name w:val="annotation reference"/>
    <w:basedOn w:val="a0"/>
    <w:uiPriority w:val="99"/>
    <w:semiHidden/>
    <w:unhideWhenUsed/>
    <w:rsid w:val="00B84D50"/>
    <w:rPr>
      <w:sz w:val="16"/>
      <w:szCs w:val="16"/>
    </w:rPr>
  </w:style>
  <w:style w:type="paragraph" w:styleId="a5">
    <w:name w:val="annotation text"/>
    <w:basedOn w:val="a"/>
    <w:link w:val="a6"/>
    <w:uiPriority w:val="99"/>
    <w:semiHidden/>
    <w:unhideWhenUsed/>
    <w:rsid w:val="00B84D50"/>
    <w:pPr>
      <w:spacing w:line="240" w:lineRule="auto"/>
    </w:pPr>
    <w:rPr>
      <w:sz w:val="20"/>
      <w:szCs w:val="20"/>
    </w:rPr>
  </w:style>
  <w:style w:type="character" w:customStyle="1" w:styleId="a6">
    <w:name w:val="註解文字 字元"/>
    <w:basedOn w:val="a0"/>
    <w:link w:val="a5"/>
    <w:uiPriority w:val="99"/>
    <w:semiHidden/>
    <w:rsid w:val="00B84D50"/>
    <w:rPr>
      <w:sz w:val="20"/>
      <w:szCs w:val="20"/>
    </w:rPr>
  </w:style>
  <w:style w:type="paragraph" w:styleId="a7">
    <w:name w:val="annotation subject"/>
    <w:basedOn w:val="a5"/>
    <w:next w:val="a5"/>
    <w:link w:val="a8"/>
    <w:uiPriority w:val="99"/>
    <w:semiHidden/>
    <w:unhideWhenUsed/>
    <w:rsid w:val="00B84D50"/>
    <w:rPr>
      <w:b/>
      <w:bCs/>
    </w:rPr>
  </w:style>
  <w:style w:type="character" w:customStyle="1" w:styleId="a8">
    <w:name w:val="註解主旨 字元"/>
    <w:basedOn w:val="a6"/>
    <w:link w:val="a7"/>
    <w:uiPriority w:val="99"/>
    <w:semiHidden/>
    <w:rsid w:val="00B84D50"/>
    <w:rPr>
      <w:b/>
      <w:bCs/>
      <w:sz w:val="20"/>
      <w:szCs w:val="20"/>
    </w:rPr>
  </w:style>
  <w:style w:type="paragraph" w:styleId="a9">
    <w:name w:val="Balloon Text"/>
    <w:basedOn w:val="a"/>
    <w:link w:val="aa"/>
    <w:uiPriority w:val="99"/>
    <w:semiHidden/>
    <w:unhideWhenUsed/>
    <w:rsid w:val="00B84D50"/>
    <w:pPr>
      <w:spacing w:after="0"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B84D50"/>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85574">
      <w:bodyDiv w:val="1"/>
      <w:marLeft w:val="0"/>
      <w:marRight w:val="0"/>
      <w:marTop w:val="0"/>
      <w:marBottom w:val="0"/>
      <w:divBdr>
        <w:top w:val="none" w:sz="0" w:space="0" w:color="auto"/>
        <w:left w:val="none" w:sz="0" w:space="0" w:color="auto"/>
        <w:bottom w:val="none" w:sz="0" w:space="0" w:color="auto"/>
        <w:right w:val="none" w:sz="0" w:space="0" w:color="auto"/>
      </w:divBdr>
    </w:div>
    <w:div w:id="1014038928">
      <w:bodyDiv w:val="1"/>
      <w:marLeft w:val="0"/>
      <w:marRight w:val="0"/>
      <w:marTop w:val="0"/>
      <w:marBottom w:val="0"/>
      <w:divBdr>
        <w:top w:val="none" w:sz="0" w:space="0" w:color="auto"/>
        <w:left w:val="none" w:sz="0" w:space="0" w:color="auto"/>
        <w:bottom w:val="none" w:sz="0" w:space="0" w:color="auto"/>
        <w:right w:val="none" w:sz="0" w:space="0" w:color="auto"/>
      </w:divBdr>
    </w:div>
    <w:div w:id="1182477571">
      <w:bodyDiv w:val="1"/>
      <w:marLeft w:val="0"/>
      <w:marRight w:val="0"/>
      <w:marTop w:val="0"/>
      <w:marBottom w:val="0"/>
      <w:divBdr>
        <w:top w:val="none" w:sz="0" w:space="0" w:color="auto"/>
        <w:left w:val="none" w:sz="0" w:space="0" w:color="auto"/>
        <w:bottom w:val="none" w:sz="0" w:space="0" w:color="auto"/>
        <w:right w:val="none" w:sz="0" w:space="0" w:color="auto"/>
      </w:divBdr>
    </w:div>
    <w:div w:id="1184173454">
      <w:bodyDiv w:val="1"/>
      <w:marLeft w:val="0"/>
      <w:marRight w:val="0"/>
      <w:marTop w:val="0"/>
      <w:marBottom w:val="0"/>
      <w:divBdr>
        <w:top w:val="none" w:sz="0" w:space="0" w:color="auto"/>
        <w:left w:val="none" w:sz="0" w:space="0" w:color="auto"/>
        <w:bottom w:val="none" w:sz="0" w:space="0" w:color="auto"/>
        <w:right w:val="none" w:sz="0" w:space="0" w:color="auto"/>
      </w:divBdr>
    </w:div>
    <w:div w:id="1327857282">
      <w:bodyDiv w:val="1"/>
      <w:marLeft w:val="0"/>
      <w:marRight w:val="0"/>
      <w:marTop w:val="0"/>
      <w:marBottom w:val="0"/>
      <w:divBdr>
        <w:top w:val="none" w:sz="0" w:space="0" w:color="auto"/>
        <w:left w:val="none" w:sz="0" w:space="0" w:color="auto"/>
        <w:bottom w:val="none" w:sz="0" w:space="0" w:color="auto"/>
        <w:right w:val="none" w:sz="0" w:space="0" w:color="auto"/>
      </w:divBdr>
    </w:div>
    <w:div w:id="1499152681">
      <w:bodyDiv w:val="1"/>
      <w:marLeft w:val="0"/>
      <w:marRight w:val="0"/>
      <w:marTop w:val="0"/>
      <w:marBottom w:val="0"/>
      <w:divBdr>
        <w:top w:val="none" w:sz="0" w:space="0" w:color="auto"/>
        <w:left w:val="none" w:sz="0" w:space="0" w:color="auto"/>
        <w:bottom w:val="none" w:sz="0" w:space="0" w:color="auto"/>
        <w:right w:val="none" w:sz="0" w:space="0" w:color="auto"/>
      </w:divBdr>
      <w:divsChild>
        <w:div w:id="18821215">
          <w:marLeft w:val="0"/>
          <w:marRight w:val="0"/>
          <w:marTop w:val="0"/>
          <w:marBottom w:val="0"/>
          <w:divBdr>
            <w:top w:val="none" w:sz="0" w:space="0" w:color="auto"/>
            <w:left w:val="none" w:sz="0" w:space="0" w:color="auto"/>
            <w:bottom w:val="none" w:sz="0" w:space="0" w:color="auto"/>
            <w:right w:val="none" w:sz="0" w:space="0" w:color="auto"/>
          </w:divBdr>
          <w:divsChild>
            <w:div w:id="1913737687">
              <w:marLeft w:val="0"/>
              <w:marRight w:val="0"/>
              <w:marTop w:val="0"/>
              <w:marBottom w:val="0"/>
              <w:divBdr>
                <w:top w:val="none" w:sz="0" w:space="0" w:color="auto"/>
                <w:left w:val="none" w:sz="0" w:space="0" w:color="auto"/>
                <w:bottom w:val="none" w:sz="0" w:space="0" w:color="auto"/>
                <w:right w:val="none" w:sz="0" w:space="0" w:color="auto"/>
              </w:divBdr>
              <w:divsChild>
                <w:div w:id="1136486344">
                  <w:marLeft w:val="0"/>
                  <w:marRight w:val="0"/>
                  <w:marTop w:val="0"/>
                  <w:marBottom w:val="0"/>
                  <w:divBdr>
                    <w:top w:val="none" w:sz="0" w:space="0" w:color="auto"/>
                    <w:left w:val="none" w:sz="0" w:space="0" w:color="auto"/>
                    <w:bottom w:val="none" w:sz="0" w:space="0" w:color="auto"/>
                    <w:right w:val="none" w:sz="0" w:space="0" w:color="auto"/>
                  </w:divBdr>
                  <w:divsChild>
                    <w:div w:id="1252660198">
                      <w:marLeft w:val="0"/>
                      <w:marRight w:val="0"/>
                      <w:marTop w:val="0"/>
                      <w:marBottom w:val="0"/>
                      <w:divBdr>
                        <w:top w:val="none" w:sz="0" w:space="0" w:color="auto"/>
                        <w:left w:val="none" w:sz="0" w:space="0" w:color="auto"/>
                        <w:bottom w:val="none" w:sz="0" w:space="0" w:color="auto"/>
                        <w:right w:val="none" w:sz="0" w:space="0" w:color="auto"/>
                      </w:divBdr>
                    </w:div>
                    <w:div w:id="1091466326">
                      <w:marLeft w:val="0"/>
                      <w:marRight w:val="0"/>
                      <w:marTop w:val="0"/>
                      <w:marBottom w:val="0"/>
                      <w:divBdr>
                        <w:top w:val="none" w:sz="0" w:space="0" w:color="auto"/>
                        <w:left w:val="none" w:sz="0" w:space="0" w:color="auto"/>
                        <w:bottom w:val="none" w:sz="0" w:space="0" w:color="auto"/>
                        <w:right w:val="none" w:sz="0" w:space="0" w:color="auto"/>
                      </w:divBdr>
                      <w:divsChild>
                        <w:div w:id="343679052">
                          <w:marLeft w:val="0"/>
                          <w:marRight w:val="0"/>
                          <w:marTop w:val="0"/>
                          <w:marBottom w:val="0"/>
                          <w:divBdr>
                            <w:top w:val="none" w:sz="0" w:space="0" w:color="auto"/>
                            <w:left w:val="none" w:sz="0" w:space="0" w:color="auto"/>
                            <w:bottom w:val="none" w:sz="0" w:space="0" w:color="auto"/>
                            <w:right w:val="none" w:sz="0" w:space="0" w:color="auto"/>
                          </w:divBdr>
                          <w:divsChild>
                            <w:div w:id="1489395562">
                              <w:marLeft w:val="0"/>
                              <w:marRight w:val="0"/>
                              <w:marTop w:val="0"/>
                              <w:marBottom w:val="0"/>
                              <w:divBdr>
                                <w:top w:val="none" w:sz="0" w:space="0" w:color="auto"/>
                                <w:left w:val="none" w:sz="0" w:space="0" w:color="auto"/>
                                <w:bottom w:val="none" w:sz="0" w:space="0" w:color="auto"/>
                                <w:right w:val="none" w:sz="0" w:space="0" w:color="auto"/>
                              </w:divBdr>
                            </w:div>
                          </w:divsChild>
                        </w:div>
                        <w:div w:id="10367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0226">
                  <w:marLeft w:val="0"/>
                  <w:marRight w:val="0"/>
                  <w:marTop w:val="0"/>
                  <w:marBottom w:val="0"/>
                  <w:divBdr>
                    <w:top w:val="none" w:sz="0" w:space="0" w:color="auto"/>
                    <w:left w:val="none" w:sz="0" w:space="0" w:color="auto"/>
                    <w:bottom w:val="none" w:sz="0" w:space="0" w:color="auto"/>
                    <w:right w:val="none" w:sz="0" w:space="0" w:color="auto"/>
                  </w:divBdr>
                  <w:divsChild>
                    <w:div w:id="59646141">
                      <w:marLeft w:val="0"/>
                      <w:marRight w:val="0"/>
                      <w:marTop w:val="0"/>
                      <w:marBottom w:val="0"/>
                      <w:divBdr>
                        <w:top w:val="none" w:sz="0" w:space="0" w:color="auto"/>
                        <w:left w:val="none" w:sz="0" w:space="0" w:color="auto"/>
                        <w:bottom w:val="none" w:sz="0" w:space="0" w:color="auto"/>
                        <w:right w:val="none" w:sz="0" w:space="0" w:color="auto"/>
                      </w:divBdr>
                    </w:div>
                    <w:div w:id="1159073814">
                      <w:marLeft w:val="0"/>
                      <w:marRight w:val="0"/>
                      <w:marTop w:val="0"/>
                      <w:marBottom w:val="0"/>
                      <w:divBdr>
                        <w:top w:val="none" w:sz="0" w:space="0" w:color="auto"/>
                        <w:left w:val="none" w:sz="0" w:space="0" w:color="auto"/>
                        <w:bottom w:val="none" w:sz="0" w:space="0" w:color="auto"/>
                        <w:right w:val="none" w:sz="0" w:space="0" w:color="auto"/>
                      </w:divBdr>
                      <w:divsChild>
                        <w:div w:id="785926027">
                          <w:marLeft w:val="0"/>
                          <w:marRight w:val="0"/>
                          <w:marTop w:val="0"/>
                          <w:marBottom w:val="0"/>
                          <w:divBdr>
                            <w:top w:val="none" w:sz="0" w:space="0" w:color="auto"/>
                            <w:left w:val="none" w:sz="0" w:space="0" w:color="auto"/>
                            <w:bottom w:val="none" w:sz="0" w:space="0" w:color="auto"/>
                            <w:right w:val="none" w:sz="0" w:space="0" w:color="auto"/>
                          </w:divBdr>
                          <w:divsChild>
                            <w:div w:id="2020766766">
                              <w:marLeft w:val="0"/>
                              <w:marRight w:val="0"/>
                              <w:marTop w:val="0"/>
                              <w:marBottom w:val="0"/>
                              <w:divBdr>
                                <w:top w:val="none" w:sz="0" w:space="0" w:color="auto"/>
                                <w:left w:val="none" w:sz="0" w:space="0" w:color="auto"/>
                                <w:bottom w:val="none" w:sz="0" w:space="0" w:color="auto"/>
                                <w:right w:val="none" w:sz="0" w:space="0" w:color="auto"/>
                              </w:divBdr>
                            </w:div>
                          </w:divsChild>
                        </w:div>
                        <w:div w:id="18731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9862">
                  <w:marLeft w:val="0"/>
                  <w:marRight w:val="0"/>
                  <w:marTop w:val="0"/>
                  <w:marBottom w:val="0"/>
                  <w:divBdr>
                    <w:top w:val="none" w:sz="0" w:space="0" w:color="auto"/>
                    <w:left w:val="none" w:sz="0" w:space="0" w:color="auto"/>
                    <w:bottom w:val="none" w:sz="0" w:space="0" w:color="auto"/>
                    <w:right w:val="none" w:sz="0" w:space="0" w:color="auto"/>
                  </w:divBdr>
                  <w:divsChild>
                    <w:div w:id="332074803">
                      <w:marLeft w:val="0"/>
                      <w:marRight w:val="0"/>
                      <w:marTop w:val="0"/>
                      <w:marBottom w:val="0"/>
                      <w:divBdr>
                        <w:top w:val="none" w:sz="0" w:space="0" w:color="auto"/>
                        <w:left w:val="none" w:sz="0" w:space="0" w:color="auto"/>
                        <w:bottom w:val="none" w:sz="0" w:space="0" w:color="auto"/>
                        <w:right w:val="none" w:sz="0" w:space="0" w:color="auto"/>
                      </w:divBdr>
                    </w:div>
                    <w:div w:id="2142377658">
                      <w:marLeft w:val="0"/>
                      <w:marRight w:val="0"/>
                      <w:marTop w:val="0"/>
                      <w:marBottom w:val="0"/>
                      <w:divBdr>
                        <w:top w:val="none" w:sz="0" w:space="0" w:color="auto"/>
                        <w:left w:val="none" w:sz="0" w:space="0" w:color="auto"/>
                        <w:bottom w:val="none" w:sz="0" w:space="0" w:color="auto"/>
                        <w:right w:val="none" w:sz="0" w:space="0" w:color="auto"/>
                      </w:divBdr>
                      <w:divsChild>
                        <w:div w:id="323558999">
                          <w:marLeft w:val="0"/>
                          <w:marRight w:val="0"/>
                          <w:marTop w:val="0"/>
                          <w:marBottom w:val="0"/>
                          <w:divBdr>
                            <w:top w:val="none" w:sz="0" w:space="0" w:color="auto"/>
                            <w:left w:val="none" w:sz="0" w:space="0" w:color="auto"/>
                            <w:bottom w:val="none" w:sz="0" w:space="0" w:color="auto"/>
                            <w:right w:val="none" w:sz="0" w:space="0" w:color="auto"/>
                          </w:divBdr>
                          <w:divsChild>
                            <w:div w:id="344290623">
                              <w:marLeft w:val="0"/>
                              <w:marRight w:val="0"/>
                              <w:marTop w:val="0"/>
                              <w:marBottom w:val="0"/>
                              <w:divBdr>
                                <w:top w:val="none" w:sz="0" w:space="0" w:color="auto"/>
                                <w:left w:val="none" w:sz="0" w:space="0" w:color="auto"/>
                                <w:bottom w:val="none" w:sz="0" w:space="0" w:color="auto"/>
                                <w:right w:val="none" w:sz="0" w:space="0" w:color="auto"/>
                              </w:divBdr>
                            </w:div>
                          </w:divsChild>
                        </w:div>
                        <w:div w:id="1910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1375">
                  <w:marLeft w:val="0"/>
                  <w:marRight w:val="0"/>
                  <w:marTop w:val="0"/>
                  <w:marBottom w:val="0"/>
                  <w:divBdr>
                    <w:top w:val="none" w:sz="0" w:space="0" w:color="auto"/>
                    <w:left w:val="none" w:sz="0" w:space="0" w:color="auto"/>
                    <w:bottom w:val="none" w:sz="0" w:space="0" w:color="auto"/>
                    <w:right w:val="none" w:sz="0" w:space="0" w:color="auto"/>
                  </w:divBdr>
                  <w:divsChild>
                    <w:div w:id="1651053263">
                      <w:marLeft w:val="0"/>
                      <w:marRight w:val="0"/>
                      <w:marTop w:val="0"/>
                      <w:marBottom w:val="0"/>
                      <w:divBdr>
                        <w:top w:val="none" w:sz="0" w:space="0" w:color="auto"/>
                        <w:left w:val="none" w:sz="0" w:space="0" w:color="auto"/>
                        <w:bottom w:val="none" w:sz="0" w:space="0" w:color="auto"/>
                        <w:right w:val="none" w:sz="0" w:space="0" w:color="auto"/>
                      </w:divBdr>
                    </w:div>
                    <w:div w:id="1245384111">
                      <w:marLeft w:val="0"/>
                      <w:marRight w:val="0"/>
                      <w:marTop w:val="0"/>
                      <w:marBottom w:val="0"/>
                      <w:divBdr>
                        <w:top w:val="none" w:sz="0" w:space="0" w:color="auto"/>
                        <w:left w:val="none" w:sz="0" w:space="0" w:color="auto"/>
                        <w:bottom w:val="none" w:sz="0" w:space="0" w:color="auto"/>
                        <w:right w:val="none" w:sz="0" w:space="0" w:color="auto"/>
                      </w:divBdr>
                      <w:divsChild>
                        <w:div w:id="827331923">
                          <w:marLeft w:val="0"/>
                          <w:marRight w:val="0"/>
                          <w:marTop w:val="0"/>
                          <w:marBottom w:val="0"/>
                          <w:divBdr>
                            <w:top w:val="none" w:sz="0" w:space="0" w:color="auto"/>
                            <w:left w:val="none" w:sz="0" w:space="0" w:color="auto"/>
                            <w:bottom w:val="none" w:sz="0" w:space="0" w:color="auto"/>
                            <w:right w:val="none" w:sz="0" w:space="0" w:color="auto"/>
                          </w:divBdr>
                          <w:divsChild>
                            <w:div w:id="905722902">
                              <w:marLeft w:val="0"/>
                              <w:marRight w:val="0"/>
                              <w:marTop w:val="0"/>
                              <w:marBottom w:val="0"/>
                              <w:divBdr>
                                <w:top w:val="none" w:sz="0" w:space="0" w:color="auto"/>
                                <w:left w:val="none" w:sz="0" w:space="0" w:color="auto"/>
                                <w:bottom w:val="none" w:sz="0" w:space="0" w:color="auto"/>
                                <w:right w:val="none" w:sz="0" w:space="0" w:color="auto"/>
                              </w:divBdr>
                            </w:div>
                          </w:divsChild>
                        </w:div>
                        <w:div w:id="17099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8412">
                  <w:marLeft w:val="0"/>
                  <w:marRight w:val="0"/>
                  <w:marTop w:val="0"/>
                  <w:marBottom w:val="0"/>
                  <w:divBdr>
                    <w:top w:val="none" w:sz="0" w:space="0" w:color="auto"/>
                    <w:left w:val="none" w:sz="0" w:space="0" w:color="auto"/>
                    <w:bottom w:val="none" w:sz="0" w:space="0" w:color="auto"/>
                    <w:right w:val="none" w:sz="0" w:space="0" w:color="auto"/>
                  </w:divBdr>
                  <w:divsChild>
                    <w:div w:id="1613779620">
                      <w:marLeft w:val="0"/>
                      <w:marRight w:val="0"/>
                      <w:marTop w:val="0"/>
                      <w:marBottom w:val="0"/>
                      <w:divBdr>
                        <w:top w:val="none" w:sz="0" w:space="0" w:color="auto"/>
                        <w:left w:val="none" w:sz="0" w:space="0" w:color="auto"/>
                        <w:bottom w:val="none" w:sz="0" w:space="0" w:color="auto"/>
                        <w:right w:val="none" w:sz="0" w:space="0" w:color="auto"/>
                      </w:divBdr>
                    </w:div>
                    <w:div w:id="2008484730">
                      <w:marLeft w:val="0"/>
                      <w:marRight w:val="0"/>
                      <w:marTop w:val="0"/>
                      <w:marBottom w:val="0"/>
                      <w:divBdr>
                        <w:top w:val="none" w:sz="0" w:space="0" w:color="auto"/>
                        <w:left w:val="none" w:sz="0" w:space="0" w:color="auto"/>
                        <w:bottom w:val="none" w:sz="0" w:space="0" w:color="auto"/>
                        <w:right w:val="none" w:sz="0" w:space="0" w:color="auto"/>
                      </w:divBdr>
                      <w:divsChild>
                        <w:div w:id="1671056099">
                          <w:marLeft w:val="0"/>
                          <w:marRight w:val="0"/>
                          <w:marTop w:val="0"/>
                          <w:marBottom w:val="0"/>
                          <w:divBdr>
                            <w:top w:val="none" w:sz="0" w:space="0" w:color="auto"/>
                            <w:left w:val="none" w:sz="0" w:space="0" w:color="auto"/>
                            <w:bottom w:val="none" w:sz="0" w:space="0" w:color="auto"/>
                            <w:right w:val="none" w:sz="0" w:space="0" w:color="auto"/>
                          </w:divBdr>
                          <w:divsChild>
                            <w:div w:id="1633172050">
                              <w:marLeft w:val="0"/>
                              <w:marRight w:val="0"/>
                              <w:marTop w:val="0"/>
                              <w:marBottom w:val="0"/>
                              <w:divBdr>
                                <w:top w:val="none" w:sz="0" w:space="0" w:color="auto"/>
                                <w:left w:val="none" w:sz="0" w:space="0" w:color="auto"/>
                                <w:bottom w:val="none" w:sz="0" w:space="0" w:color="auto"/>
                                <w:right w:val="none" w:sz="0" w:space="0" w:color="auto"/>
                              </w:divBdr>
                            </w:div>
                          </w:divsChild>
                        </w:div>
                        <w:div w:id="3360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4984">
                  <w:marLeft w:val="0"/>
                  <w:marRight w:val="0"/>
                  <w:marTop w:val="0"/>
                  <w:marBottom w:val="0"/>
                  <w:divBdr>
                    <w:top w:val="none" w:sz="0" w:space="0" w:color="auto"/>
                    <w:left w:val="none" w:sz="0" w:space="0" w:color="auto"/>
                    <w:bottom w:val="none" w:sz="0" w:space="0" w:color="auto"/>
                    <w:right w:val="none" w:sz="0" w:space="0" w:color="auto"/>
                  </w:divBdr>
                  <w:divsChild>
                    <w:div w:id="2097364821">
                      <w:marLeft w:val="0"/>
                      <w:marRight w:val="0"/>
                      <w:marTop w:val="0"/>
                      <w:marBottom w:val="0"/>
                      <w:divBdr>
                        <w:top w:val="none" w:sz="0" w:space="0" w:color="auto"/>
                        <w:left w:val="none" w:sz="0" w:space="0" w:color="auto"/>
                        <w:bottom w:val="none" w:sz="0" w:space="0" w:color="auto"/>
                        <w:right w:val="none" w:sz="0" w:space="0" w:color="auto"/>
                      </w:divBdr>
                    </w:div>
                    <w:div w:id="1905338290">
                      <w:marLeft w:val="0"/>
                      <w:marRight w:val="0"/>
                      <w:marTop w:val="0"/>
                      <w:marBottom w:val="0"/>
                      <w:divBdr>
                        <w:top w:val="none" w:sz="0" w:space="0" w:color="auto"/>
                        <w:left w:val="none" w:sz="0" w:space="0" w:color="auto"/>
                        <w:bottom w:val="none" w:sz="0" w:space="0" w:color="auto"/>
                        <w:right w:val="none" w:sz="0" w:space="0" w:color="auto"/>
                      </w:divBdr>
                      <w:divsChild>
                        <w:div w:id="1188711916">
                          <w:marLeft w:val="0"/>
                          <w:marRight w:val="0"/>
                          <w:marTop w:val="0"/>
                          <w:marBottom w:val="0"/>
                          <w:divBdr>
                            <w:top w:val="none" w:sz="0" w:space="0" w:color="auto"/>
                            <w:left w:val="none" w:sz="0" w:space="0" w:color="auto"/>
                            <w:bottom w:val="none" w:sz="0" w:space="0" w:color="auto"/>
                            <w:right w:val="none" w:sz="0" w:space="0" w:color="auto"/>
                          </w:divBdr>
                          <w:divsChild>
                            <w:div w:id="2063363151">
                              <w:marLeft w:val="0"/>
                              <w:marRight w:val="0"/>
                              <w:marTop w:val="0"/>
                              <w:marBottom w:val="0"/>
                              <w:divBdr>
                                <w:top w:val="none" w:sz="0" w:space="0" w:color="auto"/>
                                <w:left w:val="none" w:sz="0" w:space="0" w:color="auto"/>
                                <w:bottom w:val="none" w:sz="0" w:space="0" w:color="auto"/>
                                <w:right w:val="none" w:sz="0" w:space="0" w:color="auto"/>
                              </w:divBdr>
                            </w:div>
                          </w:divsChild>
                        </w:div>
                        <w:div w:id="11445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9252">
                  <w:marLeft w:val="0"/>
                  <w:marRight w:val="0"/>
                  <w:marTop w:val="0"/>
                  <w:marBottom w:val="0"/>
                  <w:divBdr>
                    <w:top w:val="none" w:sz="0" w:space="0" w:color="auto"/>
                    <w:left w:val="none" w:sz="0" w:space="0" w:color="auto"/>
                    <w:bottom w:val="none" w:sz="0" w:space="0" w:color="auto"/>
                    <w:right w:val="none" w:sz="0" w:space="0" w:color="auto"/>
                  </w:divBdr>
                  <w:divsChild>
                    <w:div w:id="1603025331">
                      <w:marLeft w:val="0"/>
                      <w:marRight w:val="0"/>
                      <w:marTop w:val="0"/>
                      <w:marBottom w:val="0"/>
                      <w:divBdr>
                        <w:top w:val="none" w:sz="0" w:space="0" w:color="auto"/>
                        <w:left w:val="none" w:sz="0" w:space="0" w:color="auto"/>
                        <w:bottom w:val="none" w:sz="0" w:space="0" w:color="auto"/>
                        <w:right w:val="none" w:sz="0" w:space="0" w:color="auto"/>
                      </w:divBdr>
                      <w:divsChild>
                        <w:div w:id="1555577740">
                          <w:marLeft w:val="0"/>
                          <w:marRight w:val="0"/>
                          <w:marTop w:val="0"/>
                          <w:marBottom w:val="0"/>
                          <w:divBdr>
                            <w:top w:val="none" w:sz="0" w:space="0" w:color="auto"/>
                            <w:left w:val="none" w:sz="0" w:space="0" w:color="auto"/>
                            <w:bottom w:val="none" w:sz="0" w:space="0" w:color="auto"/>
                            <w:right w:val="none" w:sz="0" w:space="0" w:color="auto"/>
                          </w:divBdr>
                          <w:divsChild>
                            <w:div w:id="719132085">
                              <w:marLeft w:val="0"/>
                              <w:marRight w:val="0"/>
                              <w:marTop w:val="0"/>
                              <w:marBottom w:val="0"/>
                              <w:divBdr>
                                <w:top w:val="none" w:sz="0" w:space="0" w:color="auto"/>
                                <w:left w:val="none" w:sz="0" w:space="0" w:color="auto"/>
                                <w:bottom w:val="none" w:sz="0" w:space="0" w:color="auto"/>
                                <w:right w:val="none" w:sz="0" w:space="0" w:color="auto"/>
                              </w:divBdr>
                            </w:div>
                          </w:divsChild>
                        </w:div>
                        <w:div w:id="7254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1418">
                  <w:marLeft w:val="0"/>
                  <w:marRight w:val="0"/>
                  <w:marTop w:val="0"/>
                  <w:marBottom w:val="0"/>
                  <w:divBdr>
                    <w:top w:val="none" w:sz="0" w:space="0" w:color="auto"/>
                    <w:left w:val="none" w:sz="0" w:space="0" w:color="auto"/>
                    <w:bottom w:val="none" w:sz="0" w:space="0" w:color="auto"/>
                    <w:right w:val="none" w:sz="0" w:space="0" w:color="auto"/>
                  </w:divBdr>
                  <w:divsChild>
                    <w:div w:id="1679236993">
                      <w:marLeft w:val="0"/>
                      <w:marRight w:val="0"/>
                      <w:marTop w:val="0"/>
                      <w:marBottom w:val="0"/>
                      <w:divBdr>
                        <w:top w:val="none" w:sz="0" w:space="0" w:color="auto"/>
                        <w:left w:val="none" w:sz="0" w:space="0" w:color="auto"/>
                        <w:bottom w:val="none" w:sz="0" w:space="0" w:color="auto"/>
                        <w:right w:val="none" w:sz="0" w:space="0" w:color="auto"/>
                      </w:divBdr>
                      <w:divsChild>
                        <w:div w:id="1587421903">
                          <w:marLeft w:val="0"/>
                          <w:marRight w:val="0"/>
                          <w:marTop w:val="0"/>
                          <w:marBottom w:val="0"/>
                          <w:divBdr>
                            <w:top w:val="none" w:sz="0" w:space="0" w:color="auto"/>
                            <w:left w:val="none" w:sz="0" w:space="0" w:color="auto"/>
                            <w:bottom w:val="none" w:sz="0" w:space="0" w:color="auto"/>
                            <w:right w:val="none" w:sz="0" w:space="0" w:color="auto"/>
                          </w:divBdr>
                          <w:divsChild>
                            <w:div w:id="1990935169">
                              <w:marLeft w:val="0"/>
                              <w:marRight w:val="0"/>
                              <w:marTop w:val="0"/>
                              <w:marBottom w:val="0"/>
                              <w:divBdr>
                                <w:top w:val="none" w:sz="0" w:space="0" w:color="auto"/>
                                <w:left w:val="none" w:sz="0" w:space="0" w:color="auto"/>
                                <w:bottom w:val="none" w:sz="0" w:space="0" w:color="auto"/>
                                <w:right w:val="none" w:sz="0" w:space="0" w:color="auto"/>
                              </w:divBdr>
                            </w:div>
                          </w:divsChild>
                        </w:div>
                        <w:div w:id="19280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091">
                  <w:marLeft w:val="0"/>
                  <w:marRight w:val="0"/>
                  <w:marTop w:val="0"/>
                  <w:marBottom w:val="0"/>
                  <w:divBdr>
                    <w:top w:val="none" w:sz="0" w:space="0" w:color="auto"/>
                    <w:left w:val="none" w:sz="0" w:space="0" w:color="auto"/>
                    <w:bottom w:val="none" w:sz="0" w:space="0" w:color="auto"/>
                    <w:right w:val="none" w:sz="0" w:space="0" w:color="auto"/>
                  </w:divBdr>
                  <w:divsChild>
                    <w:div w:id="1001545202">
                      <w:marLeft w:val="0"/>
                      <w:marRight w:val="0"/>
                      <w:marTop w:val="0"/>
                      <w:marBottom w:val="0"/>
                      <w:divBdr>
                        <w:top w:val="none" w:sz="0" w:space="0" w:color="auto"/>
                        <w:left w:val="none" w:sz="0" w:space="0" w:color="auto"/>
                        <w:bottom w:val="none" w:sz="0" w:space="0" w:color="auto"/>
                        <w:right w:val="none" w:sz="0" w:space="0" w:color="auto"/>
                      </w:divBdr>
                      <w:divsChild>
                        <w:div w:id="1646471774">
                          <w:marLeft w:val="0"/>
                          <w:marRight w:val="0"/>
                          <w:marTop w:val="0"/>
                          <w:marBottom w:val="0"/>
                          <w:divBdr>
                            <w:top w:val="none" w:sz="0" w:space="0" w:color="auto"/>
                            <w:left w:val="none" w:sz="0" w:space="0" w:color="auto"/>
                            <w:bottom w:val="none" w:sz="0" w:space="0" w:color="auto"/>
                            <w:right w:val="none" w:sz="0" w:space="0" w:color="auto"/>
                          </w:divBdr>
                          <w:divsChild>
                            <w:div w:id="266086385">
                              <w:marLeft w:val="0"/>
                              <w:marRight w:val="0"/>
                              <w:marTop w:val="0"/>
                              <w:marBottom w:val="0"/>
                              <w:divBdr>
                                <w:top w:val="none" w:sz="0" w:space="0" w:color="auto"/>
                                <w:left w:val="none" w:sz="0" w:space="0" w:color="auto"/>
                                <w:bottom w:val="none" w:sz="0" w:space="0" w:color="auto"/>
                                <w:right w:val="none" w:sz="0" w:space="0" w:color="auto"/>
                              </w:divBdr>
                            </w:div>
                          </w:divsChild>
                        </w:div>
                        <w:div w:id="156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5506">
                  <w:marLeft w:val="0"/>
                  <w:marRight w:val="0"/>
                  <w:marTop w:val="0"/>
                  <w:marBottom w:val="0"/>
                  <w:divBdr>
                    <w:top w:val="none" w:sz="0" w:space="0" w:color="auto"/>
                    <w:left w:val="none" w:sz="0" w:space="0" w:color="auto"/>
                    <w:bottom w:val="none" w:sz="0" w:space="0" w:color="auto"/>
                    <w:right w:val="none" w:sz="0" w:space="0" w:color="auto"/>
                  </w:divBdr>
                  <w:divsChild>
                    <w:div w:id="1874265992">
                      <w:marLeft w:val="0"/>
                      <w:marRight w:val="0"/>
                      <w:marTop w:val="0"/>
                      <w:marBottom w:val="0"/>
                      <w:divBdr>
                        <w:top w:val="none" w:sz="0" w:space="0" w:color="auto"/>
                        <w:left w:val="none" w:sz="0" w:space="0" w:color="auto"/>
                        <w:bottom w:val="none" w:sz="0" w:space="0" w:color="auto"/>
                        <w:right w:val="none" w:sz="0" w:space="0" w:color="auto"/>
                      </w:divBdr>
                      <w:divsChild>
                        <w:div w:id="1030959966">
                          <w:marLeft w:val="0"/>
                          <w:marRight w:val="0"/>
                          <w:marTop w:val="0"/>
                          <w:marBottom w:val="0"/>
                          <w:divBdr>
                            <w:top w:val="none" w:sz="0" w:space="0" w:color="auto"/>
                            <w:left w:val="none" w:sz="0" w:space="0" w:color="auto"/>
                            <w:bottom w:val="none" w:sz="0" w:space="0" w:color="auto"/>
                            <w:right w:val="none" w:sz="0" w:space="0" w:color="auto"/>
                          </w:divBdr>
                          <w:divsChild>
                            <w:div w:id="1387266233">
                              <w:marLeft w:val="0"/>
                              <w:marRight w:val="0"/>
                              <w:marTop w:val="0"/>
                              <w:marBottom w:val="0"/>
                              <w:divBdr>
                                <w:top w:val="none" w:sz="0" w:space="0" w:color="auto"/>
                                <w:left w:val="none" w:sz="0" w:space="0" w:color="auto"/>
                                <w:bottom w:val="none" w:sz="0" w:space="0" w:color="auto"/>
                                <w:right w:val="none" w:sz="0" w:space="0" w:color="auto"/>
                              </w:divBdr>
                            </w:div>
                          </w:divsChild>
                        </w:div>
                        <w:div w:id="500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4005">
                  <w:marLeft w:val="0"/>
                  <w:marRight w:val="0"/>
                  <w:marTop w:val="0"/>
                  <w:marBottom w:val="0"/>
                  <w:divBdr>
                    <w:top w:val="none" w:sz="0" w:space="0" w:color="auto"/>
                    <w:left w:val="none" w:sz="0" w:space="0" w:color="auto"/>
                    <w:bottom w:val="none" w:sz="0" w:space="0" w:color="auto"/>
                    <w:right w:val="none" w:sz="0" w:space="0" w:color="auto"/>
                  </w:divBdr>
                  <w:divsChild>
                    <w:div w:id="1600219089">
                      <w:marLeft w:val="0"/>
                      <w:marRight w:val="0"/>
                      <w:marTop w:val="0"/>
                      <w:marBottom w:val="0"/>
                      <w:divBdr>
                        <w:top w:val="none" w:sz="0" w:space="0" w:color="auto"/>
                        <w:left w:val="none" w:sz="0" w:space="0" w:color="auto"/>
                        <w:bottom w:val="none" w:sz="0" w:space="0" w:color="auto"/>
                        <w:right w:val="none" w:sz="0" w:space="0" w:color="auto"/>
                      </w:divBdr>
                      <w:divsChild>
                        <w:div w:id="1853030494">
                          <w:marLeft w:val="0"/>
                          <w:marRight w:val="0"/>
                          <w:marTop w:val="0"/>
                          <w:marBottom w:val="0"/>
                          <w:divBdr>
                            <w:top w:val="none" w:sz="0" w:space="0" w:color="auto"/>
                            <w:left w:val="none" w:sz="0" w:space="0" w:color="auto"/>
                            <w:bottom w:val="none" w:sz="0" w:space="0" w:color="auto"/>
                            <w:right w:val="none" w:sz="0" w:space="0" w:color="auto"/>
                          </w:divBdr>
                          <w:divsChild>
                            <w:div w:id="1597711462">
                              <w:marLeft w:val="0"/>
                              <w:marRight w:val="0"/>
                              <w:marTop w:val="0"/>
                              <w:marBottom w:val="0"/>
                              <w:divBdr>
                                <w:top w:val="none" w:sz="0" w:space="0" w:color="auto"/>
                                <w:left w:val="none" w:sz="0" w:space="0" w:color="auto"/>
                                <w:bottom w:val="none" w:sz="0" w:space="0" w:color="auto"/>
                                <w:right w:val="none" w:sz="0" w:space="0" w:color="auto"/>
                              </w:divBdr>
                            </w:div>
                          </w:divsChild>
                        </w:div>
                        <w:div w:id="4120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743">
                  <w:marLeft w:val="0"/>
                  <w:marRight w:val="0"/>
                  <w:marTop w:val="0"/>
                  <w:marBottom w:val="0"/>
                  <w:divBdr>
                    <w:top w:val="none" w:sz="0" w:space="0" w:color="auto"/>
                    <w:left w:val="none" w:sz="0" w:space="0" w:color="auto"/>
                    <w:bottom w:val="none" w:sz="0" w:space="0" w:color="auto"/>
                    <w:right w:val="none" w:sz="0" w:space="0" w:color="auto"/>
                  </w:divBdr>
                  <w:divsChild>
                    <w:div w:id="210266500">
                      <w:marLeft w:val="0"/>
                      <w:marRight w:val="0"/>
                      <w:marTop w:val="0"/>
                      <w:marBottom w:val="0"/>
                      <w:divBdr>
                        <w:top w:val="none" w:sz="0" w:space="0" w:color="auto"/>
                        <w:left w:val="none" w:sz="0" w:space="0" w:color="auto"/>
                        <w:bottom w:val="none" w:sz="0" w:space="0" w:color="auto"/>
                        <w:right w:val="none" w:sz="0" w:space="0" w:color="auto"/>
                      </w:divBdr>
                      <w:divsChild>
                        <w:div w:id="573007885">
                          <w:marLeft w:val="0"/>
                          <w:marRight w:val="0"/>
                          <w:marTop w:val="0"/>
                          <w:marBottom w:val="0"/>
                          <w:divBdr>
                            <w:top w:val="none" w:sz="0" w:space="0" w:color="auto"/>
                            <w:left w:val="none" w:sz="0" w:space="0" w:color="auto"/>
                            <w:bottom w:val="none" w:sz="0" w:space="0" w:color="auto"/>
                            <w:right w:val="none" w:sz="0" w:space="0" w:color="auto"/>
                          </w:divBdr>
                          <w:divsChild>
                            <w:div w:id="1973558725">
                              <w:marLeft w:val="0"/>
                              <w:marRight w:val="0"/>
                              <w:marTop w:val="0"/>
                              <w:marBottom w:val="0"/>
                              <w:divBdr>
                                <w:top w:val="none" w:sz="0" w:space="0" w:color="auto"/>
                                <w:left w:val="none" w:sz="0" w:space="0" w:color="auto"/>
                                <w:bottom w:val="none" w:sz="0" w:space="0" w:color="auto"/>
                                <w:right w:val="none" w:sz="0" w:space="0" w:color="auto"/>
                              </w:divBdr>
                            </w:div>
                          </w:divsChild>
                        </w:div>
                        <w:div w:id="19650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2112">
                  <w:marLeft w:val="0"/>
                  <w:marRight w:val="0"/>
                  <w:marTop w:val="0"/>
                  <w:marBottom w:val="0"/>
                  <w:divBdr>
                    <w:top w:val="none" w:sz="0" w:space="0" w:color="auto"/>
                    <w:left w:val="none" w:sz="0" w:space="0" w:color="auto"/>
                    <w:bottom w:val="none" w:sz="0" w:space="0" w:color="auto"/>
                    <w:right w:val="none" w:sz="0" w:space="0" w:color="auto"/>
                  </w:divBdr>
                  <w:divsChild>
                    <w:div w:id="823473929">
                      <w:marLeft w:val="0"/>
                      <w:marRight w:val="0"/>
                      <w:marTop w:val="0"/>
                      <w:marBottom w:val="0"/>
                      <w:divBdr>
                        <w:top w:val="none" w:sz="0" w:space="0" w:color="auto"/>
                        <w:left w:val="none" w:sz="0" w:space="0" w:color="auto"/>
                        <w:bottom w:val="none" w:sz="0" w:space="0" w:color="auto"/>
                        <w:right w:val="none" w:sz="0" w:space="0" w:color="auto"/>
                      </w:divBdr>
                      <w:divsChild>
                        <w:div w:id="1332373301">
                          <w:marLeft w:val="0"/>
                          <w:marRight w:val="0"/>
                          <w:marTop w:val="0"/>
                          <w:marBottom w:val="0"/>
                          <w:divBdr>
                            <w:top w:val="none" w:sz="0" w:space="0" w:color="auto"/>
                            <w:left w:val="none" w:sz="0" w:space="0" w:color="auto"/>
                            <w:bottom w:val="none" w:sz="0" w:space="0" w:color="auto"/>
                            <w:right w:val="none" w:sz="0" w:space="0" w:color="auto"/>
                          </w:divBdr>
                          <w:divsChild>
                            <w:div w:id="1028531655">
                              <w:marLeft w:val="0"/>
                              <w:marRight w:val="0"/>
                              <w:marTop w:val="0"/>
                              <w:marBottom w:val="0"/>
                              <w:divBdr>
                                <w:top w:val="none" w:sz="0" w:space="0" w:color="auto"/>
                                <w:left w:val="none" w:sz="0" w:space="0" w:color="auto"/>
                                <w:bottom w:val="none" w:sz="0" w:space="0" w:color="auto"/>
                                <w:right w:val="none" w:sz="0" w:space="0" w:color="auto"/>
                              </w:divBdr>
                            </w:div>
                          </w:divsChild>
                        </w:div>
                        <w:div w:id="9636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493">
                  <w:marLeft w:val="0"/>
                  <w:marRight w:val="0"/>
                  <w:marTop w:val="0"/>
                  <w:marBottom w:val="0"/>
                  <w:divBdr>
                    <w:top w:val="none" w:sz="0" w:space="0" w:color="auto"/>
                    <w:left w:val="none" w:sz="0" w:space="0" w:color="auto"/>
                    <w:bottom w:val="none" w:sz="0" w:space="0" w:color="auto"/>
                    <w:right w:val="none" w:sz="0" w:space="0" w:color="auto"/>
                  </w:divBdr>
                  <w:divsChild>
                    <w:div w:id="1335955696">
                      <w:marLeft w:val="0"/>
                      <w:marRight w:val="0"/>
                      <w:marTop w:val="0"/>
                      <w:marBottom w:val="0"/>
                      <w:divBdr>
                        <w:top w:val="none" w:sz="0" w:space="0" w:color="auto"/>
                        <w:left w:val="none" w:sz="0" w:space="0" w:color="auto"/>
                        <w:bottom w:val="none" w:sz="0" w:space="0" w:color="auto"/>
                        <w:right w:val="none" w:sz="0" w:space="0" w:color="auto"/>
                      </w:divBdr>
                      <w:divsChild>
                        <w:div w:id="755443857">
                          <w:marLeft w:val="0"/>
                          <w:marRight w:val="0"/>
                          <w:marTop w:val="0"/>
                          <w:marBottom w:val="0"/>
                          <w:divBdr>
                            <w:top w:val="none" w:sz="0" w:space="0" w:color="auto"/>
                            <w:left w:val="none" w:sz="0" w:space="0" w:color="auto"/>
                            <w:bottom w:val="none" w:sz="0" w:space="0" w:color="auto"/>
                            <w:right w:val="none" w:sz="0" w:space="0" w:color="auto"/>
                          </w:divBdr>
                          <w:divsChild>
                            <w:div w:id="1528984592">
                              <w:marLeft w:val="0"/>
                              <w:marRight w:val="0"/>
                              <w:marTop w:val="0"/>
                              <w:marBottom w:val="0"/>
                              <w:divBdr>
                                <w:top w:val="none" w:sz="0" w:space="0" w:color="auto"/>
                                <w:left w:val="none" w:sz="0" w:space="0" w:color="auto"/>
                                <w:bottom w:val="none" w:sz="0" w:space="0" w:color="auto"/>
                                <w:right w:val="none" w:sz="0" w:space="0" w:color="auto"/>
                              </w:divBdr>
                            </w:div>
                          </w:divsChild>
                        </w:div>
                        <w:div w:id="2803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3101">
                  <w:marLeft w:val="0"/>
                  <w:marRight w:val="0"/>
                  <w:marTop w:val="0"/>
                  <w:marBottom w:val="0"/>
                  <w:divBdr>
                    <w:top w:val="none" w:sz="0" w:space="0" w:color="auto"/>
                    <w:left w:val="none" w:sz="0" w:space="0" w:color="auto"/>
                    <w:bottom w:val="none" w:sz="0" w:space="0" w:color="auto"/>
                    <w:right w:val="none" w:sz="0" w:space="0" w:color="auto"/>
                  </w:divBdr>
                  <w:divsChild>
                    <w:div w:id="788357409">
                      <w:marLeft w:val="0"/>
                      <w:marRight w:val="0"/>
                      <w:marTop w:val="0"/>
                      <w:marBottom w:val="0"/>
                      <w:divBdr>
                        <w:top w:val="none" w:sz="0" w:space="0" w:color="auto"/>
                        <w:left w:val="none" w:sz="0" w:space="0" w:color="auto"/>
                        <w:bottom w:val="none" w:sz="0" w:space="0" w:color="auto"/>
                        <w:right w:val="none" w:sz="0" w:space="0" w:color="auto"/>
                      </w:divBdr>
                      <w:divsChild>
                        <w:div w:id="1293907097">
                          <w:marLeft w:val="0"/>
                          <w:marRight w:val="0"/>
                          <w:marTop w:val="0"/>
                          <w:marBottom w:val="0"/>
                          <w:divBdr>
                            <w:top w:val="none" w:sz="0" w:space="0" w:color="auto"/>
                            <w:left w:val="none" w:sz="0" w:space="0" w:color="auto"/>
                            <w:bottom w:val="none" w:sz="0" w:space="0" w:color="auto"/>
                            <w:right w:val="none" w:sz="0" w:space="0" w:color="auto"/>
                          </w:divBdr>
                          <w:divsChild>
                            <w:div w:id="1128626223">
                              <w:marLeft w:val="0"/>
                              <w:marRight w:val="0"/>
                              <w:marTop w:val="0"/>
                              <w:marBottom w:val="0"/>
                              <w:divBdr>
                                <w:top w:val="none" w:sz="0" w:space="0" w:color="auto"/>
                                <w:left w:val="none" w:sz="0" w:space="0" w:color="auto"/>
                                <w:bottom w:val="none" w:sz="0" w:space="0" w:color="auto"/>
                                <w:right w:val="none" w:sz="0" w:space="0" w:color="auto"/>
                              </w:divBdr>
                            </w:div>
                          </w:divsChild>
                        </w:div>
                        <w:div w:id="14605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9280">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2034457783">
                          <w:marLeft w:val="0"/>
                          <w:marRight w:val="0"/>
                          <w:marTop w:val="0"/>
                          <w:marBottom w:val="0"/>
                          <w:divBdr>
                            <w:top w:val="none" w:sz="0" w:space="0" w:color="auto"/>
                            <w:left w:val="none" w:sz="0" w:space="0" w:color="auto"/>
                            <w:bottom w:val="none" w:sz="0" w:space="0" w:color="auto"/>
                            <w:right w:val="none" w:sz="0" w:space="0" w:color="auto"/>
                          </w:divBdr>
                          <w:divsChild>
                            <w:div w:id="1609654655">
                              <w:marLeft w:val="0"/>
                              <w:marRight w:val="0"/>
                              <w:marTop w:val="0"/>
                              <w:marBottom w:val="0"/>
                              <w:divBdr>
                                <w:top w:val="none" w:sz="0" w:space="0" w:color="auto"/>
                                <w:left w:val="none" w:sz="0" w:space="0" w:color="auto"/>
                                <w:bottom w:val="none" w:sz="0" w:space="0" w:color="auto"/>
                                <w:right w:val="none" w:sz="0" w:space="0" w:color="auto"/>
                              </w:divBdr>
                            </w:div>
                          </w:divsChild>
                        </w:div>
                        <w:div w:id="14751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4931">
                  <w:marLeft w:val="0"/>
                  <w:marRight w:val="0"/>
                  <w:marTop w:val="0"/>
                  <w:marBottom w:val="0"/>
                  <w:divBdr>
                    <w:top w:val="none" w:sz="0" w:space="0" w:color="auto"/>
                    <w:left w:val="none" w:sz="0" w:space="0" w:color="auto"/>
                    <w:bottom w:val="none" w:sz="0" w:space="0" w:color="auto"/>
                    <w:right w:val="none" w:sz="0" w:space="0" w:color="auto"/>
                  </w:divBdr>
                  <w:divsChild>
                    <w:div w:id="1091193908">
                      <w:marLeft w:val="0"/>
                      <w:marRight w:val="0"/>
                      <w:marTop w:val="0"/>
                      <w:marBottom w:val="0"/>
                      <w:divBdr>
                        <w:top w:val="none" w:sz="0" w:space="0" w:color="auto"/>
                        <w:left w:val="none" w:sz="0" w:space="0" w:color="auto"/>
                        <w:bottom w:val="none" w:sz="0" w:space="0" w:color="auto"/>
                        <w:right w:val="none" w:sz="0" w:space="0" w:color="auto"/>
                      </w:divBdr>
                      <w:divsChild>
                        <w:div w:id="1260916657">
                          <w:marLeft w:val="0"/>
                          <w:marRight w:val="0"/>
                          <w:marTop w:val="0"/>
                          <w:marBottom w:val="0"/>
                          <w:divBdr>
                            <w:top w:val="none" w:sz="0" w:space="0" w:color="auto"/>
                            <w:left w:val="none" w:sz="0" w:space="0" w:color="auto"/>
                            <w:bottom w:val="none" w:sz="0" w:space="0" w:color="auto"/>
                            <w:right w:val="none" w:sz="0" w:space="0" w:color="auto"/>
                          </w:divBdr>
                          <w:divsChild>
                            <w:div w:id="1179463345">
                              <w:marLeft w:val="0"/>
                              <w:marRight w:val="0"/>
                              <w:marTop w:val="0"/>
                              <w:marBottom w:val="0"/>
                              <w:divBdr>
                                <w:top w:val="none" w:sz="0" w:space="0" w:color="auto"/>
                                <w:left w:val="none" w:sz="0" w:space="0" w:color="auto"/>
                                <w:bottom w:val="none" w:sz="0" w:space="0" w:color="auto"/>
                                <w:right w:val="none" w:sz="0" w:space="0" w:color="auto"/>
                              </w:divBdr>
                            </w:div>
                          </w:divsChild>
                        </w:div>
                        <w:div w:id="16901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1638">
                  <w:marLeft w:val="0"/>
                  <w:marRight w:val="0"/>
                  <w:marTop w:val="0"/>
                  <w:marBottom w:val="0"/>
                  <w:divBdr>
                    <w:top w:val="none" w:sz="0" w:space="0" w:color="auto"/>
                    <w:left w:val="none" w:sz="0" w:space="0" w:color="auto"/>
                    <w:bottom w:val="none" w:sz="0" w:space="0" w:color="auto"/>
                    <w:right w:val="none" w:sz="0" w:space="0" w:color="auto"/>
                  </w:divBdr>
                  <w:divsChild>
                    <w:div w:id="1333215489">
                      <w:marLeft w:val="0"/>
                      <w:marRight w:val="0"/>
                      <w:marTop w:val="0"/>
                      <w:marBottom w:val="0"/>
                      <w:divBdr>
                        <w:top w:val="none" w:sz="0" w:space="0" w:color="auto"/>
                        <w:left w:val="none" w:sz="0" w:space="0" w:color="auto"/>
                        <w:bottom w:val="none" w:sz="0" w:space="0" w:color="auto"/>
                        <w:right w:val="none" w:sz="0" w:space="0" w:color="auto"/>
                      </w:divBdr>
                      <w:divsChild>
                        <w:div w:id="938564443">
                          <w:marLeft w:val="0"/>
                          <w:marRight w:val="0"/>
                          <w:marTop w:val="0"/>
                          <w:marBottom w:val="0"/>
                          <w:divBdr>
                            <w:top w:val="none" w:sz="0" w:space="0" w:color="auto"/>
                            <w:left w:val="none" w:sz="0" w:space="0" w:color="auto"/>
                            <w:bottom w:val="none" w:sz="0" w:space="0" w:color="auto"/>
                            <w:right w:val="none" w:sz="0" w:space="0" w:color="auto"/>
                          </w:divBdr>
                          <w:divsChild>
                            <w:div w:id="1126003104">
                              <w:marLeft w:val="0"/>
                              <w:marRight w:val="0"/>
                              <w:marTop w:val="0"/>
                              <w:marBottom w:val="0"/>
                              <w:divBdr>
                                <w:top w:val="none" w:sz="0" w:space="0" w:color="auto"/>
                                <w:left w:val="none" w:sz="0" w:space="0" w:color="auto"/>
                                <w:bottom w:val="none" w:sz="0" w:space="0" w:color="auto"/>
                                <w:right w:val="none" w:sz="0" w:space="0" w:color="auto"/>
                              </w:divBdr>
                            </w:div>
                          </w:divsChild>
                        </w:div>
                        <w:div w:id="20741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437">
                  <w:marLeft w:val="0"/>
                  <w:marRight w:val="0"/>
                  <w:marTop w:val="0"/>
                  <w:marBottom w:val="0"/>
                  <w:divBdr>
                    <w:top w:val="none" w:sz="0" w:space="0" w:color="auto"/>
                    <w:left w:val="none" w:sz="0" w:space="0" w:color="auto"/>
                    <w:bottom w:val="none" w:sz="0" w:space="0" w:color="auto"/>
                    <w:right w:val="none" w:sz="0" w:space="0" w:color="auto"/>
                  </w:divBdr>
                  <w:divsChild>
                    <w:div w:id="335307976">
                      <w:marLeft w:val="0"/>
                      <w:marRight w:val="0"/>
                      <w:marTop w:val="0"/>
                      <w:marBottom w:val="0"/>
                      <w:divBdr>
                        <w:top w:val="none" w:sz="0" w:space="0" w:color="auto"/>
                        <w:left w:val="none" w:sz="0" w:space="0" w:color="auto"/>
                        <w:bottom w:val="none" w:sz="0" w:space="0" w:color="auto"/>
                        <w:right w:val="none" w:sz="0" w:space="0" w:color="auto"/>
                      </w:divBdr>
                      <w:divsChild>
                        <w:div w:id="1209024664">
                          <w:marLeft w:val="0"/>
                          <w:marRight w:val="0"/>
                          <w:marTop w:val="0"/>
                          <w:marBottom w:val="0"/>
                          <w:divBdr>
                            <w:top w:val="none" w:sz="0" w:space="0" w:color="auto"/>
                            <w:left w:val="none" w:sz="0" w:space="0" w:color="auto"/>
                            <w:bottom w:val="none" w:sz="0" w:space="0" w:color="auto"/>
                            <w:right w:val="none" w:sz="0" w:space="0" w:color="auto"/>
                          </w:divBdr>
                          <w:divsChild>
                            <w:div w:id="1973635416">
                              <w:marLeft w:val="0"/>
                              <w:marRight w:val="0"/>
                              <w:marTop w:val="0"/>
                              <w:marBottom w:val="0"/>
                              <w:divBdr>
                                <w:top w:val="none" w:sz="0" w:space="0" w:color="auto"/>
                                <w:left w:val="none" w:sz="0" w:space="0" w:color="auto"/>
                                <w:bottom w:val="none" w:sz="0" w:space="0" w:color="auto"/>
                                <w:right w:val="none" w:sz="0" w:space="0" w:color="auto"/>
                              </w:divBdr>
                            </w:div>
                          </w:divsChild>
                        </w:div>
                        <w:div w:id="288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5097">
                  <w:marLeft w:val="0"/>
                  <w:marRight w:val="0"/>
                  <w:marTop w:val="0"/>
                  <w:marBottom w:val="0"/>
                  <w:divBdr>
                    <w:top w:val="none" w:sz="0" w:space="0" w:color="auto"/>
                    <w:left w:val="none" w:sz="0" w:space="0" w:color="auto"/>
                    <w:bottom w:val="none" w:sz="0" w:space="0" w:color="auto"/>
                    <w:right w:val="none" w:sz="0" w:space="0" w:color="auto"/>
                  </w:divBdr>
                  <w:divsChild>
                    <w:div w:id="1990011644">
                      <w:marLeft w:val="0"/>
                      <w:marRight w:val="0"/>
                      <w:marTop w:val="0"/>
                      <w:marBottom w:val="0"/>
                      <w:divBdr>
                        <w:top w:val="none" w:sz="0" w:space="0" w:color="auto"/>
                        <w:left w:val="none" w:sz="0" w:space="0" w:color="auto"/>
                        <w:bottom w:val="none" w:sz="0" w:space="0" w:color="auto"/>
                        <w:right w:val="none" w:sz="0" w:space="0" w:color="auto"/>
                      </w:divBdr>
                      <w:divsChild>
                        <w:div w:id="1122191740">
                          <w:marLeft w:val="0"/>
                          <w:marRight w:val="0"/>
                          <w:marTop w:val="0"/>
                          <w:marBottom w:val="0"/>
                          <w:divBdr>
                            <w:top w:val="none" w:sz="0" w:space="0" w:color="auto"/>
                            <w:left w:val="none" w:sz="0" w:space="0" w:color="auto"/>
                            <w:bottom w:val="none" w:sz="0" w:space="0" w:color="auto"/>
                            <w:right w:val="none" w:sz="0" w:space="0" w:color="auto"/>
                          </w:divBdr>
                          <w:divsChild>
                            <w:div w:id="1214924193">
                              <w:marLeft w:val="0"/>
                              <w:marRight w:val="0"/>
                              <w:marTop w:val="0"/>
                              <w:marBottom w:val="0"/>
                              <w:divBdr>
                                <w:top w:val="none" w:sz="0" w:space="0" w:color="auto"/>
                                <w:left w:val="none" w:sz="0" w:space="0" w:color="auto"/>
                                <w:bottom w:val="none" w:sz="0" w:space="0" w:color="auto"/>
                                <w:right w:val="none" w:sz="0" w:space="0" w:color="auto"/>
                              </w:divBdr>
                            </w:div>
                          </w:divsChild>
                        </w:div>
                        <w:div w:id="16696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8065">
              <w:marLeft w:val="0"/>
              <w:marRight w:val="0"/>
              <w:marTop w:val="0"/>
              <w:marBottom w:val="0"/>
              <w:divBdr>
                <w:top w:val="none" w:sz="0" w:space="0" w:color="auto"/>
                <w:left w:val="none" w:sz="0" w:space="0" w:color="auto"/>
                <w:bottom w:val="none" w:sz="0" w:space="0" w:color="auto"/>
                <w:right w:val="none" w:sz="0" w:space="0" w:color="auto"/>
              </w:divBdr>
            </w:div>
          </w:divsChild>
        </w:div>
        <w:div w:id="958680458">
          <w:marLeft w:val="0"/>
          <w:marRight w:val="0"/>
          <w:marTop w:val="0"/>
          <w:marBottom w:val="0"/>
          <w:divBdr>
            <w:top w:val="none" w:sz="0" w:space="0" w:color="auto"/>
            <w:left w:val="none" w:sz="0" w:space="0" w:color="auto"/>
            <w:bottom w:val="none" w:sz="0" w:space="0" w:color="auto"/>
            <w:right w:val="none" w:sz="0" w:space="0" w:color="auto"/>
          </w:divBdr>
          <w:divsChild>
            <w:div w:id="492063254">
              <w:marLeft w:val="0"/>
              <w:marRight w:val="0"/>
              <w:marTop w:val="0"/>
              <w:marBottom w:val="0"/>
              <w:divBdr>
                <w:top w:val="none" w:sz="0" w:space="0" w:color="auto"/>
                <w:left w:val="none" w:sz="0" w:space="0" w:color="auto"/>
                <w:bottom w:val="none" w:sz="0" w:space="0" w:color="auto"/>
                <w:right w:val="none" w:sz="0" w:space="0" w:color="auto"/>
              </w:divBdr>
              <w:divsChild>
                <w:div w:id="8416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Tang\Documents\Custom%20Office%20Templates\&#31558;&#35352;.dotx" TargetMode="External"/></Relationships>
</file>

<file path=word/theme/theme1.xml><?xml version="1.0" encoding="utf-8"?>
<a:theme xmlns:a="http://schemas.openxmlformats.org/drawingml/2006/main" name="自訂">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ato">
      <a:majorFont>
        <a:latin typeface="Lato"/>
        <a:ea typeface="微軟正黑體"/>
        <a:cs typeface=""/>
      </a:majorFont>
      <a:minorFont>
        <a:latin typeface="Lato"/>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E2B57-CBAF-4E23-9A8C-0AEDC3F3B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筆記</Template>
  <TotalTime>6648</TotalTime>
  <Pages>38</Pages>
  <Words>10757</Words>
  <Characters>61319</Characters>
  <Application>Microsoft Office Word</Application>
  <DocSecurity>0</DocSecurity>
  <Lines>510</Lines>
  <Paragraphs>143</Paragraphs>
  <ScaleCrop>false</ScaleCrop>
  <Company/>
  <LinksUpToDate>false</LinksUpToDate>
  <CharactersWithSpaces>71933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Tang</dc:creator>
  <cp:keywords/>
  <dc:description>https://www.youtube.com/watch?v=MhkGQAoc7bc&amp;list=PLoYCgNOIyGABj2GQSlDRjgvXtqfDxKm5b&amp;index=1</dc:description>
  <cp:lastModifiedBy>David Tang</cp:lastModifiedBy>
  <cp:revision>41</cp:revision>
  <cp:lastPrinted>2018-06-29T09:09:00Z</cp:lastPrinted>
  <dcterms:created xsi:type="dcterms:W3CDTF">2018-06-25T13:53:00Z</dcterms:created>
  <dcterms:modified xsi:type="dcterms:W3CDTF">2018-07-10T17:41:00Z</dcterms:modified>
</cp:coreProperties>
</file>