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AC5" w:rsidRPr="00904DD1" w:rsidRDefault="00904DD1" w:rsidP="00885F74">
      <w:pPr>
        <w:spacing w:after="0" w:line="260" w:lineRule="exact"/>
        <w:rPr>
          <w:rFonts w:asciiTheme="minorHAnsi" w:hAnsiTheme="minorHAnsi"/>
          <w:b/>
        </w:rPr>
      </w:pPr>
      <w:r w:rsidRPr="00904DD1">
        <w:rPr>
          <w:rFonts w:asciiTheme="minorHAnsi" w:hAnsiTheme="minorHAnsi"/>
          <w:b/>
        </w:rPr>
        <w:t>Redux Tutorial #1 - React</w:t>
      </w:r>
      <w:r>
        <w:rPr>
          <w:rFonts w:asciiTheme="minorHAnsi" w:hAnsiTheme="minorHAnsi"/>
          <w:b/>
        </w:rPr>
        <w:t>JS</w:t>
      </w:r>
      <w:r w:rsidRPr="00904DD1">
        <w:rPr>
          <w:rFonts w:asciiTheme="minorHAnsi" w:hAnsiTheme="minorHAnsi"/>
          <w:b/>
        </w:rPr>
        <w:t xml:space="preserve"> </w:t>
      </w:r>
      <w:r w:rsidR="00916492">
        <w:rPr>
          <w:rFonts w:asciiTheme="minorHAnsi" w:hAnsiTheme="minorHAnsi"/>
          <w:b/>
        </w:rPr>
        <w:t>T</w:t>
      </w:r>
      <w:r w:rsidRPr="00904DD1">
        <w:rPr>
          <w:rFonts w:asciiTheme="minorHAnsi" w:hAnsiTheme="minorHAnsi"/>
          <w:b/>
        </w:rPr>
        <w:t>utorial - How Redux Works</w:t>
      </w:r>
      <w:r>
        <w:rPr>
          <w:rFonts w:asciiTheme="minorHAnsi" w:hAnsiTheme="minorHAnsi"/>
          <w:b/>
        </w:rPr>
        <w:t>:</w:t>
      </w:r>
    </w:p>
    <w:p w:rsidR="00904DD1" w:rsidRDefault="00904DD1" w:rsidP="00885F74">
      <w:pPr>
        <w:spacing w:after="0" w:line="260" w:lineRule="exact"/>
        <w:rPr>
          <w:rFonts w:asciiTheme="minorHAnsi" w:hAnsiTheme="minorHAnsi"/>
        </w:rPr>
      </w:pPr>
      <w:r>
        <w:rPr>
          <w:rFonts w:asciiTheme="minorHAnsi" w:hAnsiTheme="minorHAnsi"/>
        </w:rPr>
        <w:t xml:space="preserve"> (</w:t>
      </w:r>
      <w:r w:rsidRPr="00904DD1">
        <w:rPr>
          <w:rFonts w:asciiTheme="minorHAnsi" w:hAnsiTheme="minorHAnsi"/>
        </w:rPr>
        <w:t xml:space="preserve">Redux is an open-source JavaScript library for managing application state. It is most commonly used with libraries such as </w:t>
      </w:r>
      <w:r w:rsidRPr="00851216">
        <w:rPr>
          <w:rFonts w:asciiTheme="minorHAnsi" w:hAnsiTheme="minorHAnsi"/>
          <w:noProof/>
        </w:rPr>
        <w:t>React or</w:t>
      </w:r>
      <w:r w:rsidRPr="00904DD1">
        <w:rPr>
          <w:rFonts w:asciiTheme="minorHAnsi" w:hAnsiTheme="minorHAnsi"/>
        </w:rPr>
        <w:t xml:space="preserve"> Angular for building user interfaces. Similar to (and inspired by) Facebook's Flux architecture, it was created by Dan Abramov and Andrew Clark.</w:t>
      </w:r>
      <w:r>
        <w:rPr>
          <w:rFonts w:asciiTheme="minorHAnsi" w:hAnsiTheme="minorHAnsi"/>
        </w:rPr>
        <w:t>)</w:t>
      </w:r>
    </w:p>
    <w:p w:rsidR="00904DD1" w:rsidRDefault="00904DD1" w:rsidP="00904DD1">
      <w:pPr>
        <w:spacing w:after="0" w:line="260" w:lineRule="exact"/>
        <w:rPr>
          <w:rFonts w:asciiTheme="minorHAnsi" w:hAnsiTheme="minorHAnsi"/>
        </w:rPr>
      </w:pPr>
      <w:r>
        <w:rPr>
          <w:rFonts w:asciiTheme="minorHAnsi" w:hAnsiTheme="minorHAnsi"/>
        </w:rPr>
        <w:t xml:space="preserve">Redux changes the </w:t>
      </w:r>
      <w:r w:rsidRPr="00851216">
        <w:rPr>
          <w:rFonts w:asciiTheme="minorHAnsi" w:hAnsiTheme="minorHAnsi"/>
          <w:noProof/>
        </w:rPr>
        <w:t>Flux</w:t>
      </w:r>
      <w:r>
        <w:rPr>
          <w:rFonts w:asciiTheme="minorHAnsi" w:hAnsiTheme="minorHAnsi"/>
        </w:rPr>
        <w:t xml:space="preserve"> framework and provides some ways that help one to avoid a lot of complicated bugs</w:t>
      </w:r>
    </w:p>
    <w:p w:rsidR="00C5496E" w:rsidRDefault="00EB0433" w:rsidP="00904DD1">
      <w:pPr>
        <w:spacing w:after="0" w:line="260" w:lineRule="exact"/>
        <w:rPr>
          <w:rFonts w:asciiTheme="minorHAnsi" w:hAnsiTheme="minorHAnsi"/>
        </w:rPr>
      </w:pPr>
      <w:r>
        <w:rPr>
          <w:rFonts w:asciiTheme="minorHAnsi" w:hAnsiTheme="minorHAnsi"/>
        </w:rPr>
        <w:t xml:space="preserve">If you are going to build </w:t>
      </w:r>
      <w:r w:rsidR="00851216">
        <w:rPr>
          <w:rFonts w:asciiTheme="minorHAnsi" w:hAnsiTheme="minorHAnsi"/>
        </w:rPr>
        <w:t xml:space="preserve">a </w:t>
      </w:r>
      <w:r w:rsidRPr="00851216">
        <w:rPr>
          <w:rFonts w:asciiTheme="minorHAnsi" w:hAnsiTheme="minorHAnsi"/>
          <w:noProof/>
        </w:rPr>
        <w:t>small</w:t>
      </w:r>
      <w:r>
        <w:rPr>
          <w:rFonts w:asciiTheme="minorHAnsi" w:hAnsiTheme="minorHAnsi"/>
        </w:rPr>
        <w:t xml:space="preserve"> component, just use React and keep your data in a state on your layout level. If you are going to build more of an application, use Flux. When you start getting a complicated data scenario, a complicated chain of event, you may need to go to Redux.</w:t>
      </w:r>
      <w:bookmarkStart w:id="0" w:name="_GoBack"/>
      <w:bookmarkEnd w:id="0"/>
    </w:p>
    <w:p w:rsidR="00EB0433" w:rsidRDefault="00EB0433" w:rsidP="00904DD1">
      <w:pPr>
        <w:spacing w:after="0" w:line="260" w:lineRule="exact"/>
        <w:rPr>
          <w:rFonts w:asciiTheme="minorHAnsi" w:hAnsiTheme="minorHAnsi"/>
        </w:rPr>
      </w:pPr>
      <w:r>
        <w:rPr>
          <w:rFonts w:asciiTheme="minorHAnsi" w:hAnsiTheme="minorHAnsi"/>
        </w:rPr>
        <w:t xml:space="preserve">((Smart) Components &gt;&gt; (Pass Data as Props) &gt;&gt; (Dumb) Components) &gt;&gt; Actions &gt;&gt; Reducers &gt;&gt; One Store &gt;&gt; Provider Component &gt;&gt; (Re-render when Store Changes) &gt;&gt; (Back to the First </w:t>
      </w:r>
      <w:r w:rsidR="00A14077">
        <w:rPr>
          <w:rFonts w:asciiTheme="minorHAnsi" w:hAnsiTheme="minorHAnsi"/>
        </w:rPr>
        <w:t>Item</w:t>
      </w:r>
      <w:r>
        <w:rPr>
          <w:rFonts w:asciiTheme="minorHAnsi" w:hAnsiTheme="minorHAnsi"/>
        </w:rPr>
        <w:t>)</w:t>
      </w:r>
    </w:p>
    <w:p w:rsidR="00EB0433" w:rsidRDefault="00EB0433" w:rsidP="00EB0433">
      <w:pPr>
        <w:pStyle w:val="a3"/>
        <w:numPr>
          <w:ilvl w:val="0"/>
          <w:numId w:val="2"/>
        </w:numPr>
        <w:spacing w:after="0" w:line="260" w:lineRule="exact"/>
        <w:rPr>
          <w:rFonts w:asciiTheme="minorHAnsi" w:hAnsiTheme="minorHAnsi"/>
        </w:rPr>
      </w:pPr>
      <w:r>
        <w:rPr>
          <w:rFonts w:asciiTheme="minorHAnsi" w:hAnsiTheme="minorHAnsi"/>
        </w:rPr>
        <w:t>In Redux, you do not have multiple stores, but you will have one big store</w:t>
      </w:r>
    </w:p>
    <w:p w:rsidR="00FD63CE" w:rsidRDefault="00FD63CE" w:rsidP="00EB0433">
      <w:pPr>
        <w:pStyle w:val="a3"/>
        <w:numPr>
          <w:ilvl w:val="0"/>
          <w:numId w:val="2"/>
        </w:numPr>
        <w:spacing w:after="0" w:line="260" w:lineRule="exact"/>
        <w:rPr>
          <w:rFonts w:asciiTheme="minorHAnsi" w:hAnsiTheme="minorHAnsi"/>
        </w:rPr>
      </w:pPr>
      <w:r>
        <w:rPr>
          <w:rFonts w:asciiTheme="minorHAnsi" w:hAnsiTheme="minorHAnsi"/>
        </w:rPr>
        <w:t>Instead of multiple</w:t>
      </w:r>
      <w:r w:rsidR="00E02FBA">
        <w:rPr>
          <w:rFonts w:asciiTheme="minorHAnsi" w:hAnsiTheme="minorHAnsi"/>
        </w:rPr>
        <w:t xml:space="preserve"> stores, you have multiple properties on that one big JavaScript object (store)</w:t>
      </w:r>
    </w:p>
    <w:p w:rsidR="00E02FBA" w:rsidRDefault="00E02FBA" w:rsidP="00EB0433">
      <w:pPr>
        <w:pStyle w:val="a3"/>
        <w:numPr>
          <w:ilvl w:val="0"/>
          <w:numId w:val="2"/>
        </w:numPr>
        <w:spacing w:after="0" w:line="260" w:lineRule="exact"/>
        <w:rPr>
          <w:rFonts w:asciiTheme="minorHAnsi" w:hAnsiTheme="minorHAnsi"/>
        </w:rPr>
      </w:pPr>
      <w:r>
        <w:rPr>
          <w:rFonts w:asciiTheme="minorHAnsi" w:hAnsiTheme="minorHAnsi"/>
        </w:rPr>
        <w:t>In the to-do list application, we have a to-do list store, and we would have a setting store and a favourites stores</w:t>
      </w:r>
    </w:p>
    <w:p w:rsidR="00E02FBA" w:rsidRDefault="00E02FBA" w:rsidP="00EB0433">
      <w:pPr>
        <w:pStyle w:val="a3"/>
        <w:numPr>
          <w:ilvl w:val="0"/>
          <w:numId w:val="2"/>
        </w:numPr>
        <w:spacing w:after="0" w:line="260" w:lineRule="exact"/>
        <w:rPr>
          <w:rFonts w:asciiTheme="minorHAnsi" w:hAnsiTheme="minorHAnsi"/>
        </w:rPr>
      </w:pPr>
      <w:r>
        <w:rPr>
          <w:rFonts w:asciiTheme="minorHAnsi" w:hAnsiTheme="minorHAnsi"/>
        </w:rPr>
        <w:t xml:space="preserve">We </w:t>
      </w:r>
      <w:r w:rsidR="003976DF">
        <w:rPr>
          <w:rFonts w:asciiTheme="minorHAnsi" w:hAnsiTheme="minorHAnsi"/>
        </w:rPr>
        <w:t>can</w:t>
      </w:r>
      <w:r>
        <w:rPr>
          <w:rFonts w:asciiTheme="minorHAnsi" w:hAnsiTheme="minorHAnsi"/>
        </w:rPr>
        <w:t>not change that JavaScript object.</w:t>
      </w:r>
      <w:r w:rsidR="003976DF">
        <w:rPr>
          <w:rFonts w:asciiTheme="minorHAnsi" w:hAnsiTheme="minorHAnsi"/>
        </w:rPr>
        <w:t xml:space="preserve"> (JavaScript does not do immutability natively.)</w:t>
      </w:r>
      <w:r>
        <w:rPr>
          <w:rFonts w:asciiTheme="minorHAnsi" w:hAnsiTheme="minorHAnsi"/>
        </w:rPr>
        <w:t xml:space="preserve"> We only create a new version of the object. In this way, we always have a full history way back to the time our app booted up in the browser.</w:t>
      </w:r>
    </w:p>
    <w:p w:rsidR="003976DF" w:rsidRDefault="003976DF" w:rsidP="00EB0433">
      <w:pPr>
        <w:pStyle w:val="a3"/>
        <w:numPr>
          <w:ilvl w:val="0"/>
          <w:numId w:val="2"/>
        </w:numPr>
        <w:spacing w:after="0" w:line="260" w:lineRule="exact"/>
        <w:rPr>
          <w:rFonts w:asciiTheme="minorHAnsi" w:hAnsiTheme="minorHAnsi"/>
        </w:rPr>
      </w:pPr>
      <w:r>
        <w:rPr>
          <w:rFonts w:asciiTheme="minorHAnsi" w:hAnsiTheme="minorHAnsi"/>
        </w:rPr>
        <w:t>We are going to wrap the entire application in one provider component</w:t>
      </w:r>
      <w:r w:rsidR="00C875C8">
        <w:rPr>
          <w:rFonts w:asciiTheme="minorHAnsi" w:hAnsiTheme="minorHAnsi"/>
        </w:rPr>
        <w:t>. This is the only big change made to the components. When the store changes, the whole application may re-render.</w:t>
      </w:r>
    </w:p>
    <w:p w:rsidR="003976DF" w:rsidRDefault="003976DF" w:rsidP="003976DF">
      <w:pPr>
        <w:pStyle w:val="a3"/>
        <w:numPr>
          <w:ilvl w:val="1"/>
          <w:numId w:val="2"/>
        </w:numPr>
        <w:spacing w:after="0" w:line="260" w:lineRule="exact"/>
        <w:rPr>
          <w:rFonts w:asciiTheme="minorHAnsi" w:hAnsiTheme="minorHAnsi"/>
        </w:rPr>
      </w:pPr>
      <w:r>
        <w:rPr>
          <w:rFonts w:asciiTheme="minorHAnsi" w:hAnsiTheme="minorHAnsi"/>
        </w:rPr>
        <w:t>If your base component is a layout, then your base component will be a provider component in Redux</w:t>
      </w:r>
    </w:p>
    <w:p w:rsidR="00C875C8" w:rsidRDefault="00C875C8" w:rsidP="00C875C8">
      <w:pPr>
        <w:pStyle w:val="a3"/>
        <w:numPr>
          <w:ilvl w:val="0"/>
          <w:numId w:val="2"/>
        </w:numPr>
        <w:spacing w:after="0" w:line="260" w:lineRule="exact"/>
        <w:rPr>
          <w:rFonts w:asciiTheme="minorHAnsi" w:hAnsiTheme="minorHAnsi"/>
        </w:rPr>
      </w:pPr>
      <w:r>
        <w:rPr>
          <w:rFonts w:asciiTheme="minorHAnsi" w:hAnsiTheme="minorHAnsi"/>
        </w:rPr>
        <w:t xml:space="preserve">The only change to the component part is that you now get smart components and dumb components. </w:t>
      </w:r>
      <w:r w:rsidR="00C71C37">
        <w:rPr>
          <w:rFonts w:asciiTheme="minorHAnsi" w:hAnsiTheme="minorHAnsi"/>
        </w:rPr>
        <w:t xml:space="preserve">Smart components </w:t>
      </w:r>
      <w:r>
        <w:rPr>
          <w:rFonts w:asciiTheme="minorHAnsi" w:hAnsiTheme="minorHAnsi"/>
        </w:rPr>
        <w:t xml:space="preserve">are </w:t>
      </w:r>
      <w:r w:rsidR="00C71C37">
        <w:rPr>
          <w:rFonts w:asciiTheme="minorHAnsi" w:hAnsiTheme="minorHAnsi"/>
        </w:rPr>
        <w:t xml:space="preserve">the </w:t>
      </w:r>
      <w:r>
        <w:rPr>
          <w:rFonts w:asciiTheme="minorHAnsi" w:hAnsiTheme="minorHAnsi"/>
        </w:rPr>
        <w:t>top-level/page-level</w:t>
      </w:r>
      <w:r w:rsidR="00C71C37">
        <w:rPr>
          <w:rFonts w:asciiTheme="minorHAnsi" w:hAnsiTheme="minorHAnsi"/>
        </w:rPr>
        <w:t>/container-level components. They are aware of your framework, they know how to pull a property out of your store.</w:t>
      </w:r>
    </w:p>
    <w:p w:rsidR="00C71C37" w:rsidRDefault="00C71C37" w:rsidP="00C71C37">
      <w:pPr>
        <w:pStyle w:val="a3"/>
        <w:numPr>
          <w:ilvl w:val="1"/>
          <w:numId w:val="2"/>
        </w:numPr>
        <w:spacing w:after="0" w:line="260" w:lineRule="exact"/>
        <w:rPr>
          <w:rFonts w:asciiTheme="minorHAnsi" w:hAnsiTheme="minorHAnsi"/>
        </w:rPr>
      </w:pPr>
      <w:r>
        <w:rPr>
          <w:rFonts w:asciiTheme="minorHAnsi" w:hAnsiTheme="minorHAnsi"/>
        </w:rPr>
        <w:t xml:space="preserve">E.g. the smart components of the to-do list application will take the to-do list array and they will inject that array into all the child properties. The dumb component only knows to receive a list of </w:t>
      </w:r>
      <w:r w:rsidR="00E2531C">
        <w:rPr>
          <w:rFonts w:asciiTheme="minorHAnsi" w:hAnsiTheme="minorHAnsi"/>
        </w:rPr>
        <w:t>to-dos, either from Redux, Flux or Relay</w:t>
      </w:r>
      <w:r>
        <w:rPr>
          <w:rFonts w:asciiTheme="minorHAnsi" w:hAnsiTheme="minorHAnsi"/>
        </w:rPr>
        <w:t>.</w:t>
      </w:r>
    </w:p>
    <w:p w:rsidR="002B2C43" w:rsidRDefault="002B2C43" w:rsidP="002B2C43">
      <w:pPr>
        <w:pStyle w:val="a3"/>
        <w:numPr>
          <w:ilvl w:val="0"/>
          <w:numId w:val="2"/>
        </w:numPr>
        <w:spacing w:after="0" w:line="260" w:lineRule="exact"/>
        <w:rPr>
          <w:rFonts w:asciiTheme="minorHAnsi" w:hAnsiTheme="minorHAnsi"/>
        </w:rPr>
      </w:pPr>
      <w:r>
        <w:rPr>
          <w:rFonts w:asciiTheme="minorHAnsi" w:hAnsiTheme="minorHAnsi"/>
        </w:rPr>
        <w:t>The components can then trigger actions, just like Flux. Those actions can dispatch other actions. There may be asynchronous actions like action to fetch data and receive data. If there is an error, there may be a FETCH_DATA_ERROR action and the payload (</w:t>
      </w:r>
      <w:r>
        <w:rPr>
          <w:rFonts w:asciiTheme="minorHAnsi" w:hAnsiTheme="minorHAnsi" w:hint="eastAsia"/>
        </w:rPr>
        <w:t>裝載貨物</w:t>
      </w:r>
      <w:r>
        <w:rPr>
          <w:rFonts w:asciiTheme="minorHAnsi" w:hAnsiTheme="minorHAnsi"/>
        </w:rPr>
        <w:t>) will be the</w:t>
      </w:r>
      <w:r w:rsidR="002A31C1">
        <w:rPr>
          <w:rFonts w:asciiTheme="minorHAnsi" w:hAnsiTheme="minorHAnsi"/>
        </w:rPr>
        <w:t xml:space="preserve"> error message.</w:t>
      </w:r>
    </w:p>
    <w:p w:rsidR="002A31C1" w:rsidRDefault="002A31C1" w:rsidP="002A31C1">
      <w:pPr>
        <w:pStyle w:val="a3"/>
        <w:numPr>
          <w:ilvl w:val="0"/>
          <w:numId w:val="2"/>
        </w:numPr>
        <w:spacing w:after="0" w:line="260" w:lineRule="exact"/>
        <w:rPr>
          <w:rFonts w:asciiTheme="minorHAnsi" w:hAnsiTheme="minorHAnsi"/>
        </w:rPr>
      </w:pPr>
      <w:r>
        <w:rPr>
          <w:rFonts w:asciiTheme="minorHAnsi" w:hAnsiTheme="minorHAnsi"/>
        </w:rPr>
        <w:t xml:space="preserve">Reducers part is another change. Instead of having multiple stores that all manage their own data, you have multiple reducers that all modify the piece of data of the store. Reducer </w:t>
      </w:r>
      <w:r w:rsidRPr="00851216">
        <w:rPr>
          <w:rFonts w:asciiTheme="minorHAnsi" w:hAnsiTheme="minorHAnsi"/>
          <w:noProof/>
        </w:rPr>
        <w:t>modif</w:t>
      </w:r>
      <w:r w:rsidR="00851216">
        <w:rPr>
          <w:rFonts w:asciiTheme="minorHAnsi" w:hAnsiTheme="minorHAnsi"/>
          <w:noProof/>
        </w:rPr>
        <w:t>ies</w:t>
      </w:r>
      <w:r>
        <w:rPr>
          <w:rFonts w:asciiTheme="minorHAnsi" w:hAnsiTheme="minorHAnsi"/>
        </w:rPr>
        <w:t xml:space="preserve"> the store in an immutable way. They always create </w:t>
      </w:r>
      <w:r w:rsidR="00851216">
        <w:rPr>
          <w:rFonts w:asciiTheme="minorHAnsi" w:hAnsiTheme="minorHAnsi"/>
        </w:rPr>
        <w:t xml:space="preserve">a </w:t>
      </w:r>
      <w:r w:rsidRPr="00851216">
        <w:rPr>
          <w:rFonts w:asciiTheme="minorHAnsi" w:hAnsiTheme="minorHAnsi"/>
          <w:noProof/>
        </w:rPr>
        <w:t>new</w:t>
      </w:r>
      <w:r>
        <w:rPr>
          <w:rFonts w:asciiTheme="minorHAnsi" w:hAnsiTheme="minorHAnsi"/>
        </w:rPr>
        <w:t xml:space="preserve"> chunk of data that go back to the store.</w:t>
      </w:r>
    </w:p>
    <w:p w:rsidR="002A31C1" w:rsidRDefault="00346531" w:rsidP="002A31C1">
      <w:pPr>
        <w:pStyle w:val="a3"/>
        <w:numPr>
          <w:ilvl w:val="1"/>
          <w:numId w:val="2"/>
        </w:numPr>
        <w:spacing w:after="0" w:line="260" w:lineRule="exact"/>
        <w:rPr>
          <w:rFonts w:asciiTheme="minorHAnsi" w:hAnsiTheme="minorHAnsi"/>
        </w:rPr>
      </w:pPr>
      <w:r>
        <w:rPr>
          <w:rFonts w:asciiTheme="minorHAnsi" w:hAnsiTheme="minorHAnsi"/>
        </w:rPr>
        <w:t>Go b</w:t>
      </w:r>
      <w:r w:rsidR="002A31C1">
        <w:rPr>
          <w:rFonts w:asciiTheme="minorHAnsi" w:hAnsiTheme="minorHAnsi"/>
        </w:rPr>
        <w:t>ack to the to-do list example</w:t>
      </w:r>
      <w:r>
        <w:rPr>
          <w:rFonts w:asciiTheme="minorHAnsi" w:hAnsiTheme="minorHAnsi"/>
        </w:rPr>
        <w:t>.</w:t>
      </w:r>
      <w:r w:rsidR="002A31C1">
        <w:rPr>
          <w:rFonts w:asciiTheme="minorHAnsi" w:hAnsiTheme="minorHAnsi"/>
        </w:rPr>
        <w:t xml:space="preserve"> </w:t>
      </w:r>
      <w:r>
        <w:rPr>
          <w:rFonts w:asciiTheme="minorHAnsi" w:hAnsiTheme="minorHAnsi"/>
        </w:rPr>
        <w:t>O</w:t>
      </w:r>
      <w:r w:rsidR="002A31C1">
        <w:rPr>
          <w:rFonts w:asciiTheme="minorHAnsi" w:hAnsiTheme="minorHAnsi"/>
        </w:rPr>
        <w:t>ne reducer will probably work on the to-do list portion of the store.</w:t>
      </w:r>
      <w:r>
        <w:rPr>
          <w:rFonts w:asciiTheme="minorHAnsi" w:hAnsiTheme="minorHAnsi"/>
        </w:rPr>
        <w:t xml:space="preserve"> One will work on the setting portion of the store, etc.</w:t>
      </w:r>
    </w:p>
    <w:p w:rsidR="00346531" w:rsidRDefault="00346531" w:rsidP="002A31C1">
      <w:pPr>
        <w:pStyle w:val="a3"/>
        <w:numPr>
          <w:ilvl w:val="1"/>
          <w:numId w:val="2"/>
        </w:numPr>
        <w:spacing w:after="0" w:line="260" w:lineRule="exact"/>
        <w:rPr>
          <w:rFonts w:asciiTheme="minorHAnsi" w:hAnsiTheme="minorHAnsi"/>
        </w:rPr>
      </w:pPr>
      <w:r>
        <w:rPr>
          <w:rFonts w:asciiTheme="minorHAnsi" w:hAnsiTheme="minorHAnsi"/>
        </w:rPr>
        <w:t>The reducer can react to the same action. When you click on the button which hides “completed” and “not completed” symbols. You trigger the action to hide the symbols. The to-do list reducer and setting reducer will care about the action. Later the page may update accordingly.</w:t>
      </w:r>
    </w:p>
    <w:p w:rsidR="00346531" w:rsidRDefault="00346531" w:rsidP="002A31C1">
      <w:pPr>
        <w:pStyle w:val="a3"/>
        <w:numPr>
          <w:ilvl w:val="1"/>
          <w:numId w:val="2"/>
        </w:numPr>
        <w:spacing w:after="0" w:line="260" w:lineRule="exact"/>
        <w:rPr>
          <w:rFonts w:asciiTheme="minorHAnsi" w:hAnsiTheme="minorHAnsi"/>
        </w:rPr>
      </w:pPr>
      <w:r>
        <w:rPr>
          <w:rFonts w:asciiTheme="minorHAnsi" w:hAnsiTheme="minorHAnsi"/>
        </w:rPr>
        <w:t>The reducers do not depend on one another</w:t>
      </w:r>
    </w:p>
    <w:p w:rsidR="002071F7" w:rsidRDefault="002071F7" w:rsidP="002071F7">
      <w:pPr>
        <w:spacing w:after="0" w:line="260" w:lineRule="exact"/>
        <w:rPr>
          <w:rFonts w:asciiTheme="minorHAnsi" w:hAnsiTheme="minorHAnsi"/>
        </w:rPr>
      </w:pPr>
      <w:r>
        <w:rPr>
          <w:rFonts w:asciiTheme="minorHAnsi" w:hAnsiTheme="minorHAnsi"/>
        </w:rPr>
        <w:t xml:space="preserve">Redux really simplifies data. There is only one store, and it </w:t>
      </w:r>
      <w:r w:rsidRPr="00851216">
        <w:rPr>
          <w:rFonts w:asciiTheme="minorHAnsi" w:hAnsiTheme="minorHAnsi"/>
          <w:noProof/>
        </w:rPr>
        <w:t>keep</w:t>
      </w:r>
      <w:r w:rsidR="00851216">
        <w:rPr>
          <w:rFonts w:asciiTheme="minorHAnsi" w:hAnsiTheme="minorHAnsi"/>
          <w:noProof/>
        </w:rPr>
        <w:t>s</w:t>
      </w:r>
      <w:r>
        <w:rPr>
          <w:rFonts w:asciiTheme="minorHAnsi" w:hAnsiTheme="minorHAnsi"/>
        </w:rPr>
        <w:t xml:space="preserve"> the history. If you want to rollback the application while you are debugging, you can simply just require the older versions of the store.</w:t>
      </w:r>
    </w:p>
    <w:p w:rsidR="00372670" w:rsidRDefault="00372670" w:rsidP="002071F7">
      <w:pPr>
        <w:spacing w:after="0" w:line="260" w:lineRule="exact"/>
        <w:rPr>
          <w:rFonts w:asciiTheme="minorHAnsi" w:hAnsiTheme="minorHAnsi"/>
        </w:rPr>
      </w:pPr>
    </w:p>
    <w:p w:rsidR="00372670" w:rsidRPr="00916492" w:rsidRDefault="00916492" w:rsidP="002071F7">
      <w:pPr>
        <w:spacing w:after="0" w:line="260" w:lineRule="exact"/>
        <w:rPr>
          <w:rFonts w:asciiTheme="minorHAnsi" w:hAnsiTheme="minorHAnsi"/>
          <w:b/>
        </w:rPr>
      </w:pPr>
      <w:r w:rsidRPr="00916492">
        <w:rPr>
          <w:rFonts w:asciiTheme="minorHAnsi" w:hAnsiTheme="minorHAnsi"/>
          <w:b/>
        </w:rPr>
        <w:t>Immutable JS - Redux Tutorial #2 - ReactJS Tutorial</w:t>
      </w:r>
      <w:r w:rsidR="006E6A4B">
        <w:rPr>
          <w:rFonts w:asciiTheme="minorHAnsi" w:hAnsiTheme="minorHAnsi"/>
          <w:b/>
        </w:rPr>
        <w:t>:</w:t>
      </w:r>
    </w:p>
    <w:p w:rsidR="00916492" w:rsidRDefault="00916492" w:rsidP="002071F7">
      <w:pPr>
        <w:spacing w:after="0" w:line="260" w:lineRule="exact"/>
        <w:rPr>
          <w:rFonts w:asciiTheme="minorHAnsi" w:hAnsiTheme="minorHAnsi"/>
        </w:rPr>
      </w:pPr>
      <w:r>
        <w:rPr>
          <w:rFonts w:asciiTheme="minorHAnsi" w:hAnsiTheme="minorHAnsi"/>
        </w:rPr>
        <w:t>Immutability is something that JavaScript developers talk about a lot recently. Even though JavaScript does not handle immutability very well by default, we can write immutable data and it helps our programs a lot.</w:t>
      </w:r>
    </w:p>
    <w:p w:rsidR="00916492" w:rsidRDefault="007321AB" w:rsidP="002071F7">
      <w:pPr>
        <w:spacing w:after="0" w:line="260" w:lineRule="exact"/>
        <w:rPr>
          <w:rFonts w:asciiTheme="minorHAnsi" w:hAnsiTheme="minorHAnsi"/>
        </w:rPr>
      </w:pPr>
      <w:r>
        <w:rPr>
          <w:rFonts w:asciiTheme="minorHAnsi" w:hAnsiTheme="minorHAnsi"/>
        </w:rPr>
        <w:t>A piece of data being immutable means that we do not want to change it. We simply create a new piece of data based on its previous value if we want to update it.</w:t>
      </w:r>
    </w:p>
    <w:p w:rsidR="007321AB" w:rsidRDefault="007321AB" w:rsidP="007321AB">
      <w:pPr>
        <w:pStyle w:val="a3"/>
        <w:numPr>
          <w:ilvl w:val="0"/>
          <w:numId w:val="2"/>
        </w:numPr>
        <w:spacing w:after="0" w:line="260" w:lineRule="exact"/>
        <w:rPr>
          <w:rFonts w:asciiTheme="minorHAnsi" w:hAnsiTheme="minorHAnsi"/>
        </w:rPr>
      </w:pPr>
      <w:r>
        <w:rPr>
          <w:rFonts w:asciiTheme="minorHAnsi" w:hAnsiTheme="minorHAnsi"/>
        </w:rPr>
        <w:t>Enter “var a = {name: "Will"}” and then “a.name = "Fred"” in the console of Chrome’s DevTools. This change the variable a.</w:t>
      </w:r>
    </w:p>
    <w:p w:rsidR="007321AB" w:rsidRDefault="007321AB" w:rsidP="007321AB">
      <w:pPr>
        <w:pStyle w:val="a3"/>
        <w:numPr>
          <w:ilvl w:val="0"/>
          <w:numId w:val="2"/>
        </w:numPr>
        <w:spacing w:after="0" w:line="260" w:lineRule="exact"/>
        <w:rPr>
          <w:rFonts w:asciiTheme="minorHAnsi" w:hAnsiTheme="minorHAnsi"/>
        </w:rPr>
      </w:pPr>
      <w:r>
        <w:rPr>
          <w:rFonts w:asciiTheme="minorHAnsi" w:hAnsiTheme="minorHAnsi"/>
        </w:rPr>
        <w:t>An immutable change means that a.name still is “Will”, but there will be a new variable storing the new value of a.</w:t>
      </w:r>
    </w:p>
    <w:p w:rsidR="00F10525" w:rsidRDefault="00F10525" w:rsidP="00F10525">
      <w:pPr>
        <w:spacing w:after="0" w:line="260" w:lineRule="exact"/>
        <w:rPr>
          <w:rFonts w:asciiTheme="minorHAnsi" w:hAnsiTheme="minorHAnsi"/>
        </w:rPr>
      </w:pPr>
      <w:r>
        <w:rPr>
          <w:rFonts w:asciiTheme="minorHAnsi" w:hAnsiTheme="minorHAnsi"/>
        </w:rPr>
        <w:t>There are two types in JavaScript: the</w:t>
      </w:r>
      <w:r w:rsidR="00D60F6E">
        <w:rPr>
          <w:rFonts w:asciiTheme="minorHAnsi" w:hAnsiTheme="minorHAnsi"/>
        </w:rPr>
        <w:t xml:space="preserve"> reference type and the</w:t>
      </w:r>
      <w:r>
        <w:rPr>
          <w:rFonts w:asciiTheme="minorHAnsi" w:hAnsiTheme="minorHAnsi"/>
        </w:rPr>
        <w:t xml:space="preserve"> primitive type</w:t>
      </w:r>
      <w:r w:rsidR="00B241D7">
        <w:rPr>
          <w:rFonts w:asciiTheme="minorHAnsi" w:hAnsiTheme="minorHAnsi"/>
        </w:rPr>
        <w:t xml:space="preserve">. We would like to </w:t>
      </w:r>
      <w:r w:rsidR="008C6C5D">
        <w:rPr>
          <w:rFonts w:asciiTheme="minorHAnsi" w:hAnsiTheme="minorHAnsi"/>
        </w:rPr>
        <w:t>implement immutability to those types.</w:t>
      </w:r>
    </w:p>
    <w:p w:rsidR="00166383" w:rsidRDefault="00166383" w:rsidP="00166383">
      <w:pPr>
        <w:pStyle w:val="a3"/>
        <w:numPr>
          <w:ilvl w:val="0"/>
          <w:numId w:val="2"/>
        </w:numPr>
        <w:spacing w:after="0" w:line="260" w:lineRule="exact"/>
        <w:rPr>
          <w:rFonts w:asciiTheme="minorHAnsi" w:hAnsiTheme="minorHAnsi"/>
        </w:rPr>
      </w:pPr>
      <w:r>
        <w:rPr>
          <w:rFonts w:asciiTheme="minorHAnsi" w:hAnsiTheme="minorHAnsi" w:hint="eastAsia"/>
        </w:rPr>
        <w:t>En</w:t>
      </w:r>
      <w:r>
        <w:rPr>
          <w:rFonts w:asciiTheme="minorHAnsi" w:hAnsiTheme="minorHAnsi"/>
        </w:rPr>
        <w:t>ter “var a = 1;”, “var b = a;”, “b = 3” in the console. The value of a will still be 1.</w:t>
      </w:r>
    </w:p>
    <w:p w:rsidR="00DD678B" w:rsidRDefault="00DD678B" w:rsidP="00166383">
      <w:pPr>
        <w:pStyle w:val="a3"/>
        <w:numPr>
          <w:ilvl w:val="0"/>
          <w:numId w:val="2"/>
        </w:numPr>
        <w:spacing w:after="0" w:line="260" w:lineRule="exact"/>
        <w:rPr>
          <w:rFonts w:asciiTheme="minorHAnsi" w:hAnsiTheme="minorHAnsi"/>
        </w:rPr>
      </w:pPr>
      <w:r>
        <w:rPr>
          <w:rFonts w:asciiTheme="minorHAnsi" w:hAnsiTheme="minorHAnsi"/>
        </w:rPr>
        <w:t>Object or array always create a reference</w:t>
      </w:r>
    </w:p>
    <w:p w:rsidR="00DD678B" w:rsidRDefault="00DD678B" w:rsidP="00166383">
      <w:pPr>
        <w:pStyle w:val="a3"/>
        <w:numPr>
          <w:ilvl w:val="0"/>
          <w:numId w:val="2"/>
        </w:numPr>
        <w:spacing w:after="0" w:line="260" w:lineRule="exact"/>
        <w:rPr>
          <w:rFonts w:asciiTheme="minorHAnsi" w:hAnsiTheme="minorHAnsi"/>
        </w:rPr>
      </w:pPr>
      <w:r>
        <w:rPr>
          <w:rFonts w:asciiTheme="minorHAnsi" w:hAnsiTheme="minorHAnsi"/>
        </w:rPr>
        <w:t>Enter “var a = {name: "Will"};”, “var b = a;”, “b.name = "Fred";” in the console. The value of a will change as well.</w:t>
      </w:r>
    </w:p>
    <w:p w:rsidR="00DD678B" w:rsidRDefault="00D06D3A" w:rsidP="00D06D3A">
      <w:pPr>
        <w:spacing w:after="0" w:line="260" w:lineRule="exact"/>
        <w:rPr>
          <w:rFonts w:asciiTheme="minorHAnsi" w:hAnsiTheme="minorHAnsi"/>
        </w:rPr>
      </w:pPr>
      <w:r>
        <w:rPr>
          <w:rFonts w:asciiTheme="minorHAnsi" w:hAnsiTheme="minorHAnsi"/>
        </w:rPr>
        <w:t>We want to create a new object</w:t>
      </w:r>
      <w:r w:rsidR="008C6C5D">
        <w:rPr>
          <w:rFonts w:asciiTheme="minorHAnsi" w:hAnsiTheme="minorHAnsi"/>
        </w:rPr>
        <w:t xml:space="preserve"> based on the existing one</w:t>
      </w:r>
      <w:r>
        <w:rPr>
          <w:rFonts w:asciiTheme="minorHAnsi" w:hAnsiTheme="minorHAnsi"/>
        </w:rPr>
        <w:t xml:space="preserve">. (One can use commands like “Object.assign”, </w:t>
      </w:r>
      <w:r>
        <w:rPr>
          <w:rFonts w:asciiTheme="minorHAnsi" w:hAnsiTheme="minorHAnsi"/>
        </w:rPr>
        <w:lastRenderedPageBreak/>
        <w:t>“$.extend”, “_.extend” or “_.assign”.)</w:t>
      </w:r>
    </w:p>
    <w:p w:rsidR="00D06D3A" w:rsidRDefault="00D06D3A" w:rsidP="00D06D3A">
      <w:pPr>
        <w:pStyle w:val="a3"/>
        <w:numPr>
          <w:ilvl w:val="0"/>
          <w:numId w:val="2"/>
        </w:numPr>
        <w:spacing w:after="0" w:line="260" w:lineRule="exact"/>
        <w:rPr>
          <w:rFonts w:asciiTheme="minorHAnsi" w:hAnsiTheme="minorHAnsi"/>
        </w:rPr>
      </w:pPr>
      <w:r>
        <w:rPr>
          <w:rFonts w:asciiTheme="minorHAnsi" w:hAnsiTheme="minorHAnsi"/>
        </w:rPr>
        <w:t>Enter “</w:t>
      </w:r>
      <w:r w:rsidRPr="00D06D3A">
        <w:rPr>
          <w:rFonts w:asciiTheme="minorHAnsi" w:hAnsiTheme="minorHAnsi"/>
        </w:rPr>
        <w:t>var a = {name: "Will", age: 35}</w:t>
      </w:r>
      <w:r w:rsidR="004C3035">
        <w:rPr>
          <w:rFonts w:asciiTheme="minorHAnsi" w:hAnsiTheme="minorHAnsi"/>
        </w:rPr>
        <w:t>;</w:t>
      </w:r>
      <w:r>
        <w:rPr>
          <w:rFonts w:asciiTheme="minorHAnsi" w:hAnsiTheme="minorHAnsi"/>
        </w:rPr>
        <w:t>”</w:t>
      </w:r>
      <w:r w:rsidR="004C3035">
        <w:rPr>
          <w:rFonts w:asciiTheme="minorHAnsi" w:hAnsiTheme="minorHAnsi"/>
        </w:rPr>
        <w:t xml:space="preserve"> and “var b = {name: "David", age: 20};”</w:t>
      </w:r>
      <w:r>
        <w:rPr>
          <w:rFonts w:asciiTheme="minorHAnsi" w:hAnsiTheme="minorHAnsi"/>
        </w:rPr>
        <w:t xml:space="preserve"> in the console</w:t>
      </w:r>
    </w:p>
    <w:p w:rsidR="00D06D3A" w:rsidRDefault="00D06D3A" w:rsidP="00D06D3A">
      <w:pPr>
        <w:pStyle w:val="a3"/>
        <w:numPr>
          <w:ilvl w:val="0"/>
          <w:numId w:val="2"/>
        </w:numPr>
        <w:spacing w:after="0" w:line="260" w:lineRule="exact"/>
        <w:rPr>
          <w:rFonts w:asciiTheme="minorHAnsi" w:hAnsiTheme="minorHAnsi"/>
        </w:rPr>
      </w:pPr>
      <w:r>
        <w:rPr>
          <w:rFonts w:asciiTheme="minorHAnsi" w:hAnsiTheme="minorHAnsi"/>
        </w:rPr>
        <w:t xml:space="preserve">The line “var </w:t>
      </w:r>
      <w:r w:rsidR="004C3035">
        <w:rPr>
          <w:rFonts w:asciiTheme="minorHAnsi" w:hAnsiTheme="minorHAnsi"/>
        </w:rPr>
        <w:t>c</w:t>
      </w:r>
      <w:r>
        <w:rPr>
          <w:rFonts w:asciiTheme="minorHAnsi" w:hAnsiTheme="minorHAnsi"/>
        </w:rPr>
        <w:t xml:space="preserve"> = Object.assign({}, a</w:t>
      </w:r>
      <w:r w:rsidR="004C3035">
        <w:rPr>
          <w:rFonts w:asciiTheme="minorHAnsi" w:hAnsiTheme="minorHAnsi"/>
        </w:rPr>
        <w:t>, b</w:t>
      </w:r>
      <w:r>
        <w:rPr>
          <w:rFonts w:asciiTheme="minorHAnsi" w:hAnsiTheme="minorHAnsi"/>
        </w:rPr>
        <w:t>)</w:t>
      </w:r>
      <w:r w:rsidR="004C3035">
        <w:rPr>
          <w:rFonts w:asciiTheme="minorHAnsi" w:hAnsiTheme="minorHAnsi"/>
        </w:rPr>
        <w:t>;” will create a new, empty object as c and assign a, then b to c</w:t>
      </w:r>
    </w:p>
    <w:p w:rsidR="004C3035" w:rsidRDefault="004C3035" w:rsidP="004C3035">
      <w:pPr>
        <w:pStyle w:val="a3"/>
        <w:numPr>
          <w:ilvl w:val="0"/>
          <w:numId w:val="2"/>
        </w:numPr>
        <w:spacing w:after="0" w:line="260" w:lineRule="exact"/>
        <w:rPr>
          <w:rFonts w:asciiTheme="minorHAnsi" w:hAnsiTheme="minorHAnsi"/>
        </w:rPr>
      </w:pPr>
      <w:r>
        <w:rPr>
          <w:rFonts w:asciiTheme="minorHAnsi" w:hAnsiTheme="minorHAnsi"/>
        </w:rPr>
        <w:t xml:space="preserve">The value of c will be </w:t>
      </w:r>
      <w:r w:rsidRPr="004C3035">
        <w:rPr>
          <w:rFonts w:asciiTheme="minorHAnsi" w:hAnsiTheme="minorHAnsi"/>
        </w:rPr>
        <w:t>{name: "David", age: 20}</w:t>
      </w:r>
    </w:p>
    <w:p w:rsidR="004C3035" w:rsidRDefault="004C3035" w:rsidP="009C49CA">
      <w:pPr>
        <w:pStyle w:val="a3"/>
        <w:numPr>
          <w:ilvl w:val="0"/>
          <w:numId w:val="2"/>
        </w:numPr>
        <w:spacing w:after="0" w:line="260" w:lineRule="exact"/>
        <w:rPr>
          <w:rFonts w:asciiTheme="minorHAnsi" w:hAnsiTheme="minorHAnsi"/>
        </w:rPr>
      </w:pPr>
      <w:r>
        <w:rPr>
          <w:rFonts w:asciiTheme="minorHAnsi" w:hAnsiTheme="minorHAnsi"/>
        </w:rPr>
        <w:t xml:space="preserve">The value of c after the line “var </w:t>
      </w:r>
      <w:r w:rsidR="009C49CA">
        <w:rPr>
          <w:rFonts w:asciiTheme="minorHAnsi" w:hAnsiTheme="minorHAnsi"/>
        </w:rPr>
        <w:t>c</w:t>
      </w:r>
      <w:r>
        <w:rPr>
          <w:rFonts w:asciiTheme="minorHAnsi" w:hAnsiTheme="minorHAnsi"/>
        </w:rPr>
        <w:t xml:space="preserve"> = Object.assign({}, a, {</w:t>
      </w:r>
      <w:r w:rsidR="009C49CA">
        <w:rPr>
          <w:rFonts w:asciiTheme="minorHAnsi" w:hAnsiTheme="minorHAnsi"/>
        </w:rPr>
        <w:t>name: "Fred"</w:t>
      </w:r>
      <w:r>
        <w:rPr>
          <w:rFonts w:asciiTheme="minorHAnsi" w:hAnsiTheme="minorHAnsi"/>
        </w:rPr>
        <w:t>})</w:t>
      </w:r>
      <w:r w:rsidR="009C49CA">
        <w:rPr>
          <w:rFonts w:asciiTheme="minorHAnsi" w:hAnsiTheme="minorHAnsi"/>
        </w:rPr>
        <w:t xml:space="preserve">;” will be </w:t>
      </w:r>
      <w:r w:rsidR="009C49CA" w:rsidRPr="009C49CA">
        <w:rPr>
          <w:rFonts w:asciiTheme="minorHAnsi" w:hAnsiTheme="minorHAnsi"/>
        </w:rPr>
        <w:t>{name: "Fred", age: 35}</w:t>
      </w:r>
      <w:r w:rsidR="009C49CA">
        <w:rPr>
          <w:rFonts w:asciiTheme="minorHAnsi" w:hAnsiTheme="minorHAnsi"/>
        </w:rPr>
        <w:t>. The value of a does not change.</w:t>
      </w:r>
    </w:p>
    <w:p w:rsidR="009C49CA" w:rsidRDefault="009C49CA" w:rsidP="009C49CA">
      <w:pPr>
        <w:spacing w:after="0" w:line="260" w:lineRule="exact"/>
        <w:rPr>
          <w:rFonts w:asciiTheme="minorHAnsi" w:hAnsiTheme="minorHAnsi"/>
        </w:rPr>
      </w:pPr>
      <w:r>
        <w:rPr>
          <w:rFonts w:asciiTheme="minorHAnsi" w:hAnsiTheme="minorHAnsi"/>
        </w:rPr>
        <w:t>When it comes to arrays…</w:t>
      </w:r>
    </w:p>
    <w:p w:rsidR="009C49CA" w:rsidRDefault="009C49CA" w:rsidP="009C49CA">
      <w:pPr>
        <w:pStyle w:val="a3"/>
        <w:numPr>
          <w:ilvl w:val="0"/>
          <w:numId w:val="2"/>
        </w:numPr>
        <w:spacing w:after="0" w:line="260" w:lineRule="exact"/>
        <w:rPr>
          <w:rFonts w:asciiTheme="minorHAnsi" w:hAnsiTheme="minorHAnsi"/>
        </w:rPr>
      </w:pPr>
      <w:r>
        <w:rPr>
          <w:rFonts w:asciiTheme="minorHAnsi" w:hAnsiTheme="minorHAnsi"/>
        </w:rPr>
        <w:t>Enter “var a = [0, 1, 2];”, “var b = a.</w:t>
      </w:r>
      <w:r w:rsidRPr="00851216">
        <w:rPr>
          <w:rFonts w:asciiTheme="minorHAnsi" w:hAnsiTheme="minorHAnsi"/>
          <w:noProof/>
        </w:rPr>
        <w:t>concat</w:t>
      </w:r>
      <w:r>
        <w:rPr>
          <w:rFonts w:asciiTheme="minorHAnsi" w:hAnsiTheme="minorHAnsi"/>
        </w:rPr>
        <w:t>(3);”</w:t>
      </w:r>
    </w:p>
    <w:p w:rsidR="009C49CA" w:rsidRDefault="009C49CA" w:rsidP="009C49CA">
      <w:pPr>
        <w:pStyle w:val="a3"/>
        <w:numPr>
          <w:ilvl w:val="0"/>
          <w:numId w:val="2"/>
        </w:numPr>
        <w:spacing w:after="0" w:line="260" w:lineRule="exact"/>
        <w:rPr>
          <w:rFonts w:asciiTheme="minorHAnsi" w:hAnsiTheme="minorHAnsi"/>
        </w:rPr>
      </w:pPr>
      <w:r>
        <w:rPr>
          <w:rFonts w:asciiTheme="minorHAnsi" w:hAnsiTheme="minorHAnsi"/>
        </w:rPr>
        <w:t>The value of a does not change. The value of b will be “[0, 1, 2, 3]”.</w:t>
      </w:r>
    </w:p>
    <w:p w:rsidR="00141170" w:rsidRDefault="00B241D7" w:rsidP="009C49CA">
      <w:pPr>
        <w:pStyle w:val="a3"/>
        <w:numPr>
          <w:ilvl w:val="0"/>
          <w:numId w:val="2"/>
        </w:numPr>
        <w:spacing w:after="0" w:line="260" w:lineRule="exact"/>
        <w:rPr>
          <w:rFonts w:asciiTheme="minorHAnsi" w:hAnsiTheme="minorHAnsi"/>
        </w:rPr>
      </w:pPr>
      <w:r>
        <w:rPr>
          <w:rFonts w:asciiTheme="minorHAnsi" w:hAnsiTheme="minorHAnsi"/>
        </w:rPr>
        <w:t>Enter “var b = a.filter((val) =&gt; val !== 2)</w:t>
      </w:r>
      <w:r w:rsidR="008C6C5D">
        <w:rPr>
          <w:rFonts w:asciiTheme="minorHAnsi" w:hAnsiTheme="minorHAnsi"/>
        </w:rPr>
        <w:t>;</w:t>
      </w:r>
      <w:r>
        <w:rPr>
          <w:rFonts w:asciiTheme="minorHAnsi" w:hAnsiTheme="minorHAnsi"/>
        </w:rPr>
        <w:t>”. The value of b will be “[0, 1]”.</w:t>
      </w:r>
      <w:r w:rsidR="008C6C5D">
        <w:rPr>
          <w:rFonts w:asciiTheme="minorHAnsi" w:hAnsiTheme="minorHAnsi"/>
        </w:rPr>
        <w:t xml:space="preserve"> The value of a does not change.</w:t>
      </w:r>
    </w:p>
    <w:p w:rsidR="006E6A4B" w:rsidRDefault="006E6A4B" w:rsidP="009C49CA">
      <w:pPr>
        <w:pStyle w:val="a3"/>
        <w:numPr>
          <w:ilvl w:val="0"/>
          <w:numId w:val="2"/>
        </w:numPr>
        <w:spacing w:after="0" w:line="260" w:lineRule="exact"/>
        <w:rPr>
          <w:rFonts w:asciiTheme="minorHAnsi" w:hAnsiTheme="minorHAnsi"/>
        </w:rPr>
      </w:pPr>
      <w:r>
        <w:rPr>
          <w:rFonts w:asciiTheme="minorHAnsi" w:hAnsiTheme="minorHAnsi"/>
        </w:rPr>
        <w:t>One can also use map and reduce function to implement immutability</w:t>
      </w:r>
    </w:p>
    <w:p w:rsidR="008C6C5D" w:rsidRDefault="008C6C5D" w:rsidP="008C6C5D">
      <w:pPr>
        <w:spacing w:after="0" w:line="260" w:lineRule="exact"/>
        <w:rPr>
          <w:rFonts w:asciiTheme="minorHAnsi" w:hAnsiTheme="minorHAnsi"/>
        </w:rPr>
      </w:pPr>
      <w:r>
        <w:rPr>
          <w:rFonts w:asciiTheme="minorHAnsi" w:hAnsiTheme="minorHAnsi"/>
        </w:rPr>
        <w:t>If we have an object that contains both data and an array…</w:t>
      </w:r>
    </w:p>
    <w:p w:rsidR="008C6C5D" w:rsidRDefault="008C6C5D" w:rsidP="008C6C5D">
      <w:pPr>
        <w:pStyle w:val="a3"/>
        <w:numPr>
          <w:ilvl w:val="0"/>
          <w:numId w:val="2"/>
        </w:numPr>
        <w:spacing w:after="0" w:line="260" w:lineRule="exact"/>
        <w:rPr>
          <w:rFonts w:asciiTheme="minorHAnsi" w:hAnsiTheme="minorHAnsi"/>
        </w:rPr>
      </w:pPr>
      <w:r>
        <w:rPr>
          <w:rFonts w:asciiTheme="minorHAnsi" w:hAnsiTheme="minorHAnsi"/>
        </w:rPr>
        <w:t>Enter “</w:t>
      </w:r>
      <w:r w:rsidRPr="008C6C5D">
        <w:rPr>
          <w:rFonts w:asciiTheme="minorHAnsi" w:hAnsiTheme="minorHAnsi"/>
        </w:rPr>
        <w:t>var a = {name: "Will", things: [0, 1, 2]}</w:t>
      </w:r>
      <w:r>
        <w:rPr>
          <w:rFonts w:asciiTheme="minorHAnsi" w:hAnsiTheme="minorHAnsi"/>
        </w:rPr>
        <w:t>;”, “</w:t>
      </w:r>
      <w:r w:rsidRPr="008C6C5D">
        <w:rPr>
          <w:rFonts w:asciiTheme="minorHAnsi" w:hAnsiTheme="minorHAnsi"/>
        </w:rPr>
        <w:t>var b = Object.assign({}, a, {name: "Fred"})</w:t>
      </w:r>
      <w:r>
        <w:rPr>
          <w:rFonts w:asciiTheme="minorHAnsi" w:hAnsiTheme="minorHAnsi"/>
        </w:rPr>
        <w:t>;” and “</w:t>
      </w:r>
      <w:r w:rsidRPr="008C6C5D">
        <w:rPr>
          <w:rFonts w:asciiTheme="minorHAnsi" w:hAnsiTheme="minorHAnsi"/>
        </w:rPr>
        <w:t>b.things.push(3)</w:t>
      </w:r>
      <w:r>
        <w:rPr>
          <w:rFonts w:asciiTheme="minorHAnsi" w:hAnsiTheme="minorHAnsi"/>
        </w:rPr>
        <w:t>;”</w:t>
      </w:r>
    </w:p>
    <w:p w:rsidR="008C6C5D" w:rsidRDefault="008C6C5D" w:rsidP="008C6C5D">
      <w:pPr>
        <w:pStyle w:val="a3"/>
        <w:numPr>
          <w:ilvl w:val="0"/>
          <w:numId w:val="2"/>
        </w:numPr>
        <w:spacing w:after="0" w:line="260" w:lineRule="exact"/>
        <w:rPr>
          <w:rFonts w:asciiTheme="minorHAnsi" w:hAnsiTheme="minorHAnsi"/>
        </w:rPr>
      </w:pPr>
      <w:r>
        <w:rPr>
          <w:rFonts w:asciiTheme="minorHAnsi" w:hAnsiTheme="minorHAnsi"/>
        </w:rPr>
        <w:t>Both a.things and b.things changes to [</w:t>
      </w:r>
      <w:r w:rsidRPr="008C6C5D">
        <w:rPr>
          <w:rFonts w:asciiTheme="minorHAnsi" w:hAnsiTheme="minorHAnsi"/>
        </w:rPr>
        <w:t>0, 1, 2, 3]</w:t>
      </w:r>
      <w:r>
        <w:rPr>
          <w:rFonts w:asciiTheme="minorHAnsi" w:hAnsiTheme="minorHAnsi"/>
        </w:rPr>
        <w:t>. “</w:t>
      </w:r>
      <w:r w:rsidRPr="008C6C5D">
        <w:rPr>
          <w:rFonts w:asciiTheme="minorHAnsi" w:hAnsiTheme="minorHAnsi"/>
        </w:rPr>
        <w:t>b.things.push(3)</w:t>
      </w:r>
      <w:r w:rsidR="006E6A4B">
        <w:rPr>
          <w:rFonts w:asciiTheme="minorHAnsi" w:hAnsiTheme="minorHAnsi"/>
        </w:rPr>
        <w:t>;</w:t>
      </w:r>
      <w:r w:rsidRPr="008C6C5D">
        <w:rPr>
          <w:rFonts w:asciiTheme="minorHAnsi" w:hAnsiTheme="minorHAnsi"/>
        </w:rPr>
        <w:t>”</w:t>
      </w:r>
      <w:r>
        <w:rPr>
          <w:rFonts w:asciiTheme="minorHAnsi" w:hAnsiTheme="minorHAnsi"/>
        </w:rPr>
        <w:t xml:space="preserve"> does not work.</w:t>
      </w:r>
    </w:p>
    <w:p w:rsidR="008C6C5D" w:rsidRDefault="006E6A4B" w:rsidP="00AD483D">
      <w:pPr>
        <w:pStyle w:val="a3"/>
        <w:numPr>
          <w:ilvl w:val="0"/>
          <w:numId w:val="2"/>
        </w:numPr>
        <w:spacing w:after="0" w:line="260" w:lineRule="exact"/>
        <w:rPr>
          <w:rFonts w:asciiTheme="minorHAnsi" w:hAnsiTheme="minorHAnsi"/>
        </w:rPr>
      </w:pPr>
      <w:r w:rsidRPr="006E6A4B">
        <w:rPr>
          <w:rFonts w:asciiTheme="minorHAnsi" w:hAnsiTheme="minorHAnsi"/>
        </w:rPr>
        <w:t>Enter “var a = {name: "Will", things: [0, 1, 2]};”, “var b = Object.assign({}, a, {name: "Fred"});” and “</w:t>
      </w:r>
      <w:r>
        <w:rPr>
          <w:rFonts w:asciiTheme="minorHAnsi" w:hAnsiTheme="minorHAnsi"/>
        </w:rPr>
        <w:t>b.things = a.things.concat(3)</w:t>
      </w:r>
      <w:r w:rsidRPr="006E6A4B">
        <w:rPr>
          <w:rFonts w:asciiTheme="minorHAnsi" w:hAnsiTheme="minorHAnsi"/>
        </w:rPr>
        <w:t>;”</w:t>
      </w:r>
      <w:r>
        <w:rPr>
          <w:rFonts w:asciiTheme="minorHAnsi" w:hAnsiTheme="minorHAnsi"/>
        </w:rPr>
        <w:t xml:space="preserve"> i</w:t>
      </w:r>
      <w:r w:rsidR="008C6C5D" w:rsidRPr="006E6A4B">
        <w:rPr>
          <w:rFonts w:asciiTheme="minorHAnsi" w:hAnsiTheme="minorHAnsi"/>
        </w:rPr>
        <w:t>nstead</w:t>
      </w:r>
    </w:p>
    <w:p w:rsidR="006E6A4B" w:rsidRDefault="006E6A4B" w:rsidP="00AD483D">
      <w:pPr>
        <w:pStyle w:val="a3"/>
        <w:numPr>
          <w:ilvl w:val="0"/>
          <w:numId w:val="2"/>
        </w:numPr>
        <w:spacing w:after="0" w:line="260" w:lineRule="exact"/>
        <w:rPr>
          <w:rFonts w:asciiTheme="minorHAnsi" w:hAnsiTheme="minorHAnsi"/>
        </w:rPr>
      </w:pPr>
      <w:r>
        <w:rPr>
          <w:rFonts w:asciiTheme="minorHAnsi" w:hAnsiTheme="minorHAnsi"/>
        </w:rPr>
        <w:t>Now a.things remains unchanged, but b.things becomes [</w:t>
      </w:r>
      <w:r w:rsidRPr="008C6C5D">
        <w:rPr>
          <w:rFonts w:asciiTheme="minorHAnsi" w:hAnsiTheme="minorHAnsi"/>
        </w:rPr>
        <w:t>0, 1, 2, 3]</w:t>
      </w:r>
    </w:p>
    <w:p w:rsidR="006E6A4B" w:rsidRDefault="006E6A4B" w:rsidP="006E6A4B">
      <w:pPr>
        <w:spacing w:after="0" w:line="260" w:lineRule="exact"/>
        <w:rPr>
          <w:rFonts w:asciiTheme="minorHAnsi" w:hAnsiTheme="minorHAnsi"/>
        </w:rPr>
      </w:pPr>
    </w:p>
    <w:p w:rsidR="006E6A4B" w:rsidRPr="006E6A4B" w:rsidRDefault="006E6A4B" w:rsidP="006E6A4B">
      <w:pPr>
        <w:spacing w:after="0" w:line="260" w:lineRule="exact"/>
        <w:rPr>
          <w:rFonts w:asciiTheme="minorHAnsi" w:hAnsiTheme="minorHAnsi"/>
          <w:b/>
        </w:rPr>
      </w:pPr>
      <w:r w:rsidRPr="006E6A4B">
        <w:rPr>
          <w:rFonts w:asciiTheme="minorHAnsi" w:hAnsiTheme="minorHAnsi"/>
          <w:b/>
        </w:rPr>
        <w:t>Basic Redux Introduction - Redux Tutorial #3</w:t>
      </w:r>
      <w:r>
        <w:rPr>
          <w:rFonts w:asciiTheme="minorHAnsi" w:hAnsiTheme="minorHAnsi"/>
          <w:b/>
        </w:rPr>
        <w:t>:</w:t>
      </w:r>
    </w:p>
    <w:p w:rsidR="006E6A4B" w:rsidRDefault="006E6A4B" w:rsidP="006E6A4B">
      <w:pPr>
        <w:spacing w:after="0" w:line="260" w:lineRule="exact"/>
        <w:rPr>
          <w:rFonts w:asciiTheme="minorHAnsi" w:hAnsiTheme="minorHAnsi"/>
        </w:rPr>
      </w:pPr>
      <w:r>
        <w:rPr>
          <w:rFonts w:asciiTheme="minorHAnsi" w:hAnsiTheme="minorHAnsi"/>
        </w:rPr>
        <w:t>Redux is quite simple, but an example on GitHub may seem to be very complicated</w:t>
      </w:r>
    </w:p>
    <w:p w:rsidR="003C60EF" w:rsidRDefault="003C60EF" w:rsidP="006E6A4B">
      <w:pPr>
        <w:spacing w:after="0" w:line="260" w:lineRule="exact"/>
        <w:rPr>
          <w:rFonts w:asciiTheme="minorHAnsi" w:hAnsiTheme="minorHAnsi"/>
        </w:rPr>
      </w:pPr>
    </w:p>
    <w:p w:rsidR="003C60EF" w:rsidRPr="003C60EF" w:rsidRDefault="003C60EF" w:rsidP="006E6A4B">
      <w:pPr>
        <w:spacing w:after="0" w:line="260" w:lineRule="exact"/>
        <w:rPr>
          <w:rFonts w:ascii="Consolas" w:hAnsi="Consolas"/>
        </w:rPr>
      </w:pPr>
      <w:r w:rsidRPr="003C60EF">
        <w:rPr>
          <w:rFonts w:ascii="Consolas" w:hAnsi="Consolas"/>
        </w:rPr>
        <w:t>/* ./</w:t>
      </w:r>
      <w:r>
        <w:rPr>
          <w:rFonts w:ascii="Consolas" w:hAnsi="Consolas"/>
        </w:rPr>
        <w:t>package.json</w:t>
      </w:r>
      <w:r w:rsidRPr="003C60EF">
        <w:rPr>
          <w:rFonts w:ascii="Consolas" w:hAnsi="Consolas"/>
        </w:rPr>
        <w:t xml:space="preserve"> */</w:t>
      </w:r>
    </w:p>
    <w:p w:rsidR="003C60EF" w:rsidRDefault="003C60EF" w:rsidP="003C60EF">
      <w:pPr>
        <w:spacing w:after="0" w:line="260" w:lineRule="exact"/>
        <w:rPr>
          <w:rFonts w:ascii="Consolas" w:hAnsi="Consolas"/>
        </w:rPr>
      </w:pPr>
      <w:r w:rsidRPr="003C60EF">
        <w:rPr>
          <w:rFonts w:ascii="Consolas" w:hAnsi="Consolas"/>
        </w:rPr>
        <w:t>{</w:t>
      </w:r>
    </w:p>
    <w:p w:rsidR="003C60EF" w:rsidRPr="003C60EF" w:rsidRDefault="003C60EF" w:rsidP="003C60EF">
      <w:pPr>
        <w:spacing w:after="0" w:line="260" w:lineRule="exact"/>
        <w:rPr>
          <w:rFonts w:ascii="Consolas" w:hAnsi="Consolas"/>
        </w:rPr>
      </w:pPr>
      <w:r w:rsidRPr="003C60EF">
        <w:rPr>
          <w:rFonts w:ascii="Consolas" w:hAnsi="Consolas"/>
        </w:rPr>
        <w:t xml:space="preserve">  "name": "react-tutorials",</w:t>
      </w:r>
    </w:p>
    <w:p w:rsidR="003C60EF" w:rsidRPr="003C60EF" w:rsidRDefault="003C60EF" w:rsidP="003C60EF">
      <w:pPr>
        <w:spacing w:after="0" w:line="260" w:lineRule="exact"/>
        <w:rPr>
          <w:rFonts w:ascii="Consolas" w:hAnsi="Consolas"/>
        </w:rPr>
      </w:pPr>
      <w:r w:rsidRPr="003C60EF">
        <w:rPr>
          <w:rFonts w:ascii="Consolas" w:hAnsi="Consolas"/>
        </w:rPr>
        <w:t xml:space="preserve">  "version": "0.0.0",</w:t>
      </w:r>
    </w:p>
    <w:p w:rsidR="003C60EF" w:rsidRPr="003C60EF" w:rsidRDefault="003C60EF" w:rsidP="003C60EF">
      <w:pPr>
        <w:spacing w:after="0" w:line="260" w:lineRule="exact"/>
        <w:rPr>
          <w:rFonts w:ascii="Consolas" w:hAnsi="Consolas"/>
        </w:rPr>
      </w:pPr>
      <w:r w:rsidRPr="003C60EF">
        <w:rPr>
          <w:rFonts w:ascii="Consolas" w:hAnsi="Consolas"/>
        </w:rPr>
        <w:t xml:space="preserve">  "description": "",</w:t>
      </w:r>
    </w:p>
    <w:p w:rsidR="003C60EF" w:rsidRPr="003C60EF" w:rsidRDefault="003C60EF" w:rsidP="003C60EF">
      <w:pPr>
        <w:spacing w:after="0" w:line="260" w:lineRule="exact"/>
        <w:rPr>
          <w:rFonts w:ascii="Consolas" w:hAnsi="Consolas"/>
        </w:rPr>
      </w:pPr>
      <w:r w:rsidRPr="003C60EF">
        <w:rPr>
          <w:rFonts w:ascii="Consolas" w:hAnsi="Consolas"/>
        </w:rPr>
        <w:t xml:space="preserve">  "main": "webpack.config.js",</w:t>
      </w:r>
    </w:p>
    <w:p w:rsidR="003C60EF" w:rsidRPr="003C60EF" w:rsidRDefault="003C60EF" w:rsidP="003C60EF">
      <w:pPr>
        <w:spacing w:after="0" w:line="260" w:lineRule="exact"/>
        <w:rPr>
          <w:rFonts w:ascii="Consolas" w:hAnsi="Consolas"/>
        </w:rPr>
      </w:pPr>
      <w:r w:rsidRPr="003C60EF">
        <w:rPr>
          <w:rFonts w:ascii="Consolas" w:hAnsi="Consolas"/>
        </w:rPr>
        <w:t xml:space="preserve">  "dependencies": {</w:t>
      </w:r>
    </w:p>
    <w:p w:rsidR="003C60EF" w:rsidRPr="003C60EF" w:rsidRDefault="003C60EF" w:rsidP="003C60EF">
      <w:pPr>
        <w:spacing w:after="0" w:line="260" w:lineRule="exact"/>
        <w:rPr>
          <w:rFonts w:ascii="Consolas" w:hAnsi="Consolas"/>
        </w:rPr>
      </w:pPr>
      <w:r w:rsidRPr="003C60EF">
        <w:rPr>
          <w:rFonts w:ascii="Consolas" w:hAnsi="Consolas"/>
        </w:rPr>
        <w:t xml:space="preserve">    "axios": "^0.12.0",</w:t>
      </w:r>
    </w:p>
    <w:p w:rsidR="003C60EF" w:rsidRPr="003C60EF" w:rsidRDefault="003C60EF" w:rsidP="003C60EF">
      <w:pPr>
        <w:spacing w:after="0" w:line="260" w:lineRule="exact"/>
        <w:rPr>
          <w:rFonts w:ascii="Consolas" w:hAnsi="Consolas"/>
        </w:rPr>
      </w:pPr>
      <w:r w:rsidRPr="003C60EF">
        <w:rPr>
          <w:rFonts w:ascii="Consolas" w:hAnsi="Consolas"/>
        </w:rPr>
        <w:t xml:space="preserve">    "babel-core": "^6.17.0",</w:t>
      </w:r>
    </w:p>
    <w:p w:rsidR="003C60EF" w:rsidRPr="003C60EF" w:rsidRDefault="003C60EF" w:rsidP="003C60EF">
      <w:pPr>
        <w:spacing w:after="0" w:line="260" w:lineRule="exact"/>
        <w:rPr>
          <w:rFonts w:ascii="Consolas" w:hAnsi="Consolas"/>
        </w:rPr>
      </w:pPr>
      <w:r w:rsidRPr="003C60EF">
        <w:rPr>
          <w:rFonts w:ascii="Consolas" w:hAnsi="Consolas"/>
        </w:rPr>
        <w:t xml:space="preserve">    "babel-loader": "^6.2.0",</w:t>
      </w:r>
    </w:p>
    <w:p w:rsidR="003C60EF" w:rsidRPr="003C60EF" w:rsidRDefault="003C60EF" w:rsidP="003C60EF">
      <w:pPr>
        <w:spacing w:after="0" w:line="260" w:lineRule="exact"/>
        <w:rPr>
          <w:rFonts w:ascii="Consolas" w:hAnsi="Consolas"/>
        </w:rPr>
      </w:pPr>
      <w:r w:rsidRPr="003C60EF">
        <w:rPr>
          <w:rFonts w:ascii="Consolas" w:hAnsi="Consolas"/>
        </w:rPr>
        <w:t xml:space="preserve">    "babel-plugin-add-module-exports": "^0.1.2",</w:t>
      </w:r>
    </w:p>
    <w:p w:rsidR="003C60EF" w:rsidRPr="003C60EF" w:rsidRDefault="003C60EF" w:rsidP="003C60EF">
      <w:pPr>
        <w:spacing w:after="0" w:line="260" w:lineRule="exact"/>
        <w:rPr>
          <w:rFonts w:ascii="Consolas" w:hAnsi="Consolas"/>
        </w:rPr>
      </w:pPr>
      <w:r w:rsidRPr="003C60EF">
        <w:rPr>
          <w:rFonts w:ascii="Consolas" w:hAnsi="Consolas"/>
        </w:rPr>
        <w:t xml:space="preserve">    "babel-plugin-react-html-attrs": "^2.0.0",</w:t>
      </w:r>
    </w:p>
    <w:p w:rsidR="003C60EF" w:rsidRPr="003C60EF" w:rsidRDefault="003C60EF" w:rsidP="003C60EF">
      <w:pPr>
        <w:spacing w:after="0" w:line="260" w:lineRule="exact"/>
        <w:rPr>
          <w:rFonts w:ascii="Consolas" w:hAnsi="Consolas"/>
        </w:rPr>
      </w:pPr>
      <w:r w:rsidRPr="003C60EF">
        <w:rPr>
          <w:rFonts w:ascii="Consolas" w:hAnsi="Consolas"/>
        </w:rPr>
        <w:t xml:space="preserve">    "babel-plugin-transform-class-properties": "^6.3.13",</w:t>
      </w:r>
    </w:p>
    <w:p w:rsidR="003C60EF" w:rsidRPr="003C60EF" w:rsidRDefault="003C60EF" w:rsidP="003C60EF">
      <w:pPr>
        <w:spacing w:after="0" w:line="260" w:lineRule="exact"/>
        <w:rPr>
          <w:rFonts w:ascii="Consolas" w:hAnsi="Consolas"/>
        </w:rPr>
      </w:pPr>
      <w:r w:rsidRPr="003C60EF">
        <w:rPr>
          <w:rFonts w:ascii="Consolas" w:hAnsi="Consolas"/>
        </w:rPr>
        <w:t xml:space="preserve">    "babel-plugin-transform-decorators-legacy": "^1.3.4",</w:t>
      </w:r>
    </w:p>
    <w:p w:rsidR="003C60EF" w:rsidRPr="003C60EF" w:rsidRDefault="003C60EF" w:rsidP="003C60EF">
      <w:pPr>
        <w:spacing w:after="0" w:line="260" w:lineRule="exact"/>
        <w:rPr>
          <w:rFonts w:ascii="Consolas" w:hAnsi="Consolas"/>
        </w:rPr>
      </w:pPr>
      <w:r w:rsidRPr="003C60EF">
        <w:rPr>
          <w:rFonts w:ascii="Consolas" w:hAnsi="Consolas"/>
        </w:rPr>
        <w:t xml:space="preserve">    "babel-preset-es2015": "^6.3.13",</w:t>
      </w:r>
    </w:p>
    <w:p w:rsidR="003C60EF" w:rsidRPr="003C60EF" w:rsidRDefault="003C60EF" w:rsidP="003C60EF">
      <w:pPr>
        <w:spacing w:after="0" w:line="260" w:lineRule="exact"/>
        <w:rPr>
          <w:rFonts w:ascii="Consolas" w:hAnsi="Consolas"/>
        </w:rPr>
      </w:pPr>
      <w:r w:rsidRPr="003C60EF">
        <w:rPr>
          <w:rFonts w:ascii="Consolas" w:hAnsi="Consolas"/>
        </w:rPr>
        <w:t xml:space="preserve">    "babel-preset-react": "^6.3.13",</w:t>
      </w:r>
    </w:p>
    <w:p w:rsidR="003C60EF" w:rsidRPr="003C60EF" w:rsidRDefault="003C60EF" w:rsidP="003C60EF">
      <w:pPr>
        <w:spacing w:after="0" w:line="260" w:lineRule="exact"/>
        <w:rPr>
          <w:rFonts w:ascii="Consolas" w:hAnsi="Consolas"/>
        </w:rPr>
      </w:pPr>
      <w:r w:rsidRPr="003C60EF">
        <w:rPr>
          <w:rFonts w:ascii="Consolas" w:hAnsi="Consolas"/>
        </w:rPr>
        <w:t xml:space="preserve">    "babel-preset-stage-0": "^6.3.13",</w:t>
      </w:r>
    </w:p>
    <w:p w:rsidR="003C60EF" w:rsidRPr="003C60EF" w:rsidRDefault="003C60EF" w:rsidP="003C60EF">
      <w:pPr>
        <w:spacing w:after="0" w:line="260" w:lineRule="exact"/>
        <w:rPr>
          <w:rFonts w:ascii="Consolas" w:hAnsi="Consolas"/>
        </w:rPr>
      </w:pPr>
      <w:r w:rsidRPr="003C60EF">
        <w:rPr>
          <w:rFonts w:ascii="Consolas" w:hAnsi="Consolas"/>
        </w:rPr>
        <w:t xml:space="preserve">    "react": "^0.14.6",</w:t>
      </w:r>
    </w:p>
    <w:p w:rsidR="003C60EF" w:rsidRPr="003C60EF" w:rsidRDefault="003C60EF" w:rsidP="003C60EF">
      <w:pPr>
        <w:spacing w:after="0" w:line="260" w:lineRule="exact"/>
        <w:rPr>
          <w:rFonts w:ascii="Consolas" w:hAnsi="Consolas"/>
        </w:rPr>
      </w:pPr>
      <w:r w:rsidRPr="003C60EF">
        <w:rPr>
          <w:rFonts w:ascii="Consolas" w:hAnsi="Consolas"/>
        </w:rPr>
        <w:t xml:space="preserve">    "react-dom": "^0.14.6",</w:t>
      </w:r>
    </w:p>
    <w:p w:rsidR="003C60EF" w:rsidRPr="003C60EF" w:rsidRDefault="003C60EF" w:rsidP="003C60EF">
      <w:pPr>
        <w:spacing w:after="0" w:line="260" w:lineRule="exact"/>
        <w:rPr>
          <w:rFonts w:ascii="Consolas" w:hAnsi="Consolas"/>
        </w:rPr>
      </w:pPr>
      <w:r w:rsidRPr="003C60EF">
        <w:rPr>
          <w:rFonts w:ascii="Consolas" w:hAnsi="Consolas"/>
        </w:rPr>
        <w:t xml:space="preserve">    "redux": "^3.5.2",</w:t>
      </w:r>
      <w:r>
        <w:rPr>
          <w:rFonts w:ascii="Consolas" w:hAnsi="Consolas"/>
        </w:rPr>
        <w:t xml:space="preserve"> // Our Redux</w:t>
      </w:r>
      <w:r w:rsidR="00EF0FBF">
        <w:rPr>
          <w:rFonts w:ascii="Consolas" w:hAnsi="Consolas"/>
        </w:rPr>
        <w:t xml:space="preserve"> stuff</w:t>
      </w:r>
    </w:p>
    <w:p w:rsidR="003C60EF" w:rsidRPr="003C60EF" w:rsidRDefault="003C60EF" w:rsidP="003C60EF">
      <w:pPr>
        <w:spacing w:after="0" w:line="260" w:lineRule="exact"/>
        <w:rPr>
          <w:rFonts w:ascii="Consolas" w:hAnsi="Consolas"/>
        </w:rPr>
      </w:pPr>
      <w:r w:rsidRPr="003C60EF">
        <w:rPr>
          <w:rFonts w:ascii="Consolas" w:hAnsi="Consolas"/>
        </w:rPr>
        <w:t xml:space="preserve">    "redux-logger": "^2.6.1",</w:t>
      </w:r>
    </w:p>
    <w:p w:rsidR="003C60EF" w:rsidRPr="003C60EF" w:rsidRDefault="003C60EF" w:rsidP="003C60EF">
      <w:pPr>
        <w:spacing w:after="0" w:line="260" w:lineRule="exact"/>
        <w:rPr>
          <w:rFonts w:ascii="Consolas" w:hAnsi="Consolas"/>
        </w:rPr>
      </w:pPr>
      <w:r w:rsidRPr="003C60EF">
        <w:rPr>
          <w:rFonts w:ascii="Consolas" w:hAnsi="Consolas"/>
        </w:rPr>
        <w:t xml:space="preserve">    "redux-promise-middleware": "^3.2.0",</w:t>
      </w:r>
    </w:p>
    <w:p w:rsidR="003C60EF" w:rsidRPr="003C60EF" w:rsidRDefault="003C60EF" w:rsidP="003C60EF">
      <w:pPr>
        <w:spacing w:after="0" w:line="260" w:lineRule="exact"/>
        <w:rPr>
          <w:rFonts w:ascii="Consolas" w:hAnsi="Consolas"/>
        </w:rPr>
      </w:pPr>
      <w:r w:rsidRPr="003C60EF">
        <w:rPr>
          <w:rFonts w:ascii="Consolas" w:hAnsi="Consolas"/>
        </w:rPr>
        <w:t xml:space="preserve">    "redux-thunk": "^2.1.0",</w:t>
      </w:r>
    </w:p>
    <w:p w:rsidR="003C60EF" w:rsidRPr="003C60EF" w:rsidRDefault="003C60EF" w:rsidP="003C60EF">
      <w:pPr>
        <w:spacing w:after="0" w:line="260" w:lineRule="exact"/>
        <w:rPr>
          <w:rFonts w:ascii="Consolas" w:hAnsi="Consolas"/>
        </w:rPr>
      </w:pPr>
      <w:r w:rsidRPr="003C60EF">
        <w:rPr>
          <w:rFonts w:ascii="Consolas" w:hAnsi="Consolas"/>
        </w:rPr>
        <w:t xml:space="preserve">    "webpack": "^1.12.9",</w:t>
      </w:r>
    </w:p>
    <w:p w:rsidR="003C60EF" w:rsidRPr="003C60EF" w:rsidRDefault="003C60EF" w:rsidP="003C60EF">
      <w:pPr>
        <w:spacing w:after="0" w:line="260" w:lineRule="exact"/>
        <w:rPr>
          <w:rFonts w:ascii="Consolas" w:hAnsi="Consolas"/>
        </w:rPr>
      </w:pPr>
      <w:r w:rsidRPr="003C60EF">
        <w:rPr>
          <w:rFonts w:ascii="Consolas" w:hAnsi="Consolas"/>
        </w:rPr>
        <w:t xml:space="preserve">    "webpack-dev-server": "^1.14.1"</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"devDependencies": {},</w:t>
      </w:r>
    </w:p>
    <w:p w:rsidR="003C60EF" w:rsidRPr="003C60EF" w:rsidRDefault="003C60EF" w:rsidP="003C60EF">
      <w:pPr>
        <w:spacing w:after="0" w:line="260" w:lineRule="exact"/>
        <w:rPr>
          <w:rFonts w:ascii="Consolas" w:hAnsi="Consolas"/>
        </w:rPr>
      </w:pPr>
      <w:r w:rsidRPr="003C60EF">
        <w:rPr>
          <w:rFonts w:ascii="Consolas" w:hAnsi="Consolas"/>
        </w:rPr>
        <w:t xml:space="preserve">  "scripts": {</w:t>
      </w:r>
    </w:p>
    <w:p w:rsidR="003C60EF" w:rsidRPr="003C60EF" w:rsidRDefault="003C60EF" w:rsidP="003C60EF">
      <w:pPr>
        <w:spacing w:after="0" w:line="260" w:lineRule="exact"/>
        <w:rPr>
          <w:rFonts w:ascii="Consolas" w:hAnsi="Consolas"/>
        </w:rPr>
      </w:pPr>
      <w:r w:rsidRPr="003C60EF">
        <w:rPr>
          <w:rFonts w:ascii="Consolas" w:hAnsi="Consolas"/>
        </w:rPr>
        <w:t xml:space="preserve">    "dev": "./node_modules/.bin/webpack-dev-server --content-base src --inline --hot",</w:t>
      </w:r>
    </w:p>
    <w:p w:rsidR="003C60EF" w:rsidRPr="003C60EF" w:rsidRDefault="003C60EF" w:rsidP="003C60EF">
      <w:pPr>
        <w:spacing w:after="0" w:line="260" w:lineRule="exact"/>
        <w:rPr>
          <w:rFonts w:ascii="Consolas" w:hAnsi="Consolas"/>
        </w:rPr>
      </w:pPr>
      <w:r w:rsidRPr="003C60EF">
        <w:rPr>
          <w:rFonts w:ascii="Consolas" w:hAnsi="Consolas"/>
        </w:rPr>
        <w:t xml:space="preserve">    "test": "echo \"Error: no test specified\" &amp;&amp; exit 1"</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"author": "",</w:t>
      </w:r>
    </w:p>
    <w:p w:rsidR="003C60EF" w:rsidRPr="003C60EF" w:rsidRDefault="003C60EF" w:rsidP="003C60EF">
      <w:pPr>
        <w:spacing w:after="0" w:line="260" w:lineRule="exact"/>
        <w:rPr>
          <w:rFonts w:ascii="Consolas" w:hAnsi="Consolas"/>
        </w:rPr>
      </w:pPr>
      <w:r w:rsidRPr="003C60EF">
        <w:rPr>
          <w:rFonts w:ascii="Consolas" w:hAnsi="Consolas"/>
        </w:rPr>
        <w:t xml:space="preserve">  "license": "ISC"</w:t>
      </w:r>
    </w:p>
    <w:p w:rsidR="003C60EF" w:rsidRDefault="003C60EF" w:rsidP="003C60EF">
      <w:pPr>
        <w:spacing w:after="0" w:line="260" w:lineRule="exact"/>
        <w:rPr>
          <w:rFonts w:ascii="Consolas" w:hAnsi="Consolas"/>
        </w:rPr>
      </w:pPr>
      <w:r w:rsidRPr="003C60EF">
        <w:rPr>
          <w:rFonts w:ascii="Consolas" w:hAnsi="Consolas"/>
        </w:rPr>
        <w:t>}</w:t>
      </w:r>
    </w:p>
    <w:p w:rsidR="003C60EF" w:rsidRDefault="003C60EF" w:rsidP="003C60EF">
      <w:pPr>
        <w:spacing w:after="0" w:line="260" w:lineRule="exact"/>
        <w:rPr>
          <w:rFonts w:ascii="Consolas" w:hAnsi="Consolas"/>
        </w:rPr>
      </w:pPr>
    </w:p>
    <w:p w:rsidR="003C60EF" w:rsidRPr="003C60EF" w:rsidRDefault="003C60EF" w:rsidP="003C60EF">
      <w:pPr>
        <w:spacing w:after="0" w:line="260" w:lineRule="exact"/>
        <w:rPr>
          <w:rFonts w:ascii="Consolas" w:hAnsi="Consolas"/>
        </w:rPr>
      </w:pPr>
      <w:r w:rsidRPr="003C60EF">
        <w:rPr>
          <w:rFonts w:ascii="Consolas" w:hAnsi="Consolas"/>
        </w:rPr>
        <w:t>/* ./webpack.config.js */</w:t>
      </w:r>
    </w:p>
    <w:p w:rsidR="003C60EF" w:rsidRPr="003C60EF" w:rsidRDefault="003C60EF" w:rsidP="003C60EF">
      <w:pPr>
        <w:spacing w:after="0" w:line="260" w:lineRule="exact"/>
        <w:rPr>
          <w:rFonts w:ascii="Consolas" w:hAnsi="Consolas"/>
        </w:rPr>
      </w:pPr>
      <w:r w:rsidRPr="003C60EF">
        <w:rPr>
          <w:rFonts w:ascii="Consolas" w:hAnsi="Consolas"/>
        </w:rPr>
        <w:t>var debug = process.env.NODE_ENV !== "production";</w:t>
      </w:r>
    </w:p>
    <w:p w:rsidR="003C60EF" w:rsidRPr="003C60EF" w:rsidRDefault="003C60EF" w:rsidP="003C60EF">
      <w:pPr>
        <w:spacing w:after="0" w:line="260" w:lineRule="exact"/>
        <w:rPr>
          <w:rFonts w:ascii="Consolas" w:hAnsi="Consolas"/>
        </w:rPr>
      </w:pPr>
      <w:r w:rsidRPr="003C60EF">
        <w:rPr>
          <w:rFonts w:ascii="Consolas" w:hAnsi="Consolas"/>
        </w:rPr>
        <w:lastRenderedPageBreak/>
        <w:t>var webpack = require('webpack');</w:t>
      </w:r>
    </w:p>
    <w:p w:rsidR="003C60EF" w:rsidRPr="003C60EF" w:rsidRDefault="003C60EF" w:rsidP="003C60EF">
      <w:pPr>
        <w:spacing w:after="0" w:line="260" w:lineRule="exact"/>
        <w:rPr>
          <w:rFonts w:ascii="Consolas" w:hAnsi="Consolas"/>
        </w:rPr>
      </w:pPr>
      <w:r w:rsidRPr="003C60EF">
        <w:rPr>
          <w:rFonts w:ascii="Consolas" w:hAnsi="Consolas"/>
        </w:rPr>
        <w:t>var path = require('path');</w:t>
      </w:r>
    </w:p>
    <w:p w:rsidR="003C60EF" w:rsidRPr="003C60EF" w:rsidRDefault="003C60EF" w:rsidP="003C60EF">
      <w:pPr>
        <w:spacing w:after="0" w:line="260" w:lineRule="exact"/>
        <w:rPr>
          <w:rFonts w:ascii="Consolas" w:hAnsi="Consolas"/>
        </w:rPr>
      </w:pPr>
    </w:p>
    <w:p w:rsidR="003C60EF" w:rsidRPr="003C60EF" w:rsidRDefault="003C60EF" w:rsidP="003C60EF">
      <w:pPr>
        <w:spacing w:after="0" w:line="260" w:lineRule="exact"/>
        <w:rPr>
          <w:rFonts w:ascii="Consolas" w:hAnsi="Consolas"/>
        </w:rPr>
      </w:pPr>
      <w:r w:rsidRPr="003C60EF">
        <w:rPr>
          <w:rFonts w:ascii="Consolas" w:hAnsi="Consolas"/>
        </w:rPr>
        <w:t>module.exports = {</w:t>
      </w:r>
    </w:p>
    <w:p w:rsidR="003C60EF" w:rsidRPr="003C60EF" w:rsidRDefault="003C60EF" w:rsidP="003C60EF">
      <w:pPr>
        <w:spacing w:after="0" w:line="260" w:lineRule="exact"/>
        <w:rPr>
          <w:rFonts w:ascii="Consolas" w:hAnsi="Consolas"/>
        </w:rPr>
      </w:pPr>
      <w:r w:rsidRPr="003C60EF">
        <w:rPr>
          <w:rFonts w:ascii="Consolas" w:hAnsi="Consolas"/>
        </w:rPr>
        <w:t xml:space="preserve">  context: path.join(__dirname, "src"),</w:t>
      </w:r>
    </w:p>
    <w:p w:rsidR="003C60EF" w:rsidRPr="003C60EF" w:rsidRDefault="003C60EF" w:rsidP="003C60EF">
      <w:pPr>
        <w:spacing w:after="0" w:line="260" w:lineRule="exact"/>
        <w:rPr>
          <w:rFonts w:ascii="Consolas" w:hAnsi="Consolas"/>
        </w:rPr>
      </w:pPr>
      <w:r w:rsidRPr="003C60EF">
        <w:rPr>
          <w:rFonts w:ascii="Consolas" w:hAnsi="Consolas"/>
        </w:rPr>
        <w:t xml:space="preserve">  devtool: debug ? "inline-sourcemap" : null,</w:t>
      </w:r>
    </w:p>
    <w:p w:rsidR="003C60EF" w:rsidRPr="003C60EF" w:rsidRDefault="003C60EF" w:rsidP="003C60EF">
      <w:pPr>
        <w:spacing w:after="0" w:line="260" w:lineRule="exact"/>
        <w:rPr>
          <w:rFonts w:ascii="Consolas" w:hAnsi="Consolas"/>
        </w:rPr>
      </w:pPr>
      <w:r w:rsidRPr="003C60EF">
        <w:rPr>
          <w:rFonts w:ascii="Consolas" w:hAnsi="Consolas"/>
        </w:rPr>
        <w:t xml:space="preserve">  entry: "./js/client.js",</w:t>
      </w:r>
    </w:p>
    <w:p w:rsidR="003C60EF" w:rsidRPr="003C60EF" w:rsidRDefault="003C60EF" w:rsidP="003C60EF">
      <w:pPr>
        <w:spacing w:after="0" w:line="260" w:lineRule="exact"/>
        <w:rPr>
          <w:rFonts w:ascii="Consolas" w:hAnsi="Consolas"/>
        </w:rPr>
      </w:pPr>
      <w:r w:rsidRPr="003C60EF">
        <w:rPr>
          <w:rFonts w:ascii="Consolas" w:hAnsi="Consolas"/>
        </w:rPr>
        <w:t xml:space="preserve">  module: {</w:t>
      </w:r>
    </w:p>
    <w:p w:rsidR="003C60EF" w:rsidRPr="003C60EF" w:rsidRDefault="003C60EF" w:rsidP="003C60EF">
      <w:pPr>
        <w:spacing w:after="0" w:line="260" w:lineRule="exact"/>
        <w:rPr>
          <w:rFonts w:ascii="Consolas" w:hAnsi="Consolas"/>
        </w:rPr>
      </w:pPr>
      <w:r w:rsidRPr="003C60EF">
        <w:rPr>
          <w:rFonts w:ascii="Consolas" w:hAnsi="Consolas"/>
        </w:rPr>
        <w:t xml:space="preserve">    loaders: [</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test: /\.jsx?$/,</w:t>
      </w:r>
    </w:p>
    <w:p w:rsidR="003C60EF" w:rsidRPr="003C60EF" w:rsidRDefault="003C60EF" w:rsidP="003C60EF">
      <w:pPr>
        <w:spacing w:after="0" w:line="260" w:lineRule="exact"/>
        <w:rPr>
          <w:rFonts w:ascii="Consolas" w:hAnsi="Consolas"/>
        </w:rPr>
      </w:pPr>
      <w:r w:rsidRPr="003C60EF">
        <w:rPr>
          <w:rFonts w:ascii="Consolas" w:hAnsi="Consolas"/>
        </w:rPr>
        <w:t xml:space="preserve">        exclude: /(node_modules|bower_components)/,</w:t>
      </w:r>
    </w:p>
    <w:p w:rsidR="003C60EF" w:rsidRPr="003C60EF" w:rsidRDefault="003C60EF" w:rsidP="003C60EF">
      <w:pPr>
        <w:spacing w:after="0" w:line="260" w:lineRule="exact"/>
        <w:rPr>
          <w:rFonts w:ascii="Consolas" w:hAnsi="Consolas"/>
        </w:rPr>
      </w:pPr>
      <w:r w:rsidRPr="003C60EF">
        <w:rPr>
          <w:rFonts w:ascii="Consolas" w:hAnsi="Consolas"/>
        </w:rPr>
        <w:t xml:space="preserve">        loader: 'babel-loader',</w:t>
      </w:r>
    </w:p>
    <w:p w:rsidR="003C60EF" w:rsidRPr="003C60EF" w:rsidRDefault="003C60EF" w:rsidP="003C60EF">
      <w:pPr>
        <w:spacing w:after="0" w:line="260" w:lineRule="exact"/>
        <w:rPr>
          <w:rFonts w:ascii="Consolas" w:hAnsi="Consolas"/>
        </w:rPr>
      </w:pPr>
      <w:r w:rsidRPr="003C60EF">
        <w:rPr>
          <w:rFonts w:ascii="Consolas" w:hAnsi="Consolas"/>
        </w:rPr>
        <w:t xml:space="preserve">        query: {</w:t>
      </w:r>
    </w:p>
    <w:p w:rsidR="003C60EF" w:rsidRPr="003C60EF" w:rsidRDefault="003C60EF" w:rsidP="003C60EF">
      <w:pPr>
        <w:spacing w:after="0" w:line="260" w:lineRule="exact"/>
        <w:rPr>
          <w:rFonts w:ascii="Consolas" w:hAnsi="Consolas"/>
        </w:rPr>
      </w:pPr>
      <w:r w:rsidRPr="003C60EF">
        <w:rPr>
          <w:rFonts w:ascii="Consolas" w:hAnsi="Consolas"/>
        </w:rPr>
        <w:t xml:space="preserve">          presets: ['react', 'es2015', 'stage-0'],</w:t>
      </w:r>
    </w:p>
    <w:p w:rsidR="003C60EF" w:rsidRDefault="003C60EF" w:rsidP="003C60EF">
      <w:pPr>
        <w:spacing w:after="0" w:line="260" w:lineRule="exact"/>
        <w:rPr>
          <w:rFonts w:ascii="Consolas" w:hAnsi="Consolas"/>
        </w:rPr>
      </w:pPr>
      <w:r w:rsidRPr="003C60EF">
        <w:rPr>
          <w:rFonts w:ascii="Consolas" w:hAnsi="Consolas"/>
        </w:rPr>
        <w:t xml:space="preserve">          plugins: ['react-html-attrs', 'transform-class-properties',</w:t>
      </w:r>
    </w:p>
    <w:p w:rsidR="003C60EF" w:rsidRPr="003C60EF" w:rsidRDefault="003C60EF" w:rsidP="003C60EF">
      <w:pPr>
        <w:spacing w:after="0" w:line="260" w:lineRule="exact"/>
        <w:rPr>
          <w:rFonts w:ascii="Consolas" w:hAnsi="Consolas"/>
        </w:rPr>
      </w:pPr>
      <w:r>
        <w:rPr>
          <w:rFonts w:ascii="Consolas" w:hAnsi="Consolas"/>
        </w:rPr>
        <w:t xml:space="preserve">          </w:t>
      </w:r>
      <w:r w:rsidRPr="003C60EF">
        <w:rPr>
          <w:rFonts w:ascii="Consolas" w:hAnsi="Consolas"/>
        </w:rPr>
        <w:t>'transform-decorators-legacy'],</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output: {</w:t>
      </w:r>
    </w:p>
    <w:p w:rsidR="003C60EF" w:rsidRPr="003C60EF" w:rsidRDefault="003C60EF" w:rsidP="003C60EF">
      <w:pPr>
        <w:spacing w:after="0" w:line="260" w:lineRule="exact"/>
        <w:rPr>
          <w:rFonts w:ascii="Consolas" w:hAnsi="Consolas"/>
        </w:rPr>
      </w:pPr>
      <w:r w:rsidRPr="003C60EF">
        <w:rPr>
          <w:rFonts w:ascii="Consolas" w:hAnsi="Consolas"/>
        </w:rPr>
        <w:t xml:space="preserve">    path: __dirname + "/src/",</w:t>
      </w:r>
    </w:p>
    <w:p w:rsidR="003C60EF" w:rsidRPr="003C60EF" w:rsidRDefault="003C60EF" w:rsidP="003C60EF">
      <w:pPr>
        <w:spacing w:after="0" w:line="260" w:lineRule="exact"/>
        <w:rPr>
          <w:rFonts w:ascii="Consolas" w:hAnsi="Consolas"/>
        </w:rPr>
      </w:pPr>
      <w:r w:rsidRPr="003C60EF">
        <w:rPr>
          <w:rFonts w:ascii="Consolas" w:hAnsi="Consolas"/>
        </w:rPr>
        <w:t xml:space="preserve">    filename: "client.min.js"</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Pr="003C60EF" w:rsidRDefault="003C60EF" w:rsidP="003C60EF">
      <w:pPr>
        <w:spacing w:after="0" w:line="260" w:lineRule="exact"/>
        <w:rPr>
          <w:rFonts w:ascii="Consolas" w:hAnsi="Consolas"/>
        </w:rPr>
      </w:pPr>
      <w:r w:rsidRPr="003C60EF">
        <w:rPr>
          <w:rFonts w:ascii="Consolas" w:hAnsi="Consolas"/>
        </w:rPr>
        <w:t xml:space="preserve">  plugins: debug ? [] : [</w:t>
      </w:r>
    </w:p>
    <w:p w:rsidR="003C60EF" w:rsidRPr="003C60EF" w:rsidRDefault="003C60EF" w:rsidP="003C60EF">
      <w:pPr>
        <w:spacing w:after="0" w:line="260" w:lineRule="exact"/>
        <w:rPr>
          <w:rFonts w:ascii="Consolas" w:hAnsi="Consolas"/>
        </w:rPr>
      </w:pPr>
      <w:r w:rsidRPr="003C60EF">
        <w:rPr>
          <w:rFonts w:ascii="Consolas" w:hAnsi="Consolas"/>
        </w:rPr>
        <w:t xml:space="preserve">    new webpack.optimize.DedupePlugin(),</w:t>
      </w:r>
    </w:p>
    <w:p w:rsidR="003C60EF" w:rsidRPr="003C60EF" w:rsidRDefault="003C60EF" w:rsidP="003C60EF">
      <w:pPr>
        <w:spacing w:after="0" w:line="260" w:lineRule="exact"/>
        <w:rPr>
          <w:rFonts w:ascii="Consolas" w:hAnsi="Consolas"/>
        </w:rPr>
      </w:pPr>
      <w:r w:rsidRPr="003C60EF">
        <w:rPr>
          <w:rFonts w:ascii="Consolas" w:hAnsi="Consolas"/>
        </w:rPr>
        <w:t xml:space="preserve">    new webpack.optimize.OccurenceOrderPlugin(),</w:t>
      </w:r>
    </w:p>
    <w:p w:rsidR="003C60EF" w:rsidRPr="003C60EF" w:rsidRDefault="003C60EF" w:rsidP="003C60EF">
      <w:pPr>
        <w:spacing w:after="0" w:line="260" w:lineRule="exact"/>
        <w:rPr>
          <w:rFonts w:ascii="Consolas" w:hAnsi="Consolas"/>
        </w:rPr>
      </w:pPr>
      <w:r w:rsidRPr="003C60EF">
        <w:rPr>
          <w:rFonts w:ascii="Consolas" w:hAnsi="Consolas"/>
        </w:rPr>
        <w:t xml:space="preserve">    new webpack.optimize.UglifyJsPlugin({ mangle: false, sourcemap: false }),</w:t>
      </w:r>
    </w:p>
    <w:p w:rsidR="003C60EF" w:rsidRPr="003C60EF" w:rsidRDefault="003C60EF" w:rsidP="003C60EF">
      <w:pPr>
        <w:spacing w:after="0" w:line="260" w:lineRule="exact"/>
        <w:rPr>
          <w:rFonts w:ascii="Consolas" w:hAnsi="Consolas"/>
        </w:rPr>
      </w:pPr>
      <w:r w:rsidRPr="003C60EF">
        <w:rPr>
          <w:rFonts w:ascii="Consolas" w:hAnsi="Consolas"/>
        </w:rPr>
        <w:t xml:space="preserve">  ],</w:t>
      </w:r>
    </w:p>
    <w:p w:rsidR="003C60EF" w:rsidRDefault="003C60EF" w:rsidP="003C60EF">
      <w:pPr>
        <w:spacing w:after="0" w:line="260" w:lineRule="exact"/>
        <w:rPr>
          <w:rFonts w:ascii="Consolas" w:hAnsi="Consolas"/>
        </w:rPr>
      </w:pPr>
      <w:r w:rsidRPr="003C60EF">
        <w:rPr>
          <w:rFonts w:ascii="Consolas" w:hAnsi="Consolas"/>
        </w:rPr>
        <w:t>};</w:t>
      </w:r>
    </w:p>
    <w:p w:rsidR="003C60EF" w:rsidRDefault="003C60EF" w:rsidP="003C60EF">
      <w:pPr>
        <w:spacing w:after="0" w:line="260" w:lineRule="exact"/>
        <w:rPr>
          <w:rFonts w:ascii="Consolas" w:hAnsi="Consolas"/>
        </w:rPr>
      </w:pPr>
    </w:p>
    <w:p w:rsidR="003C60EF" w:rsidRPr="003C60EF" w:rsidRDefault="003C60EF" w:rsidP="003C60EF">
      <w:pPr>
        <w:spacing w:after="0" w:line="260" w:lineRule="exact"/>
        <w:rPr>
          <w:rFonts w:ascii="Consolas" w:hAnsi="Consolas"/>
        </w:rPr>
      </w:pPr>
      <w:r w:rsidRPr="003C60EF">
        <w:rPr>
          <w:rFonts w:ascii="Consolas" w:hAnsi="Consolas"/>
        </w:rPr>
        <w:t>&lt;!-- ./src/index.html --&gt;</w:t>
      </w:r>
    </w:p>
    <w:p w:rsidR="003C60EF" w:rsidRPr="003C60EF" w:rsidRDefault="003C60EF" w:rsidP="003C60EF">
      <w:pPr>
        <w:spacing w:after="0" w:line="260" w:lineRule="exact"/>
        <w:rPr>
          <w:rFonts w:ascii="Consolas" w:hAnsi="Consolas"/>
        </w:rPr>
      </w:pPr>
      <w:r w:rsidRPr="003C60EF">
        <w:rPr>
          <w:rFonts w:ascii="Consolas" w:hAnsi="Consolas"/>
        </w:rPr>
        <w:t>&lt;!DOCTYPE html&gt;</w:t>
      </w:r>
    </w:p>
    <w:p w:rsidR="003C60EF" w:rsidRPr="003C60EF" w:rsidRDefault="003C60EF" w:rsidP="003C60EF">
      <w:pPr>
        <w:spacing w:after="0" w:line="260" w:lineRule="exact"/>
        <w:rPr>
          <w:rFonts w:ascii="Consolas" w:hAnsi="Consolas"/>
        </w:rPr>
      </w:pPr>
      <w:r w:rsidRPr="003C60EF">
        <w:rPr>
          <w:rFonts w:ascii="Consolas" w:hAnsi="Consolas"/>
        </w:rPr>
        <w:t>&lt;html&gt;</w:t>
      </w:r>
    </w:p>
    <w:p w:rsidR="003C60EF" w:rsidRPr="003C60EF" w:rsidRDefault="003C60EF" w:rsidP="003C60EF">
      <w:pPr>
        <w:spacing w:after="0" w:line="260" w:lineRule="exact"/>
        <w:rPr>
          <w:rFonts w:ascii="Consolas" w:hAnsi="Consolas"/>
        </w:rPr>
      </w:pPr>
      <w:r w:rsidRPr="003C60EF">
        <w:rPr>
          <w:rFonts w:ascii="Consolas" w:hAnsi="Consolas"/>
        </w:rPr>
        <w:t xml:space="preserve">  &lt;head&gt;</w:t>
      </w:r>
    </w:p>
    <w:p w:rsidR="003C60EF" w:rsidRPr="003C60EF" w:rsidRDefault="003C60EF" w:rsidP="003C60EF">
      <w:pPr>
        <w:spacing w:after="0" w:line="260" w:lineRule="exact"/>
        <w:rPr>
          <w:rFonts w:ascii="Consolas" w:hAnsi="Consolas"/>
        </w:rPr>
      </w:pPr>
      <w:r w:rsidRPr="003C60EF">
        <w:rPr>
          <w:rFonts w:ascii="Consolas" w:hAnsi="Consolas"/>
        </w:rPr>
        <w:t xml:space="preserve">    &lt;meta charset="utf-8"&gt;</w:t>
      </w:r>
    </w:p>
    <w:p w:rsidR="003C60EF" w:rsidRPr="003C60EF" w:rsidRDefault="003C60EF" w:rsidP="003C60EF">
      <w:pPr>
        <w:spacing w:after="0" w:line="260" w:lineRule="exact"/>
        <w:rPr>
          <w:rFonts w:ascii="Consolas" w:hAnsi="Consolas"/>
        </w:rPr>
      </w:pPr>
      <w:r w:rsidRPr="003C60EF">
        <w:rPr>
          <w:rFonts w:ascii="Consolas" w:hAnsi="Consolas"/>
        </w:rPr>
        <w:t xml:space="preserve">    &lt;title&gt;React Tutorials&lt;/title&gt;</w:t>
      </w:r>
    </w:p>
    <w:p w:rsidR="003C60EF" w:rsidRPr="003C60EF" w:rsidRDefault="003C60EF" w:rsidP="003C60EF">
      <w:pPr>
        <w:spacing w:after="0" w:line="260" w:lineRule="exact"/>
        <w:rPr>
          <w:rFonts w:ascii="Consolas" w:hAnsi="Consolas"/>
        </w:rPr>
      </w:pPr>
      <w:r w:rsidRPr="003C60EF">
        <w:rPr>
          <w:rFonts w:ascii="Consolas" w:hAnsi="Consolas"/>
        </w:rPr>
        <w:t xml:space="preserve">    &lt;!-- change this up! http://www.bootstrapcdn.com/bootswatch/ --&gt;</w:t>
      </w:r>
    </w:p>
    <w:p w:rsidR="003C60EF" w:rsidRPr="003C60EF" w:rsidRDefault="003C60EF" w:rsidP="003C60EF">
      <w:pPr>
        <w:spacing w:after="0" w:line="260" w:lineRule="exact"/>
        <w:rPr>
          <w:rFonts w:ascii="Consolas" w:hAnsi="Consolas"/>
        </w:rPr>
      </w:pPr>
      <w:r w:rsidRPr="003C60EF">
        <w:rPr>
          <w:rFonts w:ascii="Consolas" w:hAnsi="Consolas"/>
        </w:rPr>
        <w:t xml:space="preserve">    &lt;link href="https://maxcdn.bootstrapcdn.com/bootswatch/3.3.6/cosmo/bootstrap.min.css" type="text/css" rel="stylesheet"/&gt;</w:t>
      </w:r>
    </w:p>
    <w:p w:rsidR="003C60EF" w:rsidRPr="003C60EF" w:rsidRDefault="003C60EF" w:rsidP="003C60EF">
      <w:pPr>
        <w:spacing w:after="0" w:line="260" w:lineRule="exact"/>
        <w:rPr>
          <w:rFonts w:ascii="Consolas" w:hAnsi="Consolas"/>
        </w:rPr>
      </w:pPr>
      <w:r w:rsidRPr="003C60EF">
        <w:rPr>
          <w:rFonts w:ascii="Consolas" w:hAnsi="Consolas"/>
        </w:rPr>
        <w:t xml:space="preserve">  &lt;/head&gt;</w:t>
      </w:r>
    </w:p>
    <w:p w:rsidR="003C60EF" w:rsidRPr="003C60EF" w:rsidRDefault="003C60EF" w:rsidP="003C60EF">
      <w:pPr>
        <w:spacing w:after="0" w:line="260" w:lineRule="exact"/>
        <w:rPr>
          <w:rFonts w:ascii="Consolas" w:hAnsi="Consolas"/>
        </w:rPr>
      </w:pPr>
    </w:p>
    <w:p w:rsidR="003C60EF" w:rsidRPr="003C60EF" w:rsidRDefault="003C60EF" w:rsidP="003C60EF">
      <w:pPr>
        <w:spacing w:after="0" w:line="260" w:lineRule="exact"/>
        <w:rPr>
          <w:rFonts w:ascii="Consolas" w:hAnsi="Consolas"/>
        </w:rPr>
      </w:pPr>
      <w:r w:rsidRPr="003C60EF">
        <w:rPr>
          <w:rFonts w:ascii="Consolas" w:hAnsi="Consolas"/>
        </w:rPr>
        <w:t xml:space="preserve">  &lt;body&gt;</w:t>
      </w:r>
    </w:p>
    <w:p w:rsidR="003C60EF" w:rsidRPr="003C60EF" w:rsidRDefault="003C60EF" w:rsidP="003C60EF">
      <w:pPr>
        <w:spacing w:after="0" w:line="260" w:lineRule="exact"/>
        <w:rPr>
          <w:rFonts w:ascii="Consolas" w:hAnsi="Consolas"/>
        </w:rPr>
      </w:pPr>
      <w:r w:rsidRPr="003C60EF">
        <w:rPr>
          <w:rFonts w:ascii="Consolas" w:hAnsi="Consolas"/>
        </w:rPr>
        <w:t xml:space="preserve">    &lt;div id="app"&gt;&lt;/div&gt;</w:t>
      </w:r>
    </w:p>
    <w:p w:rsidR="003C60EF" w:rsidRPr="003C60EF" w:rsidRDefault="003C60EF" w:rsidP="003C60EF">
      <w:pPr>
        <w:spacing w:after="0" w:line="260" w:lineRule="exact"/>
        <w:rPr>
          <w:rFonts w:ascii="Consolas" w:hAnsi="Consolas"/>
        </w:rPr>
      </w:pPr>
      <w:r w:rsidRPr="003C60EF">
        <w:rPr>
          <w:rFonts w:ascii="Consolas" w:hAnsi="Consolas"/>
        </w:rPr>
        <w:t xml:space="preserve">    &lt;script src="client.min.js"&gt;&lt;/script&gt;</w:t>
      </w:r>
    </w:p>
    <w:p w:rsidR="003C60EF" w:rsidRPr="003C60EF" w:rsidRDefault="003C60EF" w:rsidP="003C60EF">
      <w:pPr>
        <w:spacing w:after="0" w:line="260" w:lineRule="exact"/>
        <w:rPr>
          <w:rFonts w:ascii="Consolas" w:hAnsi="Consolas"/>
        </w:rPr>
      </w:pPr>
      <w:r w:rsidRPr="003C60EF">
        <w:rPr>
          <w:rFonts w:ascii="Consolas" w:hAnsi="Consolas"/>
        </w:rPr>
        <w:t xml:space="preserve">  &lt;/body&gt;</w:t>
      </w:r>
    </w:p>
    <w:p w:rsidR="003C60EF" w:rsidRDefault="003C60EF" w:rsidP="003C60EF">
      <w:pPr>
        <w:spacing w:after="0" w:line="260" w:lineRule="exact"/>
        <w:rPr>
          <w:rFonts w:ascii="Consolas" w:hAnsi="Consolas"/>
        </w:rPr>
      </w:pPr>
      <w:r w:rsidRPr="003C60EF">
        <w:rPr>
          <w:rFonts w:ascii="Consolas" w:hAnsi="Consolas"/>
        </w:rPr>
        <w:t>&lt;/html&gt;</w:t>
      </w:r>
    </w:p>
    <w:p w:rsidR="002911FA" w:rsidRDefault="002911FA" w:rsidP="003C60EF">
      <w:pPr>
        <w:spacing w:after="0" w:line="260" w:lineRule="exact"/>
        <w:rPr>
          <w:rFonts w:ascii="Consolas" w:hAnsi="Consolas"/>
        </w:rPr>
      </w:pPr>
    </w:p>
    <w:p w:rsidR="002911FA" w:rsidRPr="002911FA" w:rsidRDefault="002911FA" w:rsidP="002911FA">
      <w:pPr>
        <w:spacing w:after="0" w:line="260" w:lineRule="exact"/>
        <w:rPr>
          <w:rFonts w:ascii="Consolas" w:hAnsi="Consolas"/>
        </w:rPr>
      </w:pPr>
      <w:r w:rsidRPr="002911FA">
        <w:rPr>
          <w:rFonts w:ascii="Consolas" w:hAnsi="Consolas"/>
        </w:rPr>
        <w:t>/* ./src/js/client.js */</w:t>
      </w:r>
    </w:p>
    <w:p w:rsidR="002911FA" w:rsidRPr="002911FA" w:rsidRDefault="002911FA" w:rsidP="002911FA">
      <w:pPr>
        <w:spacing w:after="0" w:line="260" w:lineRule="exact"/>
        <w:rPr>
          <w:rFonts w:ascii="Consolas" w:hAnsi="Consolas"/>
        </w:rPr>
      </w:pPr>
      <w:r w:rsidRPr="002911FA">
        <w:rPr>
          <w:rFonts w:ascii="Consolas" w:hAnsi="Consolas"/>
        </w:rPr>
        <w:t>import { createStore } from "redux";</w:t>
      </w:r>
    </w:p>
    <w:p w:rsidR="002911FA" w:rsidRPr="002911FA" w:rsidRDefault="002911FA" w:rsidP="002911FA">
      <w:pPr>
        <w:spacing w:after="0" w:line="260" w:lineRule="exact"/>
        <w:rPr>
          <w:rFonts w:ascii="Consolas" w:hAnsi="Consolas"/>
        </w:rPr>
      </w:pPr>
    </w:p>
    <w:p w:rsidR="002911FA" w:rsidRPr="002911FA" w:rsidRDefault="002911FA" w:rsidP="002911FA">
      <w:pPr>
        <w:spacing w:after="0" w:line="260" w:lineRule="exact"/>
        <w:rPr>
          <w:rFonts w:ascii="Consolas" w:hAnsi="Consolas"/>
        </w:rPr>
      </w:pPr>
      <w:r w:rsidRPr="002911FA">
        <w:rPr>
          <w:rFonts w:ascii="Consolas" w:hAnsi="Consolas"/>
        </w:rPr>
        <w:t>const reducer = function(state, action) {</w:t>
      </w:r>
    </w:p>
    <w:p w:rsidR="002911FA" w:rsidRPr="002911FA" w:rsidRDefault="002911FA" w:rsidP="002911FA">
      <w:pPr>
        <w:spacing w:after="0" w:line="260" w:lineRule="exact"/>
        <w:rPr>
          <w:rFonts w:ascii="Consolas" w:hAnsi="Consolas"/>
        </w:rPr>
      </w:pPr>
      <w:r w:rsidRPr="002911FA">
        <w:rPr>
          <w:rFonts w:ascii="Consolas" w:hAnsi="Consolas"/>
        </w:rPr>
        <w:t xml:space="preserve">  if (action.type === "INC") {</w:t>
      </w:r>
    </w:p>
    <w:p w:rsidR="002911FA" w:rsidRPr="002911FA" w:rsidRDefault="002911FA" w:rsidP="002911FA">
      <w:pPr>
        <w:spacing w:after="0" w:line="260" w:lineRule="exact"/>
        <w:rPr>
          <w:rFonts w:ascii="Consolas" w:hAnsi="Consolas"/>
        </w:rPr>
      </w:pPr>
      <w:r w:rsidRPr="002911FA">
        <w:rPr>
          <w:rFonts w:ascii="Consolas" w:hAnsi="Consolas"/>
        </w:rPr>
        <w:t xml:space="preserve">    return state + action.payload;</w:t>
      </w:r>
    </w:p>
    <w:p w:rsidR="002911FA" w:rsidRPr="002911FA" w:rsidRDefault="002911FA" w:rsidP="002911FA">
      <w:pPr>
        <w:spacing w:after="0" w:line="260" w:lineRule="exact"/>
        <w:rPr>
          <w:rFonts w:ascii="Consolas" w:hAnsi="Consolas"/>
        </w:rPr>
      </w:pPr>
      <w:r w:rsidRPr="002911FA">
        <w:rPr>
          <w:rFonts w:ascii="Consolas" w:hAnsi="Consolas"/>
        </w:rPr>
        <w:t xml:space="preserve">  }</w:t>
      </w:r>
    </w:p>
    <w:p w:rsidR="002911FA" w:rsidRPr="002911FA" w:rsidRDefault="002911FA" w:rsidP="002911FA">
      <w:pPr>
        <w:spacing w:after="0" w:line="260" w:lineRule="exact"/>
        <w:rPr>
          <w:rFonts w:ascii="Consolas" w:hAnsi="Consolas"/>
        </w:rPr>
      </w:pPr>
      <w:r w:rsidRPr="002911FA">
        <w:rPr>
          <w:rFonts w:ascii="Consolas" w:hAnsi="Consolas"/>
        </w:rPr>
        <w:t xml:space="preserve">  if (action.type === "DEC") {</w:t>
      </w:r>
    </w:p>
    <w:p w:rsidR="002911FA" w:rsidRPr="002911FA" w:rsidRDefault="002911FA" w:rsidP="002911FA">
      <w:pPr>
        <w:spacing w:after="0" w:line="260" w:lineRule="exact"/>
        <w:rPr>
          <w:rFonts w:ascii="Consolas" w:hAnsi="Consolas"/>
        </w:rPr>
      </w:pPr>
      <w:r w:rsidRPr="002911FA">
        <w:rPr>
          <w:rFonts w:ascii="Consolas" w:hAnsi="Consolas"/>
        </w:rPr>
        <w:t xml:space="preserve">    return state - action.payload;</w:t>
      </w:r>
    </w:p>
    <w:p w:rsidR="002911FA" w:rsidRPr="002911FA" w:rsidRDefault="002911FA" w:rsidP="002911FA">
      <w:pPr>
        <w:spacing w:after="0" w:line="260" w:lineRule="exact"/>
        <w:rPr>
          <w:rFonts w:ascii="Consolas" w:hAnsi="Consolas"/>
        </w:rPr>
      </w:pPr>
      <w:r w:rsidRPr="002911FA">
        <w:rPr>
          <w:rFonts w:ascii="Consolas" w:hAnsi="Consolas"/>
        </w:rPr>
        <w:lastRenderedPageBreak/>
        <w:t xml:space="preserve">  }</w:t>
      </w:r>
    </w:p>
    <w:p w:rsidR="002911FA" w:rsidRPr="002911FA" w:rsidRDefault="002911FA" w:rsidP="002911FA">
      <w:pPr>
        <w:spacing w:after="0" w:line="260" w:lineRule="exact"/>
        <w:rPr>
          <w:rFonts w:ascii="Consolas" w:hAnsi="Consolas"/>
        </w:rPr>
      </w:pPr>
      <w:r w:rsidRPr="002911FA">
        <w:rPr>
          <w:rFonts w:ascii="Consolas" w:hAnsi="Consolas"/>
        </w:rPr>
        <w:t xml:space="preserve">  return state;</w:t>
      </w:r>
    </w:p>
    <w:p w:rsidR="002911FA" w:rsidRPr="002911FA" w:rsidRDefault="002911FA" w:rsidP="002911FA">
      <w:pPr>
        <w:spacing w:after="0" w:line="260" w:lineRule="exact"/>
        <w:rPr>
          <w:rFonts w:ascii="Consolas" w:hAnsi="Consolas"/>
        </w:rPr>
      </w:pPr>
      <w:r w:rsidRPr="002911FA">
        <w:rPr>
          <w:rFonts w:ascii="Consolas" w:hAnsi="Consolas"/>
        </w:rPr>
        <w:t>}</w:t>
      </w:r>
    </w:p>
    <w:p w:rsidR="002911FA" w:rsidRPr="002911FA" w:rsidRDefault="002911FA" w:rsidP="002911FA">
      <w:pPr>
        <w:spacing w:after="0" w:line="260" w:lineRule="exact"/>
        <w:rPr>
          <w:rFonts w:ascii="Consolas" w:hAnsi="Consolas"/>
        </w:rPr>
      </w:pPr>
    </w:p>
    <w:p w:rsidR="002911FA" w:rsidRPr="002911FA" w:rsidRDefault="002911FA" w:rsidP="002911FA">
      <w:pPr>
        <w:spacing w:after="0" w:line="260" w:lineRule="exact"/>
        <w:rPr>
          <w:rFonts w:ascii="Consolas" w:hAnsi="Consolas"/>
        </w:rPr>
      </w:pPr>
      <w:r w:rsidRPr="002911FA">
        <w:rPr>
          <w:rFonts w:ascii="Consolas" w:hAnsi="Consolas"/>
        </w:rPr>
        <w:t>const store = createStore(reducer, 0);</w:t>
      </w:r>
    </w:p>
    <w:p w:rsidR="002911FA" w:rsidRPr="002911FA" w:rsidRDefault="002911FA" w:rsidP="002911FA">
      <w:pPr>
        <w:spacing w:after="0" w:line="260" w:lineRule="exact"/>
        <w:rPr>
          <w:rFonts w:ascii="Consolas" w:hAnsi="Consolas"/>
        </w:rPr>
      </w:pPr>
      <w:r w:rsidRPr="002911FA">
        <w:rPr>
          <w:rFonts w:ascii="Consolas" w:hAnsi="Consolas"/>
        </w:rPr>
        <w:t>// We pass a reducer and give the initial state. (We need a reducer and a store.)</w:t>
      </w:r>
    </w:p>
    <w:p w:rsidR="00BC28B9" w:rsidRDefault="002911FA" w:rsidP="002911FA">
      <w:pPr>
        <w:spacing w:after="0" w:line="260" w:lineRule="exact"/>
        <w:rPr>
          <w:rFonts w:ascii="Consolas" w:hAnsi="Consolas"/>
        </w:rPr>
      </w:pPr>
      <w:r w:rsidRPr="002911FA">
        <w:rPr>
          <w:rFonts w:ascii="Consolas" w:hAnsi="Consolas"/>
        </w:rPr>
        <w:t>// Normally, the initial state will be an object</w:t>
      </w:r>
    </w:p>
    <w:p w:rsidR="002911FA" w:rsidRPr="002911FA" w:rsidRDefault="00BC28B9" w:rsidP="002911FA">
      <w:pPr>
        <w:spacing w:after="0" w:line="260" w:lineRule="exact"/>
        <w:rPr>
          <w:rFonts w:ascii="Consolas" w:hAnsi="Consolas"/>
        </w:rPr>
      </w:pPr>
      <w:r>
        <w:rPr>
          <w:rFonts w:ascii="Consolas" w:hAnsi="Consolas"/>
        </w:rPr>
        <w:t>// t</w:t>
      </w:r>
      <w:r w:rsidR="002911FA" w:rsidRPr="002911FA">
        <w:rPr>
          <w:rFonts w:ascii="Consolas" w:hAnsi="Consolas"/>
        </w:rPr>
        <w:t xml:space="preserve">hat </w:t>
      </w:r>
      <w:r w:rsidR="002911FA" w:rsidRPr="00851216">
        <w:rPr>
          <w:rFonts w:ascii="Consolas" w:hAnsi="Consolas"/>
          <w:noProof/>
        </w:rPr>
        <w:t>has</w:t>
      </w:r>
      <w:r w:rsidR="002911FA" w:rsidRPr="002911FA">
        <w:rPr>
          <w:rFonts w:ascii="Consolas" w:hAnsi="Consolas"/>
        </w:rPr>
        <w:t xml:space="preserve"> all the values of the application</w:t>
      </w:r>
    </w:p>
    <w:p w:rsidR="002911FA" w:rsidRPr="002911FA" w:rsidRDefault="002911FA" w:rsidP="002911FA">
      <w:pPr>
        <w:spacing w:after="0" w:line="260" w:lineRule="exact"/>
        <w:rPr>
          <w:rFonts w:ascii="Consolas" w:hAnsi="Consolas"/>
        </w:rPr>
      </w:pPr>
    </w:p>
    <w:p w:rsidR="002911FA" w:rsidRPr="002911FA" w:rsidRDefault="002911FA" w:rsidP="002911FA">
      <w:pPr>
        <w:spacing w:after="0" w:line="260" w:lineRule="exact"/>
        <w:rPr>
          <w:rFonts w:ascii="Consolas" w:hAnsi="Consolas"/>
        </w:rPr>
      </w:pPr>
      <w:r w:rsidRPr="002911FA">
        <w:rPr>
          <w:rFonts w:ascii="Consolas" w:hAnsi="Consolas"/>
        </w:rPr>
        <w:t>store.subscribe(() =&gt;</w:t>
      </w:r>
      <w:r w:rsidR="00832AD6">
        <w:rPr>
          <w:rFonts w:ascii="Consolas" w:hAnsi="Consolas"/>
        </w:rPr>
        <w:t xml:space="preserve"> </w:t>
      </w:r>
      <w:r w:rsidRPr="002911FA">
        <w:rPr>
          <w:rFonts w:ascii="Consolas" w:hAnsi="Consolas"/>
        </w:rPr>
        <w:t>{</w:t>
      </w:r>
    </w:p>
    <w:p w:rsidR="002911FA" w:rsidRPr="002911FA" w:rsidRDefault="002911FA" w:rsidP="002911FA">
      <w:pPr>
        <w:spacing w:after="0" w:line="260" w:lineRule="exact"/>
        <w:rPr>
          <w:rFonts w:ascii="Consolas" w:hAnsi="Consolas"/>
        </w:rPr>
      </w:pPr>
      <w:r w:rsidRPr="002911FA">
        <w:rPr>
          <w:rFonts w:ascii="Consolas" w:hAnsi="Consolas"/>
        </w:rPr>
        <w:t xml:space="preserve">  // We can listen to the store</w:t>
      </w:r>
    </w:p>
    <w:p w:rsidR="002911FA" w:rsidRPr="002911FA" w:rsidRDefault="002911FA" w:rsidP="002911FA">
      <w:pPr>
        <w:spacing w:after="0" w:line="260" w:lineRule="exact"/>
        <w:rPr>
          <w:rFonts w:ascii="Consolas" w:hAnsi="Consolas"/>
        </w:rPr>
      </w:pPr>
      <w:r w:rsidRPr="002911FA">
        <w:rPr>
          <w:rFonts w:ascii="Consolas" w:hAnsi="Consolas"/>
        </w:rPr>
        <w:t xml:space="preserve">  console.log("Store changed, state = ", store.getState())</w:t>
      </w:r>
    </w:p>
    <w:p w:rsidR="002911FA" w:rsidRPr="002911FA" w:rsidRDefault="002911FA" w:rsidP="002911FA">
      <w:pPr>
        <w:spacing w:after="0" w:line="260" w:lineRule="exact"/>
        <w:rPr>
          <w:rFonts w:ascii="Consolas" w:hAnsi="Consolas"/>
        </w:rPr>
      </w:pPr>
      <w:r w:rsidRPr="002911FA">
        <w:rPr>
          <w:rFonts w:ascii="Consolas" w:hAnsi="Consolas"/>
        </w:rPr>
        <w:t xml:space="preserve">  // The result:</w:t>
      </w:r>
    </w:p>
    <w:p w:rsidR="002911FA" w:rsidRPr="002911FA" w:rsidRDefault="002911FA" w:rsidP="002911FA">
      <w:pPr>
        <w:spacing w:after="0" w:line="260" w:lineRule="exact"/>
        <w:rPr>
          <w:rFonts w:ascii="Consolas" w:hAnsi="Consolas"/>
        </w:rPr>
      </w:pPr>
      <w:r w:rsidRPr="002911FA">
        <w:rPr>
          <w:rFonts w:ascii="Consolas" w:hAnsi="Consolas"/>
        </w:rPr>
        <w:t xml:space="preserve">  // Store changed, state = 1</w:t>
      </w:r>
    </w:p>
    <w:p w:rsidR="002911FA" w:rsidRPr="002911FA" w:rsidRDefault="002911FA" w:rsidP="002911FA">
      <w:pPr>
        <w:spacing w:after="0" w:line="260" w:lineRule="exact"/>
        <w:rPr>
          <w:rFonts w:ascii="Consolas" w:hAnsi="Consolas"/>
        </w:rPr>
      </w:pPr>
      <w:r w:rsidRPr="002911FA">
        <w:rPr>
          <w:rFonts w:ascii="Consolas" w:hAnsi="Consolas"/>
        </w:rPr>
        <w:t xml:space="preserve">  // Store changed, state = 3</w:t>
      </w:r>
    </w:p>
    <w:p w:rsidR="002911FA" w:rsidRPr="002911FA" w:rsidRDefault="002911FA" w:rsidP="002911FA">
      <w:pPr>
        <w:spacing w:after="0" w:line="260" w:lineRule="exact"/>
        <w:rPr>
          <w:rFonts w:ascii="Consolas" w:hAnsi="Consolas"/>
        </w:rPr>
      </w:pPr>
      <w:r w:rsidRPr="002911FA">
        <w:rPr>
          <w:rFonts w:ascii="Consolas" w:hAnsi="Consolas"/>
        </w:rPr>
        <w:t xml:space="preserve">  // Store changed, state = 6</w:t>
      </w:r>
    </w:p>
    <w:p w:rsidR="002911FA" w:rsidRPr="002911FA" w:rsidRDefault="002911FA" w:rsidP="002911FA">
      <w:pPr>
        <w:spacing w:after="0" w:line="260" w:lineRule="exact"/>
        <w:rPr>
          <w:rFonts w:ascii="Consolas" w:hAnsi="Consolas"/>
        </w:rPr>
      </w:pPr>
      <w:r w:rsidRPr="002911FA">
        <w:rPr>
          <w:rFonts w:ascii="Consolas" w:hAnsi="Consolas"/>
        </w:rPr>
        <w:t xml:space="preserve">  // Store changed, state = 2</w:t>
      </w:r>
    </w:p>
    <w:p w:rsidR="002911FA" w:rsidRPr="002911FA" w:rsidRDefault="002911FA" w:rsidP="002911FA">
      <w:pPr>
        <w:spacing w:after="0" w:line="260" w:lineRule="exact"/>
        <w:rPr>
          <w:rFonts w:ascii="Consolas" w:hAnsi="Consolas"/>
        </w:rPr>
      </w:pPr>
      <w:r w:rsidRPr="002911FA">
        <w:rPr>
          <w:rFonts w:ascii="Consolas" w:hAnsi="Consolas"/>
        </w:rPr>
        <w:t>})</w:t>
      </w:r>
    </w:p>
    <w:p w:rsidR="002911FA" w:rsidRPr="002911FA" w:rsidRDefault="002911FA" w:rsidP="002911FA">
      <w:pPr>
        <w:spacing w:after="0" w:line="260" w:lineRule="exact"/>
        <w:rPr>
          <w:rFonts w:ascii="Consolas" w:hAnsi="Consolas"/>
        </w:rPr>
      </w:pPr>
    </w:p>
    <w:p w:rsidR="002911FA" w:rsidRPr="002911FA" w:rsidRDefault="002911FA" w:rsidP="002911FA">
      <w:pPr>
        <w:spacing w:after="0" w:line="260" w:lineRule="exact"/>
        <w:rPr>
          <w:rFonts w:ascii="Consolas" w:hAnsi="Consolas"/>
        </w:rPr>
      </w:pPr>
      <w:r w:rsidRPr="002911FA">
        <w:rPr>
          <w:rFonts w:ascii="Consolas" w:hAnsi="Consolas"/>
        </w:rPr>
        <w:t>store.dispatch({type: "INC", payload: 1}); // INC means increment</w:t>
      </w:r>
    </w:p>
    <w:p w:rsidR="002911FA" w:rsidRPr="002911FA" w:rsidRDefault="002911FA" w:rsidP="002911FA">
      <w:pPr>
        <w:spacing w:after="0" w:line="260" w:lineRule="exact"/>
        <w:rPr>
          <w:rFonts w:ascii="Consolas" w:hAnsi="Consolas"/>
        </w:rPr>
      </w:pPr>
      <w:r w:rsidRPr="002911FA">
        <w:rPr>
          <w:rFonts w:ascii="Consolas" w:hAnsi="Consolas"/>
        </w:rPr>
        <w:t>// The object dispatched goes through the reducer</w:t>
      </w:r>
    </w:p>
    <w:p w:rsidR="002911FA" w:rsidRPr="002911FA" w:rsidRDefault="002911FA" w:rsidP="002911FA">
      <w:pPr>
        <w:spacing w:after="0" w:line="260" w:lineRule="exact"/>
        <w:rPr>
          <w:rFonts w:ascii="Consolas" w:hAnsi="Consolas"/>
        </w:rPr>
      </w:pPr>
      <w:r w:rsidRPr="002911FA">
        <w:rPr>
          <w:rFonts w:ascii="Consolas" w:hAnsi="Consolas"/>
        </w:rPr>
        <w:t>// If "type" is replaced by "command", things do not work</w:t>
      </w:r>
    </w:p>
    <w:p w:rsidR="002911FA" w:rsidRPr="002911FA" w:rsidRDefault="002911FA" w:rsidP="002911FA">
      <w:pPr>
        <w:spacing w:after="0" w:line="260" w:lineRule="exact"/>
        <w:rPr>
          <w:rFonts w:ascii="Consolas" w:hAnsi="Consolas"/>
        </w:rPr>
      </w:pPr>
      <w:r w:rsidRPr="002911FA">
        <w:rPr>
          <w:rFonts w:ascii="Consolas" w:hAnsi="Consolas"/>
        </w:rPr>
        <w:t>// "payload" can be changed to anything else. However, "payload" is the standard name.</w:t>
      </w:r>
    </w:p>
    <w:p w:rsidR="002911FA" w:rsidRPr="002911FA" w:rsidRDefault="002911FA" w:rsidP="002911FA">
      <w:pPr>
        <w:spacing w:after="0" w:line="260" w:lineRule="exact"/>
        <w:rPr>
          <w:rFonts w:ascii="Consolas" w:hAnsi="Consolas"/>
        </w:rPr>
      </w:pPr>
      <w:r w:rsidRPr="002911FA">
        <w:rPr>
          <w:rFonts w:ascii="Consolas" w:hAnsi="Consolas"/>
        </w:rPr>
        <w:t>store.dispatch({type: "INC", payload: 2});</w:t>
      </w:r>
    </w:p>
    <w:p w:rsidR="002911FA" w:rsidRPr="002911FA" w:rsidRDefault="002911FA" w:rsidP="002911FA">
      <w:pPr>
        <w:spacing w:after="0" w:line="260" w:lineRule="exact"/>
        <w:rPr>
          <w:rFonts w:ascii="Consolas" w:hAnsi="Consolas"/>
        </w:rPr>
      </w:pPr>
      <w:r w:rsidRPr="002911FA">
        <w:rPr>
          <w:rFonts w:ascii="Consolas" w:hAnsi="Consolas"/>
        </w:rPr>
        <w:t>store.dispatch({type: "INC", payload: 3});</w:t>
      </w:r>
    </w:p>
    <w:p w:rsidR="00904DD1" w:rsidRDefault="002911FA" w:rsidP="00885F74">
      <w:pPr>
        <w:spacing w:after="0" w:line="260" w:lineRule="exact"/>
        <w:rPr>
          <w:rFonts w:ascii="Consolas" w:hAnsi="Consolas"/>
        </w:rPr>
      </w:pPr>
      <w:r w:rsidRPr="002911FA">
        <w:rPr>
          <w:rFonts w:ascii="Consolas" w:hAnsi="Consolas"/>
        </w:rPr>
        <w:t>store.dispatch({type: "DEC", payload: 4});</w:t>
      </w:r>
    </w:p>
    <w:p w:rsidR="007861CC" w:rsidRDefault="007861CC" w:rsidP="00885F74">
      <w:pPr>
        <w:spacing w:after="0" w:line="260" w:lineRule="exact"/>
        <w:rPr>
          <w:rFonts w:ascii="Consolas" w:hAnsi="Consolas"/>
        </w:rPr>
      </w:pPr>
    </w:p>
    <w:p w:rsidR="007861CC" w:rsidRPr="007861CC" w:rsidRDefault="007861CC" w:rsidP="00885F74">
      <w:pPr>
        <w:spacing w:after="0" w:line="260" w:lineRule="exact"/>
        <w:rPr>
          <w:rFonts w:asciiTheme="minorHAnsi" w:eastAsiaTheme="majorEastAsia" w:hAnsiTheme="minorHAnsi"/>
          <w:b/>
        </w:rPr>
      </w:pPr>
      <w:r w:rsidRPr="007861CC">
        <w:rPr>
          <w:rFonts w:asciiTheme="minorHAnsi" w:eastAsiaTheme="majorEastAsia" w:hAnsiTheme="minorHAnsi"/>
          <w:b/>
        </w:rPr>
        <w:t>Multiple Reducers with Redux Reducers - Redux React Tutorial #4</w:t>
      </w:r>
      <w:r w:rsidR="00AA58FA">
        <w:rPr>
          <w:rFonts w:asciiTheme="minorHAnsi" w:eastAsiaTheme="majorEastAsia" w:hAnsiTheme="minorHAnsi"/>
          <w:b/>
        </w:rPr>
        <w:t>:</w:t>
      </w:r>
    </w:p>
    <w:p w:rsidR="000C3558" w:rsidRDefault="007861CC" w:rsidP="00885F74">
      <w:pPr>
        <w:spacing w:after="0" w:line="260" w:lineRule="exact"/>
        <w:rPr>
          <w:rFonts w:asciiTheme="minorHAnsi" w:eastAsiaTheme="majorEastAsia" w:hAnsiTheme="minorHAnsi"/>
        </w:rPr>
      </w:pPr>
      <w:r>
        <w:rPr>
          <w:rFonts w:asciiTheme="minorHAnsi" w:eastAsiaTheme="majorEastAsia" w:hAnsiTheme="minorHAnsi"/>
        </w:rPr>
        <w:t xml:space="preserve">We now have a basic Redux application. A </w:t>
      </w:r>
      <w:r w:rsidR="00127A59">
        <w:rPr>
          <w:rFonts w:asciiTheme="minorHAnsi" w:eastAsiaTheme="majorEastAsia" w:hAnsiTheme="minorHAnsi"/>
        </w:rPr>
        <w:t>real-world</w:t>
      </w:r>
      <w:r>
        <w:rPr>
          <w:rFonts w:asciiTheme="minorHAnsi" w:eastAsiaTheme="majorEastAsia" w:hAnsiTheme="minorHAnsi"/>
        </w:rPr>
        <w:t xml:space="preserve"> application has much more than one piece of data.</w:t>
      </w:r>
    </w:p>
    <w:p w:rsidR="001000F2" w:rsidRDefault="001000F2" w:rsidP="00885F74">
      <w:pPr>
        <w:spacing w:after="0" w:line="260" w:lineRule="exact"/>
        <w:rPr>
          <w:rFonts w:asciiTheme="minorHAnsi" w:eastAsiaTheme="majorEastAsia" w:hAnsiTheme="minorHAnsi"/>
        </w:rPr>
      </w:pP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./src/js/client.js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import { combineReducers, createStore } from "redux";</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We do not want one huge reducer because it will be hard to maintain</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It better to be separated in different parts in multiple files</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So, we have combineReducers from Redux</w:t>
      </w:r>
    </w:p>
    <w:p w:rsidR="001000F2" w:rsidRPr="001000F2" w:rsidRDefault="001000F2" w:rsidP="001000F2">
      <w:pPr>
        <w:spacing w:after="0" w:line="260" w:lineRule="exact"/>
        <w:rPr>
          <w:rFonts w:ascii="Consolas" w:eastAsiaTheme="majorEastAsia" w:hAnsi="Consolas"/>
        </w:rPr>
      </w:pP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I would live in a separate file</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const userReducer = (state={}, action) =&gt;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 The state will be the object user. By default, it is an empty object.</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switch(action.type)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case "SET_NAME":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return {...state, name: action.payload};</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 This update the value of user. If we return nothing, there will be an error.</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 We return a new state object instead of the original one</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 If not, the first printout contains "age" as well</w:t>
      </w:r>
    </w:p>
    <w:p w:rsidR="00464111"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 Note that "return {name: action.payload, ...state};" will not work</w:t>
      </w:r>
    </w:p>
    <w:p w:rsidR="001000F2" w:rsidRPr="001000F2" w:rsidRDefault="00464111" w:rsidP="001000F2">
      <w:pPr>
        <w:spacing w:after="0" w:line="260" w:lineRule="exact"/>
        <w:rPr>
          <w:rFonts w:ascii="Consolas" w:eastAsiaTheme="majorEastAsia" w:hAnsi="Consolas"/>
        </w:rPr>
      </w:pPr>
      <w:r>
        <w:rPr>
          <w:rFonts w:ascii="Consolas" w:eastAsiaTheme="majorEastAsia" w:hAnsi="Consolas"/>
        </w:rPr>
        <w:t xml:space="preserve">      // </w:t>
      </w:r>
      <w:r w:rsidR="001000F2" w:rsidRPr="001000F2">
        <w:rPr>
          <w:rFonts w:ascii="Consolas" w:eastAsiaTheme="majorEastAsia" w:hAnsi="Consolas"/>
        </w:rPr>
        <w:t>"name" will be overwritten</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break;</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case "SET_AGE":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return {...state, age: action.payload};</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break;</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return state;</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w:t>
      </w:r>
    </w:p>
    <w:p w:rsidR="001000F2" w:rsidRPr="001000F2" w:rsidRDefault="001000F2" w:rsidP="001000F2">
      <w:pPr>
        <w:spacing w:after="0" w:line="260" w:lineRule="exact"/>
        <w:rPr>
          <w:rFonts w:ascii="Consolas" w:eastAsiaTheme="majorEastAsia" w:hAnsi="Consolas"/>
        </w:rPr>
      </w:pP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I would live in a separate file</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const tweetsReducer = (state=[], action) =&gt; {</w:t>
      </w:r>
    </w:p>
    <w:p w:rsidR="00464111" w:rsidRDefault="001000F2" w:rsidP="001000F2">
      <w:pPr>
        <w:spacing w:after="0" w:line="260" w:lineRule="exact"/>
        <w:rPr>
          <w:rFonts w:ascii="Consolas" w:eastAsiaTheme="majorEastAsia" w:hAnsi="Consolas"/>
        </w:rPr>
      </w:pPr>
      <w:r w:rsidRPr="001000F2">
        <w:rPr>
          <w:rFonts w:ascii="Consolas" w:eastAsiaTheme="majorEastAsia" w:hAnsi="Consolas"/>
        </w:rPr>
        <w:lastRenderedPageBreak/>
        <w:t xml:space="preserve">  // The tweet portion of the data can act on the "CHANGE_NAME" event as well,</w:t>
      </w:r>
    </w:p>
    <w:p w:rsidR="001000F2" w:rsidRPr="001000F2" w:rsidRDefault="00464111" w:rsidP="001000F2">
      <w:pPr>
        <w:spacing w:after="0" w:line="260" w:lineRule="exact"/>
        <w:rPr>
          <w:rFonts w:ascii="Consolas" w:eastAsiaTheme="majorEastAsia" w:hAnsi="Consolas"/>
        </w:rPr>
      </w:pPr>
      <w:r>
        <w:rPr>
          <w:rFonts w:ascii="Consolas" w:eastAsiaTheme="majorEastAsia" w:hAnsi="Consolas"/>
        </w:rPr>
        <w:t xml:space="preserve">  // </w:t>
      </w:r>
      <w:r w:rsidR="001000F2" w:rsidRPr="001000F2">
        <w:rPr>
          <w:rFonts w:ascii="Consolas" w:eastAsiaTheme="majorEastAsia" w:hAnsi="Consolas"/>
        </w:rPr>
        <w:t>if there is such event</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 One action can trigger multiple side effects</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switch(action.type)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case "ADD_TWEET":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return state.concat({</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id: Date.now(), // Fake an ID by using a timestamp</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text: action.payload,</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break;</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return state;</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w:t>
      </w:r>
    </w:p>
    <w:p w:rsidR="001000F2" w:rsidRPr="001000F2" w:rsidRDefault="001000F2" w:rsidP="001000F2">
      <w:pPr>
        <w:spacing w:after="0" w:line="260" w:lineRule="exact"/>
        <w:rPr>
          <w:rFonts w:ascii="Consolas" w:eastAsiaTheme="majorEastAsia" w:hAnsi="Consolas"/>
        </w:rPr>
      </w:pP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const reducers = combineReducers({</w:t>
      </w:r>
    </w:p>
    <w:p w:rsidR="00464111"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 The data we are modifying and the reducer functions</w:t>
      </w:r>
    </w:p>
    <w:p w:rsidR="001000F2" w:rsidRPr="001000F2" w:rsidRDefault="00464111" w:rsidP="001000F2">
      <w:pPr>
        <w:spacing w:after="0" w:line="260" w:lineRule="exact"/>
        <w:rPr>
          <w:rFonts w:ascii="Consolas" w:eastAsiaTheme="majorEastAsia" w:hAnsi="Consolas"/>
        </w:rPr>
      </w:pPr>
      <w:r>
        <w:rPr>
          <w:rFonts w:ascii="Consolas" w:eastAsiaTheme="majorEastAsia" w:hAnsi="Consolas"/>
        </w:rPr>
        <w:t xml:space="preserve">  // </w:t>
      </w:r>
      <w:r w:rsidR="001000F2" w:rsidRPr="001000F2">
        <w:rPr>
          <w:rFonts w:ascii="Consolas" w:eastAsiaTheme="majorEastAsia" w:hAnsi="Consolas"/>
        </w:rPr>
        <w:t>that are responsible for the modification</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user: userReducer,</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tweets: tweetsReducer</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w:t>
      </w:r>
    </w:p>
    <w:p w:rsidR="001000F2" w:rsidRPr="001000F2" w:rsidRDefault="001000F2" w:rsidP="001000F2">
      <w:pPr>
        <w:spacing w:after="0" w:line="260" w:lineRule="exact"/>
        <w:rPr>
          <w:rFonts w:ascii="Consolas" w:eastAsiaTheme="majorEastAsia" w:hAnsi="Consolas"/>
        </w:rPr>
      </w:pP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const store = createStore(reducers);</w:t>
      </w:r>
    </w:p>
    <w:p w:rsidR="00464111" w:rsidRDefault="001000F2" w:rsidP="001000F2">
      <w:pPr>
        <w:spacing w:after="0" w:line="260" w:lineRule="exact"/>
        <w:rPr>
          <w:rFonts w:ascii="Consolas" w:eastAsiaTheme="majorEastAsia" w:hAnsi="Consolas"/>
        </w:rPr>
      </w:pPr>
      <w:r w:rsidRPr="001000F2">
        <w:rPr>
          <w:rFonts w:ascii="Consolas" w:eastAsiaTheme="majorEastAsia" w:hAnsi="Consolas"/>
        </w:rPr>
        <w:t>// Originally, this is</w:t>
      </w:r>
    </w:p>
    <w:p w:rsidR="001000F2" w:rsidRPr="001000F2" w:rsidRDefault="00464111" w:rsidP="001000F2">
      <w:pPr>
        <w:spacing w:after="0" w:line="260" w:lineRule="exact"/>
        <w:rPr>
          <w:rFonts w:ascii="Consolas" w:eastAsiaTheme="majorEastAsia" w:hAnsi="Consolas"/>
        </w:rPr>
      </w:pPr>
      <w:r>
        <w:rPr>
          <w:rFonts w:ascii="Consolas" w:eastAsiaTheme="majorEastAsia" w:hAnsi="Consolas"/>
        </w:rPr>
        <w:t xml:space="preserve">// </w:t>
      </w:r>
      <w:r w:rsidR="001000F2" w:rsidRPr="001000F2">
        <w:rPr>
          <w:rFonts w:ascii="Consolas" w:eastAsiaTheme="majorEastAsia" w:hAnsi="Consolas"/>
        </w:rPr>
        <w:t>"const store = createStore(reducers, { /* ... (The default values) */ });"</w:t>
      </w:r>
    </w:p>
    <w:p w:rsidR="00464111" w:rsidRDefault="001000F2" w:rsidP="001000F2">
      <w:pPr>
        <w:spacing w:after="0" w:line="260" w:lineRule="exact"/>
        <w:rPr>
          <w:rFonts w:ascii="Consolas" w:eastAsiaTheme="majorEastAsia" w:hAnsi="Consolas"/>
        </w:rPr>
      </w:pPr>
      <w:r w:rsidRPr="001000F2">
        <w:rPr>
          <w:rFonts w:ascii="Consolas" w:eastAsiaTheme="majorEastAsia" w:hAnsi="Consolas"/>
        </w:rPr>
        <w:t>// We do not need to provide any default values here</w:t>
      </w:r>
    </w:p>
    <w:p w:rsidR="001000F2" w:rsidRPr="001000F2" w:rsidRDefault="00464111" w:rsidP="001000F2">
      <w:pPr>
        <w:spacing w:after="0" w:line="260" w:lineRule="exact"/>
        <w:rPr>
          <w:rFonts w:ascii="Consolas" w:eastAsiaTheme="majorEastAsia" w:hAnsi="Consolas"/>
        </w:rPr>
      </w:pPr>
      <w:r>
        <w:rPr>
          <w:rFonts w:ascii="Consolas" w:eastAsiaTheme="majorEastAsia" w:hAnsi="Consolas"/>
        </w:rPr>
        <w:t xml:space="preserve">// </w:t>
      </w:r>
      <w:r w:rsidR="001000F2" w:rsidRPr="001000F2">
        <w:rPr>
          <w:rFonts w:ascii="Consolas" w:eastAsiaTheme="majorEastAsia" w:hAnsi="Consolas"/>
        </w:rPr>
        <w:t>This is taken care by the reducer function now</w:t>
      </w:r>
    </w:p>
    <w:p w:rsidR="001000F2" w:rsidRPr="001000F2" w:rsidRDefault="001000F2" w:rsidP="001000F2">
      <w:pPr>
        <w:spacing w:after="0" w:line="260" w:lineRule="exact"/>
        <w:rPr>
          <w:rFonts w:ascii="Consolas" w:eastAsiaTheme="majorEastAsia" w:hAnsi="Consolas"/>
        </w:rPr>
      </w:pP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store.subscribe(() =&gt;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  console.log("Store changed, state = ", store.getState())</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w:t>
      </w:r>
    </w:p>
    <w:p w:rsidR="001000F2" w:rsidRPr="001000F2" w:rsidRDefault="001000F2" w:rsidP="001000F2">
      <w:pPr>
        <w:spacing w:after="0" w:line="260" w:lineRule="exact"/>
        <w:rPr>
          <w:rFonts w:ascii="Consolas" w:eastAsiaTheme="majorEastAsia" w:hAnsi="Consolas"/>
        </w:rPr>
      </w:pP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store.dispatch({type: "SET_NAME", payload: "Will"});</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 xml:space="preserve">store.dispatch({type: "SET_AGE", payload: 35}); </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store.dispatch({type: "SET_AGE", payload: 34});</w:t>
      </w:r>
    </w:p>
    <w:p w:rsidR="001000F2" w:rsidRPr="001000F2" w:rsidRDefault="001000F2" w:rsidP="001000F2">
      <w:pPr>
        <w:spacing w:after="0" w:line="260" w:lineRule="exact"/>
        <w:rPr>
          <w:rFonts w:ascii="Consolas" w:eastAsiaTheme="majorEastAsia" w:hAnsi="Consolas"/>
        </w:rPr>
      </w:pPr>
      <w:r w:rsidRPr="001000F2">
        <w:rPr>
          <w:rFonts w:ascii="Consolas" w:eastAsiaTheme="majorEastAsia" w:hAnsi="Consolas"/>
        </w:rPr>
        <w:t>store.dispatch({type: "ADD_TWEET", payload: "OMG LIKE LOL"});</w:t>
      </w:r>
    </w:p>
    <w:p w:rsidR="001000F2" w:rsidRDefault="001000F2" w:rsidP="001000F2">
      <w:pPr>
        <w:spacing w:after="0" w:line="260" w:lineRule="exact"/>
        <w:rPr>
          <w:rFonts w:ascii="Consolas" w:eastAsiaTheme="majorEastAsia" w:hAnsi="Consolas"/>
        </w:rPr>
      </w:pPr>
      <w:r w:rsidRPr="001000F2">
        <w:rPr>
          <w:rFonts w:ascii="Consolas" w:eastAsiaTheme="majorEastAsia" w:hAnsi="Consolas"/>
        </w:rPr>
        <w:t>store.dispatch({type: "ADD_TWEET", payload: "I am so like seriously like totally like right now"});</w:t>
      </w:r>
    </w:p>
    <w:p w:rsidR="00AA58FA" w:rsidRDefault="00AA58FA" w:rsidP="001000F2">
      <w:pPr>
        <w:spacing w:after="0" w:line="260" w:lineRule="exact"/>
        <w:rPr>
          <w:rFonts w:ascii="Consolas" w:eastAsiaTheme="majorEastAsia" w:hAnsi="Consolas"/>
        </w:rPr>
      </w:pPr>
    </w:p>
    <w:p w:rsidR="00AA58FA" w:rsidRPr="00AA58FA" w:rsidRDefault="00AA58FA" w:rsidP="001000F2">
      <w:pPr>
        <w:spacing w:after="0" w:line="260" w:lineRule="exact"/>
        <w:rPr>
          <w:rFonts w:asciiTheme="minorHAnsi" w:eastAsiaTheme="majorEastAsia" w:hAnsiTheme="minorHAnsi"/>
          <w:b/>
        </w:rPr>
      </w:pPr>
      <w:r w:rsidRPr="00AA58FA">
        <w:rPr>
          <w:rFonts w:asciiTheme="minorHAnsi" w:eastAsiaTheme="majorEastAsia" w:hAnsiTheme="minorHAnsi"/>
          <w:b/>
        </w:rPr>
        <w:t>Redux Middleware Tutorial - Redux Tutorial #5</w:t>
      </w:r>
      <w:r w:rsidR="002E3061">
        <w:rPr>
          <w:rFonts w:asciiTheme="minorHAnsi" w:eastAsiaTheme="majorEastAsia" w:hAnsiTheme="minorHAnsi"/>
          <w:b/>
        </w:rPr>
        <w:t>:</w:t>
      </w:r>
    </w:p>
    <w:p w:rsidR="00AA58FA" w:rsidRDefault="00175132" w:rsidP="001000F2">
      <w:pPr>
        <w:spacing w:after="0" w:line="260" w:lineRule="exact"/>
        <w:rPr>
          <w:rFonts w:asciiTheme="minorHAnsi" w:eastAsiaTheme="majorEastAsia" w:hAnsiTheme="minorHAnsi"/>
        </w:rPr>
      </w:pPr>
      <w:r>
        <w:rPr>
          <w:rFonts w:asciiTheme="minorHAnsi" w:eastAsiaTheme="majorEastAsia" w:hAnsiTheme="minorHAnsi"/>
        </w:rPr>
        <w:t>Redux middleware works similar to Express.js or Node.js application</w:t>
      </w:r>
    </w:p>
    <w:p w:rsidR="00175132" w:rsidRDefault="00175132" w:rsidP="001000F2">
      <w:pPr>
        <w:spacing w:after="0" w:line="260" w:lineRule="exact"/>
        <w:rPr>
          <w:rFonts w:asciiTheme="minorHAnsi" w:eastAsiaTheme="majorEastAsia" w:hAnsiTheme="minorHAnsi"/>
        </w:rPr>
      </w:pPr>
      <w:r>
        <w:rPr>
          <w:rFonts w:asciiTheme="minorHAnsi" w:eastAsiaTheme="majorEastAsia" w:hAnsiTheme="minorHAnsi"/>
        </w:rPr>
        <w:t>Middleware intercepts every action that comes through</w:t>
      </w:r>
      <w:r w:rsidR="00A61F40">
        <w:rPr>
          <w:rFonts w:asciiTheme="minorHAnsi" w:eastAsiaTheme="majorEastAsia" w:hAnsiTheme="minorHAnsi"/>
        </w:rPr>
        <w:t xml:space="preserve"> it and then it can either modify that action or cancel that action</w:t>
      </w:r>
    </w:p>
    <w:p w:rsidR="00A61F40" w:rsidRDefault="00A61F40" w:rsidP="001000F2">
      <w:pPr>
        <w:spacing w:after="0" w:line="260" w:lineRule="exact"/>
        <w:rPr>
          <w:rFonts w:asciiTheme="minorHAnsi" w:eastAsiaTheme="majorEastAsia" w:hAnsiTheme="minorHAnsi"/>
        </w:rPr>
      </w:pPr>
      <w:r>
        <w:rPr>
          <w:rFonts w:asciiTheme="minorHAnsi" w:eastAsiaTheme="majorEastAsia" w:hAnsiTheme="minorHAnsi"/>
        </w:rPr>
        <w:t>Middleware is also the solution for asynchronous actions in Redux like AJAX (</w:t>
      </w:r>
      <w:r w:rsidRPr="00A61F40">
        <w:rPr>
          <w:rFonts w:asciiTheme="minorHAnsi" w:eastAsiaTheme="majorEastAsia" w:hAnsiTheme="minorHAnsi"/>
        </w:rPr>
        <w:t>Asynchronous JavaScript and XML</w:t>
      </w:r>
      <w:r w:rsidR="00752B5E">
        <w:rPr>
          <w:rFonts w:asciiTheme="minorHAnsi" w:eastAsiaTheme="majorEastAsia" w:hAnsiTheme="minorHAnsi"/>
        </w:rPr>
        <w:t xml:space="preserve"> (</w:t>
      </w:r>
      <w:r w:rsidR="00752B5E" w:rsidRPr="00752B5E">
        <w:rPr>
          <w:rFonts w:asciiTheme="minorHAnsi" w:eastAsiaTheme="majorEastAsia" w:hAnsiTheme="minorHAnsi"/>
        </w:rPr>
        <w:t>Extensible Markup Language</w:t>
      </w:r>
      <w:r w:rsidR="00752B5E">
        <w:rPr>
          <w:rFonts w:asciiTheme="minorHAnsi" w:eastAsiaTheme="majorEastAsia" w:hAnsiTheme="minorHAnsi"/>
        </w:rPr>
        <w:t>)</w:t>
      </w:r>
      <w:r>
        <w:rPr>
          <w:rFonts w:asciiTheme="minorHAnsi" w:eastAsiaTheme="majorEastAsia" w:hAnsiTheme="minorHAnsi"/>
        </w:rPr>
        <w:t>) XHR (</w:t>
      </w:r>
      <w:r w:rsidRPr="00A61F40">
        <w:rPr>
          <w:rFonts w:asciiTheme="minorHAnsi" w:eastAsiaTheme="majorEastAsia" w:hAnsiTheme="minorHAnsi"/>
        </w:rPr>
        <w:t>XMLHttpRequest</w:t>
      </w:r>
      <w:r>
        <w:rPr>
          <w:rFonts w:asciiTheme="minorHAnsi" w:eastAsiaTheme="majorEastAsia" w:hAnsiTheme="minorHAnsi"/>
        </w:rPr>
        <w:t>) request</w:t>
      </w:r>
    </w:p>
    <w:p w:rsidR="00F74F89" w:rsidRDefault="00F74F89" w:rsidP="001000F2">
      <w:pPr>
        <w:spacing w:after="0" w:line="260" w:lineRule="exact"/>
        <w:rPr>
          <w:rFonts w:asciiTheme="minorHAnsi" w:eastAsiaTheme="majorEastAsia" w:hAnsiTheme="minorHAnsi"/>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./src/js/client.js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import { applyMiddleware, createStore } from "redux";</w:t>
      </w:r>
    </w:p>
    <w:p w:rsidR="00F74F89" w:rsidRPr="00F74F89" w:rsidRDefault="00F74F89" w:rsidP="00F74F89">
      <w:pPr>
        <w:spacing w:after="0" w:line="260" w:lineRule="exact"/>
        <w:rPr>
          <w:rFonts w:ascii="Consolas" w:eastAsiaTheme="majorEastAsia" w:hAnsi="Consolas"/>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const reducer = (initialState=0, action) =&gt;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if (action.type === "INC")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return initialState + 1;</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else if (action.type === "DEC")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return initialState - 1;</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else if (action.type === "MULT")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throw new Error("AHHHH!!");</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return initialState;</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w:t>
      </w:r>
    </w:p>
    <w:p w:rsidR="00F74F89" w:rsidRPr="00F74F89" w:rsidRDefault="00F74F89" w:rsidP="00F74F89">
      <w:pPr>
        <w:spacing w:after="0" w:line="260" w:lineRule="exact"/>
        <w:rPr>
          <w:rFonts w:ascii="Consolas" w:eastAsiaTheme="majorEastAsia" w:hAnsi="Consolas"/>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const logger = (store) =&gt; (next) =&gt; (action) =&gt;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This is the syntax of creating a middleware</w:t>
      </w:r>
    </w:p>
    <w:p w:rsidR="00F74F89" w:rsidRPr="00F74F89" w:rsidRDefault="00F74F89" w:rsidP="00F74F89">
      <w:pPr>
        <w:spacing w:after="0" w:line="260" w:lineRule="exact"/>
        <w:rPr>
          <w:rFonts w:ascii="Consolas" w:eastAsiaTheme="majorEastAsia" w:hAnsi="Consolas" w:hint="eastAsia"/>
        </w:rPr>
      </w:pPr>
      <w:r w:rsidRPr="00F74F89">
        <w:rPr>
          <w:rFonts w:ascii="Consolas" w:eastAsiaTheme="majorEastAsia" w:hAnsi="Consolas"/>
        </w:rPr>
        <w:t xml:space="preserve">  // We basically have a chain of thunks</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Middleware goes befo</w:t>
      </w:r>
      <w:r w:rsidR="00D07082">
        <w:rPr>
          <w:rFonts w:ascii="Consolas" w:eastAsiaTheme="majorEastAsia" w:hAnsi="Consolas"/>
        </w:rPr>
        <w:t>r</w:t>
      </w:r>
      <w:r w:rsidRPr="00F74F89">
        <w:rPr>
          <w:rFonts w:ascii="Consolas" w:eastAsiaTheme="majorEastAsia" w:hAnsi="Consolas"/>
        </w:rPr>
        <w:t>e the reducer</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Most middleware can be retrieved from npm</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console.log("Logged", action);</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action.type = "DEC"; // One can modify the action type here</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return next(action);</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Without this line, we are essentially terminating the action</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w:t>
      </w:r>
    </w:p>
    <w:p w:rsidR="00F74F89" w:rsidRPr="00F74F89" w:rsidRDefault="00F74F89" w:rsidP="00F74F89">
      <w:pPr>
        <w:spacing w:after="0" w:line="260" w:lineRule="exact"/>
        <w:rPr>
          <w:rFonts w:ascii="Consolas" w:eastAsiaTheme="majorEastAsia" w:hAnsi="Consolas"/>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const errorHandler = (store) =&gt; (next) =&gt; (action) =&gt;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try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return next(action);</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 catch(e)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console.log("ERROR!", e);</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w:t>
      </w:r>
    </w:p>
    <w:p w:rsidR="00F74F89" w:rsidRPr="00F74F89" w:rsidRDefault="00F74F89" w:rsidP="00F74F89">
      <w:pPr>
        <w:spacing w:after="0" w:line="260" w:lineRule="exact"/>
        <w:rPr>
          <w:rFonts w:ascii="Consolas" w:eastAsiaTheme="majorEastAsia" w:hAnsi="Consolas"/>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const middleware = applyMiddleware(logger, errorHandler);</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We just pass the middleware into applyMiddleware function</w:t>
      </w:r>
    </w:p>
    <w:p w:rsidR="00F74F89" w:rsidRPr="00F74F89" w:rsidRDefault="00F74F89" w:rsidP="00F74F89">
      <w:pPr>
        <w:spacing w:after="0" w:line="260" w:lineRule="exact"/>
        <w:rPr>
          <w:rFonts w:ascii="Consolas" w:eastAsiaTheme="majorEastAsia" w:hAnsi="Consolas"/>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const store = createStore(reducer, 1, middleware);</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To add a middleware, one just needs to provide the third argument here</w:t>
      </w:r>
    </w:p>
    <w:p w:rsidR="00F74F89" w:rsidRPr="00F74F89" w:rsidRDefault="00F74F89" w:rsidP="00F74F89">
      <w:pPr>
        <w:spacing w:after="0" w:line="260" w:lineRule="exact"/>
        <w:rPr>
          <w:rFonts w:ascii="Consolas" w:eastAsiaTheme="majorEastAsia" w:hAnsi="Consolas"/>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store.subscribe(() =&gt; {</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 xml:space="preserve">  console.log("Store changed, state = ", store.getState());</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w:t>
      </w:r>
    </w:p>
    <w:p w:rsidR="00F74F89" w:rsidRPr="00F74F89" w:rsidRDefault="00F74F89" w:rsidP="00F74F89">
      <w:pPr>
        <w:spacing w:after="0" w:line="260" w:lineRule="exact"/>
        <w:rPr>
          <w:rFonts w:ascii="Consolas" w:eastAsiaTheme="majorEastAsia" w:hAnsi="Consolas"/>
        </w:rPr>
      </w:pP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"INC"});</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"INC"});</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"INC"});</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"DEC"});</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"DEC"});</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"DEC"});</w:t>
      </w:r>
    </w:p>
    <w:p w:rsidR="00F74F89" w:rsidRP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"MULT"})</w:t>
      </w:r>
    </w:p>
    <w:p w:rsidR="00F74F89" w:rsidRDefault="00F74F89" w:rsidP="00F74F89">
      <w:pPr>
        <w:spacing w:after="0" w:line="260" w:lineRule="exact"/>
        <w:rPr>
          <w:rFonts w:ascii="Consolas" w:eastAsiaTheme="majorEastAsia" w:hAnsi="Consolas"/>
        </w:rPr>
      </w:pPr>
      <w:r w:rsidRPr="00F74F89">
        <w:rPr>
          <w:rFonts w:ascii="Consolas" w:eastAsiaTheme="majorEastAsia" w:hAnsi="Consolas"/>
        </w:rPr>
        <w:t>store.dispatch({type: "DEC"})</w:t>
      </w:r>
    </w:p>
    <w:p w:rsidR="00D07082" w:rsidRDefault="00D07082" w:rsidP="00F74F89">
      <w:pPr>
        <w:spacing w:after="0" w:line="260" w:lineRule="exact"/>
        <w:rPr>
          <w:rFonts w:ascii="Consolas" w:eastAsiaTheme="majorEastAsia" w:hAnsi="Consolas"/>
        </w:rPr>
      </w:pPr>
    </w:p>
    <w:p w:rsidR="00D07082" w:rsidRPr="00D07082" w:rsidRDefault="00D07082" w:rsidP="00F74F89">
      <w:pPr>
        <w:spacing w:after="0" w:line="260" w:lineRule="exact"/>
        <w:rPr>
          <w:rFonts w:asciiTheme="minorHAnsi" w:eastAsiaTheme="majorEastAsia" w:hAnsiTheme="minorHAnsi"/>
          <w:b/>
        </w:rPr>
      </w:pPr>
      <w:r w:rsidRPr="00D07082">
        <w:rPr>
          <w:rFonts w:asciiTheme="minorHAnsi" w:eastAsiaTheme="majorEastAsia" w:hAnsiTheme="minorHAnsi"/>
          <w:b/>
        </w:rPr>
        <w:t>Redux Async Actions - Redux Tutorial #6</w:t>
      </w:r>
      <w:r w:rsidR="002E3061">
        <w:rPr>
          <w:rFonts w:asciiTheme="minorHAnsi" w:eastAsiaTheme="majorEastAsia" w:hAnsiTheme="minorHAnsi"/>
          <w:b/>
        </w:rPr>
        <w:t>:</w:t>
      </w:r>
    </w:p>
    <w:p w:rsidR="00D07082" w:rsidRDefault="005C50A8" w:rsidP="00F74F89">
      <w:pPr>
        <w:spacing w:after="0" w:line="260" w:lineRule="exact"/>
        <w:rPr>
          <w:rFonts w:asciiTheme="minorHAnsi" w:eastAsiaTheme="majorEastAsia" w:hAnsiTheme="minorHAnsi"/>
        </w:rPr>
      </w:pPr>
      <w:r>
        <w:rPr>
          <w:rFonts w:asciiTheme="minorHAnsi" w:eastAsiaTheme="majorEastAsia" w:hAnsiTheme="minorHAnsi"/>
        </w:rPr>
        <w:t>It is easy for Redux to handle asynchronous actions because Redux can be tied to React</w:t>
      </w:r>
    </w:p>
    <w:p w:rsidR="005C50A8" w:rsidRDefault="005C50A8" w:rsidP="00F74F89">
      <w:pPr>
        <w:spacing w:after="0" w:line="260" w:lineRule="exact"/>
        <w:rPr>
          <w:rFonts w:asciiTheme="minorHAnsi" w:eastAsiaTheme="majorEastAsia" w:hAnsiTheme="minorHAnsi"/>
        </w:rPr>
      </w:pPr>
      <w:r>
        <w:rPr>
          <w:rFonts w:asciiTheme="minorHAnsi" w:eastAsiaTheme="majorEastAsia" w:hAnsiTheme="minorHAnsi"/>
        </w:rPr>
        <w:t>React is a view representation of the state of the store</w:t>
      </w:r>
    </w:p>
    <w:p w:rsidR="007861CC" w:rsidRDefault="009E1381" w:rsidP="00885F74">
      <w:pPr>
        <w:spacing w:after="0" w:line="260" w:lineRule="exact"/>
        <w:rPr>
          <w:rFonts w:asciiTheme="minorHAnsi" w:eastAsiaTheme="majorEastAsia" w:hAnsiTheme="minorHAnsi"/>
        </w:rPr>
      </w:pPr>
      <w:r>
        <w:rPr>
          <w:rFonts w:asciiTheme="minorHAnsi" w:eastAsiaTheme="majorEastAsia" w:hAnsiTheme="minorHAnsi"/>
        </w:rPr>
        <w:t>Redux move all of the representations out of the components and into the store, so one basically will never use state again</w:t>
      </w:r>
    </w:p>
    <w:p w:rsidR="00DC708F" w:rsidRDefault="00DC708F" w:rsidP="00885F74">
      <w:pPr>
        <w:spacing w:after="0" w:line="260" w:lineRule="exact"/>
        <w:rPr>
          <w:rFonts w:asciiTheme="minorHAnsi" w:eastAsiaTheme="majorEastAsia" w:hAnsiTheme="minorHAnsi"/>
        </w:rPr>
      </w:pP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./src/js/client.js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import { applyMiddleware, createStore } from "redux";</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import axios from "axios"; // We want to have XHR request</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import logger from "redux-logger";</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import thunk from "redux-thunk";</w:t>
      </w:r>
    </w:p>
    <w:p w:rsidR="00DC708F" w:rsidRPr="00DC708F" w:rsidRDefault="00DC708F" w:rsidP="00DC708F">
      <w:pPr>
        <w:spacing w:after="0" w:line="260" w:lineRule="exact"/>
        <w:rPr>
          <w:rFonts w:ascii="Consolas" w:eastAsiaTheme="majorEastAsia" w:hAnsi="Consolas"/>
        </w:rPr>
      </w:pP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const initialState =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fetching: false,</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This can be a piece of useful information</w:t>
      </w:r>
      <w:r w:rsidR="00A37E66">
        <w:rPr>
          <w:rFonts w:ascii="Consolas" w:eastAsiaTheme="majorEastAsia" w:hAnsi="Consolas"/>
        </w:rPr>
        <w:t>.</w:t>
      </w:r>
      <w:r w:rsidRPr="00DC708F">
        <w:rPr>
          <w:rFonts w:ascii="Consolas" w:eastAsiaTheme="majorEastAsia" w:hAnsi="Consolas"/>
        </w:rPr>
        <w:t xml:space="preserve"> </w:t>
      </w:r>
      <w:r w:rsidR="00A37E66">
        <w:rPr>
          <w:rFonts w:ascii="Consolas" w:eastAsiaTheme="majorEastAsia" w:hAnsi="Consolas"/>
        </w:rPr>
        <w:t>I</w:t>
      </w:r>
      <w:r w:rsidRPr="00DC708F">
        <w:rPr>
          <w:rFonts w:ascii="Consolas" w:eastAsiaTheme="majorEastAsia" w:hAnsi="Consolas"/>
        </w:rPr>
        <w:t>t can be reflected in the UI</w:t>
      </w:r>
      <w:r w:rsidR="00A37E66">
        <w:rPr>
          <w:rFonts w:ascii="Consolas" w:eastAsiaTheme="majorEastAsia" w:hAnsi="Consolas"/>
        </w:rPr>
        <w:t>.</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fetched: false,</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users: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error: null</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w:t>
      </w:r>
    </w:p>
    <w:p w:rsidR="00DC708F" w:rsidRPr="00DC708F" w:rsidRDefault="00DC708F" w:rsidP="00DC708F">
      <w:pPr>
        <w:spacing w:after="0" w:line="260" w:lineRule="exact"/>
        <w:rPr>
          <w:rFonts w:ascii="Consolas" w:eastAsiaTheme="majorEastAsia" w:hAnsi="Consolas"/>
        </w:rPr>
      </w:pP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lastRenderedPageBreak/>
        <w:t>const reducer = (state=initialState, action) =&gt;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switch (action.type)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case "FETCH_USERS_START":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return {...state, fetching: true}</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break;</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case "FETCH_USERS_ERROR":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If a wrong URL is entered, there will be an error</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return {...state, fetching: false, error: action.payload}</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break;</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case "RECEIVE_USERS":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return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...state,</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fetching: false,</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fetched: true,</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users: action.payload</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Some users can be got</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break;</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return state;</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w:t>
      </w:r>
    </w:p>
    <w:p w:rsidR="00DC708F" w:rsidRPr="00DC708F" w:rsidRDefault="00DC708F" w:rsidP="00DC708F">
      <w:pPr>
        <w:spacing w:after="0" w:line="260" w:lineRule="exact"/>
        <w:rPr>
          <w:rFonts w:ascii="Consolas" w:eastAsiaTheme="majorEastAsia" w:hAnsi="Consolas"/>
        </w:rPr>
      </w:pP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const middleware = applyMiddleware(thunk, logger());</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"redux-logger" generate a nice-looking log</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The parentheses after "logger" is necessary</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"thunk" helps us to handle asynchronous actions</w:t>
      </w:r>
    </w:p>
    <w:p w:rsidR="00DC708F" w:rsidRPr="00DC708F" w:rsidRDefault="00DC708F" w:rsidP="00DC708F">
      <w:pPr>
        <w:spacing w:after="0" w:line="260" w:lineRule="exact"/>
        <w:rPr>
          <w:rFonts w:ascii="Consolas" w:eastAsiaTheme="majorEastAsia" w:hAnsi="Consolas"/>
        </w:rPr>
      </w:pP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const store = createStore(reducer, middleware);</w:t>
      </w:r>
    </w:p>
    <w:p w:rsidR="00DC708F" w:rsidRPr="00DC708F" w:rsidRDefault="00DC708F" w:rsidP="00DC708F">
      <w:pPr>
        <w:spacing w:after="0" w:line="260" w:lineRule="exact"/>
        <w:rPr>
          <w:rFonts w:ascii="Consolas" w:eastAsiaTheme="majorEastAsia" w:hAnsi="Consolas"/>
        </w:rPr>
      </w:pP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We dispatch a function</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store.dispatch((dispatch) =&gt;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dispatch({type: "FETCH_USERS_START"});</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There is no payload</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axios.get("http://rest.learncode.academy/api/wstern/users")</w:t>
      </w:r>
    </w:p>
    <w:p w:rsid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Try "http://rest.learncodeabc.academy/api/wstern/users"</w:t>
      </w:r>
    </w:p>
    <w:p w:rsidR="00577401" w:rsidRDefault="00577401" w:rsidP="00577401">
      <w:pPr>
        <w:spacing w:after="0" w:line="260" w:lineRule="exact"/>
        <w:rPr>
          <w:rFonts w:ascii="Consolas" w:eastAsiaTheme="majorEastAsia" w:hAnsi="Consolas"/>
        </w:rPr>
      </w:pPr>
      <w:r>
        <w:rPr>
          <w:rFonts w:ascii="Consolas" w:eastAsiaTheme="majorEastAsia" w:hAnsi="Consolas"/>
        </w:rPr>
        <w:t xml:space="preserve">  </w:t>
      </w:r>
      <w:r w:rsidRPr="002103DC">
        <w:rPr>
          <w:rFonts w:ascii="Consolas" w:eastAsiaTheme="majorEastAsia" w:hAnsi="Consolas"/>
        </w:rPr>
        <w:t>// axios.get returns a Promise object,</w:t>
      </w:r>
    </w:p>
    <w:p w:rsidR="00577401" w:rsidRPr="007F68A3" w:rsidRDefault="00577401" w:rsidP="00577401">
      <w:pPr>
        <w:spacing w:after="0" w:line="260" w:lineRule="exact"/>
        <w:rPr>
          <w:rFonts w:ascii="Consolas" w:eastAsiaTheme="majorEastAsia" w:hAnsi="Consolas"/>
        </w:rPr>
      </w:pPr>
      <w:r>
        <w:rPr>
          <w:rFonts w:ascii="Consolas" w:eastAsiaTheme="majorEastAsia" w:hAnsi="Consolas"/>
        </w:rPr>
        <w:t xml:space="preserve">  // </w:t>
      </w:r>
      <w:r w:rsidRPr="002103DC">
        <w:rPr>
          <w:rFonts w:ascii="Consolas" w:eastAsiaTheme="majorEastAsia" w:hAnsi="Consolas"/>
        </w:rPr>
        <w:t>which has a then method for one to supply the callback function</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.then((response) =&gt;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After there is a response, we dispatch something</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dispatch({type: "RECEIVE_USERS", payload: response.data});</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We do something asynchronous. We can show a loading bar, etc.</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There are some APIs from the URL</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"wstern" can be changed</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.catch((err) =&gt;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 If there is an error, we can also catch that</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dispatch({type: "FETCH_USERS_ERROR", payload: err})</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xml:space="preserve">  })</w:t>
      </w:r>
    </w:p>
    <w:p w:rsidR="00DC708F" w:rsidRPr="00DC708F" w:rsidRDefault="00DC708F" w:rsidP="00DC708F">
      <w:pPr>
        <w:spacing w:after="0" w:line="260" w:lineRule="exact"/>
        <w:rPr>
          <w:rFonts w:ascii="Consolas" w:eastAsiaTheme="majorEastAsia" w:hAnsi="Consolas"/>
        </w:rPr>
      </w:pPr>
      <w:r w:rsidRPr="00DC708F">
        <w:rPr>
          <w:rFonts w:ascii="Consolas" w:eastAsiaTheme="majorEastAsia" w:hAnsi="Consolas"/>
        </w:rPr>
        <w:t>}); // This is how we handle asynchronous actions</w:t>
      </w:r>
    </w:p>
    <w:p w:rsidR="00DC708F" w:rsidRDefault="00DC708F" w:rsidP="00DC708F">
      <w:pPr>
        <w:spacing w:after="0" w:line="260" w:lineRule="exact"/>
        <w:rPr>
          <w:rFonts w:asciiTheme="minorHAnsi" w:eastAsiaTheme="majorEastAsia" w:hAnsiTheme="minorHAnsi"/>
        </w:rPr>
      </w:pPr>
    </w:p>
    <w:p w:rsidR="00DC708F" w:rsidRDefault="00A37E66" w:rsidP="00DC708F">
      <w:pPr>
        <w:spacing w:after="0" w:line="260" w:lineRule="exact"/>
        <w:rPr>
          <w:rFonts w:asciiTheme="minorHAnsi" w:eastAsiaTheme="majorEastAsia" w:hAnsiTheme="minorHAnsi"/>
        </w:rPr>
      </w:pPr>
      <w:r>
        <w:rPr>
          <w:rFonts w:asciiTheme="minorHAnsi" w:eastAsiaTheme="majorEastAsia" w:hAnsiTheme="minorHAnsi"/>
        </w:rPr>
        <w:t>If we use “redux-promise-middleware”, the way we dispatch something will be</w:t>
      </w:r>
      <w:r w:rsidR="00577401">
        <w:rPr>
          <w:rFonts w:asciiTheme="minorHAnsi" w:eastAsiaTheme="majorEastAsia" w:hAnsiTheme="minorHAnsi"/>
        </w:rPr>
        <w:t xml:space="preserve"> </w:t>
      </w:r>
      <w:r>
        <w:rPr>
          <w:rFonts w:asciiTheme="minorHAnsi" w:eastAsiaTheme="majorEastAsia" w:hAnsiTheme="minorHAnsi"/>
        </w:rPr>
        <w:t>different</w:t>
      </w:r>
    </w:p>
    <w:p w:rsidR="00A37E66" w:rsidRDefault="00A37E66" w:rsidP="00DC708F">
      <w:pPr>
        <w:spacing w:after="0" w:line="260" w:lineRule="exact"/>
        <w:rPr>
          <w:rFonts w:asciiTheme="minorHAnsi" w:eastAsiaTheme="majorEastAsia" w:hAnsiTheme="minorHAnsi"/>
        </w:rPr>
      </w:pP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./src/js/client.js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import { applyMiddleware, createStore } from "redux";</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import axios from "axios";</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import logger from "redux-logger";</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lastRenderedPageBreak/>
        <w:t>import thunk from "redux-thunk";</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import promise from "redux-promise-middleware" // New</w:t>
      </w:r>
    </w:p>
    <w:p w:rsidR="004B7BD6" w:rsidRPr="004B7BD6" w:rsidRDefault="004B7BD6" w:rsidP="004B7BD6">
      <w:pPr>
        <w:spacing w:after="0" w:line="260" w:lineRule="exact"/>
        <w:rPr>
          <w:rFonts w:ascii="Consolas" w:eastAsiaTheme="majorEastAsia" w:hAnsi="Consolas"/>
        </w:rPr>
      </w:pP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const initialState =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fetching: false,</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fetched: false,</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users: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error: null</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w:t>
      </w:r>
    </w:p>
    <w:p w:rsidR="004B7BD6" w:rsidRPr="004B7BD6" w:rsidRDefault="004B7BD6" w:rsidP="004B7BD6">
      <w:pPr>
        <w:spacing w:after="0" w:line="260" w:lineRule="exact"/>
        <w:rPr>
          <w:rFonts w:ascii="Consolas" w:eastAsiaTheme="majorEastAsia" w:hAnsi="Consolas"/>
        </w:rPr>
      </w:pP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const reducer = (state=initialState, action) =&gt;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switch (action.type)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case "FOO_PENDING": { // Instead of "FETCH_USERS_START"</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return {...state, fetching: true}</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break;</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case "FOO_REJECTED": { // "Instead of FETCH_USERS_ERROR"</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return {...state, fetching: false, error: action.payload}</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break;</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case "FOO_FULFILLED": { // Instead of "RECEIVE_USERS"</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return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...state,</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fetching: false,</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fetched: true,</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users: action.payload</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break;</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return state;</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w:t>
      </w:r>
    </w:p>
    <w:p w:rsidR="004B7BD6" w:rsidRPr="004B7BD6" w:rsidRDefault="004B7BD6" w:rsidP="004B7BD6">
      <w:pPr>
        <w:spacing w:after="0" w:line="260" w:lineRule="exact"/>
        <w:rPr>
          <w:rFonts w:ascii="Consolas" w:eastAsiaTheme="majorEastAsia" w:hAnsi="Consolas"/>
        </w:rPr>
      </w:pP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const middleware = applyMiddleware(promise(), thunk, logger());</w:t>
      </w:r>
    </w:p>
    <w:p w:rsidR="004B7BD6" w:rsidRPr="004B7BD6" w:rsidRDefault="004B7BD6" w:rsidP="004B7BD6">
      <w:pPr>
        <w:spacing w:after="0" w:line="260" w:lineRule="exact"/>
        <w:rPr>
          <w:rFonts w:ascii="Consolas" w:eastAsiaTheme="majorEastAsia" w:hAnsi="Consolas"/>
        </w:rPr>
      </w:pP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const store = createStore(reducer, middleware);</w:t>
      </w:r>
    </w:p>
    <w:p w:rsidR="004B7BD6" w:rsidRPr="004B7BD6" w:rsidRDefault="004B7BD6" w:rsidP="004B7BD6">
      <w:pPr>
        <w:spacing w:after="0" w:line="260" w:lineRule="exact"/>
        <w:rPr>
          <w:rFonts w:ascii="Consolas" w:eastAsiaTheme="majorEastAsia" w:hAnsi="Consolas"/>
        </w:rPr>
      </w:pP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store.dispatch({</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type: "FOO", // Or to be clearer, "FETCH_USERS"</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payload: axios.get("http://rest.learncodeabc.academy/api/wstern/users")</w:t>
      </w:r>
    </w:p>
    <w:p w:rsidR="004B7BD6" w:rsidRPr="004B7BD6" w:rsidRDefault="004B7BD6" w:rsidP="004B7BD6">
      <w:pPr>
        <w:spacing w:after="0" w:line="260" w:lineRule="exact"/>
        <w:rPr>
          <w:rFonts w:ascii="Consolas" w:eastAsiaTheme="majorEastAsia" w:hAnsi="Consolas"/>
        </w:rPr>
      </w:pPr>
      <w:r w:rsidRPr="004B7BD6">
        <w:rPr>
          <w:rFonts w:ascii="Consolas" w:eastAsiaTheme="majorEastAsia" w:hAnsi="Consolas"/>
        </w:rPr>
        <w:t xml:space="preserve">  // The payload is of the type "promise"</w:t>
      </w:r>
    </w:p>
    <w:p w:rsidR="00A37E66" w:rsidRDefault="004B7BD6" w:rsidP="004B7BD6">
      <w:pPr>
        <w:spacing w:after="0" w:line="260" w:lineRule="exact"/>
        <w:rPr>
          <w:rFonts w:ascii="Consolas" w:eastAsiaTheme="majorEastAsia" w:hAnsi="Consolas"/>
        </w:rPr>
      </w:pPr>
      <w:r w:rsidRPr="004B7BD6">
        <w:rPr>
          <w:rFonts w:ascii="Consolas" w:eastAsiaTheme="majorEastAsia" w:hAnsi="Consolas"/>
        </w:rPr>
        <w:t>})</w:t>
      </w:r>
    </w:p>
    <w:p w:rsidR="002E3061" w:rsidRDefault="002E3061" w:rsidP="004B7BD6">
      <w:pPr>
        <w:spacing w:after="0" w:line="260" w:lineRule="exact"/>
        <w:rPr>
          <w:rFonts w:ascii="Consolas" w:eastAsiaTheme="majorEastAsia" w:hAnsi="Consolas"/>
        </w:rPr>
      </w:pPr>
    </w:p>
    <w:p w:rsidR="002E3061" w:rsidRDefault="002E3061" w:rsidP="004B7BD6">
      <w:pPr>
        <w:spacing w:after="0" w:line="260" w:lineRule="exact"/>
        <w:rPr>
          <w:rFonts w:asciiTheme="minorHAnsi" w:eastAsiaTheme="majorEastAsia" w:hAnsiTheme="minorHAnsi"/>
          <w:b/>
        </w:rPr>
      </w:pPr>
      <w:r w:rsidRPr="002E3061">
        <w:rPr>
          <w:rFonts w:asciiTheme="minorHAnsi" w:eastAsiaTheme="majorEastAsia" w:hAnsiTheme="minorHAnsi"/>
          <w:b/>
        </w:rPr>
        <w:t>Connecting React &amp; Redux - Redux Tutorial #7:</w:t>
      </w:r>
    </w:p>
    <w:p w:rsidR="004A0173" w:rsidRPr="004A0173" w:rsidRDefault="004A0173" w:rsidP="004B7BD6">
      <w:pPr>
        <w:spacing w:after="0" w:line="260" w:lineRule="exact"/>
        <w:rPr>
          <w:rFonts w:asciiTheme="minorHAnsi" w:eastAsiaTheme="majorEastAsia" w:hAnsiTheme="minorHAnsi"/>
        </w:rPr>
      </w:pPr>
      <w:r w:rsidRPr="004A0173">
        <w:rPr>
          <w:rFonts w:asciiTheme="minorHAnsi" w:eastAsiaTheme="majorEastAsia" w:hAnsiTheme="minorHAnsi"/>
        </w:rPr>
        <w:t>We would like to tie Redux to React app application</w:t>
      </w:r>
    </w:p>
    <w:p w:rsidR="004A0173" w:rsidRPr="002E3061" w:rsidRDefault="004A0173" w:rsidP="004B7BD6">
      <w:pPr>
        <w:spacing w:after="0" w:line="260" w:lineRule="exact"/>
        <w:rPr>
          <w:rFonts w:asciiTheme="minorHAnsi" w:eastAsiaTheme="majorEastAsia" w:hAnsiTheme="minorHAnsi"/>
          <w:b/>
        </w:rPr>
      </w:pPr>
    </w:p>
    <w:p w:rsidR="00B64FFD" w:rsidRPr="00B64FFD" w:rsidRDefault="00B64FFD" w:rsidP="00B64FFD">
      <w:pPr>
        <w:spacing w:after="0" w:line="260" w:lineRule="exact"/>
        <w:rPr>
          <w:rFonts w:ascii="Consolas" w:hAnsi="Consolas"/>
        </w:rPr>
      </w:pPr>
      <w:r w:rsidRPr="003C60EF">
        <w:rPr>
          <w:rFonts w:ascii="Consolas" w:hAnsi="Consolas"/>
        </w:rPr>
        <w:t>/* ./</w:t>
      </w:r>
      <w:r>
        <w:rPr>
          <w:rFonts w:ascii="Consolas" w:hAnsi="Consolas"/>
        </w:rPr>
        <w:t>package.json</w:t>
      </w:r>
      <w:r w:rsidRPr="003C60EF">
        <w:rPr>
          <w:rFonts w:ascii="Consolas" w:hAnsi="Consolas"/>
        </w:rPr>
        <w:t xml:space="preserve">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"name": "react-tutorials",</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"version": "0.0.0",</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"description":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"main": "webpack.config.js",</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"dependencies":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"axios": "^0.12.0",</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"babel-core": "^6.18.2",</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"babel-loader": "^6.2.0",</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"babel-plugin-add-module-exports": "^0.1.2",</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"babel-plugin-react-html-attrs": "^2.0.0",</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"babel-plugin-transform-class-properties": "^6.3.13",</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lastRenderedPageBreak/>
        <w:t xml:space="preserve">    "babel-plugin-transform-decorators-legacy": "^1.3.4",</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"babel-preset-es2015": "^6.3.13",</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"babel-preset-react": "^6.3.13",</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"babel-preset-stage-0": "^6.3.13",</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"react": "^0.14.6",</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"react-dom": "^0.14.6",</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"react-redux": "^4.4.5",</w:t>
      </w:r>
      <w:r w:rsidR="00372041">
        <w:rPr>
          <w:rFonts w:ascii="Consolas" w:eastAsiaTheme="majorEastAsia" w:hAnsi="Consolas"/>
        </w:rPr>
        <w:t xml:space="preserve"> // New</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"redux": "^3.5.2",</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"redux-logger": "^2.6.1",</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"redux-promise-middleware": "^3.2.0",</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"redux-thunk": "^2.1.0",</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"webpack": "^1.12.9",</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"webpack-dev-server": "^1.14.1"</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"devDependencies":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"scripts":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"dev": "./node_modules/.bin/webpack-dev-server --content-base src --inline --hot",</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"test": "echo \"Error: no test specified\" &amp;&amp; exit 1"</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"author": "",</w:t>
      </w:r>
    </w:p>
    <w:p w:rsidR="00B64FFD" w:rsidRPr="00B64FFD" w:rsidRDefault="00B64FFD" w:rsidP="00B64FFD">
      <w:pPr>
        <w:spacing w:after="0" w:line="260" w:lineRule="exact"/>
        <w:rPr>
          <w:rFonts w:ascii="Consolas" w:eastAsiaTheme="majorEastAsia" w:hAnsi="Consolas"/>
        </w:rPr>
      </w:pPr>
      <w:r w:rsidRPr="00B64FFD">
        <w:rPr>
          <w:rFonts w:ascii="Consolas" w:eastAsiaTheme="majorEastAsia" w:hAnsi="Consolas"/>
        </w:rPr>
        <w:t xml:space="preserve">  "license": "ISC"</w:t>
      </w:r>
    </w:p>
    <w:p w:rsidR="002E3061" w:rsidRDefault="00B64FFD" w:rsidP="00B64FFD">
      <w:pPr>
        <w:spacing w:after="0" w:line="260" w:lineRule="exact"/>
        <w:rPr>
          <w:rFonts w:ascii="Consolas" w:eastAsiaTheme="majorEastAsia" w:hAnsi="Consolas"/>
        </w:rPr>
      </w:pPr>
      <w:r w:rsidRPr="00B64FFD">
        <w:rPr>
          <w:rFonts w:ascii="Consolas" w:eastAsiaTheme="majorEastAsia" w:hAnsi="Consolas"/>
        </w:rPr>
        <w:t>}</w:t>
      </w:r>
    </w:p>
    <w:p w:rsidR="00B64FFD" w:rsidRDefault="00B64FFD" w:rsidP="00B64FFD">
      <w:pPr>
        <w:spacing w:after="0" w:line="260" w:lineRule="exact"/>
        <w:rPr>
          <w:rFonts w:ascii="Consolas" w:eastAsiaTheme="majorEastAsia" w:hAnsi="Consolas"/>
        </w:rPr>
      </w:pPr>
    </w:p>
    <w:p w:rsidR="00B64FFD" w:rsidRDefault="00AD1A26" w:rsidP="00B64FFD">
      <w:pPr>
        <w:spacing w:after="0" w:line="260" w:lineRule="exact"/>
        <w:rPr>
          <w:rFonts w:ascii="Consolas" w:eastAsiaTheme="majorEastAsia" w:hAnsi="Consolas"/>
        </w:rPr>
      </w:pPr>
      <w:r>
        <w:rPr>
          <w:rFonts w:ascii="Consolas" w:eastAsiaTheme="majorEastAsia" w:hAnsi="Consolas"/>
        </w:rPr>
        <w:t>/* ./webpack.config.js */</w:t>
      </w:r>
    </w:p>
    <w:p w:rsidR="00AD1A26" w:rsidRDefault="00AD1A26" w:rsidP="00B64FFD">
      <w:pPr>
        <w:spacing w:after="0" w:line="260" w:lineRule="exact"/>
        <w:rPr>
          <w:rFonts w:ascii="Consolas" w:eastAsiaTheme="majorEastAsia" w:hAnsi="Consolas"/>
        </w:rPr>
      </w:pPr>
      <w:r>
        <w:rPr>
          <w:rFonts w:ascii="Consolas" w:eastAsiaTheme="majorEastAsia" w:hAnsi="Consolas"/>
        </w:rPr>
        <w:t>/* ... */</w:t>
      </w:r>
    </w:p>
    <w:p w:rsidR="00112F89" w:rsidRDefault="00112F89" w:rsidP="00B64FFD">
      <w:pPr>
        <w:spacing w:after="0" w:line="260" w:lineRule="exact"/>
        <w:rPr>
          <w:rFonts w:ascii="Consolas" w:eastAsiaTheme="majorEastAsia" w:hAnsi="Consolas"/>
        </w:rPr>
      </w:pPr>
    </w:p>
    <w:p w:rsidR="00112F89" w:rsidRDefault="00112F89" w:rsidP="00B64FFD">
      <w:pPr>
        <w:spacing w:after="0" w:line="260" w:lineRule="exact"/>
        <w:rPr>
          <w:rFonts w:ascii="Consolas" w:eastAsiaTheme="majorEastAsia" w:hAnsi="Consolas"/>
        </w:rPr>
      </w:pPr>
      <w:r w:rsidRPr="00112F89">
        <w:rPr>
          <w:rFonts w:ascii="Consolas" w:eastAsiaTheme="majorEastAsia" w:hAnsi="Consolas"/>
        </w:rPr>
        <w:t>&lt;!-- ./src/index.html --&gt;</w:t>
      </w:r>
    </w:p>
    <w:p w:rsidR="00112F89" w:rsidRDefault="00112F89" w:rsidP="00B64FFD">
      <w:pPr>
        <w:spacing w:after="0" w:line="260" w:lineRule="exact"/>
        <w:rPr>
          <w:rFonts w:ascii="Consolas" w:eastAsiaTheme="majorEastAsia" w:hAnsi="Consolas"/>
        </w:rPr>
      </w:pPr>
      <w:r>
        <w:rPr>
          <w:rFonts w:ascii="Consolas" w:eastAsiaTheme="majorEastAsia" w:hAnsi="Consolas"/>
        </w:rPr>
        <w:t>&lt;!-- ... --&gt;</w:t>
      </w:r>
    </w:p>
    <w:p w:rsidR="00521B3B" w:rsidRDefault="00521B3B" w:rsidP="00B64FFD">
      <w:pPr>
        <w:spacing w:after="0" w:line="260" w:lineRule="exact"/>
        <w:rPr>
          <w:rFonts w:ascii="Consolas" w:eastAsiaTheme="majorEastAsia" w:hAnsi="Consolas"/>
        </w:rPr>
      </w:pPr>
    </w:p>
    <w:p w:rsidR="00521B3B" w:rsidRPr="00521B3B" w:rsidRDefault="00521B3B" w:rsidP="00521B3B">
      <w:pPr>
        <w:spacing w:after="0" w:line="260" w:lineRule="exact"/>
        <w:rPr>
          <w:rFonts w:ascii="Consolas" w:eastAsiaTheme="majorEastAsia" w:hAnsi="Consolas"/>
        </w:rPr>
      </w:pPr>
      <w:r w:rsidRPr="00521B3B">
        <w:rPr>
          <w:rFonts w:ascii="Consolas" w:eastAsiaTheme="majorEastAsia" w:hAnsi="Consolas"/>
        </w:rPr>
        <w:t>/* ./src/js/client.js */</w:t>
      </w:r>
    </w:p>
    <w:p w:rsidR="00521B3B" w:rsidRPr="00521B3B" w:rsidRDefault="00521B3B" w:rsidP="00521B3B">
      <w:pPr>
        <w:spacing w:after="0" w:line="260" w:lineRule="exact"/>
        <w:rPr>
          <w:rFonts w:ascii="Consolas" w:eastAsiaTheme="majorEastAsia" w:hAnsi="Consolas"/>
        </w:rPr>
      </w:pPr>
      <w:r w:rsidRPr="00521B3B">
        <w:rPr>
          <w:rFonts w:ascii="Consolas" w:eastAsiaTheme="majorEastAsia" w:hAnsi="Consolas"/>
        </w:rPr>
        <w:t>import React from "react"</w:t>
      </w:r>
    </w:p>
    <w:p w:rsidR="00521B3B" w:rsidRPr="00521B3B" w:rsidRDefault="00521B3B" w:rsidP="00521B3B">
      <w:pPr>
        <w:spacing w:after="0" w:line="260" w:lineRule="exact"/>
        <w:rPr>
          <w:rFonts w:ascii="Consolas" w:eastAsiaTheme="majorEastAsia" w:hAnsi="Consolas"/>
        </w:rPr>
      </w:pPr>
      <w:r w:rsidRPr="00521B3B">
        <w:rPr>
          <w:rFonts w:ascii="Consolas" w:eastAsiaTheme="majorEastAsia" w:hAnsi="Consolas"/>
        </w:rPr>
        <w:t>import ReactDOM from "react-dom"</w:t>
      </w:r>
    </w:p>
    <w:p w:rsidR="00521B3B" w:rsidRPr="00521B3B" w:rsidRDefault="00521B3B" w:rsidP="00521B3B">
      <w:pPr>
        <w:spacing w:after="0" w:line="260" w:lineRule="exact"/>
        <w:rPr>
          <w:rFonts w:ascii="Consolas" w:eastAsiaTheme="majorEastAsia" w:hAnsi="Consolas"/>
        </w:rPr>
      </w:pPr>
    </w:p>
    <w:p w:rsidR="00521B3B" w:rsidRPr="00521B3B" w:rsidRDefault="00521B3B" w:rsidP="00521B3B">
      <w:pPr>
        <w:spacing w:after="0" w:line="260" w:lineRule="exact"/>
        <w:rPr>
          <w:rFonts w:ascii="Consolas" w:eastAsiaTheme="majorEastAsia" w:hAnsi="Consolas"/>
        </w:rPr>
      </w:pPr>
      <w:r w:rsidRPr="00521B3B">
        <w:rPr>
          <w:rFonts w:ascii="Consolas" w:eastAsiaTheme="majorEastAsia" w:hAnsi="Consolas"/>
        </w:rPr>
        <w:t>import Layout from "./components/Layout"</w:t>
      </w:r>
    </w:p>
    <w:p w:rsidR="00521B3B" w:rsidRPr="00521B3B" w:rsidRDefault="00521B3B" w:rsidP="00521B3B">
      <w:pPr>
        <w:spacing w:after="0" w:line="260" w:lineRule="exact"/>
        <w:rPr>
          <w:rFonts w:ascii="Consolas" w:eastAsiaTheme="majorEastAsia" w:hAnsi="Consolas"/>
        </w:rPr>
      </w:pPr>
      <w:r w:rsidRPr="00521B3B">
        <w:rPr>
          <w:rFonts w:ascii="Consolas" w:eastAsiaTheme="majorEastAsia" w:hAnsi="Consolas"/>
        </w:rPr>
        <w:t>import store from "./store"</w:t>
      </w:r>
    </w:p>
    <w:p w:rsidR="00521B3B" w:rsidRPr="00521B3B" w:rsidRDefault="00521B3B" w:rsidP="00521B3B">
      <w:pPr>
        <w:spacing w:after="0" w:line="260" w:lineRule="exact"/>
        <w:rPr>
          <w:rFonts w:ascii="Consolas" w:eastAsiaTheme="majorEastAsia" w:hAnsi="Consolas"/>
        </w:rPr>
      </w:pPr>
    </w:p>
    <w:p w:rsidR="00521B3B" w:rsidRPr="00521B3B" w:rsidRDefault="00521B3B" w:rsidP="00521B3B">
      <w:pPr>
        <w:spacing w:after="0" w:line="260" w:lineRule="exact"/>
        <w:rPr>
          <w:rFonts w:ascii="Consolas" w:eastAsiaTheme="majorEastAsia" w:hAnsi="Consolas"/>
        </w:rPr>
      </w:pPr>
      <w:r w:rsidRPr="00521B3B">
        <w:rPr>
          <w:rFonts w:ascii="Consolas" w:eastAsiaTheme="majorEastAsia" w:hAnsi="Consolas"/>
        </w:rPr>
        <w:t>const app = document.getElementById('app')</w:t>
      </w:r>
    </w:p>
    <w:p w:rsidR="00521B3B" w:rsidRPr="00521B3B" w:rsidRDefault="00521B3B" w:rsidP="00521B3B">
      <w:pPr>
        <w:spacing w:after="0" w:line="260" w:lineRule="exact"/>
        <w:rPr>
          <w:rFonts w:ascii="Consolas" w:eastAsiaTheme="majorEastAsia" w:hAnsi="Consolas"/>
        </w:rPr>
      </w:pPr>
    </w:p>
    <w:p w:rsidR="00521B3B" w:rsidRDefault="00521B3B" w:rsidP="00521B3B">
      <w:pPr>
        <w:spacing w:after="0" w:line="260" w:lineRule="exact"/>
        <w:rPr>
          <w:rFonts w:ascii="Consolas" w:eastAsiaTheme="majorEastAsia" w:hAnsi="Consolas"/>
        </w:rPr>
      </w:pPr>
      <w:r w:rsidRPr="00521B3B">
        <w:rPr>
          <w:rFonts w:ascii="Consolas" w:eastAsiaTheme="majorEastAsia" w:hAnsi="Consolas"/>
        </w:rPr>
        <w:t>ReactDOM.render(&lt;Layout/&gt;, app);</w:t>
      </w:r>
    </w:p>
    <w:p w:rsidR="00032F1D" w:rsidRDefault="00032F1D" w:rsidP="00521B3B">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./src/js/components/Layout.js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React from "react"</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default class Layout extends React</w:t>
      </w:r>
      <w:r w:rsidRPr="00851216">
        <w:rPr>
          <w:rFonts w:ascii="Consolas" w:eastAsiaTheme="majorEastAsia" w:hAnsi="Consolas"/>
          <w:noProof/>
        </w:rPr>
        <w:t>.Component</w:t>
      </w: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render()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null;</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032F1D"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./src/js/store.js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 applyMiddleware, createStore } from "redux"</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logger from "redux-logger"</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thunk from "redux-thunk"</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promise from "redux-promise-middleware"</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reducer from "./reducers"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This will import "./reducers/index.js"</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lastRenderedPageBreak/>
        <w:t>const middleware = applyMiddleware(promise(), thunk, logger())</w:t>
      </w:r>
    </w:p>
    <w:p w:rsidR="007F68A3" w:rsidRPr="007F68A3" w:rsidRDefault="007F68A3" w:rsidP="007F68A3">
      <w:pPr>
        <w:spacing w:after="0" w:line="260" w:lineRule="exact"/>
        <w:rPr>
          <w:rFonts w:ascii="Consolas" w:eastAsiaTheme="majorEastAsia" w:hAnsi="Consolas"/>
        </w:rPr>
      </w:pP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export default createStore(reducer, middleware)</w:t>
      </w:r>
    </w:p>
    <w:p w:rsid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./src/js/reducers/index.js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 combineReducers } from "redux"</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tweets from "./tweetsReducer"</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user from "./userReducer"</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default combineReducers({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tweets,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user,</w:t>
      </w: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./src/js/reducers/tweetsReducer.js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default function reducer(state={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tweets: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fetching: false,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fetched: false,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error: null,</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 action) {</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switch (action.type)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"FETCH_TWEETS":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{...state, fetching: true}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 We always return a new object</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"FETCH_TWEETS_REJECTED":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{...state, fetching: false, error: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"FETCH_TWEETS_FULFILLED":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fetching: false,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fetched: true,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tweets: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"ADD_TWEET":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tweets: [...state.tweets,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"UPDATE_TWEET":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const { id, text } =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const newTweets = [...state.tweets]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const tweetToUpdate = newTweets.findIndex(tweet =&gt; tweet.id === id)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newTweets[tweetToUpdate] = action.payload;</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tweets: newTweets,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"DELETE_TWEET":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lastRenderedPageBreak/>
        <w:t xml:space="preserve">          tweets: state.tweets.filter(tweet =&gt; tweet.id !==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state</w:t>
      </w: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./src/js/reducers/userReducer.js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default function reducer(state={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user: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id: null,</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name: null,</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age: null,</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fetching: false,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fetched: false,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error: null,</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 action) {</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switch (action.type)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"FETCH_USER":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{...state, fetching: true}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"FETCH_USER_REJECTED":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{...state, fetching: false, error: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"FETCH_USER_FULFILLED":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fetching: false,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fetched: true,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user: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"SET_USER_NAME":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user: {...state.user, name: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case "SET_USER_AGE":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...state,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user: {...state.user, age: action.payload},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state</w:t>
      </w: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./src/js/actions/tweetsActions.js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import axios from "axios";</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function fetchTweets()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function(dispatch)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dispatch({type: "FETCH_TWEETS"});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 </w:t>
      </w: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lastRenderedPageBreak/>
        <w:t xml:space="preserve">      http://rest.learncode.academy is a public test server,</w:t>
      </w:r>
    </w:p>
    <w:p w:rsidR="007F68A3" w:rsidRPr="007F68A3" w:rsidRDefault="007F68A3" w:rsidP="007F68A3">
      <w:pPr>
        <w:spacing w:after="0" w:line="260" w:lineRule="exact"/>
        <w:rPr>
          <w:rFonts w:ascii="Consolas" w:eastAsiaTheme="majorEastAsia" w:hAnsi="Consolas"/>
        </w:rPr>
      </w:pPr>
      <w:r>
        <w:rPr>
          <w:rFonts w:ascii="Consolas" w:eastAsiaTheme="majorEastAsia" w:hAnsi="Consolas"/>
        </w:rPr>
        <w:t xml:space="preserve">      </w:t>
      </w:r>
      <w:r w:rsidRPr="007F68A3">
        <w:rPr>
          <w:rFonts w:ascii="Consolas" w:eastAsiaTheme="majorEastAsia" w:hAnsi="Consolas"/>
        </w:rPr>
        <w:t>so another user's experimentation can break your tests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If you get console errors due to bad data:</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 change "</w:t>
      </w:r>
      <w:r w:rsidRPr="00851216">
        <w:rPr>
          <w:rFonts w:ascii="Consolas" w:eastAsiaTheme="majorEastAsia" w:hAnsi="Consolas"/>
          <w:noProof/>
        </w:rPr>
        <w:t>reacttest</w:t>
      </w:r>
      <w:r w:rsidRPr="007F68A3">
        <w:rPr>
          <w:rFonts w:ascii="Consolas" w:eastAsiaTheme="majorEastAsia" w:hAnsi="Consolas"/>
        </w:rPr>
        <w:t>" below to any other username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 post some tweets to http://rest.learncode.academy/api/yourusername/tweets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axios.get("http://rest.learncode.academy/api/reacttest/tweets")</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.then((response) =&gt;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dispatch({type: "FETCH_TWEETS_FULFILLED", payload: response.data})</w:t>
      </w: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.catch((err) =&gt;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dispatch({type: "FETCH_TWEETS_REJECTED", payload: err})</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Pr="007F68A3" w:rsidRDefault="007F68A3" w:rsidP="007F68A3">
      <w:pPr>
        <w:spacing w:after="0" w:line="260" w:lineRule="exact"/>
        <w:rPr>
          <w:rFonts w:ascii="Consolas" w:eastAsiaTheme="majorEastAsia" w:hAnsi="Consolas"/>
        </w:rPr>
      </w:pP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export function addTweet(id, text) {</w:t>
      </w:r>
    </w:p>
    <w:p w:rsidR="00AD483D" w:rsidRPr="00AD483D" w:rsidRDefault="00AD483D" w:rsidP="00AD483D">
      <w:pPr>
        <w:spacing w:after="0" w:line="260" w:lineRule="exact"/>
        <w:rPr>
          <w:rFonts w:ascii="Consolas" w:eastAsiaTheme="majorEastAsia" w:hAnsi="Consolas"/>
        </w:rPr>
      </w:pPr>
      <w:r w:rsidRPr="00AD483D">
        <w:rPr>
          <w:rFonts w:ascii="Consolas" w:eastAsiaTheme="majorEastAsia" w:hAnsi="Consolas"/>
        </w:rPr>
        <w:t xml:space="preserve">  // Redux is not opinionated on how one fires actions</w:t>
      </w:r>
    </w:p>
    <w:p w:rsidR="00AD483D" w:rsidRPr="007F68A3" w:rsidRDefault="00AD483D" w:rsidP="00AD483D">
      <w:pPr>
        <w:spacing w:after="0" w:line="260" w:lineRule="exact"/>
        <w:rPr>
          <w:rFonts w:ascii="Consolas" w:eastAsiaTheme="majorEastAsia" w:hAnsi="Consolas"/>
        </w:rPr>
      </w:pPr>
      <w:r w:rsidRPr="00AD483D">
        <w:rPr>
          <w:rFonts w:ascii="Consolas" w:eastAsiaTheme="majorEastAsia" w:hAnsi="Consolas"/>
        </w:rPr>
        <w:t xml:space="preserve">  // You just</w:t>
      </w:r>
      <w:r>
        <w:rPr>
          <w:rFonts w:ascii="Consolas" w:eastAsiaTheme="majorEastAsia" w:hAnsi="Consolas"/>
        </w:rPr>
        <w:t xml:space="preserve"> need to</w:t>
      </w:r>
      <w:r w:rsidRPr="00AD483D">
        <w:rPr>
          <w:rFonts w:ascii="Consolas" w:eastAsiaTheme="majorEastAsia" w:hAnsi="Consolas"/>
        </w:rPr>
        <w:t xml:space="preserve"> make sure that every action has a type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type: 'ADD_TWEET',</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payload: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id,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text,</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function updateTweet(id, text)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type: 'UPDATE_TWEET',</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payload: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id,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text,</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function deleteTweet(id)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 type: 'DELETE_TWEET', payload: id}</w:t>
      </w: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./src/js/actions/userActions.js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function fetchUser()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type: "FETCH_USER_FULFILLED",</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payload: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name: "Will",</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age: 35,</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function setUserName(name)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type: 'SET_USER_NAME',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payload: name,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7F68A3" w:rsidRPr="007F68A3" w:rsidRDefault="007F68A3" w:rsidP="007F68A3">
      <w:pPr>
        <w:spacing w:after="0" w:line="260" w:lineRule="exact"/>
        <w:rPr>
          <w:rFonts w:ascii="Consolas" w:eastAsiaTheme="majorEastAsia" w:hAnsi="Consolas"/>
        </w:rPr>
      </w:pP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export function setUserAge(age)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return {</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type: 'SET_USER_AGE',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payload: age,</w:t>
      </w:r>
    </w:p>
    <w:p w:rsidR="007F68A3" w:rsidRPr="007F68A3" w:rsidRDefault="007F68A3" w:rsidP="007F68A3">
      <w:pPr>
        <w:spacing w:after="0" w:line="260" w:lineRule="exact"/>
        <w:rPr>
          <w:rFonts w:ascii="Consolas" w:eastAsiaTheme="majorEastAsia" w:hAnsi="Consolas"/>
        </w:rPr>
      </w:pPr>
      <w:r w:rsidRPr="007F68A3">
        <w:rPr>
          <w:rFonts w:ascii="Consolas" w:eastAsiaTheme="majorEastAsia" w:hAnsi="Consolas"/>
        </w:rPr>
        <w:t xml:space="preserve">  }</w:t>
      </w:r>
    </w:p>
    <w:p w:rsidR="007F68A3" w:rsidRDefault="007F68A3" w:rsidP="007F68A3">
      <w:pPr>
        <w:spacing w:after="0" w:line="260" w:lineRule="exact"/>
        <w:rPr>
          <w:rFonts w:ascii="Consolas" w:eastAsiaTheme="majorEastAsia" w:hAnsi="Consolas"/>
        </w:rPr>
      </w:pPr>
      <w:r w:rsidRPr="007F68A3">
        <w:rPr>
          <w:rFonts w:ascii="Consolas" w:eastAsiaTheme="majorEastAsia" w:hAnsi="Consolas"/>
        </w:rPr>
        <w:t>}</w:t>
      </w:r>
    </w:p>
    <w:p w:rsidR="00985A91" w:rsidRDefault="00985A91" w:rsidP="007F68A3">
      <w:pPr>
        <w:spacing w:after="0" w:line="260" w:lineRule="exact"/>
        <w:rPr>
          <w:rFonts w:ascii="Consolas" w:eastAsiaTheme="majorEastAsia" w:hAnsi="Consolas"/>
        </w:rPr>
      </w:pPr>
    </w:p>
    <w:p w:rsidR="00985A91" w:rsidRPr="00FF2043" w:rsidRDefault="00985A91" w:rsidP="007F68A3">
      <w:pPr>
        <w:spacing w:after="0" w:line="260" w:lineRule="exact"/>
        <w:rPr>
          <w:rFonts w:asciiTheme="minorHAnsi" w:eastAsiaTheme="majorEastAsia" w:hAnsiTheme="minorHAnsi"/>
        </w:rPr>
      </w:pPr>
      <w:r w:rsidRPr="00FF2043">
        <w:rPr>
          <w:rFonts w:asciiTheme="minorHAnsi" w:eastAsiaTheme="majorEastAsia" w:hAnsiTheme="minorHAnsi"/>
        </w:rPr>
        <w:t>We</w:t>
      </w:r>
      <w:r w:rsidR="00FF2043" w:rsidRPr="00FF2043">
        <w:rPr>
          <w:rFonts w:asciiTheme="minorHAnsi" w:eastAsiaTheme="majorEastAsia" w:hAnsiTheme="minorHAnsi"/>
        </w:rPr>
        <w:t xml:space="preserve"> now</w:t>
      </w:r>
      <w:r w:rsidRPr="00FF2043">
        <w:rPr>
          <w:rFonts w:asciiTheme="minorHAnsi" w:eastAsiaTheme="majorEastAsia" w:hAnsiTheme="minorHAnsi"/>
        </w:rPr>
        <w:t xml:space="preserve"> </w:t>
      </w:r>
      <w:r w:rsidR="00FF2043" w:rsidRPr="00FF2043">
        <w:rPr>
          <w:rFonts w:asciiTheme="minorHAnsi" w:eastAsiaTheme="majorEastAsia" w:hAnsiTheme="minorHAnsi"/>
        </w:rPr>
        <w:t>want to tie Redux to React...</w:t>
      </w:r>
    </w:p>
    <w:p w:rsidR="00985A91" w:rsidRDefault="00985A91" w:rsidP="007F68A3">
      <w:pPr>
        <w:spacing w:after="0" w:line="260" w:lineRule="exact"/>
        <w:rPr>
          <w:rFonts w:ascii="Consolas" w:eastAsiaTheme="majorEastAsia" w:hAnsi="Consolas"/>
        </w:rPr>
      </w:pP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 ./src/js/client.js */</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import React from "react"</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import ReactDOM from "react-dom"</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import { Provider } from "react-redux" // New</w:t>
      </w:r>
    </w:p>
    <w:p w:rsidR="007B3E23" w:rsidRPr="007B3E23" w:rsidRDefault="007B3E23" w:rsidP="007B3E23">
      <w:pPr>
        <w:spacing w:after="0" w:line="260" w:lineRule="exact"/>
        <w:rPr>
          <w:rFonts w:ascii="Consolas" w:eastAsiaTheme="majorEastAsia" w:hAnsi="Consolas"/>
        </w:rPr>
      </w:pP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import Layout from "./components/Layout"</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import store from "./store" // We need the store</w:t>
      </w:r>
    </w:p>
    <w:p w:rsidR="007B3E23" w:rsidRPr="007B3E23" w:rsidRDefault="007B3E23" w:rsidP="007B3E23">
      <w:pPr>
        <w:spacing w:after="0" w:line="260" w:lineRule="exact"/>
        <w:rPr>
          <w:rFonts w:ascii="Consolas" w:eastAsiaTheme="majorEastAsia" w:hAnsi="Consolas"/>
        </w:rPr>
      </w:pP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const app = document.getElementById('app')</w:t>
      </w:r>
    </w:p>
    <w:p w:rsidR="007B3E23" w:rsidRPr="007B3E23" w:rsidRDefault="007B3E23" w:rsidP="007B3E23">
      <w:pPr>
        <w:spacing w:after="0" w:line="260" w:lineRule="exact"/>
        <w:rPr>
          <w:rFonts w:ascii="Consolas" w:eastAsiaTheme="majorEastAsia" w:hAnsi="Consolas"/>
        </w:rPr>
      </w:pP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ReactDOM.render(</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 xml:space="preserve">  &lt;Provider store={store}&gt;</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 xml:space="preserve">    &lt;Layout/&gt;</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 xml:space="preserve">  &lt;/Provider&gt;,</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app);</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 To tie Redux to React, there are two steps</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 One of the step is to wrap the top-level component with React-Redux provider</w:t>
      </w:r>
    </w:p>
    <w:p w:rsidR="007B3E23" w:rsidRPr="007B3E23" w:rsidRDefault="007B3E23" w:rsidP="007B3E23">
      <w:pPr>
        <w:spacing w:after="0" w:line="260" w:lineRule="exact"/>
        <w:rPr>
          <w:rFonts w:ascii="Consolas" w:eastAsiaTheme="majorEastAsia" w:hAnsi="Consolas"/>
        </w:rPr>
      </w:pPr>
      <w:r w:rsidRPr="007B3E23">
        <w:rPr>
          <w:rFonts w:ascii="Consolas" w:eastAsiaTheme="majorEastAsia" w:hAnsi="Consolas"/>
        </w:rPr>
        <w:t>// Another step is to add the "@connect(/* ... */)" part in Layout.js</w:t>
      </w:r>
    </w:p>
    <w:p w:rsidR="007B3E23" w:rsidRDefault="007B3E23" w:rsidP="007B3E23">
      <w:pPr>
        <w:spacing w:after="0" w:line="260" w:lineRule="exact"/>
        <w:rPr>
          <w:rFonts w:ascii="Consolas" w:eastAsiaTheme="majorEastAsia" w:hAnsi="Consolas"/>
        </w:rPr>
      </w:pPr>
      <w:r w:rsidRPr="007B3E23">
        <w:rPr>
          <w:rFonts w:ascii="Consolas" w:eastAsiaTheme="majorEastAsia" w:hAnsi="Consolas"/>
        </w:rPr>
        <w:t>// Now any component down the chain can import data from the Redux store</w:t>
      </w:r>
    </w:p>
    <w:p w:rsidR="006865FB" w:rsidRDefault="007B3E23" w:rsidP="007B3E23">
      <w:pPr>
        <w:spacing w:after="0" w:line="260" w:lineRule="exact"/>
        <w:rPr>
          <w:rFonts w:ascii="Consolas" w:eastAsiaTheme="majorEastAsia" w:hAnsi="Consolas"/>
        </w:rPr>
      </w:pPr>
      <w:r>
        <w:rPr>
          <w:rFonts w:ascii="Consolas" w:eastAsiaTheme="majorEastAsia" w:hAnsi="Consolas"/>
        </w:rPr>
        <w:t xml:space="preserve">// </w:t>
      </w:r>
      <w:r w:rsidRPr="007B3E23">
        <w:rPr>
          <w:rFonts w:ascii="Consolas" w:eastAsiaTheme="majorEastAsia" w:hAnsi="Consolas"/>
        </w:rPr>
        <w:t>and can also dispatch store actions</w:t>
      </w:r>
    </w:p>
    <w:p w:rsidR="007B3E23" w:rsidRDefault="007B3E23" w:rsidP="007B3E23">
      <w:pPr>
        <w:spacing w:after="0" w:line="260" w:lineRule="exact"/>
        <w:rPr>
          <w:rFonts w:ascii="Consolas" w:hAnsi="Consolas"/>
        </w:rPr>
      </w:pPr>
    </w:p>
    <w:p w:rsidR="007B3E23" w:rsidRPr="007B3E23" w:rsidRDefault="007B3E23" w:rsidP="007B3E23">
      <w:pPr>
        <w:spacing w:after="0" w:line="260" w:lineRule="exact"/>
        <w:rPr>
          <w:rFonts w:ascii="Consolas" w:hAnsi="Consolas"/>
        </w:rPr>
      </w:pPr>
      <w:r w:rsidRPr="007B3E23">
        <w:rPr>
          <w:rFonts w:ascii="Consolas" w:hAnsi="Consolas"/>
        </w:rPr>
        <w:t>/* ./src/js/components/Layout.js */</w:t>
      </w:r>
    </w:p>
    <w:p w:rsidR="007B3E23" w:rsidRPr="007B3E23" w:rsidRDefault="007B3E23" w:rsidP="007B3E23">
      <w:pPr>
        <w:spacing w:after="0" w:line="260" w:lineRule="exact"/>
        <w:rPr>
          <w:rFonts w:ascii="Consolas" w:hAnsi="Consolas"/>
        </w:rPr>
      </w:pPr>
      <w:r w:rsidRPr="007B3E23">
        <w:rPr>
          <w:rFonts w:ascii="Consolas" w:hAnsi="Consolas"/>
        </w:rPr>
        <w:t>import React from "react"</w:t>
      </w:r>
    </w:p>
    <w:p w:rsidR="007B3E23" w:rsidRPr="007B3E23" w:rsidRDefault="007B3E23" w:rsidP="007B3E23">
      <w:pPr>
        <w:spacing w:after="0" w:line="260" w:lineRule="exact"/>
        <w:rPr>
          <w:rFonts w:ascii="Consolas" w:hAnsi="Consolas"/>
        </w:rPr>
      </w:pPr>
      <w:r w:rsidRPr="007B3E23">
        <w:rPr>
          <w:rFonts w:ascii="Consolas" w:hAnsi="Consolas"/>
        </w:rPr>
        <w:t>import { connect } from "react-redux"</w:t>
      </w:r>
    </w:p>
    <w:p w:rsidR="007B3E23" w:rsidRPr="007B3E23" w:rsidRDefault="007B3E23" w:rsidP="007B3E23">
      <w:pPr>
        <w:spacing w:after="0" w:line="260" w:lineRule="exact"/>
        <w:rPr>
          <w:rFonts w:ascii="Consolas" w:hAnsi="Consolas"/>
        </w:rPr>
      </w:pPr>
      <w:r w:rsidRPr="007B3E23">
        <w:rPr>
          <w:rFonts w:ascii="Consolas" w:hAnsi="Consolas"/>
        </w:rPr>
        <w:t>import { fetchUser } from "../actions/userActions"</w:t>
      </w:r>
    </w:p>
    <w:p w:rsidR="007B3E23" w:rsidRPr="007B3E23" w:rsidRDefault="007B3E23" w:rsidP="007B3E23">
      <w:pPr>
        <w:spacing w:after="0" w:line="260" w:lineRule="exact"/>
        <w:rPr>
          <w:rFonts w:ascii="Consolas" w:hAnsi="Consolas"/>
        </w:rPr>
      </w:pPr>
      <w:r w:rsidRPr="007B3E23">
        <w:rPr>
          <w:rFonts w:ascii="Consolas" w:hAnsi="Consolas"/>
        </w:rPr>
        <w:t>import { fetchTweets } from "../actions/tweetsActions"</w:t>
      </w:r>
    </w:p>
    <w:p w:rsidR="007B3E23" w:rsidRPr="007B3E23" w:rsidRDefault="007B3E23" w:rsidP="007B3E23">
      <w:pPr>
        <w:spacing w:after="0" w:line="260" w:lineRule="exact"/>
        <w:rPr>
          <w:rFonts w:ascii="Consolas" w:hAnsi="Consolas"/>
        </w:rPr>
      </w:pPr>
    </w:p>
    <w:p w:rsidR="007B3E23" w:rsidRPr="007B3E23" w:rsidRDefault="007B3E23" w:rsidP="007B3E23">
      <w:pPr>
        <w:spacing w:after="0" w:line="260" w:lineRule="exact"/>
        <w:rPr>
          <w:rFonts w:ascii="Consolas" w:hAnsi="Consolas"/>
        </w:rPr>
      </w:pPr>
      <w:r w:rsidRPr="007B3E23">
        <w:rPr>
          <w:rFonts w:ascii="Consolas" w:hAnsi="Consolas"/>
        </w:rPr>
        <w:t>@connect((store) =&gt; {</w:t>
      </w:r>
    </w:p>
    <w:p w:rsidR="007B3E23" w:rsidRPr="007B3E23" w:rsidRDefault="007B3E23" w:rsidP="007B3E23">
      <w:pPr>
        <w:spacing w:after="0" w:line="260" w:lineRule="exact"/>
        <w:rPr>
          <w:rFonts w:ascii="Consolas" w:hAnsi="Consolas"/>
        </w:rPr>
      </w:pPr>
      <w:r w:rsidRPr="007B3E23">
        <w:rPr>
          <w:rFonts w:ascii="Consolas" w:hAnsi="Consolas"/>
        </w:rPr>
        <w:t xml:space="preserve">  // "connect" is going to take two functions</w:t>
      </w:r>
    </w:p>
    <w:p w:rsidR="007B3E23" w:rsidRDefault="007B3E23" w:rsidP="007B3E23">
      <w:pPr>
        <w:spacing w:after="0" w:line="260" w:lineRule="exact"/>
        <w:rPr>
          <w:rFonts w:ascii="Consolas" w:hAnsi="Consolas"/>
        </w:rPr>
      </w:pPr>
      <w:r w:rsidRPr="007B3E23">
        <w:rPr>
          <w:rFonts w:ascii="Consolas" w:hAnsi="Consolas"/>
        </w:rPr>
        <w:t xml:space="preserve">  // The first function is for getting store values in as props</w:t>
      </w:r>
    </w:p>
    <w:p w:rsidR="00DE58EB" w:rsidRPr="007B3E23" w:rsidRDefault="00DE58EB" w:rsidP="007B3E23">
      <w:pPr>
        <w:spacing w:after="0" w:line="260" w:lineRule="exact"/>
        <w:rPr>
          <w:rFonts w:ascii="Consolas" w:hAnsi="Consolas"/>
        </w:rPr>
      </w:pPr>
      <w:r w:rsidRPr="00DE58EB">
        <w:rPr>
          <w:rFonts w:ascii="Consolas" w:hAnsi="Consolas"/>
        </w:rPr>
        <w:t xml:space="preserve">  // The second function is supposed to be the one that maps dispatch to props</w:t>
      </w:r>
    </w:p>
    <w:p w:rsidR="007B3E23" w:rsidRPr="007B3E23" w:rsidRDefault="007B3E23" w:rsidP="007B3E23">
      <w:pPr>
        <w:spacing w:after="0" w:line="260" w:lineRule="exact"/>
        <w:rPr>
          <w:rFonts w:ascii="Consolas" w:hAnsi="Consolas"/>
        </w:rPr>
      </w:pPr>
      <w:r w:rsidRPr="007B3E23">
        <w:rPr>
          <w:rFonts w:ascii="Consolas" w:hAnsi="Consolas"/>
        </w:rPr>
        <w:t xml:space="preserve">  return {</w:t>
      </w:r>
    </w:p>
    <w:p w:rsidR="007B3E23" w:rsidRPr="007B3E23" w:rsidRDefault="007B3E23" w:rsidP="007B3E23">
      <w:pPr>
        <w:spacing w:after="0" w:line="260" w:lineRule="exact"/>
        <w:rPr>
          <w:rFonts w:ascii="Consolas" w:hAnsi="Consolas"/>
        </w:rPr>
      </w:pPr>
      <w:r w:rsidRPr="007B3E23">
        <w:rPr>
          <w:rFonts w:ascii="Consolas" w:hAnsi="Consolas"/>
        </w:rPr>
        <w:t xml:space="preserve">    // The return items will be regarded as props</w:t>
      </w:r>
    </w:p>
    <w:p w:rsidR="007B3E23" w:rsidRPr="007B3E23" w:rsidRDefault="007B3E23" w:rsidP="007B3E23">
      <w:pPr>
        <w:spacing w:after="0" w:line="260" w:lineRule="exact"/>
        <w:rPr>
          <w:rFonts w:ascii="Consolas" w:hAnsi="Consolas"/>
        </w:rPr>
      </w:pPr>
      <w:r w:rsidRPr="007B3E23">
        <w:rPr>
          <w:rFonts w:ascii="Consolas" w:hAnsi="Consolas"/>
        </w:rPr>
        <w:t xml:space="preserve">    // Just pull in the data we want</w:t>
      </w:r>
    </w:p>
    <w:p w:rsidR="007B3E23" w:rsidRPr="007B3E23" w:rsidRDefault="007B3E23" w:rsidP="007B3E23">
      <w:pPr>
        <w:spacing w:after="0" w:line="260" w:lineRule="exact"/>
        <w:rPr>
          <w:rFonts w:ascii="Consolas" w:hAnsi="Consolas"/>
        </w:rPr>
      </w:pPr>
      <w:r w:rsidRPr="007B3E23">
        <w:rPr>
          <w:rFonts w:ascii="Consolas" w:hAnsi="Consolas"/>
        </w:rPr>
        <w:t xml:space="preserve">    user: store.user.user,</w:t>
      </w:r>
    </w:p>
    <w:p w:rsidR="007B3E23" w:rsidRPr="007B3E23" w:rsidRDefault="007B3E23" w:rsidP="007B3E23">
      <w:pPr>
        <w:spacing w:after="0" w:line="260" w:lineRule="exact"/>
        <w:rPr>
          <w:rFonts w:ascii="Consolas" w:hAnsi="Consolas"/>
        </w:rPr>
      </w:pPr>
      <w:r w:rsidRPr="007B3E23">
        <w:rPr>
          <w:rFonts w:ascii="Consolas" w:hAnsi="Consolas"/>
        </w:rPr>
        <w:t xml:space="preserve">    userFetched: store.user.fetched,</w:t>
      </w:r>
    </w:p>
    <w:p w:rsidR="007B3E23" w:rsidRPr="007B3E23" w:rsidRDefault="007B3E23" w:rsidP="007B3E23">
      <w:pPr>
        <w:spacing w:after="0" w:line="260" w:lineRule="exact"/>
        <w:rPr>
          <w:rFonts w:ascii="Consolas" w:hAnsi="Consolas"/>
        </w:rPr>
      </w:pPr>
      <w:r w:rsidRPr="007B3E23">
        <w:rPr>
          <w:rFonts w:ascii="Consolas" w:hAnsi="Consolas"/>
        </w:rPr>
        <w:t xml:space="preserve">    tweets: store.tweets.tweets</w:t>
      </w:r>
    </w:p>
    <w:p w:rsidR="007B3E23" w:rsidRPr="007B3E23" w:rsidRDefault="007B3E23" w:rsidP="007B3E23">
      <w:pPr>
        <w:spacing w:after="0" w:line="260" w:lineRule="exact"/>
        <w:rPr>
          <w:rFonts w:ascii="Consolas" w:hAnsi="Consolas"/>
        </w:rPr>
      </w:pPr>
      <w:r w:rsidRPr="007B3E23">
        <w:rPr>
          <w:rFonts w:ascii="Consolas" w:hAnsi="Consolas"/>
        </w:rPr>
        <w:t xml:space="preserve">  }</w:t>
      </w:r>
    </w:p>
    <w:p w:rsidR="007B3E23" w:rsidRPr="007B3E23" w:rsidRDefault="007B3E23" w:rsidP="007B3E23">
      <w:pPr>
        <w:spacing w:after="0" w:line="260" w:lineRule="exact"/>
        <w:rPr>
          <w:rFonts w:ascii="Consolas" w:hAnsi="Consolas"/>
        </w:rPr>
      </w:pPr>
      <w:r w:rsidRPr="007B3E23">
        <w:rPr>
          <w:rFonts w:ascii="Consolas" w:hAnsi="Consolas"/>
        </w:rPr>
        <w:t>})</w:t>
      </w:r>
    </w:p>
    <w:p w:rsidR="007B3E23" w:rsidRPr="007B3E23" w:rsidRDefault="007B3E23" w:rsidP="007B3E23">
      <w:pPr>
        <w:spacing w:after="0" w:line="260" w:lineRule="exact"/>
        <w:rPr>
          <w:rFonts w:ascii="Consolas" w:hAnsi="Consolas"/>
        </w:rPr>
      </w:pPr>
      <w:r w:rsidRPr="007B3E23">
        <w:rPr>
          <w:rFonts w:ascii="Consolas" w:hAnsi="Consolas"/>
        </w:rPr>
        <w:t>// We transpile with ES6</w:t>
      </w:r>
    </w:p>
    <w:p w:rsidR="007B3E23" w:rsidRDefault="007B3E23" w:rsidP="007B3E23">
      <w:pPr>
        <w:spacing w:after="0" w:line="260" w:lineRule="exact"/>
        <w:rPr>
          <w:rFonts w:ascii="Consolas" w:hAnsi="Consolas"/>
        </w:rPr>
      </w:pPr>
      <w:r w:rsidRPr="007B3E23">
        <w:rPr>
          <w:rFonts w:ascii="Consolas" w:hAnsi="Consolas"/>
        </w:rPr>
        <w:t>// Note that in package.json and webpack.config.js,</w:t>
      </w:r>
    </w:p>
    <w:p w:rsidR="007B3E23" w:rsidRPr="007B3E23" w:rsidRDefault="007B3E23" w:rsidP="007B3E23">
      <w:pPr>
        <w:spacing w:after="0" w:line="260" w:lineRule="exact"/>
        <w:rPr>
          <w:rFonts w:ascii="Consolas" w:hAnsi="Consolas"/>
        </w:rPr>
      </w:pPr>
      <w:r>
        <w:rPr>
          <w:rFonts w:ascii="Consolas" w:hAnsi="Consolas"/>
        </w:rPr>
        <w:t xml:space="preserve">// </w:t>
      </w:r>
      <w:r w:rsidRPr="007B3E23">
        <w:rPr>
          <w:rFonts w:ascii="Consolas" w:hAnsi="Consolas"/>
        </w:rPr>
        <w:t>we have "babel-plugin-transform-decorators-legacy", so we can use decorators</w:t>
      </w:r>
    </w:p>
    <w:p w:rsidR="007B3E23" w:rsidRPr="007B3E23" w:rsidRDefault="007B3E23" w:rsidP="007B3E23">
      <w:pPr>
        <w:spacing w:after="0" w:line="260" w:lineRule="exact"/>
        <w:rPr>
          <w:rFonts w:ascii="Consolas" w:hAnsi="Consolas"/>
        </w:rPr>
      </w:pPr>
      <w:r w:rsidRPr="007B3E23">
        <w:rPr>
          <w:rFonts w:ascii="Consolas" w:hAnsi="Consolas"/>
        </w:rPr>
        <w:t>// Using decorator is a great way to wrap a component</w:t>
      </w:r>
    </w:p>
    <w:p w:rsidR="007B3E23" w:rsidRPr="007B3E23" w:rsidRDefault="007B3E23" w:rsidP="007B3E23">
      <w:pPr>
        <w:spacing w:after="0" w:line="260" w:lineRule="exact"/>
        <w:rPr>
          <w:rFonts w:ascii="Consolas" w:hAnsi="Consolas"/>
        </w:rPr>
      </w:pPr>
      <w:r w:rsidRPr="007B3E23">
        <w:rPr>
          <w:rFonts w:ascii="Consolas" w:hAnsi="Consolas"/>
        </w:rPr>
        <w:t>// Here, connect wraps the Layout component</w:t>
      </w:r>
    </w:p>
    <w:p w:rsidR="007B3E23" w:rsidRDefault="007B3E23" w:rsidP="007B3E23">
      <w:pPr>
        <w:spacing w:after="0" w:line="260" w:lineRule="exact"/>
        <w:rPr>
          <w:rFonts w:ascii="Consolas" w:hAnsi="Consolas"/>
        </w:rPr>
      </w:pPr>
      <w:r w:rsidRPr="007B3E23">
        <w:rPr>
          <w:rFonts w:ascii="Consolas" w:hAnsi="Consolas"/>
        </w:rPr>
        <w:t>// This is a simple way to inject props into layout without messing with</w:t>
      </w:r>
    </w:p>
    <w:p w:rsidR="007B3E23" w:rsidRPr="007B3E23" w:rsidRDefault="007B3E23" w:rsidP="007B3E23">
      <w:pPr>
        <w:spacing w:after="0" w:line="260" w:lineRule="exact"/>
        <w:rPr>
          <w:rFonts w:ascii="Consolas" w:hAnsi="Consolas"/>
        </w:rPr>
      </w:pPr>
      <w:r>
        <w:rPr>
          <w:rFonts w:ascii="Consolas" w:hAnsi="Consolas"/>
        </w:rPr>
        <w:t xml:space="preserve">// </w:t>
      </w:r>
      <w:r w:rsidRPr="007B3E23">
        <w:rPr>
          <w:rFonts w:ascii="Consolas" w:hAnsi="Consolas"/>
        </w:rPr>
        <w:t>the Layout component</w:t>
      </w:r>
    </w:p>
    <w:p w:rsidR="007B3E23" w:rsidRPr="007B3E23" w:rsidRDefault="007B3E23" w:rsidP="007B3E23">
      <w:pPr>
        <w:spacing w:after="0" w:line="260" w:lineRule="exact"/>
        <w:rPr>
          <w:rFonts w:ascii="Consolas" w:hAnsi="Consolas"/>
        </w:rPr>
      </w:pPr>
    </w:p>
    <w:p w:rsidR="007B3E23" w:rsidRPr="007B3E23" w:rsidRDefault="007B3E23" w:rsidP="007B3E23">
      <w:pPr>
        <w:spacing w:after="0" w:line="260" w:lineRule="exact"/>
        <w:rPr>
          <w:rFonts w:ascii="Consolas" w:hAnsi="Consolas"/>
        </w:rPr>
      </w:pPr>
      <w:r w:rsidRPr="007B3E23">
        <w:rPr>
          <w:rFonts w:ascii="Consolas" w:hAnsi="Consolas"/>
        </w:rPr>
        <w:t>export default class Layout extends React</w:t>
      </w:r>
      <w:r w:rsidRPr="00851216">
        <w:rPr>
          <w:rFonts w:ascii="Consolas" w:hAnsi="Consolas"/>
          <w:noProof/>
        </w:rPr>
        <w:t>.Component</w:t>
      </w:r>
      <w:r w:rsidRPr="007B3E23">
        <w:rPr>
          <w:rFonts w:ascii="Consolas" w:hAnsi="Consolas"/>
        </w:rPr>
        <w:t xml:space="preserve"> {</w:t>
      </w:r>
    </w:p>
    <w:p w:rsidR="007B3E23" w:rsidRPr="007B3E23" w:rsidRDefault="007B3E23" w:rsidP="007B3E23">
      <w:pPr>
        <w:spacing w:after="0" w:line="260" w:lineRule="exact"/>
        <w:rPr>
          <w:rFonts w:ascii="Consolas" w:hAnsi="Consolas"/>
        </w:rPr>
      </w:pPr>
      <w:r w:rsidRPr="007B3E23">
        <w:rPr>
          <w:rFonts w:ascii="Consolas" w:hAnsi="Consolas"/>
        </w:rPr>
        <w:t xml:space="preserve">  componentWillMount() {</w:t>
      </w:r>
    </w:p>
    <w:p w:rsidR="007B3E23" w:rsidRPr="007B3E23" w:rsidRDefault="007B3E23" w:rsidP="007B3E23">
      <w:pPr>
        <w:spacing w:after="0" w:line="260" w:lineRule="exact"/>
        <w:rPr>
          <w:rFonts w:ascii="Consolas" w:hAnsi="Consolas"/>
        </w:rPr>
      </w:pPr>
      <w:r w:rsidRPr="007B3E23">
        <w:rPr>
          <w:rFonts w:ascii="Consolas" w:hAnsi="Consolas"/>
        </w:rPr>
        <w:lastRenderedPageBreak/>
        <w:t xml:space="preserve">    // We want to fetch the user</w:t>
      </w:r>
    </w:p>
    <w:p w:rsidR="007B3E23" w:rsidRPr="007B3E23" w:rsidRDefault="007B3E23" w:rsidP="007B3E23">
      <w:pPr>
        <w:spacing w:after="0" w:line="260" w:lineRule="exact"/>
        <w:rPr>
          <w:rFonts w:ascii="Consolas" w:hAnsi="Consolas"/>
        </w:rPr>
      </w:pPr>
      <w:r w:rsidRPr="007B3E23">
        <w:rPr>
          <w:rFonts w:ascii="Consolas" w:hAnsi="Consolas"/>
        </w:rPr>
        <w:t xml:space="preserve">    // Actually, nothing asynchronous happens here</w:t>
      </w:r>
    </w:p>
    <w:p w:rsidR="007B3E23" w:rsidRPr="007B3E23" w:rsidRDefault="007B3E23" w:rsidP="007B3E23">
      <w:pPr>
        <w:spacing w:after="0" w:line="260" w:lineRule="exact"/>
        <w:rPr>
          <w:rFonts w:ascii="Consolas" w:hAnsi="Consolas"/>
        </w:rPr>
      </w:pPr>
      <w:r w:rsidRPr="007B3E23">
        <w:rPr>
          <w:rFonts w:ascii="Consolas" w:hAnsi="Consolas"/>
        </w:rPr>
        <w:t xml:space="preserve">    this.props.dispatch(fetchUser());</w:t>
      </w:r>
    </w:p>
    <w:p w:rsidR="007B3E23" w:rsidRPr="007B3E23" w:rsidRDefault="007B3E23" w:rsidP="007B3E23">
      <w:pPr>
        <w:spacing w:after="0" w:line="260" w:lineRule="exact"/>
        <w:rPr>
          <w:rFonts w:ascii="Consolas" w:hAnsi="Consolas"/>
        </w:rPr>
      </w:pPr>
      <w:r w:rsidRPr="007B3E23">
        <w:rPr>
          <w:rFonts w:ascii="Consolas" w:hAnsi="Consolas"/>
        </w:rPr>
        <w:t xml:space="preserve">  }</w:t>
      </w:r>
    </w:p>
    <w:p w:rsidR="007B3E23" w:rsidRPr="007B3E23" w:rsidRDefault="007B3E23" w:rsidP="007B3E23">
      <w:pPr>
        <w:spacing w:after="0" w:line="260" w:lineRule="exact"/>
        <w:rPr>
          <w:rFonts w:ascii="Consolas" w:hAnsi="Consolas"/>
        </w:rPr>
      </w:pPr>
    </w:p>
    <w:p w:rsidR="007B3E23" w:rsidRPr="007B3E23" w:rsidRDefault="007B3E23" w:rsidP="007B3E23">
      <w:pPr>
        <w:spacing w:after="0" w:line="260" w:lineRule="exact"/>
        <w:rPr>
          <w:rFonts w:ascii="Consolas" w:hAnsi="Consolas"/>
        </w:rPr>
      </w:pPr>
      <w:r w:rsidRPr="007B3E23">
        <w:rPr>
          <w:rFonts w:ascii="Consolas" w:hAnsi="Consolas"/>
        </w:rPr>
        <w:t xml:space="preserve">  fetchTweets() {</w:t>
      </w:r>
    </w:p>
    <w:p w:rsidR="007B3E23" w:rsidRPr="007B3E23" w:rsidRDefault="007B3E23" w:rsidP="007B3E23">
      <w:pPr>
        <w:spacing w:after="0" w:line="260" w:lineRule="exact"/>
        <w:rPr>
          <w:rFonts w:ascii="Consolas" w:hAnsi="Consolas"/>
        </w:rPr>
      </w:pPr>
      <w:r w:rsidRPr="007B3E23">
        <w:rPr>
          <w:rFonts w:ascii="Consolas" w:hAnsi="Consolas"/>
        </w:rPr>
        <w:t xml:space="preserve">    this.props.dispatch(fetchTweets());</w:t>
      </w:r>
    </w:p>
    <w:p w:rsidR="007B3E23" w:rsidRPr="007B3E23" w:rsidRDefault="007B3E23" w:rsidP="007B3E23">
      <w:pPr>
        <w:spacing w:after="0" w:line="260" w:lineRule="exact"/>
        <w:rPr>
          <w:rFonts w:ascii="Consolas" w:hAnsi="Consolas"/>
        </w:rPr>
      </w:pPr>
      <w:r w:rsidRPr="007B3E23">
        <w:rPr>
          <w:rFonts w:ascii="Consolas" w:hAnsi="Consolas"/>
        </w:rPr>
        <w:t xml:space="preserve">    // We have asynchronous action here</w:t>
      </w:r>
    </w:p>
    <w:p w:rsidR="007B3E23" w:rsidRPr="007B3E23" w:rsidRDefault="007B3E23" w:rsidP="007B3E23">
      <w:pPr>
        <w:spacing w:after="0" w:line="260" w:lineRule="exact"/>
        <w:rPr>
          <w:rFonts w:ascii="Consolas" w:hAnsi="Consolas"/>
        </w:rPr>
      </w:pPr>
      <w:r w:rsidRPr="007B3E23">
        <w:rPr>
          <w:rFonts w:ascii="Consolas" w:hAnsi="Consolas"/>
        </w:rPr>
        <w:t xml:space="preserve">  }</w:t>
      </w:r>
    </w:p>
    <w:p w:rsidR="007B3E23" w:rsidRPr="007B3E23" w:rsidRDefault="007B3E23" w:rsidP="007B3E23">
      <w:pPr>
        <w:spacing w:after="0" w:line="260" w:lineRule="exact"/>
        <w:rPr>
          <w:rFonts w:ascii="Consolas" w:hAnsi="Consolas"/>
        </w:rPr>
      </w:pPr>
    </w:p>
    <w:p w:rsidR="007B3E23" w:rsidRPr="007B3E23" w:rsidRDefault="007B3E23" w:rsidP="007B3E23">
      <w:pPr>
        <w:spacing w:after="0" w:line="260" w:lineRule="exact"/>
        <w:rPr>
          <w:rFonts w:ascii="Consolas" w:hAnsi="Consolas"/>
        </w:rPr>
      </w:pPr>
      <w:r w:rsidRPr="007B3E23">
        <w:rPr>
          <w:rFonts w:ascii="Consolas" w:hAnsi="Consolas"/>
        </w:rPr>
        <w:t xml:space="preserve">  render() {</w:t>
      </w:r>
    </w:p>
    <w:p w:rsidR="007B3E23" w:rsidRPr="007B3E23" w:rsidRDefault="007B3E23" w:rsidP="007B3E23">
      <w:pPr>
        <w:spacing w:after="0" w:line="260" w:lineRule="exact"/>
        <w:rPr>
          <w:rFonts w:ascii="Consolas" w:hAnsi="Consolas"/>
        </w:rPr>
      </w:pPr>
      <w:r w:rsidRPr="007B3E23">
        <w:rPr>
          <w:rFonts w:ascii="Consolas" w:hAnsi="Consolas"/>
        </w:rPr>
        <w:t xml:space="preserve">    const { user, tweets } = this.props;</w:t>
      </w:r>
    </w:p>
    <w:p w:rsidR="007B3E23" w:rsidRPr="007B3E23" w:rsidRDefault="007B3E23" w:rsidP="007B3E23">
      <w:pPr>
        <w:spacing w:after="0" w:line="260" w:lineRule="exact"/>
        <w:rPr>
          <w:rFonts w:ascii="Consolas" w:hAnsi="Consolas"/>
        </w:rPr>
      </w:pPr>
      <w:r w:rsidRPr="007B3E23">
        <w:rPr>
          <w:rFonts w:ascii="Consolas" w:hAnsi="Consolas"/>
        </w:rPr>
        <w:t xml:space="preserve">    const mappedTweets = tweets.map(tweet =&gt; &lt;li&gt;{tweet.text}&lt;/li&gt;)</w:t>
      </w:r>
    </w:p>
    <w:p w:rsidR="007B3E23" w:rsidRPr="007B3E23" w:rsidRDefault="007B3E23" w:rsidP="007B3E23">
      <w:pPr>
        <w:spacing w:after="0" w:line="260" w:lineRule="exact"/>
        <w:rPr>
          <w:rFonts w:ascii="Consolas" w:hAnsi="Consolas"/>
        </w:rPr>
      </w:pPr>
      <w:r w:rsidRPr="007B3E23">
        <w:rPr>
          <w:rFonts w:ascii="Consolas" w:hAnsi="Consolas"/>
        </w:rPr>
        <w:t xml:space="preserve">    // Do not forget the curly braces!</w:t>
      </w:r>
    </w:p>
    <w:p w:rsidR="007B3E23" w:rsidRPr="007B3E23" w:rsidRDefault="007B3E23" w:rsidP="007B3E23">
      <w:pPr>
        <w:spacing w:after="0" w:line="260" w:lineRule="exact"/>
        <w:rPr>
          <w:rFonts w:ascii="Consolas" w:hAnsi="Consolas"/>
        </w:rPr>
      </w:pPr>
    </w:p>
    <w:p w:rsidR="007B3E23" w:rsidRPr="007B3E23" w:rsidRDefault="007B3E23" w:rsidP="007B3E23">
      <w:pPr>
        <w:spacing w:after="0" w:line="260" w:lineRule="exact"/>
        <w:rPr>
          <w:rFonts w:ascii="Consolas" w:hAnsi="Consolas"/>
        </w:rPr>
      </w:pPr>
      <w:r w:rsidRPr="007B3E23">
        <w:rPr>
          <w:rFonts w:ascii="Consolas" w:hAnsi="Consolas"/>
        </w:rPr>
        <w:t xml:space="preserve">    // console.log(this.props);</w:t>
      </w:r>
    </w:p>
    <w:p w:rsidR="007B3E23" w:rsidRDefault="007B3E23" w:rsidP="007B3E23">
      <w:pPr>
        <w:spacing w:after="0" w:line="260" w:lineRule="exact"/>
        <w:rPr>
          <w:rFonts w:ascii="Consolas" w:hAnsi="Consolas"/>
        </w:rPr>
      </w:pPr>
      <w:r w:rsidRPr="007B3E23">
        <w:rPr>
          <w:rFonts w:ascii="Consolas" w:hAnsi="Consolas"/>
        </w:rPr>
        <w:t xml:space="preserve">    // We can see that props contains a user object and a dispatch function</w:t>
      </w:r>
    </w:p>
    <w:p w:rsidR="007B3E23" w:rsidRPr="007B3E23" w:rsidRDefault="007B3E23" w:rsidP="007B3E23">
      <w:pPr>
        <w:spacing w:after="0" w:line="260" w:lineRule="exact"/>
        <w:rPr>
          <w:rFonts w:ascii="Consolas" w:hAnsi="Consolas"/>
        </w:rPr>
      </w:pPr>
      <w:r>
        <w:rPr>
          <w:rFonts w:ascii="Consolas" w:hAnsi="Consolas"/>
        </w:rPr>
        <w:t xml:space="preserve">    // </w:t>
      </w:r>
      <w:r w:rsidRPr="007B3E23">
        <w:rPr>
          <w:rFonts w:ascii="Consolas" w:hAnsi="Consolas"/>
        </w:rPr>
        <w:t>so that we can dispatch some actions</w:t>
      </w:r>
    </w:p>
    <w:p w:rsidR="007B3E23" w:rsidRPr="007B3E23" w:rsidRDefault="007B3E23" w:rsidP="007B3E23">
      <w:pPr>
        <w:spacing w:after="0" w:line="260" w:lineRule="exact"/>
        <w:rPr>
          <w:rFonts w:ascii="Consolas" w:hAnsi="Consolas"/>
        </w:rPr>
      </w:pPr>
      <w:r w:rsidRPr="007B3E23">
        <w:rPr>
          <w:rFonts w:ascii="Consolas" w:hAnsi="Consolas"/>
        </w:rPr>
        <w:t xml:space="preserve">    if (!tweets.length) {</w:t>
      </w:r>
    </w:p>
    <w:p w:rsidR="007B3E23" w:rsidRPr="007B3E23" w:rsidRDefault="007B3E23" w:rsidP="007B3E23">
      <w:pPr>
        <w:spacing w:after="0" w:line="260" w:lineRule="exact"/>
        <w:rPr>
          <w:rFonts w:ascii="Consolas" w:hAnsi="Consolas"/>
        </w:rPr>
      </w:pPr>
      <w:r w:rsidRPr="007B3E23">
        <w:rPr>
          <w:rFonts w:ascii="Consolas" w:hAnsi="Consolas"/>
        </w:rPr>
        <w:t xml:space="preserve">      return &lt;button onClick={this.fetchTweets.bind(this)}&gt;Load tweets&lt;/button&gt;</w:t>
      </w:r>
    </w:p>
    <w:p w:rsidR="007B3E23" w:rsidRPr="007B3E23" w:rsidRDefault="007B3E23" w:rsidP="007B3E23">
      <w:pPr>
        <w:spacing w:after="0" w:line="260" w:lineRule="exact"/>
        <w:rPr>
          <w:rFonts w:ascii="Consolas" w:hAnsi="Consolas"/>
        </w:rPr>
      </w:pPr>
      <w:r w:rsidRPr="007B3E23">
        <w:rPr>
          <w:rFonts w:ascii="Consolas" w:hAnsi="Consolas"/>
        </w:rPr>
        <w:t xml:space="preserve">    }</w:t>
      </w:r>
    </w:p>
    <w:p w:rsidR="007B3E23" w:rsidRPr="007B3E23" w:rsidRDefault="007B3E23" w:rsidP="007B3E23">
      <w:pPr>
        <w:spacing w:after="0" w:line="260" w:lineRule="exact"/>
        <w:rPr>
          <w:rFonts w:ascii="Consolas" w:hAnsi="Consolas"/>
        </w:rPr>
      </w:pPr>
    </w:p>
    <w:p w:rsidR="007B3E23" w:rsidRPr="007B3E23" w:rsidRDefault="007B3E23" w:rsidP="007B3E23">
      <w:pPr>
        <w:spacing w:after="0" w:line="260" w:lineRule="exact"/>
        <w:rPr>
          <w:rFonts w:ascii="Consolas" w:hAnsi="Consolas"/>
        </w:rPr>
      </w:pPr>
      <w:r w:rsidRPr="007B3E23">
        <w:rPr>
          <w:rFonts w:ascii="Consolas" w:hAnsi="Consolas"/>
        </w:rPr>
        <w:t xml:space="preserve">    // We would like to show the data fetched</w:t>
      </w:r>
    </w:p>
    <w:p w:rsidR="007B3E23" w:rsidRPr="007B3E23" w:rsidRDefault="007B3E23" w:rsidP="007B3E23">
      <w:pPr>
        <w:spacing w:after="0" w:line="260" w:lineRule="exact"/>
        <w:rPr>
          <w:rFonts w:ascii="Consolas" w:hAnsi="Consolas"/>
        </w:rPr>
      </w:pPr>
      <w:r w:rsidRPr="007B3E23">
        <w:rPr>
          <w:rFonts w:ascii="Consolas" w:hAnsi="Consolas"/>
        </w:rPr>
        <w:t xml:space="preserve">    return (</w:t>
      </w:r>
    </w:p>
    <w:p w:rsidR="007B3E23" w:rsidRPr="007B3E23" w:rsidRDefault="007B3E23" w:rsidP="007B3E23">
      <w:pPr>
        <w:spacing w:after="0" w:line="260" w:lineRule="exact"/>
        <w:rPr>
          <w:rFonts w:ascii="Consolas" w:hAnsi="Consolas"/>
        </w:rPr>
      </w:pPr>
      <w:r w:rsidRPr="007B3E23">
        <w:rPr>
          <w:rFonts w:ascii="Consolas" w:hAnsi="Consolas"/>
        </w:rPr>
        <w:t xml:space="preserve">      &lt;div&gt;</w:t>
      </w:r>
    </w:p>
    <w:p w:rsidR="007B3E23" w:rsidRPr="007B3E23" w:rsidRDefault="007B3E23" w:rsidP="007B3E23">
      <w:pPr>
        <w:spacing w:after="0" w:line="260" w:lineRule="exact"/>
        <w:rPr>
          <w:rFonts w:ascii="Consolas" w:hAnsi="Consolas"/>
        </w:rPr>
      </w:pPr>
      <w:r w:rsidRPr="007B3E23">
        <w:rPr>
          <w:rFonts w:ascii="Consolas" w:hAnsi="Consolas"/>
        </w:rPr>
        <w:t xml:space="preserve">        &lt;h1&gt;Hello, {user.name}.&lt;/h1&gt;</w:t>
      </w:r>
    </w:p>
    <w:p w:rsidR="007B3E23" w:rsidRPr="007B3E23" w:rsidRDefault="007B3E23" w:rsidP="007B3E23">
      <w:pPr>
        <w:spacing w:after="0" w:line="260" w:lineRule="exact"/>
        <w:rPr>
          <w:rFonts w:ascii="Consolas" w:hAnsi="Consolas"/>
        </w:rPr>
      </w:pPr>
      <w:r w:rsidRPr="007B3E23">
        <w:rPr>
          <w:rFonts w:ascii="Consolas" w:hAnsi="Consolas"/>
        </w:rPr>
        <w:t xml:space="preserve">        &lt;u1&gt;{mappedTweets}&lt;/u1&gt;</w:t>
      </w:r>
    </w:p>
    <w:p w:rsidR="007B3E23" w:rsidRPr="007B3E23" w:rsidRDefault="007B3E23" w:rsidP="007B3E23">
      <w:pPr>
        <w:spacing w:after="0" w:line="260" w:lineRule="exact"/>
        <w:rPr>
          <w:rFonts w:ascii="Consolas" w:hAnsi="Consolas"/>
        </w:rPr>
      </w:pPr>
      <w:r w:rsidRPr="007B3E23">
        <w:rPr>
          <w:rFonts w:ascii="Consolas" w:hAnsi="Consolas"/>
        </w:rPr>
        <w:t xml:space="preserve">      &lt;/div&gt;</w:t>
      </w:r>
    </w:p>
    <w:p w:rsidR="007B3E23" w:rsidRPr="007B3E23" w:rsidRDefault="007B3E23" w:rsidP="007B3E23">
      <w:pPr>
        <w:spacing w:after="0" w:line="260" w:lineRule="exact"/>
        <w:rPr>
          <w:rFonts w:ascii="Consolas" w:hAnsi="Consolas"/>
        </w:rPr>
      </w:pPr>
      <w:r w:rsidRPr="007B3E23">
        <w:rPr>
          <w:rFonts w:ascii="Consolas" w:hAnsi="Consolas"/>
        </w:rPr>
        <w:t xml:space="preserve">    );</w:t>
      </w:r>
    </w:p>
    <w:p w:rsidR="007B3E23" w:rsidRPr="007B3E23" w:rsidRDefault="007B3E23" w:rsidP="007B3E23">
      <w:pPr>
        <w:spacing w:after="0" w:line="260" w:lineRule="exact"/>
        <w:rPr>
          <w:rFonts w:ascii="Consolas" w:hAnsi="Consolas"/>
        </w:rPr>
      </w:pPr>
      <w:r w:rsidRPr="007B3E23">
        <w:rPr>
          <w:rFonts w:ascii="Consolas" w:hAnsi="Consolas"/>
        </w:rPr>
        <w:t xml:space="preserve">  }</w:t>
      </w:r>
    </w:p>
    <w:p w:rsidR="007B3E23" w:rsidRDefault="007B3E23" w:rsidP="007B3E23">
      <w:pPr>
        <w:spacing w:after="0" w:line="260" w:lineRule="exact"/>
        <w:rPr>
          <w:rFonts w:ascii="Consolas" w:hAnsi="Consolas"/>
        </w:rPr>
      </w:pPr>
      <w:r w:rsidRPr="007B3E23">
        <w:rPr>
          <w:rFonts w:ascii="Consolas" w:hAnsi="Consolas"/>
        </w:rPr>
        <w:t>}</w:t>
      </w:r>
    </w:p>
    <w:p w:rsidR="007B3E23" w:rsidRDefault="007B3E23" w:rsidP="007B3E23">
      <w:pPr>
        <w:spacing w:after="0" w:line="260" w:lineRule="exact"/>
        <w:rPr>
          <w:rFonts w:ascii="Consolas" w:hAnsi="Consolas"/>
        </w:rPr>
      </w:pPr>
    </w:p>
    <w:p w:rsidR="001B39AA" w:rsidRDefault="007B3E23" w:rsidP="007B3E23">
      <w:pPr>
        <w:spacing w:after="0" w:line="260" w:lineRule="exact"/>
        <w:rPr>
          <w:rFonts w:asciiTheme="minorHAnsi" w:hAnsiTheme="minorHAnsi"/>
        </w:rPr>
      </w:pPr>
      <w:r>
        <w:rPr>
          <w:rFonts w:asciiTheme="minorHAnsi" w:hAnsiTheme="minorHAnsi"/>
        </w:rPr>
        <w:t>The smart component use “connect” and then they pass everything down as props to all the dumb components. The dumb components are not aware of Redux at all</w:t>
      </w:r>
      <w:r w:rsidR="001B39AA">
        <w:rPr>
          <w:rFonts w:asciiTheme="minorHAnsi" w:hAnsiTheme="minorHAnsi"/>
        </w:rPr>
        <w:t xml:space="preserve">, and some of the components are not even aware of the methods like </w:t>
      </w:r>
      <w:r w:rsidR="00586FA9">
        <w:rPr>
          <w:rFonts w:asciiTheme="minorHAnsi" w:hAnsiTheme="minorHAnsi"/>
        </w:rPr>
        <w:t>this.props.dispatch</w:t>
      </w:r>
      <w:r w:rsidR="001B39AA">
        <w:rPr>
          <w:rFonts w:asciiTheme="minorHAnsi" w:hAnsiTheme="minorHAnsi"/>
        </w:rPr>
        <w:t>.</w:t>
      </w:r>
    </w:p>
    <w:p w:rsidR="00EC247D" w:rsidRPr="007B3E23" w:rsidRDefault="00EC247D" w:rsidP="007B3E23">
      <w:pPr>
        <w:spacing w:after="0" w:line="260" w:lineRule="exact"/>
        <w:rPr>
          <w:rFonts w:asciiTheme="minorHAnsi" w:hAnsiTheme="minorHAnsi"/>
        </w:rPr>
      </w:pPr>
      <w:r>
        <w:rPr>
          <w:rFonts w:asciiTheme="minorHAnsi" w:hAnsiTheme="minorHAnsi"/>
        </w:rPr>
        <w:t xml:space="preserve">We want to have </w:t>
      </w:r>
      <w:r w:rsidRPr="00851216">
        <w:rPr>
          <w:rFonts w:asciiTheme="minorHAnsi" w:hAnsiTheme="minorHAnsi"/>
          <w:noProof/>
        </w:rPr>
        <w:t>as</w:t>
      </w:r>
      <w:r>
        <w:rPr>
          <w:rFonts w:asciiTheme="minorHAnsi" w:hAnsiTheme="minorHAnsi"/>
        </w:rPr>
        <w:t xml:space="preserve"> few smart components as possible, but we also want to avoid passing props ten levels down so that they can get used. It can be frustrating to pass props many times and it also </w:t>
      </w:r>
      <w:r w:rsidRPr="00851216">
        <w:rPr>
          <w:rFonts w:asciiTheme="minorHAnsi" w:hAnsiTheme="minorHAnsi"/>
          <w:noProof/>
        </w:rPr>
        <w:t>make</w:t>
      </w:r>
      <w:r w:rsidR="00851216">
        <w:rPr>
          <w:rFonts w:asciiTheme="minorHAnsi" w:hAnsiTheme="minorHAnsi"/>
          <w:noProof/>
        </w:rPr>
        <w:t>s</w:t>
      </w:r>
      <w:r>
        <w:rPr>
          <w:rFonts w:asciiTheme="minorHAnsi" w:hAnsiTheme="minorHAnsi"/>
        </w:rPr>
        <w:t xml:space="preserve"> React component unit test harder.</w:t>
      </w:r>
    </w:p>
    <w:sectPr w:rsidR="00EC247D" w:rsidRPr="007B3E23" w:rsidSect="00ED29CA">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panose1 w:val="020F0502020204030203"/>
    <w:charset w:val="00"/>
    <w:family w:val="swiss"/>
    <w:pitch w:val="variable"/>
    <w:sig w:usb0="A00000AF" w:usb1="5000604B" w:usb2="00000000" w:usb3="00000000" w:csb0="00000093"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E1ECF"/>
    <w:multiLevelType w:val="hybridMultilevel"/>
    <w:tmpl w:val="F5402590"/>
    <w:lvl w:ilvl="0" w:tplc="D370F778">
      <w:numFmt w:val="bullet"/>
      <w:lvlText w:val="-"/>
      <w:lvlJc w:val="left"/>
      <w:pPr>
        <w:ind w:left="720" w:hanging="360"/>
      </w:pPr>
      <w:rPr>
        <w:rFonts w:ascii="Lato" w:eastAsiaTheme="minorEastAsia" w:hAnsi="Lato" w:cs="Times New Roman" w:hint="default"/>
      </w:rPr>
    </w:lvl>
    <w:lvl w:ilvl="1" w:tplc="B7F0F44E">
      <w:start w:val="1"/>
      <w:numFmt w:val="bullet"/>
      <w:lvlText w:val="~"/>
      <w:lvlJc w:val="left"/>
      <w:pPr>
        <w:ind w:left="1440" w:hanging="360"/>
      </w:pPr>
      <w:rPr>
        <w:rFonts w:ascii="Lato" w:hAnsi="Lat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520A8A"/>
    <w:multiLevelType w:val="hybridMultilevel"/>
    <w:tmpl w:val="58EA72AE"/>
    <w:lvl w:ilvl="0" w:tplc="0EFE7546">
      <w:numFmt w:val="bullet"/>
      <w:lvlText w:val="-"/>
      <w:lvlJc w:val="left"/>
      <w:pPr>
        <w:ind w:left="720" w:hanging="360"/>
      </w:pPr>
      <w:rPr>
        <w:rFonts w:ascii="Lato" w:eastAsiaTheme="minorEastAsia" w:hAnsi="Lat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zE1sjQ0NLEws7BU0lEKTi0uzszPAymwqAUA2rv3XiwAAAA="/>
  </w:docVars>
  <w:rsids>
    <w:rsidRoot w:val="00904DD1"/>
    <w:rsid w:val="00014EC4"/>
    <w:rsid w:val="00032F1D"/>
    <w:rsid w:val="00057DE4"/>
    <w:rsid w:val="00060058"/>
    <w:rsid w:val="000C3558"/>
    <w:rsid w:val="000C6539"/>
    <w:rsid w:val="001000F2"/>
    <w:rsid w:val="00112F89"/>
    <w:rsid w:val="001244A7"/>
    <w:rsid w:val="00127A59"/>
    <w:rsid w:val="00141170"/>
    <w:rsid w:val="00166383"/>
    <w:rsid w:val="00175132"/>
    <w:rsid w:val="00182D1C"/>
    <w:rsid w:val="001B39AA"/>
    <w:rsid w:val="00206F8C"/>
    <w:rsid w:val="002071F7"/>
    <w:rsid w:val="002103DC"/>
    <w:rsid w:val="0022301B"/>
    <w:rsid w:val="002407D9"/>
    <w:rsid w:val="002565AB"/>
    <w:rsid w:val="002911FA"/>
    <w:rsid w:val="002A31C1"/>
    <w:rsid w:val="002B2C43"/>
    <w:rsid w:val="002B46EE"/>
    <w:rsid w:val="002E3046"/>
    <w:rsid w:val="002E3061"/>
    <w:rsid w:val="002E6B95"/>
    <w:rsid w:val="002F5D0A"/>
    <w:rsid w:val="00346531"/>
    <w:rsid w:val="00372041"/>
    <w:rsid w:val="00372670"/>
    <w:rsid w:val="003939E4"/>
    <w:rsid w:val="003976DF"/>
    <w:rsid w:val="003C60EF"/>
    <w:rsid w:val="003E3E55"/>
    <w:rsid w:val="00403385"/>
    <w:rsid w:val="00413B2C"/>
    <w:rsid w:val="00464111"/>
    <w:rsid w:val="00472F08"/>
    <w:rsid w:val="004A0173"/>
    <w:rsid w:val="004A1849"/>
    <w:rsid w:val="004B0FC9"/>
    <w:rsid w:val="004B7BD6"/>
    <w:rsid w:val="004C3035"/>
    <w:rsid w:val="00507CF6"/>
    <w:rsid w:val="00521B3B"/>
    <w:rsid w:val="005268DE"/>
    <w:rsid w:val="005313FC"/>
    <w:rsid w:val="00577401"/>
    <w:rsid w:val="005832AB"/>
    <w:rsid w:val="00586FA9"/>
    <w:rsid w:val="005C50A8"/>
    <w:rsid w:val="00602A7B"/>
    <w:rsid w:val="00660CBA"/>
    <w:rsid w:val="0067112E"/>
    <w:rsid w:val="006865FB"/>
    <w:rsid w:val="006E55BE"/>
    <w:rsid w:val="006E6A4B"/>
    <w:rsid w:val="007321AB"/>
    <w:rsid w:val="00752B5E"/>
    <w:rsid w:val="007605EF"/>
    <w:rsid w:val="00761518"/>
    <w:rsid w:val="00775203"/>
    <w:rsid w:val="007861CC"/>
    <w:rsid w:val="007B3E23"/>
    <w:rsid w:val="007E08F6"/>
    <w:rsid w:val="007E59DA"/>
    <w:rsid w:val="007F68A3"/>
    <w:rsid w:val="007F72EF"/>
    <w:rsid w:val="00832AD6"/>
    <w:rsid w:val="00851216"/>
    <w:rsid w:val="00885F74"/>
    <w:rsid w:val="008C6C5D"/>
    <w:rsid w:val="00904DD1"/>
    <w:rsid w:val="00916492"/>
    <w:rsid w:val="009361DF"/>
    <w:rsid w:val="00985A91"/>
    <w:rsid w:val="009C49CA"/>
    <w:rsid w:val="009E1381"/>
    <w:rsid w:val="009F6164"/>
    <w:rsid w:val="00A042E6"/>
    <w:rsid w:val="00A14077"/>
    <w:rsid w:val="00A37E66"/>
    <w:rsid w:val="00A61F40"/>
    <w:rsid w:val="00AA58FA"/>
    <w:rsid w:val="00AD1A26"/>
    <w:rsid w:val="00AD483D"/>
    <w:rsid w:val="00AE1AC5"/>
    <w:rsid w:val="00B17278"/>
    <w:rsid w:val="00B200D8"/>
    <w:rsid w:val="00B241D7"/>
    <w:rsid w:val="00B64FFD"/>
    <w:rsid w:val="00BC0112"/>
    <w:rsid w:val="00BC28B9"/>
    <w:rsid w:val="00C36BA8"/>
    <w:rsid w:val="00C5496E"/>
    <w:rsid w:val="00C71C37"/>
    <w:rsid w:val="00C875C8"/>
    <w:rsid w:val="00D06D3A"/>
    <w:rsid w:val="00D07082"/>
    <w:rsid w:val="00D60F6E"/>
    <w:rsid w:val="00DC708F"/>
    <w:rsid w:val="00DD678B"/>
    <w:rsid w:val="00DE58EB"/>
    <w:rsid w:val="00E02FBA"/>
    <w:rsid w:val="00E2531C"/>
    <w:rsid w:val="00E57DF4"/>
    <w:rsid w:val="00E92671"/>
    <w:rsid w:val="00E9560D"/>
    <w:rsid w:val="00EB0433"/>
    <w:rsid w:val="00EC247D"/>
    <w:rsid w:val="00ED29CA"/>
    <w:rsid w:val="00EF0FBF"/>
    <w:rsid w:val="00F06C74"/>
    <w:rsid w:val="00F10525"/>
    <w:rsid w:val="00F74F89"/>
    <w:rsid w:val="00F81049"/>
    <w:rsid w:val="00FD20BD"/>
    <w:rsid w:val="00FD2B52"/>
    <w:rsid w:val="00FD3481"/>
    <w:rsid w:val="00FD63CE"/>
    <w:rsid w:val="00FF204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A1FC"/>
  <w15:chartTrackingRefBased/>
  <w15:docId w15:val="{B8F77282-D67F-45E2-9A83-60F74C4E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EastAsia" w:hAnsi="Lato" w:cs="Times New Roman"/>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2A7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6B95"/>
    <w:pPr>
      <w:ind w:left="720"/>
      <w:contextualSpacing/>
    </w:pPr>
  </w:style>
  <w:style w:type="character" w:styleId="a4">
    <w:name w:val="Hyperlink"/>
    <w:basedOn w:val="a0"/>
    <w:uiPriority w:val="99"/>
    <w:unhideWhenUsed/>
    <w:rsid w:val="00577401"/>
    <w:rPr>
      <w:color w:val="0563C1" w:themeColor="hyperlink"/>
      <w:u w:val="single"/>
    </w:rPr>
  </w:style>
  <w:style w:type="character" w:styleId="a5">
    <w:name w:val="Unresolved Mention"/>
    <w:basedOn w:val="a0"/>
    <w:uiPriority w:val="99"/>
    <w:semiHidden/>
    <w:unhideWhenUsed/>
    <w:rsid w:val="00577401"/>
    <w:rPr>
      <w:color w:val="605E5C"/>
      <w:shd w:val="clear" w:color="auto" w:fill="E1DFDD"/>
    </w:rPr>
  </w:style>
  <w:style w:type="paragraph" w:styleId="a6">
    <w:name w:val="Balloon Text"/>
    <w:basedOn w:val="a"/>
    <w:link w:val="a7"/>
    <w:uiPriority w:val="99"/>
    <w:semiHidden/>
    <w:unhideWhenUsed/>
    <w:rsid w:val="00ED29CA"/>
    <w:pPr>
      <w:spacing w:after="0" w:line="240" w:lineRule="auto"/>
    </w:pPr>
    <w:rPr>
      <w:rFonts w:ascii="Microsoft JhengHei UI" w:eastAsia="Microsoft JhengHei UI"/>
      <w:sz w:val="18"/>
      <w:szCs w:val="18"/>
    </w:rPr>
  </w:style>
  <w:style w:type="character" w:customStyle="1" w:styleId="a7">
    <w:name w:val="註解方塊文字 字元"/>
    <w:basedOn w:val="a0"/>
    <w:link w:val="a6"/>
    <w:uiPriority w:val="99"/>
    <w:semiHidden/>
    <w:rsid w:val="00ED29CA"/>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48835">
      <w:bodyDiv w:val="1"/>
      <w:marLeft w:val="0"/>
      <w:marRight w:val="0"/>
      <w:marTop w:val="0"/>
      <w:marBottom w:val="0"/>
      <w:divBdr>
        <w:top w:val="none" w:sz="0" w:space="0" w:color="auto"/>
        <w:left w:val="none" w:sz="0" w:space="0" w:color="auto"/>
        <w:bottom w:val="none" w:sz="0" w:space="0" w:color="auto"/>
        <w:right w:val="none" w:sz="0" w:space="0" w:color="auto"/>
      </w:divBdr>
    </w:div>
    <w:div w:id="101403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Tang\Documents\Custom%20Office%20Templates\&#31558;&#35352;.dotx" TargetMode="External"/></Relationships>
</file>

<file path=word/theme/theme1.xml><?xml version="1.0" encoding="utf-8"?>
<a:theme xmlns:a="http://schemas.openxmlformats.org/drawingml/2006/main" name="自訂">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to">
      <a:majorFont>
        <a:latin typeface="Lato"/>
        <a:ea typeface="微軟正黑體"/>
        <a:cs typeface=""/>
      </a:majorFont>
      <a:minorFont>
        <a:latin typeface="Lato"/>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009B-5018-4EDA-A2EB-196965468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筆記</Template>
  <TotalTime>2553</TotalTime>
  <Pages>14</Pages>
  <Words>3943</Words>
  <Characters>22479</Characters>
  <Application>Microsoft Office Word</Application>
  <DocSecurity>0</DocSecurity>
  <Lines>187</Lines>
  <Paragraphs>52</Paragraphs>
  <ScaleCrop>false</ScaleCrop>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Tang</dc:creator>
  <cp:keywords/>
  <dc:description>https://www.youtube.com/watch?v=1w-oQ-i1XB8&amp;index=15&amp;list=PLoYCgNOIyGABj2GQSlDRjgvXtqfDxKm5b</dc:description>
  <cp:lastModifiedBy>David Tang</cp:lastModifiedBy>
  <cp:revision>20</cp:revision>
  <cp:lastPrinted>2018-07-18T07:32:00Z</cp:lastPrinted>
  <dcterms:created xsi:type="dcterms:W3CDTF">2018-07-11T04:50:00Z</dcterms:created>
  <dcterms:modified xsi:type="dcterms:W3CDTF">2018-07-18T07:44:00Z</dcterms:modified>
</cp:coreProperties>
</file>