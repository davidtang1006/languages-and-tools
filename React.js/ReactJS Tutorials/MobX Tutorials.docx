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AC5" w:rsidRDefault="00EE15C4" w:rsidP="00885F74">
      <w:pPr>
        <w:spacing w:after="0" w:line="260" w:lineRule="exact"/>
        <w:rPr>
          <w:rFonts w:asciiTheme="minorHAnsi" w:hAnsiTheme="minorHAnsi"/>
          <w:b/>
        </w:rPr>
      </w:pPr>
      <w:r w:rsidRPr="00EE15C4">
        <w:rPr>
          <w:rFonts w:asciiTheme="minorHAnsi" w:hAnsiTheme="minorHAnsi"/>
          <w:b/>
        </w:rPr>
        <w:t xml:space="preserve">MobX </w:t>
      </w:r>
      <w:r w:rsidR="00DC5086">
        <w:rPr>
          <w:rFonts w:asciiTheme="minorHAnsi" w:hAnsiTheme="minorHAnsi" w:hint="eastAsia"/>
          <w:b/>
        </w:rPr>
        <w:t>T</w:t>
      </w:r>
      <w:r w:rsidRPr="00EE15C4">
        <w:rPr>
          <w:rFonts w:asciiTheme="minorHAnsi" w:hAnsiTheme="minorHAnsi"/>
          <w:b/>
        </w:rPr>
        <w:t>utorial #1 - MobX + React is AWESOME</w:t>
      </w:r>
      <w:r>
        <w:rPr>
          <w:rFonts w:asciiTheme="minorHAnsi" w:hAnsiTheme="minorHAnsi"/>
          <w:b/>
        </w:rPr>
        <w:t>:</w:t>
      </w:r>
      <w:bookmarkStart w:id="0" w:name="_GoBack"/>
      <w:bookmarkEnd w:id="0"/>
    </w:p>
    <w:p w:rsidR="00EE15C4" w:rsidRDefault="00EE15C4" w:rsidP="00885F74">
      <w:p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MobX is </w:t>
      </w:r>
      <w:proofErr w:type="gramStart"/>
      <w:r>
        <w:rPr>
          <w:rFonts w:asciiTheme="minorHAnsi" w:hAnsiTheme="minorHAnsi"/>
        </w:rPr>
        <w:t>a simple way</w:t>
      </w:r>
      <w:proofErr w:type="gramEnd"/>
      <w:r>
        <w:rPr>
          <w:rFonts w:asciiTheme="minorHAnsi" w:hAnsiTheme="minorHAnsi"/>
        </w:rPr>
        <w:t xml:space="preserve"> to put a data layer to the React application</w:t>
      </w:r>
    </w:p>
    <w:p w:rsidR="00BE2181" w:rsidRDefault="00EE15C4" w:rsidP="00885F74">
      <w:p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React is </w:t>
      </w:r>
      <w:r w:rsidR="00BE2181">
        <w:rPr>
          <w:rFonts w:asciiTheme="minorHAnsi" w:hAnsiTheme="minorHAnsi"/>
        </w:rPr>
        <w:t>a functional reactive UI/view layer to all the data in the state of one’s application</w:t>
      </w:r>
    </w:p>
    <w:p w:rsidR="00EE15C4" w:rsidRDefault="00BE2181" w:rsidP="00885F74">
      <w:p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“MobX + React” will be a simple framework</w:t>
      </w:r>
    </w:p>
    <w:p w:rsidR="00BE2181" w:rsidRDefault="00BE2181" w:rsidP="00885F74">
      <w:p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The work it takes to get started with something like Redux, Relay or Flux is sometimes daunting</w:t>
      </w:r>
      <w:r w:rsidR="00482EF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(</w:t>
      </w:r>
      <w:r>
        <w:rPr>
          <w:rFonts w:asciiTheme="minorHAnsi" w:hAnsiTheme="minorHAnsi" w:hint="eastAsia"/>
        </w:rPr>
        <w:t>令人畏惧的</w:t>
      </w:r>
      <w:r>
        <w:rPr>
          <w:rFonts w:asciiTheme="minorHAnsi" w:hAnsiTheme="minorHAnsi"/>
        </w:rPr>
        <w:t>) and somehow unnecessary</w:t>
      </w:r>
    </w:p>
    <w:p w:rsidR="00763988" w:rsidRDefault="00763988" w:rsidP="00885F74">
      <w:pPr>
        <w:spacing w:after="0" w:line="260" w:lineRule="exact"/>
        <w:rPr>
          <w:rFonts w:asciiTheme="minorHAnsi" w:hAnsiTheme="minorHAnsi"/>
        </w:rPr>
      </w:pPr>
    </w:p>
    <w:p w:rsidR="00763988" w:rsidRDefault="00763988" w:rsidP="00885F74">
      <w:pPr>
        <w:spacing w:after="0" w:line="260" w:lineRule="exact"/>
        <w:rPr>
          <w:rFonts w:asciiTheme="minorHAnsi" w:hAnsiTheme="minorHAnsi"/>
        </w:rPr>
      </w:pPr>
      <w:r>
        <w:rPr>
          <w:rFonts w:ascii="Consolas" w:hAnsi="Consolas"/>
        </w:rPr>
        <w:t>/* ./package.json */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>{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"name": "react-mobx-todos",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"version": "1.0.0",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"description": "",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"main": "index.js",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"scripts": {</w:t>
      </w:r>
    </w:p>
    <w:p w:rsid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  "start": "webpack-dev-server --content-base src --inline --hot"</w:t>
      </w:r>
    </w:p>
    <w:p w:rsidR="00460FF6" w:rsidRPr="004F52F9" w:rsidRDefault="00460FF6" w:rsidP="004F52F9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  //</w:t>
      </w:r>
      <w:r w:rsidR="00927EB9">
        <w:rPr>
          <w:rFonts w:ascii="Consolas" w:hAnsi="Consolas"/>
        </w:rPr>
        <w:t xml:space="preserve"> Both</w:t>
      </w:r>
      <w:r>
        <w:rPr>
          <w:rFonts w:ascii="Consolas" w:hAnsi="Consolas"/>
        </w:rPr>
        <w:t xml:space="preserve"> “npm </w:t>
      </w:r>
      <w:r w:rsidR="00927EB9">
        <w:rPr>
          <w:rFonts w:ascii="Consolas" w:hAnsi="Consolas"/>
        </w:rPr>
        <w:t>run start” and “npm start” work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},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"keywords": [],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"author": "",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"license": "ISC",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"dependencies": {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  "mobx": "^2.3.7",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  "mobx-react": "^3.5.1",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  "react": "^15.2.1",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  "react-dom": "^15.3.0"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},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"devDependencies": {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  "babel-core": "^6.17.0",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  "babel-loader": "^6.2.4",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  "babel-plugin-transform-class-properties": "^6.10.2",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  "babel-plugin-transform-decorators-legacy": "^1.3.4",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  "babel-preset-es2015": "^6.9.0",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  "babel-preset-react": "^6.11.1",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  "css-loader": "^0.23.1",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  "react-addons-test-utils": "^15.3.0",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  "style-loader": "^0.13.1",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  "webpack": "^1.13.1",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  "webpack-dev-server": "^1.14.1"</w:t>
      </w:r>
    </w:p>
    <w:p w:rsidR="004F52F9" w:rsidRP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 xml:space="preserve">  }</w:t>
      </w:r>
    </w:p>
    <w:p w:rsidR="004F52F9" w:rsidRDefault="004F52F9" w:rsidP="004F52F9">
      <w:pPr>
        <w:spacing w:after="0" w:line="260" w:lineRule="exact"/>
        <w:rPr>
          <w:rFonts w:ascii="Consolas" w:hAnsi="Consolas"/>
        </w:rPr>
      </w:pPr>
      <w:r w:rsidRPr="004F52F9">
        <w:rPr>
          <w:rFonts w:ascii="Consolas" w:hAnsi="Consolas"/>
        </w:rPr>
        <w:t>}</w:t>
      </w:r>
    </w:p>
    <w:p w:rsidR="00A7736C" w:rsidRDefault="00A7736C" w:rsidP="004F52F9">
      <w:pPr>
        <w:spacing w:after="0" w:line="260" w:lineRule="exact"/>
        <w:rPr>
          <w:rFonts w:ascii="Consolas" w:hAnsi="Consolas"/>
        </w:rPr>
      </w:pP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>/* ./webpack.config.js */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>var debug = process.env.NODE_ENV !== "production";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>var webpack = require('webpack');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>var path = require('path');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>module.exports = {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context: path.join(__dirname, "src"),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devtool: debug ? "inline-sourcemap" : null,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entry: "./js/main.js", // Not "./js/client.js"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module: {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  loaders: [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    {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      test: /\.js$/,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      exclude: /(node_modules|bower_components)/,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      loader: 'babel-loader',</w:t>
      </w:r>
    </w:p>
    <w:p w:rsid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      query: { presets: ['es2015', 'react'],</w:t>
      </w:r>
    </w:p>
    <w:p w:rsidR="00A7736C" w:rsidRDefault="00A7736C" w:rsidP="00A7736C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A7736C">
        <w:rPr>
          <w:rFonts w:ascii="Consolas" w:hAnsi="Consolas"/>
        </w:rPr>
        <w:t>plugins: ["transform-decorators-legacy", "transform-class-properties"] }</w:t>
      </w:r>
    </w:p>
    <w:p w:rsidR="00482EF7" w:rsidRDefault="00482EF7" w:rsidP="00A7736C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      // To work with MobX, </w:t>
      </w:r>
      <w:r w:rsidR="00E1757F">
        <w:rPr>
          <w:rFonts w:ascii="Consolas" w:hAnsi="Consolas"/>
        </w:rPr>
        <w:t>we</w:t>
      </w:r>
      <w:r>
        <w:rPr>
          <w:rFonts w:ascii="Consolas" w:hAnsi="Consolas"/>
        </w:rPr>
        <w:t xml:space="preserve"> need the two plugins</w:t>
      </w:r>
    </w:p>
    <w:p w:rsidR="00E1757F" w:rsidRPr="00A7736C" w:rsidRDefault="00E1757F" w:rsidP="00A7736C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    // This is actually not necessary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    },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    { test: /\.css$/, loader: "style-loader!css-loader" },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  ]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},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output: {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  path: path.join(__dirname, "src"),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  filename: "main.min.js"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},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plugins: debug ? [] : [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  new webpack.optimize.DedupePlugin(),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  new webpack.optimize.OccurenceOrderPlugin(),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  new webpack.optimize.UglifyJsPlugin({ mangle: false, sourcemap: false }),</w:t>
      </w:r>
    </w:p>
    <w:p w:rsidR="00A7736C" w:rsidRP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 xml:space="preserve">  ],</w:t>
      </w:r>
    </w:p>
    <w:p w:rsidR="00A7736C" w:rsidRDefault="00A7736C" w:rsidP="00A7736C">
      <w:pPr>
        <w:spacing w:after="0" w:line="260" w:lineRule="exact"/>
        <w:rPr>
          <w:rFonts w:ascii="Consolas" w:hAnsi="Consolas"/>
        </w:rPr>
      </w:pPr>
      <w:r w:rsidRPr="00A7736C">
        <w:rPr>
          <w:rFonts w:ascii="Consolas" w:hAnsi="Consolas"/>
        </w:rPr>
        <w:t>};</w:t>
      </w:r>
    </w:p>
    <w:p w:rsidR="00E1757F" w:rsidRDefault="00E1757F" w:rsidP="00A7736C">
      <w:pPr>
        <w:spacing w:after="0" w:line="260" w:lineRule="exact"/>
        <w:rPr>
          <w:rFonts w:ascii="Consolas" w:hAnsi="Consolas"/>
        </w:rPr>
      </w:pPr>
    </w:p>
    <w:p w:rsidR="00E1757F" w:rsidRPr="00E1757F" w:rsidRDefault="00E1757F" w:rsidP="00E1757F">
      <w:pPr>
        <w:spacing w:after="0" w:line="260" w:lineRule="exact"/>
        <w:rPr>
          <w:rFonts w:ascii="Consolas" w:hAnsi="Consolas"/>
        </w:rPr>
      </w:pPr>
      <w:r w:rsidRPr="00E1757F">
        <w:rPr>
          <w:rFonts w:ascii="Consolas" w:hAnsi="Consolas"/>
        </w:rPr>
        <w:t>&lt;!-- ./src/index.html --&gt;</w:t>
      </w:r>
    </w:p>
    <w:p w:rsidR="00E1757F" w:rsidRPr="00E1757F" w:rsidRDefault="00E1757F" w:rsidP="00E1757F">
      <w:pPr>
        <w:spacing w:after="0" w:line="260" w:lineRule="exact"/>
        <w:rPr>
          <w:rFonts w:ascii="Consolas" w:hAnsi="Consolas"/>
        </w:rPr>
      </w:pPr>
      <w:r w:rsidRPr="00E1757F">
        <w:rPr>
          <w:rFonts w:ascii="Consolas" w:hAnsi="Consolas"/>
        </w:rPr>
        <w:t>&lt;html&gt;</w:t>
      </w:r>
    </w:p>
    <w:p w:rsidR="00E1757F" w:rsidRPr="00E1757F" w:rsidRDefault="00E1757F" w:rsidP="00E1757F">
      <w:pPr>
        <w:spacing w:after="0" w:line="260" w:lineRule="exact"/>
        <w:rPr>
          <w:rFonts w:ascii="Consolas" w:hAnsi="Consolas"/>
        </w:rPr>
      </w:pPr>
      <w:r w:rsidRPr="00E1757F">
        <w:rPr>
          <w:rFonts w:ascii="Consolas" w:hAnsi="Consolas"/>
        </w:rPr>
        <w:t xml:space="preserve">  &lt;head&gt;</w:t>
      </w:r>
    </w:p>
    <w:p w:rsidR="00E1757F" w:rsidRPr="00E1757F" w:rsidRDefault="00E1757F" w:rsidP="00E1757F">
      <w:pPr>
        <w:spacing w:after="0" w:line="260" w:lineRule="exact"/>
        <w:rPr>
          <w:rFonts w:ascii="Consolas" w:hAnsi="Consolas"/>
        </w:rPr>
      </w:pPr>
      <w:r w:rsidRPr="00E1757F">
        <w:rPr>
          <w:rFonts w:ascii="Consolas" w:hAnsi="Consolas"/>
        </w:rPr>
        <w:t xml:space="preserve">    &lt;link href="https://fonts.googleapis.com/css?family=Slabo+27px" rel="stylesheet"&gt;</w:t>
      </w:r>
    </w:p>
    <w:p w:rsidR="00E1757F" w:rsidRPr="00E1757F" w:rsidRDefault="00E1757F" w:rsidP="00E1757F">
      <w:pPr>
        <w:spacing w:after="0" w:line="260" w:lineRule="exact"/>
        <w:rPr>
          <w:rFonts w:ascii="Consolas" w:hAnsi="Consolas"/>
        </w:rPr>
      </w:pPr>
      <w:r w:rsidRPr="00E1757F">
        <w:rPr>
          <w:rFonts w:ascii="Consolas" w:hAnsi="Consolas"/>
        </w:rPr>
        <w:t xml:space="preserve">  &lt;/head&gt;</w:t>
      </w:r>
    </w:p>
    <w:p w:rsidR="00E1757F" w:rsidRPr="00E1757F" w:rsidRDefault="00E1757F" w:rsidP="00E1757F">
      <w:pPr>
        <w:spacing w:after="0" w:line="260" w:lineRule="exact"/>
        <w:rPr>
          <w:rFonts w:ascii="Consolas" w:hAnsi="Consolas"/>
        </w:rPr>
      </w:pPr>
      <w:r w:rsidRPr="00E1757F">
        <w:rPr>
          <w:rFonts w:ascii="Consolas" w:hAnsi="Consolas"/>
        </w:rPr>
        <w:t xml:space="preserve">  &lt;body&gt;</w:t>
      </w:r>
    </w:p>
    <w:p w:rsidR="00E1757F" w:rsidRPr="00E1757F" w:rsidRDefault="00E1757F" w:rsidP="00E1757F">
      <w:pPr>
        <w:spacing w:after="0" w:line="260" w:lineRule="exact"/>
        <w:rPr>
          <w:rFonts w:ascii="Consolas" w:hAnsi="Consolas"/>
        </w:rPr>
      </w:pPr>
      <w:r w:rsidRPr="00E1757F">
        <w:rPr>
          <w:rFonts w:ascii="Consolas" w:hAnsi="Consolas"/>
        </w:rPr>
        <w:t xml:space="preserve">    &lt;div id="app"&gt;&lt;/div&gt;</w:t>
      </w:r>
    </w:p>
    <w:p w:rsidR="00E1757F" w:rsidRPr="00E1757F" w:rsidRDefault="00E1757F" w:rsidP="00E1757F">
      <w:pPr>
        <w:spacing w:after="0" w:line="260" w:lineRule="exact"/>
        <w:rPr>
          <w:rFonts w:ascii="Consolas" w:hAnsi="Consolas"/>
        </w:rPr>
      </w:pPr>
      <w:r w:rsidRPr="00E1757F">
        <w:rPr>
          <w:rFonts w:ascii="Consolas" w:hAnsi="Consolas"/>
        </w:rPr>
        <w:t xml:space="preserve">    &lt;script src="main.min.js"&gt;&lt;/script&gt;</w:t>
      </w:r>
    </w:p>
    <w:p w:rsidR="00E1757F" w:rsidRPr="00E1757F" w:rsidRDefault="00E1757F" w:rsidP="00E1757F">
      <w:pPr>
        <w:spacing w:after="0" w:line="260" w:lineRule="exact"/>
        <w:rPr>
          <w:rFonts w:ascii="Consolas" w:hAnsi="Consolas"/>
        </w:rPr>
      </w:pPr>
      <w:r w:rsidRPr="00E1757F">
        <w:rPr>
          <w:rFonts w:ascii="Consolas" w:hAnsi="Consolas"/>
        </w:rPr>
        <w:t xml:space="preserve">  &lt;/body&gt;</w:t>
      </w:r>
    </w:p>
    <w:p w:rsidR="00E1757F" w:rsidRDefault="00E1757F" w:rsidP="00E1757F">
      <w:pPr>
        <w:spacing w:after="0" w:line="260" w:lineRule="exact"/>
        <w:rPr>
          <w:rFonts w:ascii="Consolas" w:hAnsi="Consolas"/>
        </w:rPr>
      </w:pPr>
      <w:r w:rsidRPr="00E1757F">
        <w:rPr>
          <w:rFonts w:ascii="Consolas" w:hAnsi="Consolas"/>
        </w:rPr>
        <w:t>&lt;/html&gt;</w:t>
      </w:r>
    </w:p>
    <w:p w:rsidR="00152F9A" w:rsidRDefault="00152F9A" w:rsidP="00E1757F">
      <w:pPr>
        <w:spacing w:after="0" w:line="260" w:lineRule="exact"/>
        <w:rPr>
          <w:rFonts w:ascii="Consolas" w:hAnsi="Consolas"/>
        </w:rPr>
      </w:pPr>
    </w:p>
    <w:p w:rsidR="005C2ADA" w:rsidRPr="005C2ADA" w:rsidRDefault="005C2ADA" w:rsidP="005C2ADA">
      <w:pPr>
        <w:spacing w:after="0" w:line="260" w:lineRule="exact"/>
        <w:rPr>
          <w:rFonts w:ascii="Consolas" w:hAnsi="Consolas"/>
        </w:rPr>
      </w:pPr>
      <w:r w:rsidRPr="005C2ADA">
        <w:rPr>
          <w:rFonts w:ascii="Consolas" w:hAnsi="Consolas"/>
        </w:rPr>
        <w:t>/* ./src/js/main.js */</w:t>
      </w:r>
    </w:p>
    <w:p w:rsidR="005C2ADA" w:rsidRPr="005C2ADA" w:rsidRDefault="005C2ADA" w:rsidP="005C2ADA">
      <w:pPr>
        <w:spacing w:after="0" w:line="260" w:lineRule="exact"/>
        <w:rPr>
          <w:rFonts w:ascii="Consolas" w:hAnsi="Consolas"/>
        </w:rPr>
      </w:pPr>
      <w:r w:rsidRPr="005C2ADA">
        <w:rPr>
          <w:rFonts w:ascii="Consolas" w:hAnsi="Consolas"/>
        </w:rPr>
        <w:t>import "../css/main.css"</w:t>
      </w:r>
    </w:p>
    <w:p w:rsidR="005C2ADA" w:rsidRPr="005C2ADA" w:rsidRDefault="005C2ADA" w:rsidP="005C2ADA">
      <w:pPr>
        <w:spacing w:after="0" w:line="260" w:lineRule="exact"/>
        <w:rPr>
          <w:rFonts w:ascii="Consolas" w:hAnsi="Consolas"/>
        </w:rPr>
      </w:pPr>
      <w:r w:rsidRPr="005C2ADA">
        <w:rPr>
          <w:rFonts w:ascii="Consolas" w:hAnsi="Consolas"/>
        </w:rPr>
        <w:t>import React from "react"</w:t>
      </w:r>
    </w:p>
    <w:p w:rsidR="005C2ADA" w:rsidRPr="005C2ADA" w:rsidRDefault="005C2ADA" w:rsidP="005C2ADA">
      <w:pPr>
        <w:spacing w:after="0" w:line="260" w:lineRule="exact"/>
        <w:rPr>
          <w:rFonts w:ascii="Consolas" w:hAnsi="Consolas"/>
        </w:rPr>
      </w:pPr>
      <w:r w:rsidRPr="005C2ADA">
        <w:rPr>
          <w:rFonts w:ascii="Consolas" w:hAnsi="Consolas"/>
        </w:rPr>
        <w:t>import ReactDOM from "react-dom"</w:t>
      </w:r>
    </w:p>
    <w:p w:rsidR="005C2ADA" w:rsidRPr="005C2ADA" w:rsidRDefault="005C2ADA" w:rsidP="005C2ADA">
      <w:pPr>
        <w:spacing w:after="0" w:line="260" w:lineRule="exact"/>
        <w:rPr>
          <w:rFonts w:ascii="Consolas" w:hAnsi="Consolas"/>
        </w:rPr>
      </w:pPr>
      <w:r w:rsidRPr="005C2ADA">
        <w:rPr>
          <w:rFonts w:ascii="Consolas" w:hAnsi="Consolas"/>
        </w:rPr>
        <w:t>import TodoList from "./TodoList"</w:t>
      </w:r>
    </w:p>
    <w:p w:rsidR="005C2ADA" w:rsidRPr="005C2ADA" w:rsidRDefault="005C2ADA" w:rsidP="005C2ADA">
      <w:pPr>
        <w:spacing w:after="0" w:line="260" w:lineRule="exact"/>
        <w:rPr>
          <w:rFonts w:ascii="Consolas" w:hAnsi="Consolas"/>
        </w:rPr>
      </w:pPr>
      <w:r w:rsidRPr="005C2ADA">
        <w:rPr>
          <w:rFonts w:ascii="Consolas" w:hAnsi="Consolas"/>
        </w:rPr>
        <w:t>import TodoStore from "./TodoStore"</w:t>
      </w:r>
    </w:p>
    <w:p w:rsidR="005C2ADA" w:rsidRPr="005C2ADA" w:rsidRDefault="005C2ADA" w:rsidP="005C2ADA">
      <w:pPr>
        <w:spacing w:after="0" w:line="260" w:lineRule="exact"/>
        <w:rPr>
          <w:rFonts w:ascii="Consolas" w:hAnsi="Consolas"/>
        </w:rPr>
      </w:pPr>
    </w:p>
    <w:p w:rsidR="005C2ADA" w:rsidRPr="005C2ADA" w:rsidRDefault="005C2ADA" w:rsidP="005C2ADA">
      <w:pPr>
        <w:spacing w:after="0" w:line="260" w:lineRule="exact"/>
        <w:rPr>
          <w:rFonts w:ascii="Consolas" w:hAnsi="Consolas"/>
        </w:rPr>
      </w:pPr>
      <w:r w:rsidRPr="005C2ADA">
        <w:rPr>
          <w:rFonts w:ascii="Consolas" w:hAnsi="Consolas"/>
        </w:rPr>
        <w:t>const app = document.getElementById("app")</w:t>
      </w:r>
    </w:p>
    <w:p w:rsidR="005C2ADA" w:rsidRPr="005C2ADA" w:rsidRDefault="005C2ADA" w:rsidP="005C2ADA">
      <w:pPr>
        <w:spacing w:after="0" w:line="260" w:lineRule="exact"/>
        <w:rPr>
          <w:rFonts w:ascii="Consolas" w:hAnsi="Consolas"/>
        </w:rPr>
      </w:pPr>
    </w:p>
    <w:p w:rsidR="005C2ADA" w:rsidRPr="005C2ADA" w:rsidRDefault="005C2ADA" w:rsidP="005C2ADA">
      <w:pPr>
        <w:spacing w:after="0" w:line="260" w:lineRule="exact"/>
        <w:rPr>
          <w:rFonts w:ascii="Consolas" w:hAnsi="Consolas"/>
        </w:rPr>
      </w:pPr>
      <w:r w:rsidRPr="005C2ADA">
        <w:rPr>
          <w:rFonts w:ascii="Consolas" w:hAnsi="Consolas"/>
        </w:rPr>
        <w:t>ReactDOM.render(&lt;TodoList/&gt;, app)</w:t>
      </w:r>
    </w:p>
    <w:p w:rsidR="00152F9A" w:rsidRDefault="005C2ADA" w:rsidP="005C2ADA">
      <w:pPr>
        <w:spacing w:after="0" w:line="260" w:lineRule="exact"/>
        <w:rPr>
          <w:rFonts w:ascii="Consolas" w:hAnsi="Consolas"/>
        </w:rPr>
      </w:pPr>
      <w:r w:rsidRPr="005C2ADA">
        <w:rPr>
          <w:rFonts w:ascii="Consolas" w:hAnsi="Consolas"/>
        </w:rPr>
        <w:t>// We render a to-do list</w:t>
      </w:r>
    </w:p>
    <w:p w:rsidR="005C2ADA" w:rsidRDefault="005C2ADA" w:rsidP="005C2ADA">
      <w:pPr>
        <w:spacing w:after="0" w:line="260" w:lineRule="exact"/>
        <w:rPr>
          <w:rFonts w:ascii="Consolas" w:hAnsi="Consolas"/>
        </w:rPr>
      </w:pP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>/* ./src/css/main.css */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>html,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>body {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margin: 0;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padding: 0;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>}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>body {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font-family: 'Slabo 27px', serif;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background: #f5f5f5;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color: #4d4d4d;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min-width: 230px;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max-width: 550px;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margin: 0 auto;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-webkit-font-smoothing: antialiased;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-moz-font-smoothing: antialiased;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font-smoothing: antialiased;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font-weight: 300;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>}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lastRenderedPageBreak/>
        <w:t>input {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border-radius: 5px;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padding: 5px;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border: 1px solid rgba(0,0,0,0.3);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margin-right: 10px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>}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>input::-webkit-input-placeholder {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font-style: italic;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font-weight: 300;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color: rgba(0,0,0,0.3);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>}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>input::-moz-placeholder {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font-style: italic;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font-weight: 300;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color: rgba(0,0,0,0.3);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>}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>input::input-placeholder {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font-style: italic;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font-weight: 300;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color: rgba(0,0,0,0.3);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>}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>h1 {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font-weight: 100;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font-size: 100px;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padding:0;</w:t>
      </w:r>
    </w:p>
    <w:p w:rsidR="00152F9A" w:rsidRP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 xml:space="preserve">  margin: 0;</w:t>
      </w:r>
    </w:p>
    <w:p w:rsidR="00152F9A" w:rsidRDefault="00152F9A" w:rsidP="00152F9A">
      <w:pPr>
        <w:spacing w:after="0" w:line="260" w:lineRule="exact"/>
        <w:rPr>
          <w:rFonts w:ascii="Consolas" w:hAnsi="Consolas"/>
        </w:rPr>
      </w:pPr>
      <w:r w:rsidRPr="00152F9A">
        <w:rPr>
          <w:rFonts w:ascii="Consolas" w:hAnsi="Consolas"/>
        </w:rPr>
        <w:t>}</w:t>
      </w:r>
    </w:p>
    <w:p w:rsidR="00F91823" w:rsidRDefault="00F91823" w:rsidP="00152F9A">
      <w:pPr>
        <w:spacing w:after="0" w:line="260" w:lineRule="exact"/>
        <w:rPr>
          <w:rFonts w:ascii="Consolas" w:hAnsi="Consolas"/>
        </w:rPr>
      </w:pPr>
    </w:p>
    <w:p w:rsidR="003F4C86" w:rsidRPr="003F4C86" w:rsidRDefault="003F4C86" w:rsidP="003F4C86">
      <w:pPr>
        <w:spacing w:after="0" w:line="260" w:lineRule="exact"/>
        <w:rPr>
          <w:rFonts w:ascii="Consolas" w:hAnsi="Consolas"/>
        </w:rPr>
      </w:pPr>
      <w:r w:rsidRPr="003F4C86">
        <w:rPr>
          <w:rFonts w:ascii="Consolas" w:hAnsi="Consolas"/>
        </w:rPr>
        <w:t>/* ./src/js/TodoList.js */</w:t>
      </w:r>
    </w:p>
    <w:p w:rsidR="003F4C86" w:rsidRPr="003F4C86" w:rsidRDefault="003F4C86" w:rsidP="003F4C86">
      <w:pPr>
        <w:spacing w:after="0" w:line="260" w:lineRule="exact"/>
        <w:rPr>
          <w:rFonts w:ascii="Consolas" w:hAnsi="Consolas"/>
        </w:rPr>
      </w:pPr>
      <w:r w:rsidRPr="003F4C86">
        <w:rPr>
          <w:rFonts w:ascii="Consolas" w:hAnsi="Consolas"/>
        </w:rPr>
        <w:t>import React from "react";</w:t>
      </w:r>
    </w:p>
    <w:p w:rsidR="003F4C86" w:rsidRPr="003F4C86" w:rsidRDefault="003F4C86" w:rsidP="003F4C86">
      <w:pPr>
        <w:spacing w:after="0" w:line="260" w:lineRule="exact"/>
        <w:rPr>
          <w:rFonts w:ascii="Consolas" w:hAnsi="Consolas"/>
        </w:rPr>
      </w:pPr>
    </w:p>
    <w:p w:rsidR="003F4C86" w:rsidRPr="003F4C86" w:rsidRDefault="003F4C86" w:rsidP="003F4C86">
      <w:pPr>
        <w:spacing w:after="0" w:line="260" w:lineRule="exact"/>
        <w:rPr>
          <w:rFonts w:ascii="Consolas" w:hAnsi="Consolas"/>
        </w:rPr>
      </w:pPr>
      <w:r w:rsidRPr="003F4C86">
        <w:rPr>
          <w:rFonts w:ascii="Consolas" w:hAnsi="Consolas"/>
        </w:rPr>
        <w:t>export default class TodoList extends React.Component {</w:t>
      </w:r>
    </w:p>
    <w:p w:rsidR="003F4C86" w:rsidRPr="003F4C86" w:rsidRDefault="003F4C86" w:rsidP="003F4C86">
      <w:pPr>
        <w:spacing w:after="0" w:line="260" w:lineRule="exact"/>
        <w:rPr>
          <w:rFonts w:ascii="Consolas" w:hAnsi="Consolas"/>
        </w:rPr>
      </w:pPr>
      <w:r w:rsidRPr="003F4C86">
        <w:rPr>
          <w:rFonts w:ascii="Consolas" w:hAnsi="Consolas"/>
        </w:rPr>
        <w:t xml:space="preserve">  render() {</w:t>
      </w:r>
    </w:p>
    <w:p w:rsidR="003F4C86" w:rsidRPr="003F4C86" w:rsidRDefault="003F4C86" w:rsidP="003F4C86">
      <w:pPr>
        <w:spacing w:after="0" w:line="260" w:lineRule="exact"/>
        <w:rPr>
          <w:rFonts w:ascii="Consolas" w:hAnsi="Consolas"/>
        </w:rPr>
      </w:pPr>
      <w:r w:rsidRPr="003F4C86">
        <w:rPr>
          <w:rFonts w:ascii="Consolas" w:hAnsi="Consolas"/>
        </w:rPr>
        <w:t xml:space="preserve">    return &lt;h1&gt;MobX&lt;/h1&gt;</w:t>
      </w:r>
    </w:p>
    <w:p w:rsidR="003F4C86" w:rsidRPr="003F4C86" w:rsidRDefault="003F4C86" w:rsidP="003F4C86">
      <w:pPr>
        <w:spacing w:after="0" w:line="260" w:lineRule="exact"/>
        <w:rPr>
          <w:rFonts w:ascii="Consolas" w:hAnsi="Consolas"/>
        </w:rPr>
      </w:pPr>
      <w:r w:rsidRPr="003F4C86">
        <w:rPr>
          <w:rFonts w:ascii="Consolas" w:hAnsi="Consolas"/>
        </w:rPr>
        <w:t xml:space="preserve">  }</w:t>
      </w:r>
    </w:p>
    <w:p w:rsidR="003F4C86" w:rsidRDefault="003F4C86" w:rsidP="003F4C86">
      <w:pPr>
        <w:spacing w:after="0" w:line="260" w:lineRule="exact"/>
        <w:rPr>
          <w:rFonts w:ascii="Consolas" w:hAnsi="Consolas"/>
        </w:rPr>
      </w:pPr>
      <w:r w:rsidRPr="003F4C86">
        <w:rPr>
          <w:rFonts w:ascii="Consolas" w:hAnsi="Consolas"/>
        </w:rPr>
        <w:t>}</w:t>
      </w:r>
    </w:p>
    <w:p w:rsidR="003F4C86" w:rsidRDefault="003F4C86" w:rsidP="00152F9A">
      <w:pPr>
        <w:spacing w:after="0" w:line="260" w:lineRule="exact"/>
        <w:rPr>
          <w:rFonts w:ascii="Consolas" w:hAnsi="Consolas"/>
        </w:rPr>
      </w:pPr>
    </w:p>
    <w:p w:rsidR="00F91823" w:rsidRDefault="00F91823" w:rsidP="00152F9A">
      <w:pPr>
        <w:spacing w:after="0" w:line="260" w:lineRule="exact"/>
        <w:rPr>
          <w:rFonts w:ascii="Consolas" w:hAnsi="Consolas"/>
        </w:rPr>
      </w:pPr>
      <w:r w:rsidRPr="00F91823">
        <w:rPr>
          <w:rFonts w:ascii="Consolas" w:hAnsi="Consolas"/>
        </w:rPr>
        <w:t>/* ./src/js/TodoStore.js */</w:t>
      </w:r>
    </w:p>
    <w:p w:rsidR="00F91823" w:rsidRDefault="00F91823" w:rsidP="00152F9A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/* (empty) */</w:t>
      </w:r>
    </w:p>
    <w:p w:rsidR="008F5B87" w:rsidRDefault="008F5B87" w:rsidP="00152F9A">
      <w:pPr>
        <w:spacing w:after="0" w:line="260" w:lineRule="exact"/>
        <w:rPr>
          <w:rFonts w:ascii="Consolas" w:hAnsi="Consolas"/>
        </w:rPr>
      </w:pPr>
    </w:p>
    <w:p w:rsidR="008F5B87" w:rsidRDefault="00D96B7F" w:rsidP="00152F9A">
      <w:pPr>
        <w:spacing w:after="0" w:line="260" w:lineRule="exact"/>
        <w:rPr>
          <w:rFonts w:asciiTheme="minorHAnsi" w:hAnsiTheme="minorHAnsi"/>
        </w:rPr>
      </w:pPr>
      <w:r w:rsidRPr="00D96B7F">
        <w:rPr>
          <w:rFonts w:asciiTheme="minorHAnsi" w:hAnsiTheme="minorHAnsi"/>
        </w:rPr>
        <w:t>We now start using MobX</w:t>
      </w:r>
    </w:p>
    <w:p w:rsidR="000A1C4E" w:rsidRDefault="000A1C4E" w:rsidP="00152F9A">
      <w:pPr>
        <w:spacing w:after="0" w:line="260" w:lineRule="exact"/>
        <w:rPr>
          <w:rFonts w:asciiTheme="minorHAnsi" w:hAnsiTheme="minorHAnsi"/>
        </w:rPr>
      </w:pP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/* ./src/js/TodoStore.js */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import { autorun, observable } from "mobx";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// autorun is imported in order to debug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/* (We usually have the store like the following)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var store = {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todo: [],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createTodo() {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  // ...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}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// We cannot really ref</w:t>
      </w:r>
      <w:r>
        <w:rPr>
          <w:rFonts w:ascii="Consolas" w:hAnsi="Consolas"/>
        </w:rPr>
        <w:t>l</w:t>
      </w:r>
      <w:r w:rsidRPr="008B4A21">
        <w:rPr>
          <w:rFonts w:ascii="Consolas" w:hAnsi="Consolas"/>
        </w:rPr>
        <w:t xml:space="preserve">ect the change in the UI </w:t>
      </w:r>
      <w:r>
        <w:rPr>
          <w:rFonts w:ascii="Consolas" w:hAnsi="Consolas"/>
        </w:rPr>
        <w:t xml:space="preserve">unless </w:t>
      </w:r>
      <w:r w:rsidRPr="008B4A21">
        <w:rPr>
          <w:rFonts w:ascii="Consolas" w:hAnsi="Consolas"/>
        </w:rPr>
        <w:t>we do it manually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}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*/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// The MobX way to do the same task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class TodoStore {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@observable todos = ["Buy milk", "Buy eggs"];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@observable filter = "";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}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var store = new TodoStore;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window.store = store ; // For debugging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export default store;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/*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autorun(() =&gt; {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// The function will be called whenever the store changes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console.log(store.filter);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// Try to type "store.filter = "milk"" in the console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// Type "store.filter" in the console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// It seems that this only returns a simple string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// The change event is executed by the setter and getter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console.log(store.todos[0]);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// Try to type "store.todos[0] = "Buy cheese"" in the console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// Type "store.todos" in the Chrome DevTools' console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// We can see that an object named "ObservableArray" is created. (It is quite a complex object.)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});</w:t>
      </w:r>
    </w:p>
    <w:p w:rsidR="000A1C4E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*/</w:t>
      </w:r>
    </w:p>
    <w:p w:rsidR="008B4A21" w:rsidRDefault="008B4A21" w:rsidP="008B4A21">
      <w:pPr>
        <w:spacing w:after="0" w:line="260" w:lineRule="exact"/>
        <w:rPr>
          <w:rFonts w:ascii="Consolas" w:hAnsi="Consolas"/>
        </w:rPr>
      </w:pP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/* ./src/js/main.js */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import "../css/main.css"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import React from "react"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import ReactDOM from "react-dom"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import TodoList from "./TodoList"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import TodoStore from "./TodoStore"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const app = document.getElementById("app")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ReactDOM.render(&lt;TodoList store={TodoStore} /&gt;, app)</w:t>
      </w:r>
    </w:p>
    <w:p w:rsid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// We pass TodoStore as a prop</w:t>
      </w:r>
    </w:p>
    <w:p w:rsidR="008B4A21" w:rsidRDefault="008B4A21" w:rsidP="008B4A21">
      <w:pPr>
        <w:spacing w:after="0" w:line="260" w:lineRule="exact"/>
        <w:rPr>
          <w:rFonts w:ascii="Consolas" w:hAnsi="Consolas"/>
        </w:rPr>
      </w:pP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/* ./src/js/TodoList.js */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import React from "react";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import { observer } from "mobx-react"; // New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@observer // We decorate this class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export default class TodoList extends React.Component {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render() {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  return &lt;h1&gt;{this.props.store.todos[0]}&lt;/h1&gt;;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  // Try typing "store.todos[0] = "Buy fruits"" in Chrome DevTools' console</w:t>
      </w:r>
    </w:p>
    <w:p w:rsidR="008B4A21" w:rsidRP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 xml:space="preserve">  }</w:t>
      </w:r>
    </w:p>
    <w:p w:rsidR="008B4A21" w:rsidRDefault="008B4A21" w:rsidP="008B4A21">
      <w:pPr>
        <w:spacing w:after="0" w:line="260" w:lineRule="exact"/>
        <w:rPr>
          <w:rFonts w:ascii="Consolas" w:hAnsi="Consolas"/>
        </w:rPr>
      </w:pPr>
      <w:r w:rsidRPr="008B4A21">
        <w:rPr>
          <w:rFonts w:ascii="Consolas" w:hAnsi="Consolas"/>
        </w:rPr>
        <w:t>}</w:t>
      </w:r>
    </w:p>
    <w:p w:rsidR="002234AE" w:rsidRDefault="002234AE" w:rsidP="008B4A21">
      <w:pPr>
        <w:spacing w:after="0" w:line="260" w:lineRule="exact"/>
        <w:rPr>
          <w:rFonts w:ascii="Consolas" w:hAnsi="Consolas"/>
        </w:rPr>
      </w:pPr>
    </w:p>
    <w:p w:rsidR="002234AE" w:rsidRDefault="002234AE" w:rsidP="008B4A21">
      <w:pPr>
        <w:spacing w:after="0" w:line="260" w:lineRule="exact"/>
        <w:rPr>
          <w:rFonts w:asciiTheme="minorHAnsi" w:hAnsiTheme="minorHAnsi"/>
          <w:b/>
        </w:rPr>
      </w:pPr>
      <w:r w:rsidRPr="002234AE">
        <w:rPr>
          <w:rFonts w:asciiTheme="minorHAnsi" w:hAnsiTheme="minorHAnsi"/>
          <w:b/>
        </w:rPr>
        <w:t>MobX tutorial #2 - Computed Values and Nested/Referenced Observables</w:t>
      </w:r>
      <w:r>
        <w:rPr>
          <w:rFonts w:asciiTheme="minorHAnsi" w:hAnsiTheme="minorHAnsi"/>
          <w:b/>
        </w:rPr>
        <w:t>:</w:t>
      </w:r>
    </w:p>
    <w:p w:rsidR="002234AE" w:rsidRDefault="00344F8A" w:rsidP="008B4A21">
      <w:p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We are going to take a deeper look into MobX</w:t>
      </w:r>
    </w:p>
    <w:p w:rsidR="008329A3" w:rsidRDefault="008329A3" w:rsidP="008B4A21">
      <w:pPr>
        <w:spacing w:after="0" w:line="260" w:lineRule="exact"/>
        <w:rPr>
          <w:rFonts w:asciiTheme="minorHAnsi" w:hAnsiTheme="minorHAnsi"/>
        </w:rPr>
      </w:pP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>/* ./src/js/TodoList.js */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>import React from "react";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>import { observer } from "mobx-react";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>@observer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lastRenderedPageBreak/>
        <w:t>export default class TodoList extends React.Component {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createNew(e) {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if (e.which === 13) {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  // Enter key is pressed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  this.props.store.createTodo(e.target.value);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  e.target.value = "";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}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}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filter(e) {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this.props.store.filter = e.target.value;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}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toggleComplete(todo) {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// We have this function so that the </w:t>
      </w:r>
      <w:r w:rsidRPr="005E71C7">
        <w:rPr>
          <w:rFonts w:ascii="Consolas" w:hAnsi="Consolas"/>
          <w:noProof/>
        </w:rPr>
        <w:t>checkbox</w:t>
      </w:r>
      <w:r w:rsidRPr="00C033D6">
        <w:rPr>
          <w:rFonts w:ascii="Consolas" w:hAnsi="Consolas"/>
        </w:rPr>
        <w:t xml:space="preserve"> can change its state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todo.complete = !todo.complete;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// Aside from manually change the state here,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// we can also fire off an action and let something outside the module handle it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}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render() {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const { clearComplete, filter, filteredTodos, todos } = this.props.store;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const todoLis = filteredTodos.map(todo =&gt; (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  &lt;li key={todo.id}&gt;</w:t>
      </w:r>
    </w:p>
    <w:p w:rsidR="0018000B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  &lt;input type="checkbox" value={todo.complete} checked={todo.complete}</w:t>
      </w:r>
    </w:p>
    <w:p w:rsidR="00C033D6" w:rsidRPr="00C033D6" w:rsidRDefault="0018000B" w:rsidP="00C033D6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C033D6" w:rsidRPr="00C033D6">
        <w:rPr>
          <w:rFonts w:ascii="Consolas" w:hAnsi="Consolas"/>
        </w:rPr>
        <w:t>onChange={this.toggleComplete.bind(this, todo)}/&gt;{todo.value}&lt;/li&gt;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));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// We will now actually print the to-do list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return &lt;div&gt;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  &lt;h1&gt;To-dos&lt;/h1&gt;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  &lt;div&gt;filter: {filter}&lt;/div&gt;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  &lt;input className="filter" value={filter} onChange={this.filter.bind(this)}/&gt;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  &lt;input className="create" onKeyPress={this.createNew.bind(this)}/&gt;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  &lt;u1&gt;{todoLis}&lt;/u1&gt;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  &lt;a href="#" onClick={clearComplete}&gt;Clear Completed Item(s)&lt;/a&gt;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&lt;/div&gt;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// We do not need to have clearAll.bind(this)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// With arrow function, this is automatically done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}</w:t>
      </w:r>
    </w:p>
    <w:p w:rsidR="008329A3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>}</w:t>
      </w:r>
    </w:p>
    <w:p w:rsidR="00C033D6" w:rsidRDefault="00C033D6" w:rsidP="00C033D6">
      <w:pPr>
        <w:spacing w:after="0" w:line="260" w:lineRule="exact"/>
        <w:rPr>
          <w:rFonts w:ascii="Consolas" w:hAnsi="Consolas"/>
        </w:rPr>
      </w:pP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>/* ./src/js/TodoStore.js */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>import { computed, observable } from "mobx";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>class Todo {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@observable value;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@observable id;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@observable complete;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constructor(value) {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this.value = value;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this.id = Date.now();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this.complete = false;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}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>}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>class TodoStore {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@observable todos = [];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// With MobX, we can filter this list according to the filter in real time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lastRenderedPageBreak/>
        <w:t xml:space="preserve">  @observable filter = "";</w:t>
      </w:r>
    </w:p>
    <w:p w:rsid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@computed get filteredTodos() {</w:t>
      </w:r>
    </w:p>
    <w:p w:rsidR="00C033D6" w:rsidRDefault="00C033D6" w:rsidP="00C033D6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C033D6">
        <w:rPr>
          <w:rFonts w:ascii="Consolas" w:hAnsi="Consolas"/>
        </w:rPr>
        <w:t>// The get syntax binds an object property to a function that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// </w:t>
      </w:r>
      <w:r w:rsidRPr="00C033D6">
        <w:rPr>
          <w:rFonts w:ascii="Consolas" w:hAnsi="Consolas"/>
        </w:rPr>
        <w:t>will be called when that property is looked up</w:t>
      </w:r>
    </w:p>
    <w:p w:rsid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var matchesFilter = new RegExp(this.filter, "i");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C033D6">
        <w:rPr>
          <w:rFonts w:ascii="Consolas" w:hAnsi="Consolas"/>
        </w:rPr>
        <w:t>// We are going to do a case insensitive check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return this.todos.filter(todo =&gt; !this.filter || matchesFilter.test(todo.value))</w:t>
      </w:r>
    </w:p>
    <w:p w:rsid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// The filter() method creates a new array with all elements that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  // </w:t>
      </w:r>
      <w:r w:rsidRPr="00C033D6">
        <w:rPr>
          <w:rFonts w:ascii="Consolas" w:hAnsi="Consolas"/>
        </w:rPr>
        <w:t>pass the test implemented by the provided function</w:t>
      </w:r>
    </w:p>
    <w:p w:rsid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// If no filter is set or the to-do list item matches the filter,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  // </w:t>
      </w:r>
      <w:r w:rsidRPr="00C033D6">
        <w:rPr>
          <w:rFonts w:ascii="Consolas" w:hAnsi="Consolas"/>
        </w:rPr>
        <w:t>the item will show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}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clearComplete = () =&gt; {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// this.todos = [];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// We cannot point this.todos to a new array because it will mess up the reference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// This is the main difference between observable arrays and plain arrays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const incompleteTodos = this.todos.filter(todo =&gt; !todo.complete);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this.todos.replace(incompleteTodos); // We have replace method instead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}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createTodo(value) {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  this.todos.push(new Todo(value));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 xml:space="preserve">  }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>}</w:t>
      </w: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</w:p>
    <w:p w:rsidR="00C033D6" w:rsidRPr="00C033D6" w:rsidRDefault="00C033D6" w:rsidP="00C033D6">
      <w:pPr>
        <w:spacing w:after="0" w:line="260" w:lineRule="exact"/>
        <w:rPr>
          <w:rFonts w:ascii="Consolas" w:hAnsi="Consolas"/>
        </w:rPr>
      </w:pPr>
      <w:r w:rsidRPr="00C033D6">
        <w:rPr>
          <w:rFonts w:ascii="Consolas" w:hAnsi="Consolas"/>
        </w:rPr>
        <w:t>var store = new TodoStore;</w:t>
      </w:r>
    </w:p>
    <w:p w:rsidR="002234AE" w:rsidRPr="002234AE" w:rsidRDefault="00C033D6" w:rsidP="008B4A21">
      <w:pPr>
        <w:spacing w:after="0" w:line="260" w:lineRule="exact"/>
        <w:rPr>
          <w:rFonts w:asciiTheme="minorHAnsi" w:hAnsiTheme="minorHAnsi"/>
        </w:rPr>
      </w:pPr>
      <w:r w:rsidRPr="00C033D6">
        <w:rPr>
          <w:rFonts w:ascii="Consolas" w:hAnsi="Consolas"/>
        </w:rPr>
        <w:t>export default store;</w:t>
      </w:r>
    </w:p>
    <w:sectPr w:rsidR="002234AE" w:rsidRPr="002234AE" w:rsidSect="00206F8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20A8A"/>
    <w:multiLevelType w:val="hybridMultilevel"/>
    <w:tmpl w:val="58EA72AE"/>
    <w:lvl w:ilvl="0" w:tplc="0EFE7546">
      <w:numFmt w:val="bullet"/>
      <w:lvlText w:val="-"/>
      <w:lvlJc w:val="left"/>
      <w:pPr>
        <w:ind w:left="720" w:hanging="360"/>
      </w:pPr>
      <w:rPr>
        <w:rFonts w:ascii="Lato" w:eastAsiaTheme="minorEastAsia" w:hAnsi="La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0MzE1sjQ0NLEws7BU0lEKTi0uzszPAykwqwUAVJZ0wCwAAAA="/>
  </w:docVars>
  <w:rsids>
    <w:rsidRoot w:val="00074894"/>
    <w:rsid w:val="00014EC4"/>
    <w:rsid w:val="00057DE4"/>
    <w:rsid w:val="00060058"/>
    <w:rsid w:val="00074894"/>
    <w:rsid w:val="000A1C4E"/>
    <w:rsid w:val="000C6539"/>
    <w:rsid w:val="001244A7"/>
    <w:rsid w:val="00152F9A"/>
    <w:rsid w:val="0018000B"/>
    <w:rsid w:val="00182D1C"/>
    <w:rsid w:val="00206F8C"/>
    <w:rsid w:val="0022301B"/>
    <w:rsid w:val="002234AE"/>
    <w:rsid w:val="002407D9"/>
    <w:rsid w:val="00244C22"/>
    <w:rsid w:val="002565AB"/>
    <w:rsid w:val="002B46EE"/>
    <w:rsid w:val="002E6B95"/>
    <w:rsid w:val="002F5D0A"/>
    <w:rsid w:val="00344F8A"/>
    <w:rsid w:val="003E3E55"/>
    <w:rsid w:val="003F4C86"/>
    <w:rsid w:val="00403385"/>
    <w:rsid w:val="00413B2C"/>
    <w:rsid w:val="00460FF6"/>
    <w:rsid w:val="00472F08"/>
    <w:rsid w:val="00482EF7"/>
    <w:rsid w:val="004B0FC9"/>
    <w:rsid w:val="004F52F9"/>
    <w:rsid w:val="005268DE"/>
    <w:rsid w:val="005832AB"/>
    <w:rsid w:val="005C2ADA"/>
    <w:rsid w:val="005E71C7"/>
    <w:rsid w:val="00602A7B"/>
    <w:rsid w:val="00660CBA"/>
    <w:rsid w:val="0067112E"/>
    <w:rsid w:val="006E55BE"/>
    <w:rsid w:val="00763988"/>
    <w:rsid w:val="007656D8"/>
    <w:rsid w:val="007E08F6"/>
    <w:rsid w:val="007E59DA"/>
    <w:rsid w:val="007F72EF"/>
    <w:rsid w:val="008329A3"/>
    <w:rsid w:val="00885F74"/>
    <w:rsid w:val="008B4A21"/>
    <w:rsid w:val="008F5B87"/>
    <w:rsid w:val="00927EB9"/>
    <w:rsid w:val="00A042E6"/>
    <w:rsid w:val="00A7736C"/>
    <w:rsid w:val="00AE1AC5"/>
    <w:rsid w:val="00B17278"/>
    <w:rsid w:val="00B200D8"/>
    <w:rsid w:val="00B54178"/>
    <w:rsid w:val="00BE2181"/>
    <w:rsid w:val="00C033D6"/>
    <w:rsid w:val="00C36BA8"/>
    <w:rsid w:val="00CA173F"/>
    <w:rsid w:val="00D96B7F"/>
    <w:rsid w:val="00DC5086"/>
    <w:rsid w:val="00E1757F"/>
    <w:rsid w:val="00E57DF4"/>
    <w:rsid w:val="00E85446"/>
    <w:rsid w:val="00E92671"/>
    <w:rsid w:val="00E9560D"/>
    <w:rsid w:val="00EE15C4"/>
    <w:rsid w:val="00F81049"/>
    <w:rsid w:val="00F91823"/>
    <w:rsid w:val="00FD20BD"/>
    <w:rsid w:val="00FD2B52"/>
    <w:rsid w:val="00FD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90F14-A408-4E2F-968B-A448D85D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Theme="minorEastAsia" w:hAnsi="Lato" w:cs="Times New Roman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2A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Tang\Documents\Custom%20Office%20Templates\&#31558;&#35352;.dotx" TargetMode="External"/></Relationships>
</file>

<file path=word/theme/theme1.xml><?xml version="1.0" encoding="utf-8"?>
<a:theme xmlns:a="http://schemas.openxmlformats.org/drawingml/2006/main" name="自訂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ato">
      <a:majorFont>
        <a:latin typeface="Lato"/>
        <a:ea typeface="微軟正黑體"/>
        <a:cs typeface=""/>
      </a:majorFont>
      <a:minorFont>
        <a:latin typeface="Lato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572F7-2C44-47D5-A266-28EC79519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筆記</Template>
  <TotalTime>878</TotalTime>
  <Pages>6</Pages>
  <Words>1288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Tang</dc:creator>
  <cp:keywords/>
  <dc:description>https://www.youtube.com/watch?v=_q50BXqkAfI&amp;index=22&amp;list=PLoYCgNOIyGABj2GQSlDRjgvXtqfDxKm5b</dc:description>
  <cp:lastModifiedBy>David Tang</cp:lastModifiedBy>
  <cp:revision>12</cp:revision>
  <dcterms:created xsi:type="dcterms:W3CDTF">2018-07-18T07:50:00Z</dcterms:created>
  <dcterms:modified xsi:type="dcterms:W3CDTF">2018-07-23T04:33:00Z</dcterms:modified>
</cp:coreProperties>
</file>