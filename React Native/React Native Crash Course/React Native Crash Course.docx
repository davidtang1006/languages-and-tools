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A5BB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(0:00) What This Guide Covers (React Native Crash Course)</w:t>
      </w:r>
      <w:r w:rsidR="007C485C">
        <w:rPr>
          <w:rFonts w:asciiTheme="minorHAnsi" w:hAnsiTheme="minorHAnsi"/>
          <w:b/>
        </w:rPr>
        <w:t>:</w:t>
      </w:r>
    </w:p>
    <w:p w14:paraId="4D75D4AB" w14:textId="77777777" w:rsidR="00EB1B48" w:rsidRDefault="00EB1B48" w:rsidP="00EB1B48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What is React Native?</w:t>
      </w:r>
    </w:p>
    <w:p w14:paraId="3C6C86E1" w14:textId="77777777" w:rsidR="00EB1B48" w:rsidRDefault="00EB1B48" w:rsidP="00EB1B48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React Native Installation &amp; Setup</w:t>
      </w:r>
    </w:p>
    <w:p w14:paraId="2A7F28A7" w14:textId="77777777" w:rsidR="00EB1B48" w:rsidRDefault="00EB1B48" w:rsidP="00EB1B48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Even though we use Windows</w:t>
      </w:r>
      <w:r w:rsidR="005209F7">
        <w:rPr>
          <w:rFonts w:asciiTheme="minorHAnsi" w:hAnsiTheme="minorHAnsi"/>
        </w:rPr>
        <w:t>. Using</w:t>
      </w:r>
      <w:r>
        <w:rPr>
          <w:rFonts w:asciiTheme="minorHAnsi" w:hAnsiTheme="minorHAnsi"/>
        </w:rPr>
        <w:t xml:space="preserve"> React Native CLI (Command-line Interface)</w:t>
      </w:r>
      <w:r w:rsidR="005209F7">
        <w:rPr>
          <w:rFonts w:asciiTheme="minorHAnsi" w:hAnsiTheme="minorHAnsi"/>
        </w:rPr>
        <w:t xml:space="preserve"> is the same on Mac or Linux. It is NPM-based.</w:t>
      </w:r>
    </w:p>
    <w:p w14:paraId="6B474A02" w14:textId="77777777" w:rsidR="005209F7" w:rsidRDefault="005209F7" w:rsidP="005209F7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Creating Components</w:t>
      </w:r>
    </w:p>
    <w:p w14:paraId="28EF2989" w14:textId="77777777" w:rsidR="005209F7" w:rsidRDefault="005209F7" w:rsidP="005209F7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Key React Native UI Features (such as input controls, list views and touchable elements)</w:t>
      </w:r>
    </w:p>
    <w:p w14:paraId="7A193B84" w14:textId="77777777" w:rsidR="005209F7" w:rsidRPr="00EB1B48" w:rsidRDefault="005209F7" w:rsidP="005209F7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Key API Features (such as async. storage and messaging API)</w:t>
      </w:r>
    </w:p>
    <w:p w14:paraId="350D337C" w14:textId="77777777" w:rsidR="00C14FE8" w:rsidRPr="007C485C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567CF1B0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(1:20) What React Native</w:t>
      </w:r>
      <w:r w:rsidR="005209F7" w:rsidRPr="007C485C">
        <w:rPr>
          <w:rFonts w:asciiTheme="minorHAnsi" w:hAnsiTheme="minorHAnsi"/>
          <w:b/>
        </w:rPr>
        <w:t xml:space="preserve"> </w:t>
      </w:r>
      <w:r w:rsidR="005209F7">
        <w:rPr>
          <w:rFonts w:asciiTheme="minorHAnsi" w:hAnsiTheme="minorHAnsi"/>
          <w:b/>
        </w:rPr>
        <w:t>I</w:t>
      </w:r>
      <w:r w:rsidR="005209F7" w:rsidRPr="007C485C">
        <w:rPr>
          <w:rFonts w:asciiTheme="minorHAnsi" w:hAnsiTheme="minorHAnsi"/>
          <w:b/>
        </w:rPr>
        <w:t>s</w:t>
      </w:r>
      <w:r w:rsidR="007C485C">
        <w:rPr>
          <w:rFonts w:asciiTheme="minorHAnsi" w:hAnsiTheme="minorHAnsi"/>
          <w:b/>
        </w:rPr>
        <w:t>:</w:t>
      </w:r>
    </w:p>
    <w:p w14:paraId="1250DE62" w14:textId="77777777" w:rsidR="005209F7" w:rsidRDefault="000E3F2D" w:rsidP="005209F7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 f</w:t>
      </w:r>
      <w:r w:rsidR="005209F7">
        <w:rPr>
          <w:rFonts w:asciiTheme="minorHAnsi" w:hAnsiTheme="minorHAnsi"/>
        </w:rPr>
        <w:t>ramework for building mobile apps using JavaScript and the React library</w:t>
      </w:r>
    </w:p>
    <w:p w14:paraId="4370093A" w14:textId="77777777" w:rsidR="005209F7" w:rsidRDefault="000E3F2D" w:rsidP="005209F7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For b</w:t>
      </w:r>
      <w:r w:rsidR="005209F7">
        <w:rPr>
          <w:rFonts w:asciiTheme="minorHAnsi" w:hAnsiTheme="minorHAnsi"/>
        </w:rPr>
        <w:t>uild</w:t>
      </w:r>
      <w:r>
        <w:rPr>
          <w:rFonts w:asciiTheme="minorHAnsi" w:hAnsiTheme="minorHAnsi"/>
        </w:rPr>
        <w:t xml:space="preserve">ing </w:t>
      </w:r>
      <w:r w:rsidRPr="002D4760">
        <w:rPr>
          <w:rFonts w:asciiTheme="minorHAnsi" w:hAnsiTheme="minorHAnsi"/>
          <w:noProof/>
        </w:rPr>
        <w:t>cross</w:t>
      </w:r>
      <w:r w:rsidR="002D4760">
        <w:rPr>
          <w:rFonts w:asciiTheme="minorHAnsi" w:hAnsiTheme="minorHAnsi"/>
          <w:noProof/>
        </w:rPr>
        <w:t>-</w:t>
      </w:r>
      <w:r w:rsidRPr="002D4760">
        <w:rPr>
          <w:rFonts w:asciiTheme="minorHAnsi" w:hAnsiTheme="minorHAnsi"/>
          <w:noProof/>
        </w:rPr>
        <w:t>platform</w:t>
      </w:r>
      <w:r>
        <w:rPr>
          <w:rFonts w:asciiTheme="minorHAnsi" w:hAnsiTheme="minorHAnsi"/>
        </w:rPr>
        <w:t xml:space="preserve"> apps (Android/iOS)</w:t>
      </w:r>
    </w:p>
    <w:p w14:paraId="3C1ED5AE" w14:textId="77777777" w:rsidR="000E3F2D" w:rsidRDefault="000E3F2D" w:rsidP="000E3F2D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Instead of building an iOS app using Swift and an Android app in Java for Android</w:t>
      </w:r>
    </w:p>
    <w:p w14:paraId="05F8455D" w14:textId="77777777" w:rsidR="000E3F2D" w:rsidRPr="005209F7" w:rsidRDefault="000E3F2D" w:rsidP="000E3F2D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Uses almost all React.js concepts including components, state, props, lifecycles, etc.</w:t>
      </w:r>
    </w:p>
    <w:p w14:paraId="2089A966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5C3472C3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(2:30) Real Mobile Apps</w:t>
      </w:r>
      <w:r w:rsidR="007C485C">
        <w:rPr>
          <w:rFonts w:asciiTheme="minorHAnsi" w:hAnsiTheme="minorHAnsi"/>
          <w:b/>
        </w:rPr>
        <w:t>:</w:t>
      </w:r>
    </w:p>
    <w:p w14:paraId="63239255" w14:textId="77777777" w:rsidR="001359C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 w:rsidRPr="0055668B">
        <w:rPr>
          <w:rFonts w:asciiTheme="minorHAnsi" w:hAnsiTheme="minorHAnsi"/>
        </w:rPr>
        <w:t>Some</w:t>
      </w:r>
      <w:r>
        <w:rPr>
          <w:rFonts w:asciiTheme="minorHAnsi" w:hAnsiTheme="minorHAnsi"/>
        </w:rPr>
        <w:t xml:space="preserve"> frameworks one may use for hybrid app development: Cordova/PhoneGap, Ionic and Sencha Touch. They are basically web apps that run inside of a native container/WebView.</w:t>
      </w:r>
    </w:p>
    <w:p w14:paraId="66B1AB81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React Native apps are not hybrid apps</w:t>
      </w:r>
    </w:p>
    <w:p w14:paraId="490D71E4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They do not run in a WebView</w:t>
      </w:r>
    </w:p>
    <w:p w14:paraId="23D7259A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Use the same fundamental building blocks as a native app built with Swift/Objective-C/Java</w:t>
      </w:r>
    </w:p>
    <w:p w14:paraId="0FCA3C65" w14:textId="77777777" w:rsidR="0055668B" w:rsidRP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Better and faster than Cordova/PhoneGap and Ionic</w:t>
      </w:r>
    </w:p>
    <w:p w14:paraId="5C7BB20D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106A81E1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(3:30) Advantages of React Native</w:t>
      </w:r>
      <w:r w:rsidR="007C485C">
        <w:rPr>
          <w:rFonts w:asciiTheme="minorHAnsi" w:hAnsiTheme="minorHAnsi"/>
          <w:b/>
        </w:rPr>
        <w:t>:</w:t>
      </w:r>
    </w:p>
    <w:p w14:paraId="61055074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Cross Platform</w:t>
      </w:r>
    </w:p>
    <w:p w14:paraId="23EC696E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 w:rsidRPr="002D4760">
        <w:rPr>
          <w:rFonts w:asciiTheme="minorHAnsi" w:hAnsiTheme="minorHAnsi"/>
          <w:noProof/>
        </w:rPr>
        <w:t>M</w:t>
      </w:r>
      <w:r w:rsidR="002D4760">
        <w:rPr>
          <w:rFonts w:asciiTheme="minorHAnsi" w:hAnsiTheme="minorHAnsi"/>
          <w:noProof/>
        </w:rPr>
        <w:t>uch</w:t>
      </w:r>
      <w:r>
        <w:rPr>
          <w:rFonts w:asciiTheme="minorHAnsi" w:hAnsiTheme="minorHAnsi"/>
        </w:rPr>
        <w:t xml:space="preserve"> Less Expensive</w:t>
      </w:r>
    </w:p>
    <w:p w14:paraId="3F955B08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Easier to Code</w:t>
      </w:r>
    </w:p>
    <w:p w14:paraId="5FD212FA" w14:textId="77777777" w:rsid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Save Massive Amount of Time</w:t>
      </w:r>
    </w:p>
    <w:p w14:paraId="192EEF31" w14:textId="77777777" w:rsidR="00AC6BF6" w:rsidRDefault="00AC6BF6" w:rsidP="00AC6BF6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One does not need to recompile things all the time</w:t>
      </w:r>
    </w:p>
    <w:p w14:paraId="389AF3A2" w14:textId="77777777" w:rsidR="0055668B" w:rsidRPr="0055668B" w:rsidRDefault="0055668B" w:rsidP="0055668B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Open Source</w:t>
      </w:r>
    </w:p>
    <w:p w14:paraId="2B81569C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1BE46076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(5:09) UI Component Examples</w:t>
      </w:r>
      <w:r w:rsidR="007C485C">
        <w:rPr>
          <w:rFonts w:asciiTheme="minorHAnsi" w:hAnsiTheme="minorHAnsi"/>
          <w:b/>
        </w:rPr>
        <w:t>:</w:t>
      </w:r>
    </w:p>
    <w:p w14:paraId="235554C7" w14:textId="77777777" w:rsid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 w:hint="eastAsia"/>
        </w:rPr>
        <w:t>T</w:t>
      </w:r>
      <w:r>
        <w:rPr>
          <w:rFonts w:asciiTheme="minorHAnsi" w:hAnsiTheme="minorHAnsi"/>
        </w:rPr>
        <w:t>extInput, Picker, Switch, Slider</w:t>
      </w:r>
    </w:p>
    <w:p w14:paraId="1BA21BD4" w14:textId="77777777" w:rsid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Touchable Elements</w:t>
      </w:r>
    </w:p>
    <w:p w14:paraId="35125D12" w14:textId="77777777" w:rsidR="00AC6BF6" w:rsidRDefault="00AC6BF6" w:rsidP="00AC6BF6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When you tap a button in a web app, you get only the standard browser effect</w:t>
      </w:r>
    </w:p>
    <w:p w14:paraId="1C895934" w14:textId="77777777" w:rsidR="00AC6BF6" w:rsidRDefault="00AC6BF6" w:rsidP="00AC6BF6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</w:t>
      </w:r>
      <w:r w:rsidR="002D4760">
        <w:rPr>
          <w:rFonts w:asciiTheme="minorHAnsi" w:hAnsiTheme="minorHAnsi"/>
        </w:rPr>
        <w:t xml:space="preserve">a </w:t>
      </w:r>
      <w:r w:rsidRPr="002D4760">
        <w:rPr>
          <w:rFonts w:asciiTheme="minorHAnsi" w:hAnsiTheme="minorHAnsi"/>
          <w:noProof/>
        </w:rPr>
        <w:t>native</w:t>
      </w:r>
      <w:r>
        <w:rPr>
          <w:rFonts w:asciiTheme="minorHAnsi" w:hAnsiTheme="minorHAnsi"/>
        </w:rPr>
        <w:t xml:space="preserve"> app, you get a more natural effect. We have </w:t>
      </w:r>
      <w:r w:rsidR="002D4760" w:rsidRPr="002D4760">
        <w:rPr>
          <w:rFonts w:asciiTheme="minorHAnsi" w:hAnsiTheme="minorHAnsi"/>
          <w:noProof/>
        </w:rPr>
        <w:t xml:space="preserve">the </w:t>
      </w:r>
      <w:r w:rsidRPr="002D4760">
        <w:rPr>
          <w:rFonts w:asciiTheme="minorHAnsi" w:hAnsiTheme="minorHAnsi"/>
          <w:noProof/>
        </w:rPr>
        <w:t>touchable</w:t>
      </w:r>
      <w:r>
        <w:rPr>
          <w:rFonts w:asciiTheme="minorHAnsi" w:hAnsiTheme="minorHAnsi"/>
        </w:rPr>
        <w:t xml:space="preserve"> highlight, touchable opacity, etc.</w:t>
      </w:r>
    </w:p>
    <w:p w14:paraId="5C2FD550" w14:textId="77777777" w:rsid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ListView &amp; ScrollView</w:t>
      </w:r>
    </w:p>
    <w:p w14:paraId="32174B75" w14:textId="77777777" w:rsidR="00AC6BF6" w:rsidRDefault="00AC6BF6" w:rsidP="00AC6BF6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can </w:t>
      </w:r>
      <w:r w:rsidR="00AA2516">
        <w:rPr>
          <w:rFonts w:asciiTheme="minorHAnsi" w:hAnsiTheme="minorHAnsi"/>
        </w:rPr>
        <w:t>use Flexbox to style ListView</w:t>
      </w:r>
    </w:p>
    <w:p w14:paraId="42B6A8D6" w14:textId="77777777" w:rsid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Alerts, Modals, ProgressBars</w:t>
      </w:r>
    </w:p>
    <w:p w14:paraId="7477F1B5" w14:textId="77777777" w:rsid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StatusBar</w:t>
      </w:r>
    </w:p>
    <w:p w14:paraId="38809009" w14:textId="77777777" w:rsid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TabBarIOS</w:t>
      </w:r>
    </w:p>
    <w:p w14:paraId="372276AC" w14:textId="77777777" w:rsidR="00AC6BF6" w:rsidRPr="00AC6BF6" w:rsidRDefault="00AC6BF6" w:rsidP="00AC6BF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ToolbarAndroid</w:t>
      </w:r>
    </w:p>
    <w:p w14:paraId="402F7050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76F48001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(7:15) API</w:t>
      </w:r>
      <w:r w:rsidR="00AA2516">
        <w:rPr>
          <w:rFonts w:asciiTheme="minorHAnsi" w:hAnsiTheme="minorHAnsi"/>
          <w:b/>
        </w:rPr>
        <w:t>s</w:t>
      </w:r>
      <w:r w:rsidRPr="007C485C">
        <w:rPr>
          <w:rFonts w:asciiTheme="minorHAnsi" w:hAnsiTheme="minorHAnsi"/>
          <w:b/>
        </w:rPr>
        <w:t xml:space="preserve"> for Device Interaction</w:t>
      </w:r>
      <w:r w:rsidR="007C485C">
        <w:rPr>
          <w:rFonts w:asciiTheme="minorHAnsi" w:hAnsiTheme="minorHAnsi"/>
          <w:b/>
        </w:rPr>
        <w:t>:</w:t>
      </w:r>
    </w:p>
    <w:p w14:paraId="1CDFA97E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CameralRoll</w:t>
      </w:r>
    </w:p>
    <w:p w14:paraId="4B75F574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AsyncStorage</w:t>
      </w:r>
    </w:p>
    <w:p w14:paraId="07564334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Geolocation</w:t>
      </w:r>
    </w:p>
    <w:p w14:paraId="135CD020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ImageEditor</w:t>
      </w:r>
    </w:p>
    <w:p w14:paraId="6AA911DF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PushNotifications</w:t>
      </w:r>
    </w:p>
    <w:p w14:paraId="731F8554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Vibration</w:t>
      </w:r>
    </w:p>
    <w:p w14:paraId="1B4AE83F" w14:textId="77777777" w:rsidR="002A7A90" w:rsidRP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Share/Messages</w:t>
      </w:r>
    </w:p>
    <w:p w14:paraId="23BC6EC3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0EF1F952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(7:51) Development Environment &amp; Specs</w:t>
      </w:r>
      <w:r w:rsidR="007C485C">
        <w:rPr>
          <w:rFonts w:asciiTheme="minorHAnsi" w:hAnsiTheme="minorHAnsi"/>
          <w:b/>
        </w:rPr>
        <w:t>:</w:t>
      </w:r>
    </w:p>
    <w:p w14:paraId="73F68764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Windows</w:t>
      </w:r>
    </w:p>
    <w:p w14:paraId="53B507E7" w14:textId="77777777" w:rsidR="002A7A90" w:rsidRDefault="002A7A90" w:rsidP="002A7A90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Android Studio</w:t>
      </w:r>
    </w:p>
    <w:p w14:paraId="62FD1D6E" w14:textId="77777777" w:rsidR="002A7A90" w:rsidRDefault="002A7A90" w:rsidP="002A7A90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Android SDK (</w:t>
      </w:r>
      <w:r w:rsidRPr="002A7A90">
        <w:rPr>
          <w:rFonts w:asciiTheme="minorHAnsi" w:hAnsiTheme="minorHAnsi"/>
        </w:rPr>
        <w:t>Software Development Kit</w:t>
      </w:r>
      <w:r>
        <w:rPr>
          <w:rFonts w:asciiTheme="minorHAnsi" w:hAnsiTheme="minorHAnsi"/>
        </w:rPr>
        <w:t>) (6.0 Marshmallow)</w:t>
      </w:r>
    </w:p>
    <w:p w14:paraId="235EF01C" w14:textId="77777777" w:rsidR="002A7A90" w:rsidRDefault="002A7A90" w:rsidP="002A7A90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AVD (</w:t>
      </w:r>
      <w:r w:rsidRPr="002A7A90">
        <w:rPr>
          <w:rFonts w:asciiTheme="minorHAnsi" w:hAnsiTheme="minorHAnsi"/>
        </w:rPr>
        <w:t>Android Virtual Device</w:t>
      </w:r>
      <w:r>
        <w:rPr>
          <w:rFonts w:asciiTheme="minorHAnsi" w:hAnsiTheme="minorHAnsi"/>
        </w:rPr>
        <w:t>)</w:t>
      </w:r>
    </w:p>
    <w:p w14:paraId="0C2E3246" w14:textId="77777777" w:rsidR="002A7A90" w:rsidRDefault="002A7A90" w:rsidP="002A7A9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Mac</w:t>
      </w:r>
    </w:p>
    <w:p w14:paraId="634B6192" w14:textId="77777777" w:rsidR="002A7A90" w:rsidRDefault="002A7A90" w:rsidP="002A7A90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Xcode</w:t>
      </w:r>
    </w:p>
    <w:p w14:paraId="5DEB1C71" w14:textId="77777777" w:rsidR="002A7A90" w:rsidRPr="002A7A90" w:rsidRDefault="002A7A90" w:rsidP="002A7A90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Simulator</w:t>
      </w:r>
    </w:p>
    <w:p w14:paraId="1FAF054D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186B242E" w14:textId="77777777" w:rsidR="00887501" w:rsidRDefault="00887501" w:rsidP="00B6675A">
      <w:pPr>
        <w:spacing w:after="0" w:line="260" w:lineRule="exact"/>
        <w:rPr>
          <w:rFonts w:asciiTheme="minorHAnsi" w:hAnsiTheme="minorHAnsi"/>
          <w:b/>
        </w:rPr>
      </w:pPr>
      <w:r w:rsidRPr="00887501">
        <w:rPr>
          <w:rFonts w:asciiTheme="minorHAnsi" w:hAnsiTheme="minorHAnsi"/>
          <w:b/>
        </w:rPr>
        <w:t>Android SDK &amp; AVD Setup for React Native</w:t>
      </w:r>
      <w:r>
        <w:rPr>
          <w:rFonts w:asciiTheme="minorHAnsi" w:hAnsiTheme="minorHAnsi"/>
          <w:b/>
        </w:rPr>
        <w:t xml:space="preserve"> (Extra):</w:t>
      </w:r>
    </w:p>
    <w:p w14:paraId="6157BDF1" w14:textId="77777777" w:rsidR="009167E8" w:rsidRDefault="00F03401" w:rsidP="009167E8">
      <w:pPr>
        <w:spacing w:after="0" w:line="260" w:lineRule="exact"/>
        <w:rPr>
          <w:rFonts w:asciiTheme="minorHAnsi" w:hAnsiTheme="minorHAnsi"/>
        </w:rPr>
      </w:pPr>
      <w:r w:rsidRPr="00F03401">
        <w:rPr>
          <w:rFonts w:asciiTheme="minorHAnsi" w:hAnsiTheme="minorHAnsi"/>
        </w:rPr>
        <w:t xml:space="preserve">You </w:t>
      </w:r>
      <w:r>
        <w:rPr>
          <w:rFonts w:asciiTheme="minorHAnsi" w:hAnsiTheme="minorHAnsi"/>
        </w:rPr>
        <w:t xml:space="preserve">need </w:t>
      </w:r>
      <w:r w:rsidR="009167E8">
        <w:rPr>
          <w:rFonts w:asciiTheme="minorHAnsi" w:hAnsiTheme="minorHAnsi"/>
        </w:rPr>
        <w:t>Android Studio, SDK and AVD set up if you want to use React Native, Cordova or Ionic</w:t>
      </w:r>
      <w:r w:rsidR="00E76B7D">
        <w:rPr>
          <w:rFonts w:asciiTheme="minorHAnsi" w:hAnsiTheme="minorHAnsi"/>
        </w:rPr>
        <w:t xml:space="preserve"> (refer: </w:t>
      </w:r>
      <w:r w:rsidR="00E76B7D" w:rsidRPr="00E76B7D">
        <w:rPr>
          <w:rFonts w:asciiTheme="minorHAnsi" w:hAnsiTheme="minorHAnsi"/>
        </w:rPr>
        <w:t>https://facebook.github.io/react-native/docs/getting-started.html</w:t>
      </w:r>
      <w:r w:rsidR="00E76B7D">
        <w:rPr>
          <w:rFonts w:asciiTheme="minorHAnsi" w:hAnsiTheme="minorHAnsi"/>
        </w:rPr>
        <w:t>)</w:t>
      </w:r>
    </w:p>
    <w:p w14:paraId="7E1EC075" w14:textId="77777777" w:rsidR="009167E8" w:rsidRDefault="009167E8" w:rsidP="009167E8">
      <w:pPr>
        <w:pStyle w:val="a3"/>
        <w:numPr>
          <w:ilvl w:val="0"/>
          <w:numId w:val="3"/>
        </w:numPr>
        <w:spacing w:after="0" w:line="260" w:lineRule="exact"/>
        <w:rPr>
          <w:rFonts w:asciiTheme="minorHAnsi" w:hAnsiTheme="minorHAnsi"/>
        </w:rPr>
      </w:pPr>
      <w:r w:rsidRPr="009167E8">
        <w:rPr>
          <w:rFonts w:asciiTheme="minorHAnsi" w:hAnsiTheme="minorHAnsi"/>
        </w:rPr>
        <w:t>Make sure Java</w:t>
      </w:r>
      <w:r w:rsidR="00717DBA">
        <w:rPr>
          <w:rFonts w:asciiTheme="minorHAnsi" w:hAnsiTheme="minorHAnsi"/>
        </w:rPr>
        <w:t>, Node</w:t>
      </w:r>
      <w:r w:rsidRPr="009167E8">
        <w:rPr>
          <w:rFonts w:asciiTheme="minorHAnsi" w:hAnsiTheme="minorHAnsi"/>
        </w:rPr>
        <w:t xml:space="preserve"> is installed</w:t>
      </w:r>
    </w:p>
    <w:p w14:paraId="7CCA36A5" w14:textId="77777777" w:rsidR="00E4120F" w:rsidRDefault="00E4120F" w:rsidP="00717DBA">
      <w:pPr>
        <w:pStyle w:val="a3"/>
        <w:numPr>
          <w:ilvl w:val="0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Install Python2</w:t>
      </w:r>
      <w:r w:rsidR="00717DBA">
        <w:rPr>
          <w:rFonts w:asciiTheme="minorHAnsi" w:hAnsiTheme="minorHAnsi"/>
        </w:rPr>
        <w:t xml:space="preserve"> via Chocolatey (“</w:t>
      </w:r>
      <w:r w:rsidR="00717DBA" w:rsidRPr="00717DBA">
        <w:rPr>
          <w:rFonts w:asciiTheme="minorHAnsi" w:hAnsiTheme="minorHAnsi"/>
        </w:rPr>
        <w:t>choco install -y python2</w:t>
      </w:r>
      <w:r w:rsidR="00717DBA">
        <w:rPr>
          <w:rFonts w:asciiTheme="minorHAnsi" w:hAnsiTheme="minorHAnsi"/>
        </w:rPr>
        <w:t>”)</w:t>
      </w:r>
    </w:p>
    <w:p w14:paraId="749F58BE" w14:textId="77777777" w:rsidR="009167E8" w:rsidRDefault="009167E8" w:rsidP="009167E8">
      <w:pPr>
        <w:pStyle w:val="a3"/>
        <w:numPr>
          <w:ilvl w:val="0"/>
          <w:numId w:val="3"/>
        </w:numPr>
        <w:spacing w:after="0" w:line="260" w:lineRule="exact"/>
        <w:rPr>
          <w:rFonts w:asciiTheme="minorHAnsi" w:hAnsiTheme="minorHAnsi"/>
        </w:rPr>
      </w:pPr>
      <w:r w:rsidRPr="009167E8">
        <w:rPr>
          <w:rFonts w:asciiTheme="minorHAnsi" w:hAnsiTheme="minorHAnsi"/>
        </w:rPr>
        <w:t xml:space="preserve">Install </w:t>
      </w:r>
      <w:r>
        <w:rPr>
          <w:rFonts w:asciiTheme="minorHAnsi" w:hAnsiTheme="minorHAnsi"/>
        </w:rPr>
        <w:t>Android Studio</w:t>
      </w:r>
    </w:p>
    <w:p w14:paraId="201C5428" w14:textId="77777777" w:rsidR="0085407D" w:rsidRDefault="0085407D" w:rsidP="0085407D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</w:t>
      </w:r>
      <w:r w:rsidR="009B2E19">
        <w:rPr>
          <w:rFonts w:asciiTheme="minorHAnsi" w:hAnsiTheme="minorHAnsi"/>
        </w:rPr>
        <w:t>do not use it (it is more for Java development)</w:t>
      </w:r>
    </w:p>
    <w:p w14:paraId="79D541FE" w14:textId="77777777" w:rsidR="009167E8" w:rsidRDefault="009167E8" w:rsidP="009167E8">
      <w:pPr>
        <w:pStyle w:val="a3"/>
        <w:numPr>
          <w:ilvl w:val="0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Install SDK, HAXM (Hardware Accelerated Execution Manager), build tools, system image</w:t>
      </w:r>
    </w:p>
    <w:p w14:paraId="0551A7B6" w14:textId="77777777" w:rsidR="00200058" w:rsidRPr="00200058" w:rsidRDefault="00200058" w:rsidP="00200058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The SDK version is Android 6.0 (Marshmallow)</w:t>
      </w:r>
    </w:p>
    <w:p w14:paraId="289B9D1A" w14:textId="77777777" w:rsidR="009167E8" w:rsidRDefault="009167E8" w:rsidP="009167E8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HAXM does AVD acceleration</w:t>
      </w:r>
    </w:p>
    <w:p w14:paraId="74E6B9D2" w14:textId="77777777" w:rsidR="00200058" w:rsidRDefault="00264F17" w:rsidP="00853E15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Google APIs,</w:t>
      </w:r>
      <w:r w:rsidR="00853E15">
        <w:rPr>
          <w:rFonts w:asciiTheme="minorHAnsi" w:hAnsiTheme="minorHAnsi"/>
        </w:rPr>
        <w:t xml:space="preserve"> </w:t>
      </w:r>
      <w:r w:rsidR="00853E15" w:rsidRPr="00853E15">
        <w:rPr>
          <w:rFonts w:asciiTheme="minorHAnsi" w:hAnsiTheme="minorHAnsi"/>
        </w:rPr>
        <w:t>Google APIs Intel x86 Atom_64 System Image</w:t>
      </w:r>
      <w:r w:rsidR="00853E15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200058">
        <w:rPr>
          <w:rFonts w:asciiTheme="minorHAnsi" w:hAnsiTheme="minorHAnsi"/>
        </w:rPr>
        <w:t>Android SDK Platform-tools</w:t>
      </w:r>
      <w:r w:rsidR="007B4D56">
        <w:rPr>
          <w:rFonts w:asciiTheme="minorHAnsi" w:hAnsiTheme="minorHAnsi"/>
        </w:rPr>
        <w:t xml:space="preserve"> and Android</w:t>
      </w:r>
      <w:r w:rsidR="001F7857">
        <w:rPr>
          <w:rFonts w:asciiTheme="minorHAnsi" w:hAnsiTheme="minorHAnsi"/>
        </w:rPr>
        <w:t xml:space="preserve"> Build-tools</w:t>
      </w:r>
      <w:r w:rsidR="007B4D56">
        <w:rPr>
          <w:rFonts w:asciiTheme="minorHAnsi" w:hAnsiTheme="minorHAnsi"/>
        </w:rPr>
        <w:t xml:space="preserve"> 23.0.1, 23.0.2, 23.0.3</w:t>
      </w:r>
      <w:r w:rsidR="00200058">
        <w:rPr>
          <w:rFonts w:asciiTheme="minorHAnsi" w:hAnsiTheme="minorHAnsi"/>
        </w:rPr>
        <w:t xml:space="preserve"> is also needed</w:t>
      </w:r>
    </w:p>
    <w:p w14:paraId="5273A327" w14:textId="77777777" w:rsidR="006B06C1" w:rsidRDefault="006B06C1" w:rsidP="009167E8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System image</w:t>
      </w:r>
      <w:r w:rsidR="007B4D56">
        <w:rPr>
          <w:rFonts w:asciiTheme="minorHAnsi" w:hAnsiTheme="minorHAnsi"/>
        </w:rPr>
        <w:t xml:space="preserve"> (Intel x86 Atom_64 System Image)</w:t>
      </w:r>
      <w:r>
        <w:rPr>
          <w:rFonts w:asciiTheme="minorHAnsi" w:hAnsiTheme="minorHAnsi"/>
        </w:rPr>
        <w:t xml:space="preserve"> is for the </w:t>
      </w:r>
      <w:r w:rsidR="001F6B4A">
        <w:rPr>
          <w:rFonts w:asciiTheme="minorHAnsi" w:hAnsiTheme="minorHAnsi"/>
        </w:rPr>
        <w:t>AVD</w:t>
      </w:r>
    </w:p>
    <w:p w14:paraId="3946DE5E" w14:textId="77777777" w:rsidR="00200058" w:rsidRDefault="00200058" w:rsidP="00853E15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Android 6.0 SDK, HAXM,</w:t>
      </w:r>
      <w:r w:rsidR="00264F17">
        <w:rPr>
          <w:rFonts w:asciiTheme="minorHAnsi" w:hAnsiTheme="minorHAnsi"/>
        </w:rPr>
        <w:t xml:space="preserve"> Google APIs,</w:t>
      </w:r>
      <w:r w:rsidR="00853E15">
        <w:rPr>
          <w:rFonts w:asciiTheme="minorHAnsi" w:hAnsiTheme="minorHAnsi"/>
        </w:rPr>
        <w:t xml:space="preserve"> </w:t>
      </w:r>
      <w:r w:rsidR="00853E15" w:rsidRPr="00853E15">
        <w:rPr>
          <w:rFonts w:asciiTheme="minorHAnsi" w:hAnsiTheme="minorHAnsi"/>
        </w:rPr>
        <w:t>Google APIs Intel x86 Atom_64 System Image</w:t>
      </w:r>
      <w:r w:rsidR="00853E15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Android SDK Platform-tools</w:t>
      </w:r>
      <w:r w:rsidR="007B4D56">
        <w:rPr>
          <w:rFonts w:asciiTheme="minorHAnsi" w:hAnsiTheme="minorHAnsi"/>
        </w:rPr>
        <w:t>, Android Build-tools 23.0.1, 23.0.2, 23.0.3, Intel x86 Atom_64 System Image</w:t>
      </w:r>
      <w:r>
        <w:rPr>
          <w:rFonts w:asciiTheme="minorHAnsi" w:hAnsiTheme="minorHAnsi"/>
        </w:rPr>
        <w:t xml:space="preserve"> can be installed via Android Studio</w:t>
      </w:r>
    </w:p>
    <w:p w14:paraId="6ECD95C3" w14:textId="77777777" w:rsidR="009167E8" w:rsidRDefault="009167E8" w:rsidP="009167E8">
      <w:pPr>
        <w:pStyle w:val="a3"/>
        <w:numPr>
          <w:ilvl w:val="0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Edit PATH variable</w:t>
      </w:r>
      <w:r w:rsidR="001F6B4A">
        <w:rPr>
          <w:rFonts w:asciiTheme="minorHAnsi" w:hAnsiTheme="minorHAnsi"/>
        </w:rPr>
        <w:t xml:space="preserve"> (so that we can run the SDK manager</w:t>
      </w:r>
      <w:r w:rsidR="00546532">
        <w:rPr>
          <w:rFonts w:asciiTheme="minorHAnsi" w:hAnsiTheme="minorHAnsi"/>
        </w:rPr>
        <w:t xml:space="preserve"> (</w:t>
      </w:r>
      <w:r w:rsidR="00C94F63">
        <w:rPr>
          <w:rFonts w:asciiTheme="minorHAnsi" w:hAnsiTheme="minorHAnsi"/>
        </w:rPr>
        <w:t>no longer available</w:t>
      </w:r>
      <w:r w:rsidR="00546532">
        <w:rPr>
          <w:rFonts w:asciiTheme="minorHAnsi" w:hAnsiTheme="minorHAnsi"/>
        </w:rPr>
        <w:t>)</w:t>
      </w:r>
      <w:r w:rsidR="001F6B4A">
        <w:rPr>
          <w:rFonts w:asciiTheme="minorHAnsi" w:hAnsiTheme="minorHAnsi"/>
        </w:rPr>
        <w:t xml:space="preserve"> and other things through the command line)</w:t>
      </w:r>
    </w:p>
    <w:p w14:paraId="5FF73CF8" w14:textId="77777777" w:rsidR="00A46C48" w:rsidRDefault="00A46C48" w:rsidP="00A46C48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Go to Control Panel &gt;&gt; System and Security &gt;&gt; System &gt;&gt;Advanced system settings &gt;&gt; Environment Variables</w:t>
      </w:r>
    </w:p>
    <w:p w14:paraId="2AEADBEC" w14:textId="77777777" w:rsidR="00A46C48" w:rsidRDefault="00A46C48" w:rsidP="00A46C48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Edit “Path” under “User variables for (</w:t>
      </w:r>
      <w:r w:rsidRPr="002D4760">
        <w:rPr>
          <w:rFonts w:asciiTheme="minorHAnsi" w:hAnsiTheme="minorHAnsi"/>
          <w:noProof/>
        </w:rPr>
        <w:t>username</w:t>
      </w:r>
      <w:r>
        <w:rPr>
          <w:rFonts w:asciiTheme="minorHAnsi" w:hAnsiTheme="minorHAnsi"/>
        </w:rPr>
        <w:t>)”</w:t>
      </w:r>
    </w:p>
    <w:p w14:paraId="0F03C0CF" w14:textId="77777777" w:rsidR="00A46C48" w:rsidRDefault="00A46C48" w:rsidP="00A46C48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Some entries should appear </w:t>
      </w:r>
      <w:r w:rsidR="00546532">
        <w:rPr>
          <w:rFonts w:asciiTheme="minorHAnsi" w:hAnsiTheme="minorHAnsi"/>
        </w:rPr>
        <w:t>(like</w:t>
      </w:r>
      <w:r>
        <w:rPr>
          <w:rFonts w:asciiTheme="minorHAnsi" w:hAnsiTheme="minorHAnsi"/>
        </w:rPr>
        <w:t xml:space="preserve"> “</w:t>
      </w:r>
      <w:r w:rsidRPr="00A46C48">
        <w:rPr>
          <w:rFonts w:asciiTheme="minorHAnsi" w:hAnsiTheme="minorHAnsi"/>
        </w:rPr>
        <w:t>C:\ProgramData\Android\Sdk\platform-tools</w:t>
      </w:r>
      <w:r>
        <w:rPr>
          <w:rFonts w:asciiTheme="minorHAnsi" w:hAnsiTheme="minorHAnsi"/>
        </w:rPr>
        <w:t>” and “</w:t>
      </w:r>
      <w:r w:rsidRPr="00A46C48">
        <w:rPr>
          <w:rFonts w:asciiTheme="minorHAnsi" w:hAnsiTheme="minorHAnsi"/>
        </w:rPr>
        <w:t>C:\ProgramData\Android\Sdk\tools</w:t>
      </w:r>
      <w:r>
        <w:rPr>
          <w:rFonts w:asciiTheme="minorHAnsi" w:hAnsiTheme="minorHAnsi"/>
        </w:rPr>
        <w:t>”)</w:t>
      </w:r>
    </w:p>
    <w:p w14:paraId="1E087109" w14:textId="77777777" w:rsidR="00A46C48" w:rsidRDefault="00A46C48" w:rsidP="00546532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Some entries should appear under “System variables”</w:t>
      </w:r>
      <w:r w:rsidR="006946F4">
        <w:rPr>
          <w:rFonts w:asciiTheme="minorHAnsi" w:hAnsiTheme="minorHAnsi"/>
        </w:rPr>
        <w:t xml:space="preserve"> (</w:t>
      </w:r>
      <w:r w:rsidR="00546532">
        <w:rPr>
          <w:rFonts w:asciiTheme="minorHAnsi" w:hAnsiTheme="minorHAnsi"/>
        </w:rPr>
        <w:t>like</w:t>
      </w:r>
      <w:r w:rsidR="006946F4">
        <w:rPr>
          <w:rFonts w:asciiTheme="minorHAnsi" w:hAnsiTheme="minorHAnsi"/>
        </w:rPr>
        <w:t xml:space="preserve"> “</w:t>
      </w:r>
      <w:r w:rsidR="006946F4" w:rsidRPr="006946F4">
        <w:rPr>
          <w:rFonts w:asciiTheme="minorHAnsi" w:hAnsiTheme="minorHAnsi"/>
        </w:rPr>
        <w:t>ANDROID_HOME</w:t>
      </w:r>
      <w:r w:rsidR="006946F4">
        <w:rPr>
          <w:rFonts w:asciiTheme="minorHAnsi" w:hAnsiTheme="minorHAnsi"/>
        </w:rPr>
        <w:t xml:space="preserve">: </w:t>
      </w:r>
      <w:r w:rsidR="006946F4" w:rsidRPr="006946F4">
        <w:rPr>
          <w:rFonts w:asciiTheme="minorHAnsi" w:hAnsiTheme="minorHAnsi"/>
        </w:rPr>
        <w:t>C:\ProgramData\Android\Sdk</w:t>
      </w:r>
      <w:r w:rsidR="006946F4">
        <w:rPr>
          <w:rFonts w:asciiTheme="minorHAnsi" w:hAnsiTheme="minorHAnsi"/>
        </w:rPr>
        <w:t xml:space="preserve">” and “JAVA_HOME: </w:t>
      </w:r>
      <w:r w:rsidR="00546532" w:rsidRPr="00546532">
        <w:rPr>
          <w:rFonts w:asciiTheme="minorHAnsi" w:hAnsiTheme="minorHAnsi"/>
        </w:rPr>
        <w:t>C:\Program Files\Java\jdk1.8.0_144</w:t>
      </w:r>
      <w:r w:rsidR="006946F4">
        <w:rPr>
          <w:rFonts w:asciiTheme="minorHAnsi" w:hAnsiTheme="minorHAnsi"/>
        </w:rPr>
        <w:t>”)</w:t>
      </w:r>
    </w:p>
    <w:p w14:paraId="44E523B6" w14:textId="77777777" w:rsidR="001F6B4A" w:rsidRDefault="009167E8" w:rsidP="001F6B4A">
      <w:pPr>
        <w:pStyle w:val="a3"/>
        <w:numPr>
          <w:ilvl w:val="0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Create Android virtual device</w:t>
      </w:r>
    </w:p>
    <w:p w14:paraId="2597D4DC" w14:textId="77777777" w:rsidR="0028759F" w:rsidRDefault="0028759F" w:rsidP="00A95FFE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a new empty project </w:t>
      </w:r>
      <w:r w:rsidR="00A95FFE">
        <w:rPr>
          <w:rFonts w:asciiTheme="minorHAnsi" w:hAnsiTheme="minorHAnsi"/>
        </w:rPr>
        <w:t>via Android Studio (in the location such as “</w:t>
      </w:r>
      <w:r w:rsidR="00A95FFE" w:rsidRPr="00A95FFE">
        <w:rPr>
          <w:rFonts w:asciiTheme="minorHAnsi" w:hAnsiTheme="minorHAnsi"/>
        </w:rPr>
        <w:t>C:\ProgramData\Android\AndroidStudioProjects\MyApplication</w:t>
      </w:r>
      <w:r w:rsidR="00A95FFE">
        <w:rPr>
          <w:rFonts w:asciiTheme="minorHAnsi" w:hAnsiTheme="minorHAnsi"/>
        </w:rPr>
        <w:t>”)</w:t>
      </w:r>
    </w:p>
    <w:p w14:paraId="4CCDCA4C" w14:textId="77777777" w:rsidR="00C80182" w:rsidRDefault="00C80182" w:rsidP="00A95FFE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Click the phone icon in the toolbar to open the AVD manager</w:t>
      </w:r>
    </w:p>
    <w:p w14:paraId="0DD69F4D" w14:textId="77777777" w:rsidR="00C80182" w:rsidRDefault="00C80182" w:rsidP="00A95FFE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Create a virtual device</w:t>
      </w:r>
    </w:p>
    <w:p w14:paraId="7DAA10B4" w14:textId="77777777" w:rsidR="00A95FFE" w:rsidRDefault="00A95FFE" w:rsidP="0028759F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AVD name (e.g. my android device), </w:t>
      </w:r>
      <w:r w:rsidR="002D4760">
        <w:rPr>
          <w:rFonts w:asciiTheme="minorHAnsi" w:hAnsiTheme="minorHAnsi"/>
        </w:rPr>
        <w:t xml:space="preserve">the </w:t>
      </w:r>
      <w:r w:rsidRPr="002D4760">
        <w:rPr>
          <w:rFonts w:asciiTheme="minorHAnsi" w:hAnsiTheme="minorHAnsi"/>
          <w:noProof/>
        </w:rPr>
        <w:t>device</w:t>
      </w:r>
      <w:r>
        <w:rPr>
          <w:rFonts w:asciiTheme="minorHAnsi" w:hAnsiTheme="minorHAnsi"/>
        </w:rPr>
        <w:t xml:space="preserve"> (e.g. Nexus 6), Android version to 6.0 x86_64</w:t>
      </w:r>
    </w:p>
    <w:p w14:paraId="004FD164" w14:textId="77777777" w:rsidR="00C80182" w:rsidRPr="0028759F" w:rsidRDefault="00C80182" w:rsidP="0028759F">
      <w:pPr>
        <w:pStyle w:val="a3"/>
        <w:numPr>
          <w:ilvl w:val="1"/>
          <w:numId w:val="3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Click the play icon</w:t>
      </w:r>
    </w:p>
    <w:p w14:paraId="11209085" w14:textId="77777777" w:rsidR="00887501" w:rsidRDefault="00887501" w:rsidP="00B6675A">
      <w:pPr>
        <w:spacing w:after="0" w:line="260" w:lineRule="exact"/>
        <w:rPr>
          <w:rFonts w:asciiTheme="minorHAnsi" w:hAnsiTheme="minorHAnsi"/>
          <w:b/>
        </w:rPr>
      </w:pPr>
    </w:p>
    <w:p w14:paraId="2954F1B8" w14:textId="77777777" w:rsidR="00B6675A" w:rsidRPr="007C485C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(9:08) MyApp Component (Code Explanation)</w:t>
      </w:r>
      <w:r w:rsidR="007C485C">
        <w:rPr>
          <w:rFonts w:asciiTheme="minorHAnsi" w:hAnsiTheme="minorHAnsi"/>
          <w:b/>
        </w:rPr>
        <w:t>:</w:t>
      </w:r>
    </w:p>
    <w:p w14:paraId="3AC9F8EA" w14:textId="77777777" w:rsidR="00C14FE8" w:rsidRPr="001A06F4" w:rsidRDefault="001A06F4" w:rsidP="00B6675A">
      <w:pPr>
        <w:spacing w:after="0" w:line="260" w:lineRule="exact"/>
        <w:rPr>
          <w:rFonts w:ascii="Consolas" w:hAnsi="Consolas"/>
        </w:rPr>
      </w:pPr>
      <w:r w:rsidRPr="001A06F4">
        <w:rPr>
          <w:rFonts w:ascii="Consolas" w:hAnsi="Consolas"/>
        </w:rPr>
        <w:t>i</w:t>
      </w:r>
      <w:r w:rsidR="00297FE3" w:rsidRPr="001A06F4">
        <w:rPr>
          <w:rFonts w:ascii="Consolas" w:hAnsi="Consolas"/>
        </w:rPr>
        <w:t xml:space="preserve">mport React, </w:t>
      </w:r>
      <w:r w:rsidRPr="001A06F4">
        <w:rPr>
          <w:rFonts w:ascii="Consolas" w:hAnsi="Consolas"/>
        </w:rPr>
        <w:t xml:space="preserve">{ Component } from </w:t>
      </w:r>
      <w:r>
        <w:rPr>
          <w:rFonts w:ascii="Consolas" w:hAnsi="Consolas"/>
        </w:rPr>
        <w:t>'</w:t>
      </w:r>
      <w:r w:rsidRPr="001A06F4">
        <w:rPr>
          <w:rFonts w:ascii="Consolas" w:hAnsi="Consolas"/>
        </w:rPr>
        <w:t>react</w:t>
      </w:r>
      <w:r>
        <w:rPr>
          <w:rFonts w:ascii="Consolas" w:hAnsi="Consolas"/>
        </w:rPr>
        <w:t>'</w:t>
      </w:r>
      <w:r w:rsidRPr="001A06F4">
        <w:rPr>
          <w:rFonts w:ascii="Consolas" w:hAnsi="Consolas"/>
        </w:rPr>
        <w:t>;</w:t>
      </w:r>
    </w:p>
    <w:p w14:paraId="715F0996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 w:rsidRPr="001A06F4">
        <w:rPr>
          <w:rFonts w:ascii="Consolas" w:hAnsi="Consolas"/>
        </w:rPr>
        <w:t xml:space="preserve">import { AppRegistry, Text, View } from </w:t>
      </w:r>
      <w:r>
        <w:rPr>
          <w:rFonts w:ascii="Consolas" w:hAnsi="Consolas"/>
        </w:rPr>
        <w:t>'</w:t>
      </w:r>
      <w:r w:rsidRPr="001A06F4">
        <w:rPr>
          <w:rFonts w:ascii="Consolas" w:hAnsi="Consolas"/>
        </w:rPr>
        <w:t>react-native</w:t>
      </w:r>
      <w:r>
        <w:rPr>
          <w:rFonts w:ascii="Consolas" w:hAnsi="Consolas"/>
        </w:rPr>
        <w:t>'</w:t>
      </w:r>
      <w:r w:rsidRPr="001A06F4">
        <w:rPr>
          <w:rFonts w:ascii="Consolas" w:hAnsi="Consolas"/>
        </w:rPr>
        <w:t>;</w:t>
      </w:r>
    </w:p>
    <w:p w14:paraId="65FFC4DD" w14:textId="77777777" w:rsidR="001A06F4" w:rsidRP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// We use AppRegistry to register a component</w:t>
      </w:r>
    </w:p>
    <w:p w14:paraId="2030386A" w14:textId="77777777" w:rsidR="001A06F4" w:rsidRPr="001A06F4" w:rsidRDefault="001A06F4" w:rsidP="00B6675A">
      <w:pPr>
        <w:spacing w:after="0" w:line="260" w:lineRule="exact"/>
        <w:rPr>
          <w:rFonts w:ascii="Consolas" w:hAnsi="Consolas"/>
        </w:rPr>
      </w:pPr>
    </w:p>
    <w:p w14:paraId="74F10416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 w:rsidRPr="001A06F4">
        <w:rPr>
          <w:rFonts w:ascii="Consolas" w:hAnsi="Consolas"/>
        </w:rPr>
        <w:t>class</w:t>
      </w:r>
      <w:r>
        <w:rPr>
          <w:rFonts w:ascii="Consolas" w:hAnsi="Consolas"/>
        </w:rPr>
        <w:t xml:space="preserve"> MyApp extends Component {</w:t>
      </w:r>
    </w:p>
    <w:p w14:paraId="5D36A811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render() {</w:t>
      </w:r>
    </w:p>
    <w:p w14:paraId="14DA798F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return (</w:t>
      </w:r>
    </w:p>
    <w:p w14:paraId="1C760D36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&lt;View&gt;</w:t>
      </w:r>
    </w:p>
    <w:p w14:paraId="77E5952C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  &lt;Text&gt;Hello </w:t>
      </w:r>
      <w:r w:rsidR="009911E4">
        <w:rPr>
          <w:rFonts w:ascii="Consolas" w:hAnsi="Consolas"/>
        </w:rPr>
        <w:t>W</w:t>
      </w:r>
      <w:r>
        <w:rPr>
          <w:rFonts w:ascii="Consolas" w:hAnsi="Consolas"/>
        </w:rPr>
        <w:t>orld</w:t>
      </w:r>
      <w:r w:rsidR="00DD2CE2">
        <w:rPr>
          <w:rFonts w:ascii="Consolas" w:hAnsi="Consolas"/>
        </w:rPr>
        <w:t>!</w:t>
      </w:r>
      <w:r>
        <w:rPr>
          <w:rFonts w:ascii="Consolas" w:hAnsi="Consolas"/>
        </w:rPr>
        <w:t>&lt;/Text&gt;</w:t>
      </w:r>
    </w:p>
    <w:p w14:paraId="3D98C0E8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&lt;/View&gt;</w:t>
      </w:r>
    </w:p>
    <w:p w14:paraId="282D4AF1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);</w:t>
      </w:r>
    </w:p>
    <w:p w14:paraId="6CA0BE0A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// We are not using something like “div”</w:t>
      </w:r>
    </w:p>
    <w:p w14:paraId="6DA77234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14:paraId="4BD5165F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8C8207D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</w:p>
    <w:p w14:paraId="40933D6B" w14:textId="77777777" w:rsidR="001A06F4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AppRegistry.registerComponent('MyApp', () =&gt; MyApp);</w:t>
      </w:r>
    </w:p>
    <w:p w14:paraId="6BA7FBD3" w14:textId="77777777" w:rsidR="00431038" w:rsidRDefault="001A06F4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//</w:t>
      </w:r>
      <w:r w:rsidR="00431038">
        <w:rPr>
          <w:rFonts w:ascii="Consolas" w:hAnsi="Consolas"/>
        </w:rPr>
        <w:t xml:space="preserve"> We pass the class name to the function,</w:t>
      </w:r>
    </w:p>
    <w:p w14:paraId="2674B235" w14:textId="77777777" w:rsidR="001A06F4" w:rsidRPr="001A06F4" w:rsidRDefault="00431038" w:rsidP="00B6675A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// the second parameter is the callback function</w:t>
      </w:r>
    </w:p>
    <w:p w14:paraId="65E56C19" w14:textId="77777777" w:rsidR="00297FE3" w:rsidRDefault="00297FE3" w:rsidP="00B6675A">
      <w:pPr>
        <w:spacing w:after="0" w:line="260" w:lineRule="exact"/>
        <w:rPr>
          <w:rFonts w:asciiTheme="minorHAnsi" w:hAnsiTheme="minorHAnsi"/>
          <w:b/>
        </w:rPr>
      </w:pPr>
    </w:p>
    <w:p w14:paraId="2D70FAE9" w14:textId="77777777" w:rsidR="00431038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(11:00) Let's Code... (Install and Setup)</w:t>
      </w:r>
      <w:r w:rsidR="007C485C">
        <w:rPr>
          <w:rFonts w:asciiTheme="minorHAnsi" w:hAnsiTheme="minorHAnsi"/>
          <w:b/>
        </w:rPr>
        <w:t>:</w:t>
      </w:r>
    </w:p>
    <w:p w14:paraId="625691D6" w14:textId="77777777" w:rsidR="00994397" w:rsidRDefault="00994397" w:rsidP="00431038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An AVD should be activated</w:t>
      </w:r>
    </w:p>
    <w:p w14:paraId="2E25ACBD" w14:textId="77777777" w:rsidR="00431038" w:rsidRDefault="00431038" w:rsidP="00431038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Install </w:t>
      </w:r>
      <w:r w:rsidR="004C469C">
        <w:rPr>
          <w:rFonts w:asciiTheme="minorHAnsi" w:hAnsiTheme="minorHAnsi"/>
        </w:rPr>
        <w:t>“react-native-cli” and “yarn” globally (“npm install -g react-native-cli” &amp; “npm install -g yarn”)</w:t>
      </w:r>
    </w:p>
    <w:p w14:paraId="76609B02" w14:textId="77777777" w:rsidR="00930A5F" w:rsidRDefault="001E1C9B" w:rsidP="004E310E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</w:t>
      </w:r>
      <w:r w:rsidRPr="001E1C9B">
        <w:rPr>
          <w:rFonts w:asciiTheme="minorHAnsi" w:hAnsiTheme="minorHAnsi"/>
        </w:rPr>
        <w:t>react-native init MyApp</w:t>
      </w:r>
      <w:r>
        <w:rPr>
          <w:rFonts w:asciiTheme="minorHAnsi" w:hAnsiTheme="minorHAnsi"/>
        </w:rPr>
        <w:t>”</w:t>
      </w:r>
    </w:p>
    <w:p w14:paraId="73279F73" w14:textId="77777777" w:rsidR="00991A67" w:rsidRDefault="00991A67" w:rsidP="00DB545F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Change “</w:t>
      </w:r>
      <w:r w:rsidRPr="00991A67">
        <w:rPr>
          <w:rFonts w:asciiTheme="minorHAnsi" w:hAnsiTheme="minorHAnsi"/>
        </w:rPr>
        <w:t>"react-native": "0.5</w:t>
      </w:r>
      <w:r>
        <w:rPr>
          <w:rFonts w:asciiTheme="minorHAnsi" w:hAnsiTheme="minorHAnsi"/>
        </w:rPr>
        <w:t>6</w:t>
      </w:r>
      <w:r w:rsidRPr="00991A67">
        <w:rPr>
          <w:rFonts w:asciiTheme="minorHAnsi" w:hAnsiTheme="minorHAnsi"/>
        </w:rPr>
        <w:t>.</w:t>
      </w:r>
      <w:r>
        <w:rPr>
          <w:rFonts w:asciiTheme="minorHAnsi" w:hAnsiTheme="minorHAnsi"/>
        </w:rPr>
        <w:t>0</w:t>
      </w:r>
      <w:r w:rsidRPr="00991A67">
        <w:rPr>
          <w:rFonts w:asciiTheme="minorHAnsi" w:hAnsiTheme="minorHAnsi"/>
        </w:rPr>
        <w:t>"</w:t>
      </w:r>
      <w:r>
        <w:rPr>
          <w:rFonts w:asciiTheme="minorHAnsi" w:hAnsiTheme="minorHAnsi"/>
        </w:rPr>
        <w:t>” to “</w:t>
      </w:r>
      <w:r w:rsidRPr="00991A67">
        <w:rPr>
          <w:rFonts w:asciiTheme="minorHAnsi" w:hAnsiTheme="minorHAnsi"/>
        </w:rPr>
        <w:t>"react-native": "0.5</w:t>
      </w:r>
      <w:r>
        <w:rPr>
          <w:rFonts w:asciiTheme="minorHAnsi" w:hAnsiTheme="minorHAnsi"/>
        </w:rPr>
        <w:t>5</w:t>
      </w:r>
      <w:r w:rsidRPr="00991A67">
        <w:rPr>
          <w:rFonts w:asciiTheme="minorHAnsi" w:hAnsiTheme="minorHAnsi"/>
        </w:rPr>
        <w:t>.</w:t>
      </w:r>
      <w:r>
        <w:rPr>
          <w:rFonts w:asciiTheme="minorHAnsi" w:hAnsiTheme="minorHAnsi"/>
        </w:rPr>
        <w:t>4</w:t>
      </w:r>
      <w:r w:rsidRPr="00991A67">
        <w:rPr>
          <w:rFonts w:asciiTheme="minorHAnsi" w:hAnsiTheme="minorHAnsi"/>
        </w:rPr>
        <w:t>"</w:t>
      </w:r>
      <w:r>
        <w:rPr>
          <w:rFonts w:asciiTheme="minorHAnsi" w:hAnsiTheme="minorHAnsi"/>
        </w:rPr>
        <w:t>”</w:t>
      </w:r>
      <w:r w:rsidR="00853E15">
        <w:rPr>
          <w:rFonts w:asciiTheme="minorHAnsi" w:hAnsiTheme="minorHAnsi"/>
        </w:rPr>
        <w:t>, “</w:t>
      </w:r>
      <w:r w:rsidR="00853E15" w:rsidRPr="00853E15">
        <w:rPr>
          <w:rFonts w:asciiTheme="minorHAnsi" w:hAnsiTheme="minorHAnsi"/>
        </w:rPr>
        <w:t>"babel-preset-react-native": "</w:t>
      </w:r>
      <w:r w:rsidR="00DB545F">
        <w:rPr>
          <w:rFonts w:asciiTheme="minorHAnsi" w:hAnsiTheme="minorHAnsi"/>
        </w:rPr>
        <w:t>5</w:t>
      </w:r>
      <w:r w:rsidR="00853E15" w:rsidRPr="00853E15">
        <w:rPr>
          <w:rFonts w:asciiTheme="minorHAnsi" w:hAnsiTheme="minorHAnsi"/>
        </w:rPr>
        <w:t>"</w:t>
      </w:r>
      <w:r w:rsidR="00853E15">
        <w:rPr>
          <w:rFonts w:asciiTheme="minorHAnsi" w:hAnsiTheme="minorHAnsi"/>
        </w:rPr>
        <w:t>”</w:t>
      </w:r>
      <w:r w:rsidR="00DB545F">
        <w:rPr>
          <w:rFonts w:asciiTheme="minorHAnsi" w:hAnsiTheme="minorHAnsi"/>
        </w:rPr>
        <w:t xml:space="preserve"> to “</w:t>
      </w:r>
      <w:r w:rsidR="00DB545F" w:rsidRPr="00DB545F">
        <w:rPr>
          <w:rFonts w:asciiTheme="minorHAnsi" w:hAnsiTheme="minorHAnsi"/>
        </w:rPr>
        <w:t>"babel-preset-react-native": "</w:t>
      </w:r>
      <w:r w:rsidR="00DB545F">
        <w:rPr>
          <w:rFonts w:asciiTheme="minorHAnsi" w:hAnsiTheme="minorHAnsi"/>
        </w:rPr>
        <w:t>2.1.0</w:t>
      </w:r>
      <w:r w:rsidR="00DB545F" w:rsidRPr="00DB545F">
        <w:rPr>
          <w:rFonts w:asciiTheme="minorHAnsi" w:hAnsiTheme="minorHAnsi"/>
        </w:rPr>
        <w:t>"”</w:t>
      </w:r>
      <w:r w:rsidR="00137670">
        <w:rPr>
          <w:rFonts w:asciiTheme="minorHAnsi" w:hAnsiTheme="minorHAnsi"/>
        </w:rPr>
        <w:t xml:space="preserve"> in “package.json”</w:t>
      </w:r>
      <w:r w:rsidR="00837479">
        <w:rPr>
          <w:rFonts w:asciiTheme="minorHAnsi" w:hAnsiTheme="minorHAnsi"/>
        </w:rPr>
        <w:t xml:space="preserve"> and run “npm install”</w:t>
      </w:r>
      <w:r w:rsidR="00AC771C">
        <w:rPr>
          <w:rFonts w:asciiTheme="minorHAnsi" w:hAnsiTheme="minorHAnsi"/>
        </w:rPr>
        <w:t xml:space="preserve">. The app does not load if </w:t>
      </w:r>
      <w:r w:rsidR="00837479">
        <w:rPr>
          <w:rFonts w:asciiTheme="minorHAnsi" w:hAnsiTheme="minorHAnsi"/>
        </w:rPr>
        <w:t>latest version</w:t>
      </w:r>
      <w:r w:rsidR="00AC771C">
        <w:rPr>
          <w:rFonts w:asciiTheme="minorHAnsi" w:hAnsiTheme="minorHAnsi"/>
        </w:rPr>
        <w:t xml:space="preserve"> is used.</w:t>
      </w:r>
    </w:p>
    <w:p w14:paraId="521CE534" w14:textId="77777777" w:rsidR="004E310E" w:rsidRDefault="00930A5F" w:rsidP="004E310E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 w:rsidR="001E1C9B">
        <w:rPr>
          <w:rFonts w:asciiTheme="minorHAnsi" w:hAnsiTheme="minorHAnsi"/>
        </w:rPr>
        <w:t>et into the project directory</w:t>
      </w:r>
      <w:r w:rsidR="004E310E">
        <w:rPr>
          <w:rFonts w:asciiTheme="minorHAnsi" w:hAnsiTheme="minorHAnsi"/>
        </w:rPr>
        <w:t>,</w:t>
      </w:r>
      <w:r w:rsidR="001E1C9B">
        <w:rPr>
          <w:rFonts w:asciiTheme="minorHAnsi" w:hAnsiTheme="minorHAnsi"/>
        </w:rPr>
        <w:t xml:space="preserve"> enter</w:t>
      </w:r>
      <w:r w:rsidR="004E310E">
        <w:rPr>
          <w:rFonts w:asciiTheme="minorHAnsi" w:hAnsiTheme="minorHAnsi"/>
        </w:rPr>
        <w:t xml:space="preserve"> “react-native run-android”</w:t>
      </w:r>
      <w:r w:rsidR="001E1C9B">
        <w:rPr>
          <w:rFonts w:asciiTheme="minorHAnsi" w:hAnsiTheme="minorHAnsi"/>
        </w:rPr>
        <w:t xml:space="preserve"> in the console</w:t>
      </w:r>
    </w:p>
    <w:p w14:paraId="3991E16B" w14:textId="77777777" w:rsidR="006958F4" w:rsidRDefault="006958F4" w:rsidP="007769B5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7769B5">
        <w:rPr>
          <w:rFonts w:asciiTheme="minorHAnsi" w:hAnsiTheme="minorHAnsi"/>
        </w:rPr>
        <w:t>line “</w:t>
      </w:r>
      <w:r w:rsidR="007769B5" w:rsidRPr="007769B5">
        <w:rPr>
          <w:rFonts w:asciiTheme="minorHAnsi" w:hAnsiTheme="minorHAnsi"/>
        </w:rPr>
        <w:t>BUILD SUCCESSFUL</w:t>
      </w:r>
      <w:r w:rsidR="007769B5">
        <w:rPr>
          <w:rFonts w:asciiTheme="minorHAnsi" w:hAnsiTheme="minorHAnsi"/>
        </w:rPr>
        <w:t xml:space="preserve">” should be shown. </w:t>
      </w:r>
      <w:r>
        <w:rPr>
          <w:rFonts w:asciiTheme="minorHAnsi" w:hAnsiTheme="minorHAnsi"/>
        </w:rPr>
        <w:t xml:space="preserve">An app </w:t>
      </w:r>
      <w:r w:rsidR="007769B5">
        <w:rPr>
          <w:rFonts w:asciiTheme="minorHAnsi" w:hAnsiTheme="minorHAnsi"/>
        </w:rPr>
        <w:t>will</w:t>
      </w:r>
      <w:r>
        <w:rPr>
          <w:rFonts w:asciiTheme="minorHAnsi" w:hAnsiTheme="minorHAnsi"/>
        </w:rPr>
        <w:t xml:space="preserve"> be opened in the AVD</w:t>
      </w:r>
      <w:r w:rsidR="007769B5">
        <w:rPr>
          <w:rFonts w:asciiTheme="minorHAnsi" w:hAnsiTheme="minorHAnsi"/>
        </w:rPr>
        <w:t>.</w:t>
      </w:r>
    </w:p>
    <w:p w14:paraId="2C81A46F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048DF2A5" w14:textId="77777777" w:rsidR="0066420E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(17:56) React Native Structure</w:t>
      </w:r>
      <w:r w:rsidR="007C485C">
        <w:rPr>
          <w:rFonts w:asciiTheme="minorHAnsi" w:hAnsiTheme="minorHAnsi"/>
          <w:b/>
        </w:rPr>
        <w:t>:</w:t>
      </w:r>
    </w:p>
    <w:p w14:paraId="54A25FE2" w14:textId="77777777" w:rsidR="009A5907" w:rsidRDefault="00BE581D" w:rsidP="00B6675A">
      <w:pPr>
        <w:spacing w:after="0" w:line="260" w:lineRule="exact"/>
        <w:rPr>
          <w:rFonts w:asciiTheme="minorHAnsi" w:hAnsiTheme="minorHAnsi"/>
        </w:rPr>
      </w:pPr>
      <w:r w:rsidRPr="00BE581D">
        <w:rPr>
          <w:rFonts w:asciiTheme="minorHAnsi" w:hAnsiTheme="minorHAnsi"/>
        </w:rPr>
        <w:t>We</w:t>
      </w:r>
      <w:r>
        <w:rPr>
          <w:rFonts w:asciiTheme="minorHAnsi" w:hAnsiTheme="minorHAnsi"/>
        </w:rPr>
        <w:t xml:space="preserve"> have “android” and “ios” files. We do not need to edit them most of the time.</w:t>
      </w:r>
    </w:p>
    <w:p w14:paraId="744546ED" w14:textId="77777777" w:rsidR="00BE581D" w:rsidRDefault="00BE581D" w:rsidP="00B6675A">
      <w:pPr>
        <w:spacing w:after="0" w:line="260" w:lineRule="exact"/>
        <w:rPr>
          <w:rFonts w:asciiTheme="minorHAnsi" w:hAnsiTheme="minorHAnsi"/>
        </w:rPr>
      </w:pPr>
    </w:p>
    <w:p w14:paraId="20BEEC88" w14:textId="77777777" w:rsid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>/* ./App.js */</w:t>
      </w:r>
    </w:p>
    <w:p w14:paraId="5784EFC0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... */</w:t>
      </w:r>
    </w:p>
    <w:p w14:paraId="21EE8A7E" w14:textId="77777777" w:rsidR="00BE581D" w:rsidRDefault="00BE581D" w:rsidP="00BE581D">
      <w:pPr>
        <w:spacing w:after="0" w:line="260" w:lineRule="exact"/>
        <w:rPr>
          <w:rFonts w:ascii="Consolas" w:hAnsi="Consolas"/>
        </w:rPr>
      </w:pPr>
    </w:p>
    <w:p w14:paraId="5743D345" w14:textId="77777777" w:rsidR="009A5907" w:rsidRDefault="009A5907" w:rsidP="00BE581D">
      <w:pPr>
        <w:spacing w:after="0" w:line="260" w:lineRule="exact"/>
        <w:rPr>
          <w:rFonts w:ascii="Consolas" w:hAnsi="Consolas"/>
        </w:rPr>
      </w:pPr>
      <w:r w:rsidRPr="009A5907">
        <w:rPr>
          <w:rFonts w:ascii="Consolas" w:hAnsi="Consolas"/>
        </w:rPr>
        <w:t>type Props = {};</w:t>
      </w:r>
    </w:p>
    <w:p w14:paraId="600CF38D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>export default class App extends Component&lt;Props&gt; {</w:t>
      </w:r>
    </w:p>
    <w:p w14:paraId="6BE8613B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render() {</w:t>
      </w:r>
    </w:p>
    <w:p w14:paraId="4CE6FBAF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return (</w:t>
      </w:r>
    </w:p>
    <w:p w14:paraId="54524E1A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  &lt;View style={styles.container}&gt;</w:t>
      </w:r>
    </w:p>
    <w:p w14:paraId="748B1A00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    &lt;Text style={styles.welcome}&gt;Welcome to </w:t>
      </w:r>
      <w:r w:rsidR="009A5907">
        <w:rPr>
          <w:rFonts w:ascii="Consolas" w:hAnsi="Consolas"/>
        </w:rPr>
        <w:t>React Native</w:t>
      </w:r>
      <w:r w:rsidRPr="00BE581D">
        <w:rPr>
          <w:rFonts w:ascii="Consolas" w:hAnsi="Consolas"/>
        </w:rPr>
        <w:t>!&lt;/Text&gt;</w:t>
      </w:r>
    </w:p>
    <w:p w14:paraId="17717B0C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    &lt;Text style={styles.instructions}&gt;To get started, edit App.js&lt;/Text&gt;</w:t>
      </w:r>
    </w:p>
    <w:p w14:paraId="778A3760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    &lt;Text style={styles.instructions}&gt;{instructions}&lt;/Text&gt;</w:t>
      </w:r>
    </w:p>
    <w:p w14:paraId="0C7B4AAD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  &lt;/View&gt;</w:t>
      </w:r>
    </w:p>
    <w:p w14:paraId="70EC786E" w14:textId="77777777" w:rsid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  );</w:t>
      </w:r>
    </w:p>
    <w:p w14:paraId="3AD50CE5" w14:textId="77777777" w:rsidR="009A5907" w:rsidRPr="00BE581D" w:rsidRDefault="009A5907" w:rsidP="00BE581D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// Try changing “React Native” to “MyApp”</w:t>
      </w:r>
    </w:p>
    <w:p w14:paraId="1A5C8DA0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 xml:space="preserve">  }</w:t>
      </w:r>
    </w:p>
    <w:p w14:paraId="6BB20432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  <w:r w:rsidRPr="00BE581D">
        <w:rPr>
          <w:rFonts w:ascii="Consolas" w:hAnsi="Consolas"/>
        </w:rPr>
        <w:t>}</w:t>
      </w:r>
    </w:p>
    <w:p w14:paraId="2757E089" w14:textId="77777777" w:rsidR="00BE581D" w:rsidRPr="00BE581D" w:rsidRDefault="00BE581D" w:rsidP="00BE581D">
      <w:pPr>
        <w:spacing w:after="0" w:line="260" w:lineRule="exact"/>
        <w:rPr>
          <w:rFonts w:ascii="Consolas" w:hAnsi="Consolas"/>
        </w:rPr>
      </w:pPr>
    </w:p>
    <w:p w14:paraId="714DB0AC" w14:textId="77777777" w:rsidR="00BE581D" w:rsidRDefault="009A5907" w:rsidP="00BE581D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... */</w:t>
      </w:r>
    </w:p>
    <w:p w14:paraId="4C7FAC92" w14:textId="77777777" w:rsidR="009A5907" w:rsidRDefault="009A5907" w:rsidP="00BE581D">
      <w:pPr>
        <w:spacing w:after="0" w:line="260" w:lineRule="exact"/>
        <w:rPr>
          <w:rFonts w:ascii="Consolas" w:hAnsi="Consolas"/>
        </w:rPr>
      </w:pPr>
    </w:p>
    <w:p w14:paraId="590C4111" w14:textId="77777777" w:rsidR="009A5907" w:rsidRPr="009A5907" w:rsidRDefault="009A5907" w:rsidP="00BE581D">
      <w:pPr>
        <w:spacing w:after="0" w:line="260" w:lineRule="exact"/>
        <w:rPr>
          <w:rFonts w:asciiTheme="minorHAnsi" w:hAnsiTheme="minorHAnsi"/>
        </w:rPr>
      </w:pPr>
      <w:r w:rsidRPr="009A5907">
        <w:rPr>
          <w:rFonts w:asciiTheme="minorHAnsi" w:hAnsiTheme="minorHAnsi"/>
        </w:rPr>
        <w:t>After changing “App.js”, double tap “R” on the keyboard to reload</w:t>
      </w:r>
      <w:r>
        <w:rPr>
          <w:rFonts w:asciiTheme="minorHAnsi" w:hAnsiTheme="minorHAnsi"/>
        </w:rPr>
        <w:t xml:space="preserve"> the app</w:t>
      </w:r>
      <w:r w:rsidRPr="009A5907">
        <w:rPr>
          <w:rFonts w:asciiTheme="minorHAnsi" w:hAnsiTheme="minorHAnsi"/>
        </w:rPr>
        <w:t>. Also, try “Ctrl</w:t>
      </w:r>
      <w:r>
        <w:rPr>
          <w:rFonts w:asciiTheme="minorHAnsi" w:hAnsiTheme="minorHAnsi"/>
        </w:rPr>
        <w:t xml:space="preserve"> </w:t>
      </w:r>
      <w:r w:rsidRPr="009A5907">
        <w:rPr>
          <w:rFonts w:asciiTheme="minorHAnsi" w:hAnsiTheme="minorHAnsi"/>
        </w:rPr>
        <w:t>+</w:t>
      </w:r>
      <w:r>
        <w:rPr>
          <w:rFonts w:asciiTheme="minorHAnsi" w:hAnsiTheme="minorHAnsi"/>
        </w:rPr>
        <w:t xml:space="preserve"> </w:t>
      </w:r>
      <w:r w:rsidRPr="009A5907">
        <w:rPr>
          <w:rFonts w:asciiTheme="minorHAnsi" w:hAnsiTheme="minorHAnsi"/>
        </w:rPr>
        <w:t>M”</w:t>
      </w:r>
      <w:r w:rsidR="009911E4">
        <w:rPr>
          <w:rFonts w:asciiTheme="minorHAnsi" w:hAnsiTheme="minorHAnsi"/>
        </w:rPr>
        <w:t xml:space="preserve"> (there is an option which allows hot reloading)</w:t>
      </w:r>
      <w:r w:rsidRPr="009A5907">
        <w:rPr>
          <w:rFonts w:asciiTheme="minorHAnsi" w:hAnsiTheme="minorHAnsi"/>
        </w:rPr>
        <w:t>.</w:t>
      </w:r>
    </w:p>
    <w:p w14:paraId="462915D2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313701AA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(20:23) Coding from Scratch</w:t>
      </w:r>
      <w:r w:rsidR="007C485C">
        <w:rPr>
          <w:rFonts w:asciiTheme="minorHAnsi" w:hAnsiTheme="minorHAnsi"/>
          <w:b/>
        </w:rPr>
        <w:t>:</w:t>
      </w:r>
    </w:p>
    <w:p w14:paraId="2647B193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/* ./App.js */</w:t>
      </w:r>
    </w:p>
    <w:p w14:paraId="27740D93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// This is our main component and other component we build</w:t>
      </w:r>
    </w:p>
    <w:p w14:paraId="2A398A95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// will just be imported to this file</w:t>
      </w:r>
    </w:p>
    <w:p w14:paraId="7C864939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import React, {Component} from 'react';</w:t>
      </w:r>
    </w:p>
    <w:p w14:paraId="46B3FA68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import {AppRegistry, Text, View} from 'react-native';</w:t>
      </w:r>
    </w:p>
    <w:p w14:paraId="019A3470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</w:p>
    <w:p w14:paraId="13DA5933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export default class MyApp extends Component{</w:t>
      </w:r>
    </w:p>
    <w:p w14:paraId="3A9CA8F5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render(){</w:t>
      </w:r>
    </w:p>
    <w:p w14:paraId="270AA386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  return(</w:t>
      </w:r>
    </w:p>
    <w:p w14:paraId="5E3005AC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    &lt;View&gt;</w:t>
      </w:r>
    </w:p>
    <w:p w14:paraId="735687F3" w14:textId="77777777" w:rsid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      &lt;Text&gt;Hello World!&lt;/Text&gt;</w:t>
      </w:r>
    </w:p>
    <w:p w14:paraId="59AA67C4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    &lt;/View&gt;</w:t>
      </w:r>
    </w:p>
    <w:p w14:paraId="795BB905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  );</w:t>
      </w:r>
    </w:p>
    <w:p w14:paraId="4ED5E775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 xml:space="preserve">  }</w:t>
      </w:r>
    </w:p>
    <w:p w14:paraId="7F1D4A0B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}</w:t>
      </w:r>
    </w:p>
    <w:p w14:paraId="21AE8055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</w:p>
    <w:p w14:paraId="3E7E0BEE" w14:textId="77777777" w:rsidR="00662D98" w:rsidRPr="00662D98" w:rsidRDefault="00662D98" w:rsidP="00662D98">
      <w:pPr>
        <w:spacing w:after="0" w:line="260" w:lineRule="exact"/>
        <w:rPr>
          <w:rFonts w:ascii="Consolas" w:hAnsi="Consolas"/>
        </w:rPr>
      </w:pPr>
      <w:r w:rsidRPr="00662D98">
        <w:rPr>
          <w:rFonts w:ascii="Consolas" w:hAnsi="Consolas"/>
        </w:rPr>
        <w:t>AppRegistry.registerComponent('MyApp', () =&gt; MyApp);</w:t>
      </w:r>
    </w:p>
    <w:p w14:paraId="049C7524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0146AB17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(24:30) Component 1 - Simple TextView</w:t>
      </w:r>
      <w:r w:rsidR="007C485C">
        <w:rPr>
          <w:rFonts w:asciiTheme="minorHAnsi" w:hAnsiTheme="minorHAnsi"/>
          <w:b/>
        </w:rPr>
        <w:t>:</w:t>
      </w:r>
    </w:p>
    <w:p w14:paraId="0F1E5000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/* ./app/components/Component_1/Component_1.js */</w:t>
      </w:r>
    </w:p>
    <w:p w14:paraId="18EFBDC9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import React, {Component} from 'react';</w:t>
      </w:r>
    </w:p>
    <w:p w14:paraId="40508653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import {AppRegistry, Text, View} from 'react-native';</w:t>
      </w:r>
    </w:p>
    <w:p w14:paraId="6C3DE61E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</w:p>
    <w:p w14:paraId="1DB20BD4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export default class Component1 extends Component{</w:t>
      </w:r>
    </w:p>
    <w:p w14:paraId="527C9277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render(){</w:t>
      </w:r>
    </w:p>
    <w:p w14:paraId="100BBFE4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lastRenderedPageBreak/>
        <w:t xml:space="preserve">    return(</w:t>
      </w:r>
    </w:p>
    <w:p w14:paraId="2DCD4D72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&lt;View&gt;</w:t>
      </w:r>
    </w:p>
    <w:p w14:paraId="3820CA0F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  &lt;Text&gt;This is Component 1.&lt;/Text&gt;</w:t>
      </w:r>
    </w:p>
    <w:p w14:paraId="5CF46B67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&lt;/View&gt;</w:t>
      </w:r>
    </w:p>
    <w:p w14:paraId="27C932F9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);</w:t>
      </w:r>
    </w:p>
    <w:p w14:paraId="6CB54B27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}</w:t>
      </w:r>
    </w:p>
    <w:p w14:paraId="02110910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}</w:t>
      </w:r>
    </w:p>
    <w:p w14:paraId="629561E2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</w:p>
    <w:p w14:paraId="17D9085A" w14:textId="77777777" w:rsid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AppRegistry.registerComponent('Component1', () =&gt; Component1);</w:t>
      </w:r>
    </w:p>
    <w:p w14:paraId="7C2228BA" w14:textId="77777777" w:rsidR="002A33E3" w:rsidRDefault="002A33E3" w:rsidP="002A33E3">
      <w:pPr>
        <w:spacing w:after="0" w:line="260" w:lineRule="exact"/>
        <w:rPr>
          <w:rFonts w:ascii="Consolas" w:hAnsi="Consolas"/>
        </w:rPr>
      </w:pPr>
    </w:p>
    <w:p w14:paraId="45816513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/* ./App.js */</w:t>
      </w:r>
    </w:p>
    <w:p w14:paraId="100F6D56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import React, {Component} from 'react';</w:t>
      </w:r>
    </w:p>
    <w:p w14:paraId="3AE23124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import {AppRegistry, Text, View} from 'react-native';</w:t>
      </w:r>
    </w:p>
    <w:p w14:paraId="12841510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import Component1 from './app/components/Component_1/Component_1';</w:t>
      </w:r>
    </w:p>
    <w:p w14:paraId="7028B843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</w:p>
    <w:p w14:paraId="6531DE0B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export default class MyApp extends Component{</w:t>
      </w:r>
    </w:p>
    <w:p w14:paraId="45204801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render(){</w:t>
      </w:r>
    </w:p>
    <w:p w14:paraId="02771972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return(</w:t>
      </w:r>
    </w:p>
    <w:p w14:paraId="2E17DE0B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&lt;View&gt;</w:t>
      </w:r>
    </w:p>
    <w:p w14:paraId="64AE053E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  &lt;Text&gt;Hello World!&lt;/Text&gt;</w:t>
      </w:r>
    </w:p>
    <w:p w14:paraId="030C03AE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  &lt;Component1/&gt;</w:t>
      </w:r>
    </w:p>
    <w:p w14:paraId="7EF5C9C1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  &lt;/View&gt;</w:t>
      </w:r>
    </w:p>
    <w:p w14:paraId="3649DD03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  );</w:t>
      </w:r>
    </w:p>
    <w:p w14:paraId="4AB09C39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 xml:space="preserve">  }</w:t>
      </w:r>
    </w:p>
    <w:p w14:paraId="74661244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}</w:t>
      </w:r>
    </w:p>
    <w:p w14:paraId="0AD7B98F" w14:textId="77777777" w:rsidR="002A33E3" w:rsidRPr="002A33E3" w:rsidRDefault="002A33E3" w:rsidP="002A33E3">
      <w:pPr>
        <w:spacing w:after="0" w:line="260" w:lineRule="exact"/>
        <w:rPr>
          <w:rFonts w:ascii="Consolas" w:hAnsi="Consolas"/>
        </w:rPr>
      </w:pPr>
    </w:p>
    <w:p w14:paraId="10F66A5C" w14:textId="77777777" w:rsidR="00662D98" w:rsidRPr="002A33E3" w:rsidRDefault="002A33E3" w:rsidP="002A33E3">
      <w:pPr>
        <w:spacing w:after="0" w:line="260" w:lineRule="exact"/>
        <w:rPr>
          <w:rFonts w:ascii="Consolas" w:hAnsi="Consolas"/>
        </w:rPr>
      </w:pPr>
      <w:r w:rsidRPr="002A33E3">
        <w:rPr>
          <w:rFonts w:ascii="Consolas" w:hAnsi="Consolas"/>
        </w:rPr>
        <w:t>AppRegistry.registerComponent('MyApp', () =&gt; MyApp);</w:t>
      </w:r>
    </w:p>
    <w:p w14:paraId="585B02DE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3689E860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(26:45) Component 1 - Properties (Props)</w:t>
      </w:r>
      <w:r w:rsidR="007C485C">
        <w:rPr>
          <w:rFonts w:asciiTheme="minorHAnsi" w:hAnsiTheme="minorHAnsi"/>
          <w:b/>
        </w:rPr>
        <w:t>:</w:t>
      </w:r>
    </w:p>
    <w:p w14:paraId="63A469AA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/* ./App.js */</w:t>
      </w:r>
    </w:p>
    <w:p w14:paraId="357680D7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import React, {Component} from 'react';</w:t>
      </w:r>
    </w:p>
    <w:p w14:paraId="1E398908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import {AppRegistry, Text, View} from 'react-native';</w:t>
      </w:r>
    </w:p>
    <w:p w14:paraId="204AB1FA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import Component1 from './app/components/Component_1/Component_1';</w:t>
      </w:r>
    </w:p>
    <w:p w14:paraId="6C9A94E4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</w:p>
    <w:p w14:paraId="014EDD34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export default class MyApp extends Component{</w:t>
      </w:r>
    </w:p>
    <w:p w14:paraId="4988B66F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render(){</w:t>
      </w:r>
    </w:p>
    <w:p w14:paraId="1CCB900D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return(</w:t>
      </w:r>
    </w:p>
    <w:p w14:paraId="48620BDA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&lt;View&gt;</w:t>
      </w:r>
    </w:p>
    <w:p w14:paraId="746D8ED2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  &lt;Component1 message="Hello World!"/&gt;</w:t>
      </w:r>
    </w:p>
    <w:p w14:paraId="2A0D0C52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&lt;/View&gt;</w:t>
      </w:r>
    </w:p>
    <w:p w14:paraId="519E6D58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);</w:t>
      </w:r>
    </w:p>
    <w:p w14:paraId="45D5B4B7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}</w:t>
      </w:r>
    </w:p>
    <w:p w14:paraId="3282B1F7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}</w:t>
      </w:r>
    </w:p>
    <w:p w14:paraId="5AF21045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</w:p>
    <w:p w14:paraId="1367021B" w14:textId="77777777" w:rsid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AppRegistry.registerComponent('MyApp', () =&gt; MyApp);</w:t>
      </w:r>
    </w:p>
    <w:p w14:paraId="71C893E2" w14:textId="77777777" w:rsidR="001F689D" w:rsidRDefault="001F689D" w:rsidP="001F689D">
      <w:pPr>
        <w:spacing w:after="0" w:line="260" w:lineRule="exact"/>
        <w:rPr>
          <w:rFonts w:ascii="Consolas" w:hAnsi="Consolas"/>
        </w:rPr>
      </w:pPr>
    </w:p>
    <w:p w14:paraId="36DE2948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/* ./app/components/Component_1/Component_1.js */</w:t>
      </w:r>
    </w:p>
    <w:p w14:paraId="03E28374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import React, {Component} from 'react';</w:t>
      </w:r>
    </w:p>
    <w:p w14:paraId="23D9B9E1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import {AppRegistry, Text, View} from 'react-native';</w:t>
      </w:r>
    </w:p>
    <w:p w14:paraId="72BCC42D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</w:p>
    <w:p w14:paraId="4EBEF193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export default class Component1 extends Component{</w:t>
      </w:r>
    </w:p>
    <w:p w14:paraId="0E467EBB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constructor(props){</w:t>
      </w:r>
    </w:p>
    <w:p w14:paraId="417875BE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super(props);</w:t>
      </w:r>
    </w:p>
    <w:p w14:paraId="4549E180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// Usually, we want the props passed in become state</w:t>
      </w:r>
    </w:p>
    <w:p w14:paraId="3E5CBF6C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this.state = {</w:t>
      </w:r>
    </w:p>
    <w:p w14:paraId="0728567F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name: 'David',</w:t>
      </w:r>
    </w:p>
    <w:p w14:paraId="318B0BD2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showName: true,</w:t>
      </w:r>
    </w:p>
    <w:p w14:paraId="3E514E48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message: this.props.message</w:t>
      </w:r>
    </w:p>
    <w:p w14:paraId="5034F593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}</w:t>
      </w:r>
    </w:p>
    <w:p w14:paraId="1ABDE4F1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lastRenderedPageBreak/>
        <w:t xml:space="preserve">  }</w:t>
      </w:r>
    </w:p>
    <w:p w14:paraId="0204B18B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</w:p>
    <w:p w14:paraId="091BD99F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static defaultProps = {</w:t>
      </w:r>
    </w:p>
    <w:p w14:paraId="0C785E1E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// Try to get rid of the message passed in from "App.js"</w:t>
      </w:r>
    </w:p>
    <w:p w14:paraId="00BF5599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message: 'Hi there.'</w:t>
      </w:r>
    </w:p>
    <w:p w14:paraId="47437559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}</w:t>
      </w:r>
    </w:p>
    <w:p w14:paraId="01F9B510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</w:p>
    <w:p w14:paraId="63A3DF75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render(){</w:t>
      </w:r>
    </w:p>
    <w:p w14:paraId="20C071A3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let name = this.state.showName ? this.state.name : '(No name)';</w:t>
      </w:r>
    </w:p>
    <w:p w14:paraId="11D43470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return(</w:t>
      </w:r>
    </w:p>
    <w:p w14:paraId="14EC6556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&lt;View&gt;</w:t>
      </w:r>
    </w:p>
    <w:p w14:paraId="4BF85401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  &lt;Text&gt;{this.state.message}&lt;/Text&gt;</w:t>
      </w:r>
    </w:p>
    <w:p w14:paraId="10BB9A4F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  &lt;Text&gt;{name}&lt;/Text&gt;</w:t>
      </w:r>
    </w:p>
    <w:p w14:paraId="081B8A6A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  &lt;/View&gt;</w:t>
      </w:r>
    </w:p>
    <w:p w14:paraId="2399C373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  );</w:t>
      </w:r>
    </w:p>
    <w:p w14:paraId="5CEBDC6E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 xml:space="preserve">  }</w:t>
      </w:r>
    </w:p>
    <w:p w14:paraId="5F745701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}</w:t>
      </w:r>
    </w:p>
    <w:p w14:paraId="0D3AA28C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</w:p>
    <w:p w14:paraId="1D7A9EE4" w14:textId="77777777" w:rsidR="001F689D" w:rsidRPr="001F689D" w:rsidRDefault="001F689D" w:rsidP="001F689D">
      <w:pPr>
        <w:spacing w:after="0" w:line="260" w:lineRule="exact"/>
        <w:rPr>
          <w:rFonts w:ascii="Consolas" w:hAnsi="Consolas"/>
        </w:rPr>
      </w:pPr>
      <w:r w:rsidRPr="001F689D">
        <w:rPr>
          <w:rFonts w:ascii="Consolas" w:hAnsi="Consolas"/>
        </w:rPr>
        <w:t>AppRegistry.registerComponent('Component1', () =&gt; Component1);</w:t>
      </w:r>
    </w:p>
    <w:p w14:paraId="042E55FE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00A5977E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(31:37) How to Debug Console on Terminal</w:t>
      </w:r>
      <w:r w:rsidR="007C485C">
        <w:rPr>
          <w:rFonts w:asciiTheme="minorHAnsi" w:hAnsiTheme="minorHAnsi"/>
          <w:b/>
        </w:rPr>
        <w:t>:</w:t>
      </w:r>
    </w:p>
    <w:p w14:paraId="6BB1624F" w14:textId="77777777" w:rsidR="001F689D" w:rsidRDefault="001F689D" w:rsidP="001F689D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Start a new cmd.exe and get into the project folder</w:t>
      </w:r>
    </w:p>
    <w:p w14:paraId="0F1570FB" w14:textId="77777777" w:rsidR="001F689D" w:rsidRDefault="001F689D" w:rsidP="001F689D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</w:t>
      </w:r>
      <w:r w:rsidRPr="001F689D">
        <w:rPr>
          <w:rFonts w:asciiTheme="minorHAnsi" w:hAnsiTheme="minorHAnsi"/>
        </w:rPr>
        <w:t>react-native log-android</w:t>
      </w:r>
      <w:r>
        <w:rPr>
          <w:rFonts w:asciiTheme="minorHAnsi" w:hAnsiTheme="minorHAnsi"/>
        </w:rPr>
        <w:t>”</w:t>
      </w:r>
    </w:p>
    <w:p w14:paraId="449C0B00" w14:textId="77777777" w:rsidR="009D208D" w:rsidRDefault="004B3D06" w:rsidP="009D208D">
      <w:pPr>
        <w:pStyle w:val="a3"/>
        <w:numPr>
          <w:ilvl w:val="0"/>
          <w:numId w:val="5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One can view console logs in the console</w:t>
      </w:r>
    </w:p>
    <w:p w14:paraId="315ED338" w14:textId="77777777" w:rsidR="009D208D" w:rsidRPr="009D208D" w:rsidRDefault="009D208D" w:rsidP="009D208D">
      <w:pPr>
        <w:spacing w:after="0" w:line="260" w:lineRule="exact"/>
        <w:rPr>
          <w:rFonts w:asciiTheme="minorHAnsi" w:hAnsiTheme="minorHAnsi"/>
        </w:rPr>
      </w:pPr>
    </w:p>
    <w:p w14:paraId="1DD9EB7B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(33:20) Component 2 - In Line Styles</w:t>
      </w:r>
      <w:r w:rsidR="007C485C">
        <w:rPr>
          <w:rFonts w:asciiTheme="minorHAnsi" w:hAnsiTheme="minorHAnsi"/>
          <w:b/>
        </w:rPr>
        <w:t>:</w:t>
      </w:r>
    </w:p>
    <w:p w14:paraId="4C2B82E2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>/* ./App.js */</w:t>
      </w:r>
    </w:p>
    <w:p w14:paraId="3C48F098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>import React, {Component} from 'react';</w:t>
      </w:r>
    </w:p>
    <w:p w14:paraId="5542BE8D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>import {AppRegistry, Text, View} from 'react-native';</w:t>
      </w:r>
    </w:p>
    <w:p w14:paraId="7C94FE10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>import Component2 from './app/components/Component_2/Component_2';</w:t>
      </w:r>
    </w:p>
    <w:p w14:paraId="7AE399A7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</w:p>
    <w:p w14:paraId="088AA6F7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>export default class MyApp extends Component{</w:t>
      </w:r>
    </w:p>
    <w:p w14:paraId="4A33F89E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render(){</w:t>
      </w:r>
    </w:p>
    <w:p w14:paraId="46D5A9A7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  return(</w:t>
      </w:r>
    </w:p>
    <w:p w14:paraId="0DDA46DC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    &lt;View&gt;</w:t>
      </w:r>
    </w:p>
    <w:p w14:paraId="09DD1B93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      &lt;Component2/&gt;</w:t>
      </w:r>
    </w:p>
    <w:p w14:paraId="02778BFB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    &lt;/View&gt;</w:t>
      </w:r>
    </w:p>
    <w:p w14:paraId="3F41CACA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  );</w:t>
      </w:r>
    </w:p>
    <w:p w14:paraId="5A0D8079" w14:textId="77777777" w:rsidR="00122A4D" w:rsidRP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 xml:space="preserve">  }</w:t>
      </w:r>
    </w:p>
    <w:p w14:paraId="530691AD" w14:textId="77777777" w:rsidR="00122A4D" w:rsidRDefault="00122A4D" w:rsidP="00122A4D">
      <w:pPr>
        <w:spacing w:after="0" w:line="260" w:lineRule="exact"/>
        <w:rPr>
          <w:rFonts w:ascii="Consolas" w:hAnsi="Consolas"/>
        </w:rPr>
      </w:pPr>
      <w:r w:rsidRPr="00122A4D">
        <w:rPr>
          <w:rFonts w:ascii="Consolas" w:hAnsi="Consolas"/>
        </w:rPr>
        <w:t>}</w:t>
      </w:r>
    </w:p>
    <w:p w14:paraId="3E0F6D05" w14:textId="77777777" w:rsidR="00CE5C73" w:rsidRDefault="00CE5C73" w:rsidP="00122A4D">
      <w:pPr>
        <w:spacing w:after="0" w:line="260" w:lineRule="exact"/>
        <w:rPr>
          <w:rFonts w:ascii="Consolas" w:hAnsi="Consolas"/>
        </w:rPr>
      </w:pPr>
    </w:p>
    <w:p w14:paraId="70D6241E" w14:textId="77777777" w:rsidR="00CE5C73" w:rsidRPr="00CE5C73" w:rsidRDefault="00CE5C73" w:rsidP="00122A4D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AppRegistry.registerComponent('MyApp', () =&gt; MyApp);</w:t>
      </w:r>
    </w:p>
    <w:p w14:paraId="623481CA" w14:textId="77777777" w:rsidR="00122A4D" w:rsidRDefault="00122A4D" w:rsidP="00122A4D">
      <w:pPr>
        <w:spacing w:after="0" w:line="260" w:lineRule="exact"/>
        <w:rPr>
          <w:rFonts w:ascii="Consolas" w:hAnsi="Consolas"/>
        </w:rPr>
      </w:pPr>
    </w:p>
    <w:p w14:paraId="13641BFF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/* ./app/components/Component_2/Component_2.js */</w:t>
      </w:r>
    </w:p>
    <w:p w14:paraId="0292B18C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import React, {Component} from 'react';</w:t>
      </w:r>
    </w:p>
    <w:p w14:paraId="50B20C45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import {AppRegistry, StyleSheet, Text, View} from 'react-native';</w:t>
      </w:r>
    </w:p>
    <w:p w14:paraId="598D86B0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</w:p>
    <w:p w14:paraId="2574F3B1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export default class Component2 extends Component{</w:t>
      </w:r>
    </w:p>
    <w:p w14:paraId="12B59A68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render(){</w:t>
      </w:r>
    </w:p>
    <w:p w14:paraId="5BF137BC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  return(</w:t>
      </w:r>
    </w:p>
    <w:p w14:paraId="4FF40ABA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    &lt;View style={{backgroundColor:'#000000'}}&gt;</w:t>
      </w:r>
    </w:p>
    <w:p w14:paraId="604C5CD5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      &lt;Text style={{color: 'white'}}&gt;Hello David.&lt;/Text&gt;</w:t>
      </w:r>
    </w:p>
    <w:p w14:paraId="6C923A5B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    &lt;/View&gt;</w:t>
      </w:r>
    </w:p>
    <w:p w14:paraId="40D5B33D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  );</w:t>
      </w:r>
    </w:p>
    <w:p w14:paraId="614A0080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  // Note that there is a double curly braces</w:t>
      </w:r>
    </w:p>
    <w:p w14:paraId="6F022A6E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 xml:space="preserve">  }</w:t>
      </w:r>
    </w:p>
    <w:p w14:paraId="4122A86F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}</w:t>
      </w:r>
    </w:p>
    <w:p w14:paraId="69A48882" w14:textId="77777777" w:rsidR="00CE5C73" w:rsidRPr="00CE5C73" w:rsidRDefault="00CE5C73" w:rsidP="00CE5C73">
      <w:pPr>
        <w:spacing w:after="0" w:line="260" w:lineRule="exact"/>
        <w:rPr>
          <w:rFonts w:ascii="Consolas" w:hAnsi="Consolas"/>
        </w:rPr>
      </w:pPr>
    </w:p>
    <w:p w14:paraId="6815C96D" w14:textId="77777777" w:rsidR="00C14FE8" w:rsidRDefault="00CE5C73" w:rsidP="00B6675A">
      <w:pPr>
        <w:spacing w:after="0" w:line="260" w:lineRule="exact"/>
        <w:rPr>
          <w:rFonts w:ascii="Consolas" w:hAnsi="Consolas"/>
        </w:rPr>
      </w:pPr>
      <w:r w:rsidRPr="00CE5C73">
        <w:rPr>
          <w:rFonts w:ascii="Consolas" w:hAnsi="Consolas"/>
        </w:rPr>
        <w:t>AppRegistry.registerComponent('Component2', () =&gt; Component2);</w:t>
      </w:r>
    </w:p>
    <w:p w14:paraId="26DD5183" w14:textId="77777777" w:rsidR="00CE5C73" w:rsidRPr="00CE5C73" w:rsidRDefault="00CE5C73" w:rsidP="00B6675A">
      <w:pPr>
        <w:spacing w:after="0" w:line="260" w:lineRule="exact"/>
        <w:rPr>
          <w:rFonts w:ascii="Consolas" w:hAnsi="Consolas"/>
        </w:rPr>
      </w:pPr>
    </w:p>
    <w:p w14:paraId="138CCC2F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(35:33) Component 2 - StyleSheet</w:t>
      </w:r>
      <w:r w:rsidR="007C485C">
        <w:rPr>
          <w:rFonts w:asciiTheme="minorHAnsi" w:hAnsiTheme="minorHAnsi"/>
          <w:b/>
        </w:rPr>
        <w:t>:</w:t>
      </w:r>
    </w:p>
    <w:p w14:paraId="1B81E66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/* ./App.js */</w:t>
      </w:r>
    </w:p>
    <w:p w14:paraId="61705076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import React, {Component} from 'react';</w:t>
      </w:r>
    </w:p>
    <w:p w14:paraId="2CCB994F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import {AppRegistry, Text, View} from 'react-native';</w:t>
      </w:r>
    </w:p>
    <w:p w14:paraId="19C5286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import Component2 from './app/components/Component_2/Component_2';</w:t>
      </w:r>
    </w:p>
    <w:p w14:paraId="3BAB631D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</w:p>
    <w:p w14:paraId="390620C2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export default class MyApp extends Component{</w:t>
      </w:r>
    </w:p>
    <w:p w14:paraId="3B23886C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render(){</w:t>
      </w:r>
    </w:p>
    <w:p w14:paraId="5D3557D2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return(</w:t>
      </w:r>
    </w:p>
    <w:p w14:paraId="6277032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&lt;View&gt;</w:t>
      </w:r>
    </w:p>
    <w:p w14:paraId="0AC0F6A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&lt;Component2/&gt;</w:t>
      </w:r>
    </w:p>
    <w:p w14:paraId="27C2B4A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&lt;/View&gt;</w:t>
      </w:r>
    </w:p>
    <w:p w14:paraId="7398C0DB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);</w:t>
      </w:r>
    </w:p>
    <w:p w14:paraId="462B8420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</w:t>
      </w:r>
    </w:p>
    <w:p w14:paraId="0E788F21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}</w:t>
      </w:r>
    </w:p>
    <w:p w14:paraId="42178DC0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</w:p>
    <w:p w14:paraId="1CA5D166" w14:textId="77777777" w:rsidR="0088681F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AppRegistry.registerComponent('MyApp', () =&gt; MyApp);</w:t>
      </w:r>
    </w:p>
    <w:p w14:paraId="205EF6F2" w14:textId="77777777" w:rsidR="00243202" w:rsidRDefault="00243202" w:rsidP="00243202">
      <w:pPr>
        <w:spacing w:after="0" w:line="260" w:lineRule="exact"/>
        <w:rPr>
          <w:rFonts w:ascii="Consolas" w:hAnsi="Consolas"/>
        </w:rPr>
      </w:pPr>
    </w:p>
    <w:p w14:paraId="763460ED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/* ./app/components/Component_2/Component_2.js */</w:t>
      </w:r>
    </w:p>
    <w:p w14:paraId="52775B1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import React, {Component} from 'react';</w:t>
      </w:r>
    </w:p>
    <w:p w14:paraId="47EE1F8D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import {AppRegistry, StyleSheet, Text, View} from 'react-native';</w:t>
      </w:r>
    </w:p>
    <w:p w14:paraId="153D45C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</w:p>
    <w:p w14:paraId="6AAAD029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export default class Component2 extends Component{</w:t>
      </w:r>
    </w:p>
    <w:p w14:paraId="3600B22D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render(){</w:t>
      </w:r>
    </w:p>
    <w:p w14:paraId="53C036CC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return(</w:t>
      </w:r>
    </w:p>
    <w:p w14:paraId="100310C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&lt;View&gt;</w:t>
      </w:r>
    </w:p>
    <w:p w14:paraId="60A7152E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&lt;View style={styles.myView}&gt;</w:t>
      </w:r>
    </w:p>
    <w:p w14:paraId="04E467B9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&lt;Text style={styles.myText}&gt;Hello David.&lt;/Text&gt;</w:t>
      </w:r>
    </w:p>
    <w:p w14:paraId="496BC7CC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&lt;/View&gt;</w:t>
      </w:r>
    </w:p>
    <w:p w14:paraId="46DCC1AA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&lt;View style={styles.container}&gt;</w:t>
      </w:r>
    </w:p>
    <w:p w14:paraId="1DFE677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&lt;View style={styles.v1}&gt;</w:t>
      </w:r>
    </w:p>
    <w:p w14:paraId="43D3BF0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  &lt;Text&gt;View 1&lt;/Text&gt;</w:t>
      </w:r>
    </w:p>
    <w:p w14:paraId="2D54735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&lt;/View&gt;</w:t>
      </w:r>
    </w:p>
    <w:p w14:paraId="1BD9BDDA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&lt;View style={styles.v2}&gt;</w:t>
      </w:r>
    </w:p>
    <w:p w14:paraId="0B55279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  &lt;Text&gt;View 2&lt;/Text&gt;</w:t>
      </w:r>
    </w:p>
    <w:p w14:paraId="5CDCAC10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&lt;/View&gt;</w:t>
      </w:r>
    </w:p>
    <w:p w14:paraId="18C1C459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&lt;View style={styles.v3}&gt;</w:t>
      </w:r>
    </w:p>
    <w:p w14:paraId="5C963856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  &lt;Text&gt;View 3&lt;/Text&gt;</w:t>
      </w:r>
    </w:p>
    <w:p w14:paraId="09FC2951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  &lt;/View&gt;</w:t>
      </w:r>
    </w:p>
    <w:p w14:paraId="29C9B562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  &lt;/View&gt;</w:t>
      </w:r>
    </w:p>
    <w:p w14:paraId="3A4049D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  &lt;/View&gt;</w:t>
      </w:r>
    </w:p>
    <w:p w14:paraId="4F5DA3C2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);</w:t>
      </w:r>
    </w:p>
    <w:p w14:paraId="56601D7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</w:t>
      </w:r>
    </w:p>
    <w:p w14:paraId="4057762F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}</w:t>
      </w:r>
    </w:p>
    <w:p w14:paraId="765DD0FF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</w:p>
    <w:p w14:paraId="0827C45F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const styles = StyleSheet.create({</w:t>
      </w:r>
    </w:p>
    <w:p w14:paraId="78A51C31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myView: {</w:t>
      </w:r>
    </w:p>
    <w:p w14:paraId="71378007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backgroundColor: 'blue'</w:t>
      </w:r>
    </w:p>
    <w:p w14:paraId="79379309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// It is "background-color" in CSS (Cascading Style Sheets)</w:t>
      </w:r>
    </w:p>
    <w:p w14:paraId="6410C24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},</w:t>
      </w:r>
    </w:p>
    <w:p w14:paraId="71F9B099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myText: {</w:t>
      </w:r>
    </w:p>
    <w:p w14:paraId="12F8CE21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color: 'white'</w:t>
      </w:r>
    </w:p>
    <w:p w14:paraId="6E0874DE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},</w:t>
      </w:r>
    </w:p>
    <w:p w14:paraId="55786148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container: {</w:t>
      </w:r>
    </w:p>
    <w:p w14:paraId="0638F21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flexDirection: 'row',</w:t>
      </w:r>
    </w:p>
    <w:p w14:paraId="51ABCAD2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height: 100</w:t>
      </w:r>
    </w:p>
    <w:p w14:paraId="4690C729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},</w:t>
      </w:r>
    </w:p>
    <w:p w14:paraId="3B3546D0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v1: {</w:t>
      </w:r>
    </w:p>
    <w:p w14:paraId="05EA680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lastRenderedPageBreak/>
        <w:t xml:space="preserve">    flex: 1,</w:t>
      </w:r>
    </w:p>
    <w:p w14:paraId="0CA51BC0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backgroundColor: 'red',</w:t>
      </w:r>
    </w:p>
    <w:p w14:paraId="3526545D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padding: 10</w:t>
      </w:r>
    </w:p>
    <w:p w14:paraId="1A7F55CB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},</w:t>
      </w:r>
    </w:p>
    <w:p w14:paraId="220B16B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v2: {</w:t>
      </w:r>
    </w:p>
    <w:p w14:paraId="1E72B595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flex: 1,</w:t>
      </w:r>
    </w:p>
    <w:p w14:paraId="31ACE5D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backgroundColor: 'green',</w:t>
      </w:r>
    </w:p>
    <w:p w14:paraId="50F9C18B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padding: 10</w:t>
      </w:r>
    </w:p>
    <w:p w14:paraId="1882CEEF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},</w:t>
      </w:r>
    </w:p>
    <w:p w14:paraId="6D496DB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v3: {</w:t>
      </w:r>
    </w:p>
    <w:p w14:paraId="35028C26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flex: 1,</w:t>
      </w:r>
    </w:p>
    <w:p w14:paraId="3DC76E17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backgroundColor: 'grey',</w:t>
      </w:r>
    </w:p>
    <w:p w14:paraId="26D72B7E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padding: 10,</w:t>
      </w:r>
    </w:p>
    <w:p w14:paraId="27AC5106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  // "color: 'white'" does not work</w:t>
      </w:r>
    </w:p>
    <w:p w14:paraId="18AD1B43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 xml:space="preserve">  }</w:t>
      </w:r>
    </w:p>
    <w:p w14:paraId="43FBA923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});</w:t>
      </w:r>
    </w:p>
    <w:p w14:paraId="28948EB7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</w:p>
    <w:p w14:paraId="6633C4A4" w14:textId="77777777" w:rsidR="00243202" w:rsidRPr="00243202" w:rsidRDefault="00243202" w:rsidP="00243202">
      <w:pPr>
        <w:spacing w:after="0" w:line="260" w:lineRule="exact"/>
        <w:rPr>
          <w:rFonts w:ascii="Consolas" w:hAnsi="Consolas"/>
        </w:rPr>
      </w:pPr>
      <w:r w:rsidRPr="00243202">
        <w:rPr>
          <w:rFonts w:ascii="Consolas" w:hAnsi="Consolas"/>
        </w:rPr>
        <w:t>AppRegistry.registerComponent('Component2', () =&gt; Component2);</w:t>
      </w:r>
    </w:p>
    <w:p w14:paraId="6B0BB053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3A785DCF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(43:06) Touchable Highlight</w:t>
      </w:r>
      <w:r w:rsidR="007C485C">
        <w:rPr>
          <w:rFonts w:asciiTheme="minorHAnsi" w:hAnsiTheme="minorHAnsi"/>
          <w:b/>
        </w:rPr>
        <w:t>:</w:t>
      </w:r>
    </w:p>
    <w:p w14:paraId="36B39934" w14:textId="77777777" w:rsidR="00243202" w:rsidRDefault="00243202" w:rsidP="00B6675A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One can put touchable highlight to view, text or button</w:t>
      </w:r>
    </w:p>
    <w:p w14:paraId="230932EA" w14:textId="77777777" w:rsidR="00A215AE" w:rsidRDefault="00A215AE" w:rsidP="00B6675A">
      <w:pPr>
        <w:spacing w:after="0" w:line="260" w:lineRule="exact"/>
        <w:rPr>
          <w:rFonts w:asciiTheme="minorHAnsi" w:hAnsiTheme="minorHAnsi"/>
        </w:rPr>
      </w:pPr>
    </w:p>
    <w:p w14:paraId="32F2F860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/* ./app/components/Component_2/Component_2.js */</w:t>
      </w:r>
    </w:p>
    <w:p w14:paraId="2E2F4BA6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import React, {Component} from 'react';</w:t>
      </w:r>
    </w:p>
    <w:p w14:paraId="6775F1C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import {AppRegistry, StyleSheet, Text, TouchableHighlight, View} from 'react-native';</w:t>
      </w:r>
    </w:p>
    <w:p w14:paraId="32CA1ECA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</w:p>
    <w:p w14:paraId="0F0BF2A5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export default class Component2 extends Component{</w:t>
      </w:r>
    </w:p>
    <w:p w14:paraId="58684D73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onPress(){ // New</w:t>
      </w:r>
    </w:p>
    <w:p w14:paraId="347026BF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console.log("Area pressed.");</w:t>
      </w:r>
    </w:p>
    <w:p w14:paraId="4D8B2B6D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</w:t>
      </w:r>
    </w:p>
    <w:p w14:paraId="6F0DDDB8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</w:p>
    <w:p w14:paraId="01FFD5FB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render(){</w:t>
      </w:r>
    </w:p>
    <w:p w14:paraId="4EC0B4A8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return(</w:t>
      </w:r>
    </w:p>
    <w:p w14:paraId="51DF6CE5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&lt;View&gt;</w:t>
      </w:r>
    </w:p>
    <w:p w14:paraId="03617233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&lt;View style={styles.myView}&gt;</w:t>
      </w:r>
    </w:p>
    <w:p w14:paraId="4C66BC4F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&lt;Text style={styles.myText}&gt;Hello David.&lt;/Text&gt;</w:t>
      </w:r>
    </w:p>
    <w:p w14:paraId="1C52FBD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&lt;/View&gt;</w:t>
      </w:r>
    </w:p>
    <w:p w14:paraId="36952CF8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&lt;View style={styles.container}&gt;</w:t>
      </w:r>
    </w:p>
    <w:p w14:paraId="13EAFE36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&lt;TouchableHighlight</w:t>
      </w:r>
    </w:p>
    <w:p w14:paraId="39272879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style={styles.v1}</w:t>
      </w:r>
    </w:p>
    <w:p w14:paraId="2E486F0B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onPress={this.onPress}</w:t>
      </w:r>
    </w:p>
    <w:p w14:paraId="2BD8BE9B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underlayColor="grey"&gt;</w:t>
      </w:r>
    </w:p>
    <w:p w14:paraId="35151055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  &lt;View&gt;</w:t>
      </w:r>
    </w:p>
    <w:p w14:paraId="0420666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    &lt;Text&gt;View 1&lt;/Text&gt;</w:t>
      </w:r>
    </w:p>
    <w:p w14:paraId="6A05F308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  &lt;/View&gt;</w:t>
      </w:r>
    </w:p>
    <w:p w14:paraId="014963C9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&lt;/TouchableHighlight&gt;</w:t>
      </w:r>
    </w:p>
    <w:p w14:paraId="7785BC6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&lt;View style={styles.v2}&gt;</w:t>
      </w:r>
    </w:p>
    <w:p w14:paraId="6098D57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  &lt;Text&gt;View 2&lt;/Text&gt;</w:t>
      </w:r>
    </w:p>
    <w:p w14:paraId="62412D56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&lt;/View&gt;</w:t>
      </w:r>
    </w:p>
    <w:p w14:paraId="79751B8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&lt;View style={styles.v3}&gt;</w:t>
      </w:r>
    </w:p>
    <w:p w14:paraId="1CAECBDD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  &lt;Text&gt;View 3&lt;/Text&gt;</w:t>
      </w:r>
    </w:p>
    <w:p w14:paraId="78CF9674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  &lt;/View&gt;</w:t>
      </w:r>
    </w:p>
    <w:p w14:paraId="4ECBD0AF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  &lt;/View&gt;</w:t>
      </w:r>
    </w:p>
    <w:p w14:paraId="7C119CD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  &lt;/View&gt;</w:t>
      </w:r>
    </w:p>
    <w:p w14:paraId="4AB9F68F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);</w:t>
      </w:r>
    </w:p>
    <w:p w14:paraId="5B34B6DF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</w:t>
      </w:r>
    </w:p>
    <w:p w14:paraId="10586A92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}</w:t>
      </w:r>
    </w:p>
    <w:p w14:paraId="2AFD298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</w:p>
    <w:p w14:paraId="4D2FB6C7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const styles = StyleSheet.create({</w:t>
      </w:r>
    </w:p>
    <w:p w14:paraId="3A83BEB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lastRenderedPageBreak/>
        <w:t xml:space="preserve">  myView: {</w:t>
      </w:r>
    </w:p>
    <w:p w14:paraId="6B395FA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backgroundColor: 'blue'</w:t>
      </w:r>
    </w:p>
    <w:p w14:paraId="13187C3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},</w:t>
      </w:r>
    </w:p>
    <w:p w14:paraId="2D611F85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myText: {</w:t>
      </w:r>
    </w:p>
    <w:p w14:paraId="0203023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color: 'white'</w:t>
      </w:r>
    </w:p>
    <w:p w14:paraId="4879BE98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},</w:t>
      </w:r>
    </w:p>
    <w:p w14:paraId="01919E4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container: {</w:t>
      </w:r>
    </w:p>
    <w:p w14:paraId="4A72824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flexDirection: 'row',</w:t>
      </w:r>
    </w:p>
    <w:p w14:paraId="25FBDDB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height: 100</w:t>
      </w:r>
    </w:p>
    <w:p w14:paraId="4A76971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},</w:t>
      </w:r>
    </w:p>
    <w:p w14:paraId="428E473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v1: {</w:t>
      </w:r>
    </w:p>
    <w:p w14:paraId="674F9D64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flex: 1,</w:t>
      </w:r>
    </w:p>
    <w:p w14:paraId="7455E1F0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backgroundColor: 'red',</w:t>
      </w:r>
    </w:p>
    <w:p w14:paraId="1DC9A183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padding: 10</w:t>
      </w:r>
    </w:p>
    <w:p w14:paraId="5B45D2AA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},</w:t>
      </w:r>
    </w:p>
    <w:p w14:paraId="20AFA6D1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v2: {</w:t>
      </w:r>
    </w:p>
    <w:p w14:paraId="0D9F585A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flex: 1,</w:t>
      </w:r>
    </w:p>
    <w:p w14:paraId="350D1F8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backgroundColor: 'green',</w:t>
      </w:r>
    </w:p>
    <w:p w14:paraId="53806087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padding: 10</w:t>
      </w:r>
    </w:p>
    <w:p w14:paraId="7F0401FE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},</w:t>
      </w:r>
    </w:p>
    <w:p w14:paraId="57CD5D24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v3: {</w:t>
      </w:r>
    </w:p>
    <w:p w14:paraId="7C7B0F42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flex: 1,</w:t>
      </w:r>
    </w:p>
    <w:p w14:paraId="1805475F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backgroundColor: 'grey',</w:t>
      </w:r>
    </w:p>
    <w:p w14:paraId="1D8FCCAC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  padding: 10,</w:t>
      </w:r>
    </w:p>
    <w:p w14:paraId="30ABAF10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 xml:space="preserve">  }</w:t>
      </w:r>
    </w:p>
    <w:p w14:paraId="4567C4B7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});</w:t>
      </w:r>
    </w:p>
    <w:p w14:paraId="38F27A65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</w:p>
    <w:p w14:paraId="494E4D55" w14:textId="77777777" w:rsidR="00A215AE" w:rsidRPr="00A215AE" w:rsidRDefault="00A215AE" w:rsidP="00A215AE">
      <w:pPr>
        <w:spacing w:after="0" w:line="260" w:lineRule="exact"/>
        <w:rPr>
          <w:rFonts w:ascii="Consolas" w:hAnsi="Consolas"/>
        </w:rPr>
      </w:pPr>
      <w:r w:rsidRPr="00A215AE">
        <w:rPr>
          <w:rFonts w:ascii="Consolas" w:hAnsi="Consolas"/>
        </w:rPr>
        <w:t>AppRegistry.registerComponent('Component2', () =&gt; Component2);</w:t>
      </w:r>
    </w:p>
    <w:p w14:paraId="5BF98B25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0F5BFF68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(47:12) Touchable Opacity</w:t>
      </w:r>
      <w:r w:rsidR="007C485C">
        <w:rPr>
          <w:rFonts w:asciiTheme="minorHAnsi" w:hAnsiTheme="minorHAnsi"/>
          <w:b/>
        </w:rPr>
        <w:t>:</w:t>
      </w:r>
    </w:p>
    <w:p w14:paraId="5762010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/* ./app/components/Component_2/Component_2.js */</w:t>
      </w:r>
    </w:p>
    <w:p w14:paraId="65CDADD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import React, {Component} from 'react';</w:t>
      </w:r>
    </w:p>
    <w:p w14:paraId="1E925A69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import {</w:t>
      </w:r>
    </w:p>
    <w:p w14:paraId="6FA3310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AppRegistry,</w:t>
      </w:r>
    </w:p>
    <w:p w14:paraId="629DC7CA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StyleSheet,</w:t>
      </w:r>
    </w:p>
    <w:p w14:paraId="5A068B30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Text,</w:t>
      </w:r>
    </w:p>
    <w:p w14:paraId="4816A57A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TouchableHighlight,</w:t>
      </w:r>
    </w:p>
    <w:p w14:paraId="27D7088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TouchableOpacity,</w:t>
      </w:r>
    </w:p>
    <w:p w14:paraId="7F6EAFED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View</w:t>
      </w:r>
    </w:p>
    <w:p w14:paraId="54602097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} from 'react-native';</w:t>
      </w:r>
    </w:p>
    <w:p w14:paraId="06CF26B0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</w:p>
    <w:p w14:paraId="540BDBA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export default class Component2 extends Component{</w:t>
      </w:r>
    </w:p>
    <w:p w14:paraId="65F61B2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onPress1(){</w:t>
      </w:r>
    </w:p>
    <w:p w14:paraId="2D7BF18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console.log("Area 1 pressed.");</w:t>
      </w:r>
    </w:p>
    <w:p w14:paraId="06ED5310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</w:t>
      </w:r>
    </w:p>
    <w:p w14:paraId="599834D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</w:p>
    <w:p w14:paraId="3F2F5C58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onPress2(){ // New</w:t>
      </w:r>
    </w:p>
    <w:p w14:paraId="16F65FB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console.log("Area 2 pressed.")</w:t>
      </w:r>
    </w:p>
    <w:p w14:paraId="04C25E07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</w:t>
      </w:r>
    </w:p>
    <w:p w14:paraId="2F9DD9A8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</w:p>
    <w:p w14:paraId="55B3D4D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render(){</w:t>
      </w:r>
    </w:p>
    <w:p w14:paraId="6EF897D6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return(</w:t>
      </w:r>
    </w:p>
    <w:p w14:paraId="51E5F03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&lt;View&gt;</w:t>
      </w:r>
    </w:p>
    <w:p w14:paraId="7D3E4BF8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&lt;View style={styles.myView}&gt;</w:t>
      </w:r>
    </w:p>
    <w:p w14:paraId="59F553F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&lt;Text style={styles.myText}&gt;Hello David.&lt;/Text&gt;</w:t>
      </w:r>
    </w:p>
    <w:p w14:paraId="33A21F4A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&lt;/View&gt;</w:t>
      </w:r>
    </w:p>
    <w:p w14:paraId="6D973272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&lt;View style={styles.container}&gt;</w:t>
      </w:r>
    </w:p>
    <w:p w14:paraId="5C77341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&lt;TouchableHighlight</w:t>
      </w:r>
    </w:p>
    <w:p w14:paraId="6415B60F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style={styles.v1}</w:t>
      </w:r>
    </w:p>
    <w:p w14:paraId="2FF652A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lastRenderedPageBreak/>
        <w:t xml:space="preserve">          onPress={this.onPress1}</w:t>
      </w:r>
    </w:p>
    <w:p w14:paraId="17CD145A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underlayColor="grey"&gt;</w:t>
      </w:r>
    </w:p>
    <w:p w14:paraId="31929212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&lt;View&gt;</w:t>
      </w:r>
    </w:p>
    <w:p w14:paraId="5EFA7A0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  &lt;Text&gt;View 1&lt;/Text&gt;</w:t>
      </w:r>
    </w:p>
    <w:p w14:paraId="4A2949CC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&lt;/View&gt;</w:t>
      </w:r>
    </w:p>
    <w:p w14:paraId="2D00E15D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&lt;/TouchableHighlight&gt;</w:t>
      </w:r>
    </w:p>
    <w:p w14:paraId="15D286DA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&lt;TouchableOpacity</w:t>
      </w:r>
    </w:p>
    <w:p w14:paraId="488C1969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onPress={this.onPress2}</w:t>
      </w:r>
    </w:p>
    <w:p w14:paraId="41B79E2C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style={styles.v2}&gt;</w:t>
      </w:r>
    </w:p>
    <w:p w14:paraId="3C3BCD56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&lt;View&gt;</w:t>
      </w:r>
    </w:p>
    <w:p w14:paraId="5D411D6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  &lt;Text&gt;View 2&lt;/Text&gt;</w:t>
      </w:r>
    </w:p>
    <w:p w14:paraId="2612DFDA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&lt;/View&gt;</w:t>
      </w:r>
    </w:p>
    <w:p w14:paraId="3D226E56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&lt;/TouchableOpacity&gt;</w:t>
      </w:r>
    </w:p>
    <w:p w14:paraId="6CEF9F4C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&lt;View style={styles.v3}&gt;</w:t>
      </w:r>
    </w:p>
    <w:p w14:paraId="3FBF207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  &lt;Text&gt;View 3&lt;/Text&gt;</w:t>
      </w:r>
    </w:p>
    <w:p w14:paraId="224C766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  &lt;/View&gt;</w:t>
      </w:r>
    </w:p>
    <w:p w14:paraId="6A662D38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  &lt;/View&gt;</w:t>
      </w:r>
    </w:p>
    <w:p w14:paraId="6CE1B03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  &lt;/View&gt;</w:t>
      </w:r>
    </w:p>
    <w:p w14:paraId="2931CC8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);</w:t>
      </w:r>
    </w:p>
    <w:p w14:paraId="76811B4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</w:t>
      </w:r>
    </w:p>
    <w:p w14:paraId="51FF8B3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}</w:t>
      </w:r>
    </w:p>
    <w:p w14:paraId="538DA276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</w:p>
    <w:p w14:paraId="7B9E7A0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const styles = StyleSheet.create({</w:t>
      </w:r>
    </w:p>
    <w:p w14:paraId="09BB8336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myView: {</w:t>
      </w:r>
    </w:p>
    <w:p w14:paraId="79A5520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backgroundColor: 'blue'</w:t>
      </w:r>
    </w:p>
    <w:p w14:paraId="5649E01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},</w:t>
      </w:r>
    </w:p>
    <w:p w14:paraId="6B25C51D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myText: {</w:t>
      </w:r>
    </w:p>
    <w:p w14:paraId="2307DAA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color: 'white'</w:t>
      </w:r>
    </w:p>
    <w:p w14:paraId="7F5D0379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},</w:t>
      </w:r>
    </w:p>
    <w:p w14:paraId="2E5B36FD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container: {</w:t>
      </w:r>
    </w:p>
    <w:p w14:paraId="7C594F77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flexDirection: 'row',</w:t>
      </w:r>
    </w:p>
    <w:p w14:paraId="094A73FB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height: 100</w:t>
      </w:r>
    </w:p>
    <w:p w14:paraId="08501F7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},</w:t>
      </w:r>
    </w:p>
    <w:p w14:paraId="04D3729F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v1: {</w:t>
      </w:r>
    </w:p>
    <w:p w14:paraId="3EE0EA32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flex: 1,</w:t>
      </w:r>
    </w:p>
    <w:p w14:paraId="55854EFD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backgroundColor: 'red',</w:t>
      </w:r>
    </w:p>
    <w:p w14:paraId="76341D0B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padding: 10</w:t>
      </w:r>
    </w:p>
    <w:p w14:paraId="484B26BB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},</w:t>
      </w:r>
    </w:p>
    <w:p w14:paraId="0619B7F7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v2: {</w:t>
      </w:r>
    </w:p>
    <w:p w14:paraId="23B34504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flex: 1,</w:t>
      </w:r>
    </w:p>
    <w:p w14:paraId="2F6B6C77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backgroundColor: 'green',</w:t>
      </w:r>
    </w:p>
    <w:p w14:paraId="472CEC0B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padding: 10</w:t>
      </w:r>
    </w:p>
    <w:p w14:paraId="21684188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},</w:t>
      </w:r>
    </w:p>
    <w:p w14:paraId="37A6C896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v3: {</w:t>
      </w:r>
    </w:p>
    <w:p w14:paraId="1469F597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flex: 1,</w:t>
      </w:r>
    </w:p>
    <w:p w14:paraId="3FFF6631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backgroundColor: 'grey',</w:t>
      </w:r>
    </w:p>
    <w:p w14:paraId="44003274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  padding: 10,</w:t>
      </w:r>
    </w:p>
    <w:p w14:paraId="569C5F03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 xml:space="preserve">  }</w:t>
      </w:r>
    </w:p>
    <w:p w14:paraId="47F5CBE2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});</w:t>
      </w:r>
    </w:p>
    <w:p w14:paraId="3B9B761E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</w:p>
    <w:p w14:paraId="560F2EA5" w14:textId="77777777" w:rsidR="00450699" w:rsidRPr="00450699" w:rsidRDefault="00450699" w:rsidP="00450699">
      <w:pPr>
        <w:spacing w:after="0" w:line="260" w:lineRule="exact"/>
        <w:rPr>
          <w:rFonts w:ascii="Consolas" w:hAnsi="Consolas"/>
        </w:rPr>
      </w:pPr>
      <w:r w:rsidRPr="00450699">
        <w:rPr>
          <w:rFonts w:ascii="Consolas" w:hAnsi="Consolas"/>
        </w:rPr>
        <w:t>AppRegistry.registerComponent('Component2', () =&gt; Component2);</w:t>
      </w:r>
    </w:p>
    <w:p w14:paraId="1F7D504D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257E6414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(49:49) Component 3 - TextInput</w:t>
      </w:r>
      <w:r w:rsidR="007C485C">
        <w:rPr>
          <w:rFonts w:asciiTheme="minorHAnsi" w:hAnsiTheme="minorHAnsi"/>
          <w:b/>
        </w:rPr>
        <w:t>:</w:t>
      </w:r>
    </w:p>
    <w:p w14:paraId="7CD21F64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/* ./App.js */</w:t>
      </w:r>
    </w:p>
    <w:p w14:paraId="240B2E26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import React, {Component} from 'react';</w:t>
      </w:r>
    </w:p>
    <w:p w14:paraId="5BF63428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import {AppRegistry, Text, View} from 'react-native';</w:t>
      </w:r>
    </w:p>
    <w:p w14:paraId="0F3BBFE5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import Component3 from './app/components/Component_3/Component_3';</w:t>
      </w:r>
    </w:p>
    <w:p w14:paraId="023D741C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0A9C0754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export default class MyApp extends Component{</w:t>
      </w:r>
    </w:p>
    <w:p w14:paraId="1ED1DAFE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lastRenderedPageBreak/>
        <w:t xml:space="preserve">  render(){</w:t>
      </w:r>
    </w:p>
    <w:p w14:paraId="73CAF297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return(</w:t>
      </w:r>
    </w:p>
    <w:p w14:paraId="4BC981E1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&lt;View&gt;</w:t>
      </w:r>
    </w:p>
    <w:p w14:paraId="0C887014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&lt;Component3/&gt;</w:t>
      </w:r>
    </w:p>
    <w:p w14:paraId="694072D9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&lt;/View&gt;</w:t>
      </w:r>
    </w:p>
    <w:p w14:paraId="6882E8E3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);</w:t>
      </w:r>
    </w:p>
    <w:p w14:paraId="012D488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}</w:t>
      </w:r>
    </w:p>
    <w:p w14:paraId="4144F4E8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}</w:t>
      </w:r>
    </w:p>
    <w:p w14:paraId="0D743E27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3F812341" w14:textId="77777777" w:rsid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AppRegistry.registerComponent('MyApp', () =&gt; MyApp);</w:t>
      </w:r>
    </w:p>
    <w:p w14:paraId="58323A38" w14:textId="77777777" w:rsidR="00845768" w:rsidRDefault="00845768" w:rsidP="00845768">
      <w:pPr>
        <w:spacing w:after="0" w:line="260" w:lineRule="exact"/>
        <w:rPr>
          <w:rFonts w:ascii="Consolas" w:hAnsi="Consolas"/>
        </w:rPr>
      </w:pPr>
    </w:p>
    <w:p w14:paraId="19F06CBC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/* ./app/components/Component_3/Component_3.js */</w:t>
      </w:r>
    </w:p>
    <w:p w14:paraId="37881B79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import React, {Component} from 'react';</w:t>
      </w:r>
    </w:p>
    <w:p w14:paraId="7B92CD1E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import {AppRegistry, Text, TextInput, View} from 'react-native';</w:t>
      </w:r>
    </w:p>
    <w:p w14:paraId="49D3E1C6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608935BB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export default class Component3 extends Component{</w:t>
      </w:r>
    </w:p>
    <w:p w14:paraId="0ADF27BF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constructor(){</w:t>
      </w:r>
    </w:p>
    <w:p w14:paraId="2E047193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super();</w:t>
      </w:r>
    </w:p>
    <w:p w14:paraId="7B85EE2A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this.state = {</w:t>
      </w:r>
    </w:p>
    <w:p w14:paraId="5C0EB253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textValue: 'Hello',</w:t>
      </w:r>
    </w:p>
    <w:p w14:paraId="3ADBF7B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}</w:t>
      </w:r>
    </w:p>
    <w:p w14:paraId="23BBE27B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}</w:t>
      </w:r>
    </w:p>
    <w:p w14:paraId="79EC53D5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7A5919B2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onChangeText(value){</w:t>
      </w:r>
    </w:p>
    <w:p w14:paraId="473BC3AA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this.setState({</w:t>
      </w:r>
    </w:p>
    <w:p w14:paraId="5ACE304A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textValue:value</w:t>
      </w:r>
    </w:p>
    <w:p w14:paraId="331F776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});</w:t>
      </w:r>
    </w:p>
    <w:p w14:paraId="593563B1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// The text under the text input changes accordingly</w:t>
      </w:r>
    </w:p>
    <w:p w14:paraId="703E67FF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}</w:t>
      </w:r>
    </w:p>
    <w:p w14:paraId="252894A7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20DB9D9E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onSubmit(){</w:t>
      </w:r>
    </w:p>
    <w:p w14:paraId="243A6CCC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console.log('Input submitted.')</w:t>
      </w:r>
    </w:p>
    <w:p w14:paraId="706CA300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}</w:t>
      </w:r>
    </w:p>
    <w:p w14:paraId="12B62F7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724884E1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render(){</w:t>
      </w:r>
    </w:p>
    <w:p w14:paraId="631EADF6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return(</w:t>
      </w:r>
    </w:p>
    <w:p w14:paraId="2B04AAE2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&lt;View&gt;</w:t>
      </w:r>
    </w:p>
    <w:p w14:paraId="6D1C64E2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&lt;TextInput</w:t>
      </w:r>
    </w:p>
    <w:p w14:paraId="7557288F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placeholder="Enter text:"</w:t>
      </w:r>
    </w:p>
    <w:p w14:paraId="2BBBFCE6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onChangeText={(value) =&gt; this.onChangeText(value)}</w:t>
      </w:r>
    </w:p>
    <w:p w14:paraId="65E1BC46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onSubmitEditing={this.onSubmit}</w:t>
      </w:r>
    </w:p>
    <w:p w14:paraId="2000B687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value={this.state.textValue}/&gt;</w:t>
      </w:r>
    </w:p>
    <w:p w14:paraId="56671E80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  &lt;Text&gt;{this.state.textValue}&lt;/Text&gt;</w:t>
      </w:r>
    </w:p>
    <w:p w14:paraId="4D09FCF3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  &lt;/View&gt;</w:t>
      </w:r>
    </w:p>
    <w:p w14:paraId="1339D810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);</w:t>
      </w:r>
    </w:p>
    <w:p w14:paraId="2D2292D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// Other than "onChangeText" and "onSubmitEditing",</w:t>
      </w:r>
    </w:p>
    <w:p w14:paraId="2268F2D7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  // We also have "onBlur", "onFocus", etc.</w:t>
      </w:r>
    </w:p>
    <w:p w14:paraId="2F38F1AE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 xml:space="preserve">  }</w:t>
      </w:r>
    </w:p>
    <w:p w14:paraId="369C764E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}</w:t>
      </w:r>
    </w:p>
    <w:p w14:paraId="2B735CD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</w:p>
    <w:p w14:paraId="03BE4B8D" w14:textId="77777777" w:rsidR="00845768" w:rsidRPr="00845768" w:rsidRDefault="00845768" w:rsidP="00845768">
      <w:pPr>
        <w:spacing w:after="0" w:line="260" w:lineRule="exact"/>
        <w:rPr>
          <w:rFonts w:ascii="Consolas" w:hAnsi="Consolas"/>
        </w:rPr>
      </w:pPr>
      <w:r w:rsidRPr="00845768">
        <w:rPr>
          <w:rFonts w:ascii="Consolas" w:hAnsi="Consolas"/>
        </w:rPr>
        <w:t>AppRegistry.registerComponent('Component3', () =&gt; Component3);</w:t>
      </w:r>
    </w:p>
    <w:p w14:paraId="36651BB7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5FE51DDC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(57:07) Component 3 - Switch</w:t>
      </w:r>
      <w:r w:rsidR="007C485C">
        <w:rPr>
          <w:rFonts w:asciiTheme="minorHAnsi" w:hAnsiTheme="minorHAnsi"/>
          <w:b/>
        </w:rPr>
        <w:t>:</w:t>
      </w:r>
    </w:p>
    <w:p w14:paraId="73B76DB7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>/* ./app/components/Component_3/Component_3.js */</w:t>
      </w:r>
    </w:p>
    <w:p w14:paraId="5EF8FBCA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>import React, {Component} from 'react';</w:t>
      </w:r>
    </w:p>
    <w:p w14:paraId="10E06D65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>import {AppRegistry, Switch, Text, TextInput, View} from 'react-native';</w:t>
      </w:r>
    </w:p>
    <w:p w14:paraId="0CD17C95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</w:p>
    <w:p w14:paraId="5BA51F24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>export default class Component3 extends Component{</w:t>
      </w:r>
    </w:p>
    <w:p w14:paraId="68A89F10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constructor(){</w:t>
      </w:r>
    </w:p>
    <w:p w14:paraId="27EB13BD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lastRenderedPageBreak/>
        <w:t xml:space="preserve">    super();</w:t>
      </w:r>
    </w:p>
    <w:p w14:paraId="0060F4DC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this.state = {</w:t>
      </w:r>
    </w:p>
    <w:p w14:paraId="229E3C11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textValue: 'Hello',</w:t>
      </w:r>
    </w:p>
    <w:p w14:paraId="2B732F18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switchValue: false // New</w:t>
      </w:r>
    </w:p>
    <w:p w14:paraId="7CE2888D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}</w:t>
      </w:r>
    </w:p>
    <w:p w14:paraId="199D8B73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}</w:t>
      </w:r>
    </w:p>
    <w:p w14:paraId="4BFB88ED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</w:p>
    <w:p w14:paraId="0BC0D740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onChangeText(value){</w:t>
      </w:r>
    </w:p>
    <w:p w14:paraId="000E5BFD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this.setState({</w:t>
      </w:r>
    </w:p>
    <w:p w14:paraId="41EBB30E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textValue:value</w:t>
      </w:r>
    </w:p>
    <w:p w14:paraId="0A40F822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});</w:t>
      </w:r>
    </w:p>
    <w:p w14:paraId="797BDB82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}</w:t>
      </w:r>
    </w:p>
    <w:p w14:paraId="1FA0FC0C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</w:p>
    <w:p w14:paraId="7DF20889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onSubmit(){</w:t>
      </w:r>
    </w:p>
    <w:p w14:paraId="493E681B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console.log('Input submitted.')</w:t>
      </w:r>
    </w:p>
    <w:p w14:paraId="7A2CA2DB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}</w:t>
      </w:r>
    </w:p>
    <w:p w14:paraId="1D709D9A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</w:p>
    <w:p w14:paraId="045AE21C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onSwitchChange(value){</w:t>
      </w:r>
    </w:p>
    <w:p w14:paraId="2DA0F263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this.setState({</w:t>
      </w:r>
    </w:p>
    <w:p w14:paraId="127F8BDF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switchValue:value</w:t>
      </w:r>
    </w:p>
    <w:p w14:paraId="42259D90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});</w:t>
      </w:r>
    </w:p>
    <w:p w14:paraId="381A75F4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}</w:t>
      </w:r>
    </w:p>
    <w:p w14:paraId="6A2BE6E8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</w:p>
    <w:p w14:paraId="3146473F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render(){</w:t>
      </w:r>
    </w:p>
    <w:p w14:paraId="7028041D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return(</w:t>
      </w:r>
    </w:p>
    <w:p w14:paraId="4A32D0A2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&lt;View&gt;</w:t>
      </w:r>
    </w:p>
    <w:p w14:paraId="1A7AB9AF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&lt;TextInput</w:t>
      </w:r>
    </w:p>
    <w:p w14:paraId="71323873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placeholder="Enter text:"</w:t>
      </w:r>
    </w:p>
    <w:p w14:paraId="2EAC97BA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onChangeText={(value) =&gt; this.onChangeText(value)}</w:t>
      </w:r>
    </w:p>
    <w:p w14:paraId="2E458F77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onSubmitEditing={this.onSubmit}</w:t>
      </w:r>
    </w:p>
    <w:p w14:paraId="3D9D9A5A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value={this.state.textValue}/&gt;</w:t>
      </w:r>
    </w:p>
    <w:p w14:paraId="62374B88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&lt;Text&gt;{this.state.textValue}&lt;/Text&gt;</w:t>
      </w:r>
    </w:p>
    <w:p w14:paraId="7E597C44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&lt;Switch</w:t>
      </w:r>
    </w:p>
    <w:p w14:paraId="4A013111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value={this.state.switchValue}</w:t>
      </w:r>
    </w:p>
    <w:p w14:paraId="2AC43677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  onValueChange={(value) =&gt; this.onSwitchChange(value)}/&gt;</w:t>
      </w:r>
    </w:p>
    <w:p w14:paraId="446A2C2D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  &lt;/View&gt;</w:t>
      </w:r>
    </w:p>
    <w:p w14:paraId="382D95FC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);</w:t>
      </w:r>
    </w:p>
    <w:p w14:paraId="47DFC401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  // The switch is newly added</w:t>
      </w:r>
    </w:p>
    <w:p w14:paraId="6E6F43EF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 xml:space="preserve">  }</w:t>
      </w:r>
    </w:p>
    <w:p w14:paraId="3D8E2568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>}</w:t>
      </w:r>
    </w:p>
    <w:p w14:paraId="113DCABF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</w:p>
    <w:p w14:paraId="0A97AB33" w14:textId="77777777" w:rsidR="00F0691C" w:rsidRPr="00F0691C" w:rsidRDefault="00F0691C" w:rsidP="00F0691C">
      <w:pPr>
        <w:spacing w:after="0" w:line="260" w:lineRule="exact"/>
        <w:rPr>
          <w:rFonts w:ascii="Consolas" w:hAnsi="Consolas"/>
        </w:rPr>
      </w:pPr>
      <w:r w:rsidRPr="00F0691C">
        <w:rPr>
          <w:rFonts w:ascii="Consolas" w:hAnsi="Consolas"/>
        </w:rPr>
        <w:t>AppRegistry.registerComponent('Component3', () =&gt; Component3);</w:t>
      </w:r>
    </w:p>
    <w:p w14:paraId="778F84A3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57E05B7F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(1:00:37) Component 4 - ListView</w:t>
      </w:r>
      <w:r w:rsidR="007C485C">
        <w:rPr>
          <w:rFonts w:asciiTheme="minorHAnsi" w:hAnsiTheme="minorHAnsi"/>
          <w:b/>
        </w:rPr>
        <w:t>:</w:t>
      </w:r>
    </w:p>
    <w:p w14:paraId="552301C2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>/* ./App.js */</w:t>
      </w:r>
    </w:p>
    <w:p w14:paraId="3B075B86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>import React, {Component} from 'react';</w:t>
      </w:r>
    </w:p>
    <w:p w14:paraId="244EFAAC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>import {AppRegistry, Text, View} from 'react-native';</w:t>
      </w:r>
    </w:p>
    <w:p w14:paraId="04F36DE8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>import Component4 from './app/components/Component_4/Component_4';</w:t>
      </w:r>
    </w:p>
    <w:p w14:paraId="09CC1375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</w:p>
    <w:p w14:paraId="75132F7D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>export default class MyApp extends Component{</w:t>
      </w:r>
    </w:p>
    <w:p w14:paraId="7C11D341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render(){</w:t>
      </w:r>
    </w:p>
    <w:p w14:paraId="52E266C3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  return(</w:t>
      </w:r>
    </w:p>
    <w:p w14:paraId="528D344F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    &lt;View&gt;</w:t>
      </w:r>
    </w:p>
    <w:p w14:paraId="0E1CA301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      &lt;Component4/&gt;</w:t>
      </w:r>
    </w:p>
    <w:p w14:paraId="7BA60AD7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    &lt;/View&gt;</w:t>
      </w:r>
    </w:p>
    <w:p w14:paraId="2BFAE420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  );</w:t>
      </w:r>
    </w:p>
    <w:p w14:paraId="530E6994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 xml:space="preserve">  }</w:t>
      </w:r>
    </w:p>
    <w:p w14:paraId="6AF53751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t>}</w:t>
      </w:r>
    </w:p>
    <w:p w14:paraId="5C58157C" w14:textId="77777777" w:rsidR="0078759D" w:rsidRPr="0078759D" w:rsidRDefault="0078759D" w:rsidP="0078759D">
      <w:pPr>
        <w:spacing w:after="0" w:line="260" w:lineRule="exact"/>
        <w:rPr>
          <w:rFonts w:ascii="Consolas" w:hAnsi="Consolas"/>
        </w:rPr>
      </w:pPr>
    </w:p>
    <w:p w14:paraId="3A3D2803" w14:textId="77777777" w:rsidR="0078759D" w:rsidRDefault="0078759D" w:rsidP="0078759D">
      <w:pPr>
        <w:spacing w:after="0" w:line="260" w:lineRule="exact"/>
        <w:rPr>
          <w:rFonts w:ascii="Consolas" w:hAnsi="Consolas"/>
        </w:rPr>
      </w:pPr>
      <w:r w:rsidRPr="0078759D">
        <w:rPr>
          <w:rFonts w:ascii="Consolas" w:hAnsi="Consolas"/>
        </w:rPr>
        <w:lastRenderedPageBreak/>
        <w:t>AppRegistry.registerComponent('MyApp', () =&gt; MyApp);</w:t>
      </w:r>
    </w:p>
    <w:p w14:paraId="5734DF7E" w14:textId="77777777" w:rsidR="0078759D" w:rsidRDefault="0078759D" w:rsidP="0078759D">
      <w:pPr>
        <w:spacing w:after="0" w:line="260" w:lineRule="exact"/>
        <w:rPr>
          <w:rFonts w:ascii="Consolas" w:hAnsi="Consolas"/>
        </w:rPr>
      </w:pPr>
    </w:p>
    <w:p w14:paraId="226ECDE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/* ./app/components/Component_4/Component_4.js */</w:t>
      </w:r>
    </w:p>
    <w:p w14:paraId="0FDDC454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import React, {Component} from 'react';</w:t>
      </w:r>
    </w:p>
    <w:p w14:paraId="49C180D7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import {AppRegistry, ListView, StyleSheet, Text, View} from 'react-native';</w:t>
      </w:r>
    </w:p>
    <w:p w14:paraId="1F788609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</w:p>
    <w:p w14:paraId="6DBAB725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const users = [</w:t>
      </w:r>
    </w:p>
    <w:p w14:paraId="2F110944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{name: 'John Doe'},</w:t>
      </w:r>
    </w:p>
    <w:p w14:paraId="3B9D553D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{name: 'Brad Traversy'},</w:t>
      </w:r>
    </w:p>
    <w:p w14:paraId="1DDBCF57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{name: 'Steve Smith'},</w:t>
      </w:r>
    </w:p>
    <w:p w14:paraId="14AE0FB4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{name: 'Janet Williams'}</w:t>
      </w:r>
    </w:p>
    <w:p w14:paraId="749D30B9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]</w:t>
      </w:r>
    </w:p>
    <w:p w14:paraId="4D631C39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</w:p>
    <w:p w14:paraId="6E3E89A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export default class Coomponent4 extends Component{</w:t>
      </w:r>
    </w:p>
    <w:p w14:paraId="7033A86D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constructor(){</w:t>
      </w:r>
    </w:p>
    <w:p w14:paraId="08D15902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super();</w:t>
      </w:r>
    </w:p>
    <w:p w14:paraId="62505B7F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const ds = new ListView.DataSource({rowHasChanged: (r1, r2) =&gt; r1 !== r2});</w:t>
      </w:r>
    </w:p>
    <w:p w14:paraId="3FD2F2B3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this.state = {</w:t>
      </w:r>
    </w:p>
    <w:p w14:paraId="1AB59585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userDataSource: ds.cloneWithRows(users),</w:t>
      </w:r>
    </w:p>
    <w:p w14:paraId="4335D6A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};</w:t>
      </w:r>
    </w:p>
    <w:p w14:paraId="03787527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}</w:t>
      </w:r>
    </w:p>
    <w:p w14:paraId="3F32FA49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</w:p>
    <w:p w14:paraId="21B8A74D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renderRow(user, sectionId, rowId, highlightRow){</w:t>
      </w:r>
    </w:p>
    <w:p w14:paraId="43F6F43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// There are some extra parameters</w:t>
      </w:r>
    </w:p>
    <w:p w14:paraId="7403A124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return(</w:t>
      </w:r>
    </w:p>
    <w:p w14:paraId="4A49E700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&lt;View style={styles.row}&gt;</w:t>
      </w:r>
    </w:p>
    <w:p w14:paraId="102FCDD5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  &lt;Text style={styles.rowText}&gt;{user.name}&lt;/Text&gt;</w:t>
      </w:r>
    </w:p>
    <w:p w14:paraId="14F82E43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&lt;/View&gt;</w:t>
      </w:r>
    </w:p>
    <w:p w14:paraId="10137791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);</w:t>
      </w:r>
    </w:p>
    <w:p w14:paraId="55DEA421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}</w:t>
      </w:r>
    </w:p>
    <w:p w14:paraId="594B7781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</w:p>
    <w:p w14:paraId="3F3470D2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render(){</w:t>
      </w:r>
    </w:p>
    <w:p w14:paraId="59D903C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return(</w:t>
      </w:r>
    </w:p>
    <w:p w14:paraId="7572BAD0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&lt;View&gt;</w:t>
      </w:r>
    </w:p>
    <w:p w14:paraId="4D75AF61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  &lt;ListView</w:t>
      </w:r>
    </w:p>
    <w:p w14:paraId="36D5F2C8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  dataSource={this.state.userDataSource}</w:t>
      </w:r>
    </w:p>
    <w:p w14:paraId="48CFB4A1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  renderRow={this.renderRow.bind(this)}/&gt;</w:t>
      </w:r>
    </w:p>
    <w:p w14:paraId="63515363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  &lt;/View&gt;</w:t>
      </w:r>
    </w:p>
    <w:p w14:paraId="41F8E112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);</w:t>
      </w:r>
    </w:p>
    <w:p w14:paraId="03DF3CCB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}</w:t>
      </w:r>
    </w:p>
    <w:p w14:paraId="262BF5A4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}</w:t>
      </w:r>
    </w:p>
    <w:p w14:paraId="7F7B496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</w:p>
    <w:p w14:paraId="37BBD06E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const styles = StyleSheet.create({</w:t>
      </w:r>
    </w:p>
    <w:p w14:paraId="3B37E7E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row: {</w:t>
      </w:r>
    </w:p>
    <w:p w14:paraId="6AC83785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flexDirection: 'row',</w:t>
      </w:r>
    </w:p>
    <w:p w14:paraId="1E06E8C6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justifyContent: 'center',</w:t>
      </w:r>
    </w:p>
    <w:p w14:paraId="0A1CA65C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padding: 10,</w:t>
      </w:r>
    </w:p>
    <w:p w14:paraId="0826D444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backgroundColor: '#f4f4f4',</w:t>
      </w:r>
    </w:p>
    <w:p w14:paraId="54A9FB0F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marginBottom: 3,</w:t>
      </w:r>
    </w:p>
    <w:p w14:paraId="18115DCC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},</w:t>
      </w:r>
    </w:p>
    <w:p w14:paraId="6D480B70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rowText: {</w:t>
      </w:r>
    </w:p>
    <w:p w14:paraId="7FEBA798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  flex: 1</w:t>
      </w:r>
    </w:p>
    <w:p w14:paraId="0E895F3E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 xml:space="preserve">  }</w:t>
      </w:r>
    </w:p>
    <w:p w14:paraId="47178C17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});</w:t>
      </w:r>
    </w:p>
    <w:p w14:paraId="6D661B87" w14:textId="77777777" w:rsidR="00476124" w:rsidRPr="00476124" w:rsidRDefault="00476124" w:rsidP="00476124">
      <w:pPr>
        <w:spacing w:after="0" w:line="260" w:lineRule="exact"/>
        <w:rPr>
          <w:rFonts w:ascii="Consolas" w:hAnsi="Consolas"/>
        </w:rPr>
      </w:pPr>
    </w:p>
    <w:p w14:paraId="013B0DB2" w14:textId="77777777" w:rsidR="0078759D" w:rsidRPr="0078759D" w:rsidRDefault="00476124" w:rsidP="00476124">
      <w:pPr>
        <w:spacing w:after="0" w:line="260" w:lineRule="exact"/>
        <w:rPr>
          <w:rFonts w:ascii="Consolas" w:hAnsi="Consolas"/>
        </w:rPr>
      </w:pPr>
      <w:r w:rsidRPr="00476124">
        <w:rPr>
          <w:rFonts w:ascii="Consolas" w:hAnsi="Consolas"/>
        </w:rPr>
        <w:t>AppRegistry.registerComponent('Coomponent4', () =&gt; Coomponent4);</w:t>
      </w:r>
    </w:p>
    <w:p w14:paraId="51891EAF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146B022F" w14:textId="77777777" w:rsidR="00B6675A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(1:09:50) Component 5 - Get Data from API</w:t>
      </w:r>
      <w:r w:rsidR="007C485C">
        <w:rPr>
          <w:rFonts w:asciiTheme="minorHAnsi" w:hAnsiTheme="minorHAnsi"/>
          <w:b/>
        </w:rPr>
        <w:t>:</w:t>
      </w:r>
    </w:p>
    <w:p w14:paraId="683F8583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>/* ./App.js */</w:t>
      </w:r>
    </w:p>
    <w:p w14:paraId="67F1D485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lastRenderedPageBreak/>
        <w:t>import React, {Component} from 'react';</w:t>
      </w:r>
    </w:p>
    <w:p w14:paraId="4372DBAA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>import {AppRegistry, Text, View} from 'react-native';</w:t>
      </w:r>
    </w:p>
    <w:p w14:paraId="2861F16F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>import Component5 from './app/components/Component_5/Component_5';</w:t>
      </w:r>
    </w:p>
    <w:p w14:paraId="5077FFA6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</w:p>
    <w:p w14:paraId="2697525B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>export default class MyApp extends Component{</w:t>
      </w:r>
    </w:p>
    <w:p w14:paraId="163F38BD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render(){</w:t>
      </w:r>
    </w:p>
    <w:p w14:paraId="12706FAC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  return(</w:t>
      </w:r>
    </w:p>
    <w:p w14:paraId="7E78D81F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    &lt;View&gt;</w:t>
      </w:r>
    </w:p>
    <w:p w14:paraId="7D0817C4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      &lt;Component5/&gt;</w:t>
      </w:r>
    </w:p>
    <w:p w14:paraId="3A84B9CF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    &lt;/View&gt;</w:t>
      </w:r>
    </w:p>
    <w:p w14:paraId="10D8FA91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  );</w:t>
      </w:r>
    </w:p>
    <w:p w14:paraId="6F114146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 xml:space="preserve">  }</w:t>
      </w:r>
    </w:p>
    <w:p w14:paraId="040207E7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>}</w:t>
      </w:r>
    </w:p>
    <w:p w14:paraId="5CF5EAEE" w14:textId="77777777" w:rsidR="00536970" w:rsidRPr="00536970" w:rsidRDefault="00536970" w:rsidP="00536970">
      <w:pPr>
        <w:spacing w:after="0" w:line="260" w:lineRule="exact"/>
        <w:rPr>
          <w:rFonts w:ascii="Consolas" w:hAnsi="Consolas"/>
        </w:rPr>
      </w:pPr>
    </w:p>
    <w:p w14:paraId="61428746" w14:textId="77777777" w:rsidR="00536970" w:rsidRDefault="00536970" w:rsidP="00536970">
      <w:pPr>
        <w:spacing w:after="0" w:line="260" w:lineRule="exact"/>
        <w:rPr>
          <w:rFonts w:ascii="Consolas" w:hAnsi="Consolas"/>
        </w:rPr>
      </w:pPr>
      <w:r w:rsidRPr="00536970">
        <w:rPr>
          <w:rFonts w:ascii="Consolas" w:hAnsi="Consolas"/>
        </w:rPr>
        <w:t>AppRegistry.registerComponent('MyApp', () =&gt; MyApp);</w:t>
      </w:r>
    </w:p>
    <w:p w14:paraId="504C67F6" w14:textId="77777777" w:rsidR="00033728" w:rsidRDefault="00033728" w:rsidP="00536970">
      <w:pPr>
        <w:spacing w:after="0" w:line="260" w:lineRule="exact"/>
        <w:rPr>
          <w:rFonts w:ascii="Consolas" w:hAnsi="Consolas"/>
        </w:rPr>
      </w:pPr>
    </w:p>
    <w:p w14:paraId="1E3D38E9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/* ./app/components/Component_5/Component_5.js */</w:t>
      </w:r>
    </w:p>
    <w:p w14:paraId="2DBD15BE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import React, {Component} from 'react';</w:t>
      </w:r>
    </w:p>
    <w:p w14:paraId="49F7DE5C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import {AppRegistry, ListView, StyleSheet, Text, View} from 'react-native';</w:t>
      </w:r>
    </w:p>
    <w:p w14:paraId="451A3C13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1A7F77C7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export default class Component5 extends Component{</w:t>
      </w:r>
    </w:p>
    <w:p w14:paraId="2722BCB9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constructor(){</w:t>
      </w:r>
    </w:p>
    <w:p w14:paraId="7AAEDE3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super();</w:t>
      </w:r>
    </w:p>
    <w:p w14:paraId="21900275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const ds = new ListView.DataSource({rowHasChanged: (r1, r2) =&gt; r1 !== r2});</w:t>
      </w:r>
    </w:p>
    <w:p w14:paraId="2CBAFC93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this.state = {</w:t>
      </w:r>
    </w:p>
    <w:p w14:paraId="1C78647A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userDataSource: ds,</w:t>
      </w:r>
    </w:p>
    <w:p w14:paraId="51B36453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};</w:t>
      </w:r>
    </w:p>
    <w:p w14:paraId="6A1CB35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</w:t>
      </w:r>
    </w:p>
    <w:p w14:paraId="6A192616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61D70224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componentDidMount(){</w:t>
      </w:r>
    </w:p>
    <w:p w14:paraId="107A0B5A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this.fetchUsers();</w:t>
      </w:r>
    </w:p>
    <w:p w14:paraId="3512413B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</w:t>
      </w:r>
    </w:p>
    <w:p w14:paraId="185D3D7E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4C0CC212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fetchUsers(){</w:t>
      </w:r>
    </w:p>
    <w:p w14:paraId="207E0854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fetch('https://jsonplaceholder.typicode.com/users')</w:t>
      </w:r>
    </w:p>
    <w:p w14:paraId="1E12458D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.then((response) =&gt; response.json())</w:t>
      </w:r>
    </w:p>
    <w:p w14:paraId="3E02ED31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.then((response) =&gt; {</w:t>
      </w:r>
    </w:p>
    <w:p w14:paraId="115248C5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this.setState({</w:t>
      </w:r>
    </w:p>
    <w:p w14:paraId="1CBE6A7C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  userDataSource: this.state.userDataSource.cloneWithRows(response)</w:t>
      </w:r>
    </w:p>
    <w:p w14:paraId="5007E45F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})</w:t>
      </w:r>
    </w:p>
    <w:p w14:paraId="59D0FBBC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})</w:t>
      </w:r>
    </w:p>
    <w:p w14:paraId="4156325D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</w:t>
      </w:r>
    </w:p>
    <w:p w14:paraId="22D6F62D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2BAECE67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renderRow(user, sectionId, rowId, highlightRow){</w:t>
      </w:r>
    </w:p>
    <w:p w14:paraId="6C3105C7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return(</w:t>
      </w:r>
    </w:p>
    <w:p w14:paraId="2FB7A49F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&lt;View style={styles.row}&gt;</w:t>
      </w:r>
    </w:p>
    <w:p w14:paraId="33332F05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  &lt;Text style={styles.rowText}&gt;{user.name}: {user.email}&lt;/Text&gt;</w:t>
      </w:r>
    </w:p>
    <w:p w14:paraId="4D9FA2B1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&lt;/View&gt;</w:t>
      </w:r>
    </w:p>
    <w:p w14:paraId="00312BE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);</w:t>
      </w:r>
    </w:p>
    <w:p w14:paraId="796E2152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</w:t>
      </w:r>
    </w:p>
    <w:p w14:paraId="11012FEB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7598063C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render(){</w:t>
      </w:r>
    </w:p>
    <w:p w14:paraId="64343104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return(</w:t>
      </w:r>
    </w:p>
    <w:p w14:paraId="4149652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&lt;ListView</w:t>
      </w:r>
    </w:p>
    <w:p w14:paraId="37BA8F4A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dataSource={this.state.userDataSource}</w:t>
      </w:r>
    </w:p>
    <w:p w14:paraId="0B17E8F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  renderRow={this.renderRow.bind(this)}/&gt;</w:t>
      </w:r>
    </w:p>
    <w:p w14:paraId="2F5138D4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);</w:t>
      </w:r>
    </w:p>
    <w:p w14:paraId="59FDE279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</w:t>
      </w:r>
    </w:p>
    <w:p w14:paraId="7BE62467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}</w:t>
      </w:r>
    </w:p>
    <w:p w14:paraId="470F8B90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3A69EECD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const styles = StyleSheet.create({</w:t>
      </w:r>
    </w:p>
    <w:p w14:paraId="0CFB0000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row: {</w:t>
      </w:r>
    </w:p>
    <w:p w14:paraId="143BA51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flexDirection: 'row',</w:t>
      </w:r>
    </w:p>
    <w:p w14:paraId="4F3939D2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justifyContent: 'center',</w:t>
      </w:r>
    </w:p>
    <w:p w14:paraId="616C1EA7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padding: 10,</w:t>
      </w:r>
    </w:p>
    <w:p w14:paraId="0BE0E60E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backgroundColor: '#f4f4f4',</w:t>
      </w:r>
    </w:p>
    <w:p w14:paraId="4DE66474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marginBottom: 3,</w:t>
      </w:r>
    </w:p>
    <w:p w14:paraId="1AA886EA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},</w:t>
      </w:r>
    </w:p>
    <w:p w14:paraId="4E4C9181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rowText: {</w:t>
      </w:r>
    </w:p>
    <w:p w14:paraId="6A76DB2D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  flex: 1</w:t>
      </w:r>
    </w:p>
    <w:p w14:paraId="6CC33AF7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 xml:space="preserve">  }</w:t>
      </w:r>
    </w:p>
    <w:p w14:paraId="18BA0BF8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});</w:t>
      </w:r>
    </w:p>
    <w:p w14:paraId="3469F4D9" w14:textId="77777777" w:rsidR="00033728" w:rsidRPr="00033728" w:rsidRDefault="00033728" w:rsidP="00033728">
      <w:pPr>
        <w:spacing w:after="0" w:line="260" w:lineRule="exact"/>
        <w:rPr>
          <w:rFonts w:ascii="Consolas" w:hAnsi="Consolas"/>
        </w:rPr>
      </w:pPr>
    </w:p>
    <w:p w14:paraId="5FE2F4CF" w14:textId="77777777" w:rsidR="00033728" w:rsidRPr="00536970" w:rsidRDefault="00033728" w:rsidP="00033728">
      <w:pPr>
        <w:spacing w:after="0" w:line="260" w:lineRule="exact"/>
        <w:rPr>
          <w:rFonts w:ascii="Consolas" w:hAnsi="Consolas"/>
        </w:rPr>
      </w:pPr>
      <w:r w:rsidRPr="00033728">
        <w:rPr>
          <w:rFonts w:ascii="Consolas" w:hAnsi="Consolas"/>
        </w:rPr>
        <w:t>AppRegistry.registerComponent('Component5', () =&gt; Component5);</w:t>
      </w:r>
    </w:p>
    <w:p w14:paraId="20D68A15" w14:textId="77777777" w:rsidR="00C14FE8" w:rsidRDefault="00C14FE8" w:rsidP="00B6675A">
      <w:pPr>
        <w:spacing w:after="0" w:line="260" w:lineRule="exact"/>
        <w:rPr>
          <w:rFonts w:asciiTheme="minorHAnsi" w:hAnsiTheme="minorHAnsi"/>
          <w:b/>
        </w:rPr>
      </w:pPr>
    </w:p>
    <w:p w14:paraId="617C1C25" w14:textId="77777777" w:rsidR="00AE1AC5" w:rsidRDefault="00B6675A" w:rsidP="00B6675A">
      <w:pPr>
        <w:spacing w:after="0" w:line="260" w:lineRule="exact"/>
        <w:rPr>
          <w:rFonts w:asciiTheme="minorHAnsi" w:hAnsiTheme="minorHAnsi"/>
          <w:b/>
        </w:rPr>
      </w:pPr>
      <w:r w:rsidRPr="007C485C">
        <w:rPr>
          <w:rFonts w:asciiTheme="minorHAnsi" w:hAnsiTheme="minorHAnsi"/>
          <w:b/>
        </w:rPr>
        <w:t>(1:16:37) Component 6 - Navigator</w:t>
      </w:r>
      <w:r w:rsidR="007C485C">
        <w:rPr>
          <w:rFonts w:asciiTheme="minorHAnsi" w:hAnsiTheme="minorHAnsi"/>
          <w:b/>
        </w:rPr>
        <w:t>:</w:t>
      </w:r>
    </w:p>
    <w:p w14:paraId="7150B372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/* ./App.js */</w:t>
      </w:r>
    </w:p>
    <w:p w14:paraId="40010DDB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import React, {Component} from 'react';</w:t>
      </w:r>
    </w:p>
    <w:p w14:paraId="037D64B4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import {AppRegistry, Text, View} from 'react-native';</w:t>
      </w:r>
    </w:p>
    <w:p w14:paraId="7C8CEE35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import {Navigator} from 'react-native-deprecated-custom-components';</w:t>
      </w:r>
    </w:p>
    <w:p w14:paraId="459B5686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// Navigator is currently deprecated...</w:t>
      </w:r>
    </w:p>
    <w:p w14:paraId="7353227A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import Component5 from './app/components/Component_5/Component_5';</w:t>
      </w:r>
    </w:p>
    <w:p w14:paraId="575E8D51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import Component6 from './app/components/Component_6/Component_6';</w:t>
      </w:r>
    </w:p>
    <w:p w14:paraId="616044F3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</w:p>
    <w:p w14:paraId="45420707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export default class MyApp extends Component{</w:t>
      </w:r>
    </w:p>
    <w:p w14:paraId="11146ED6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renderScene(route, navigator){</w:t>
      </w:r>
    </w:p>
    <w:p w14:paraId="57ECD2AB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switch(route.id){</w:t>
      </w:r>
    </w:p>
    <w:p w14:paraId="335ADC8A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case 'component5':</w:t>
      </w:r>
    </w:p>
    <w:p w14:paraId="3FCB5B9F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  return(&lt;Component5 navigator={navigator} title='component5'/&gt;)</w:t>
      </w:r>
    </w:p>
    <w:p w14:paraId="7786B328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case 'component6':</w:t>
      </w:r>
    </w:p>
    <w:p w14:paraId="5640CFC8" w14:textId="77777777" w:rsidR="001B27BB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  </w:t>
      </w:r>
      <w:proofErr w:type="gramStart"/>
      <w:r w:rsidRPr="004E26A1">
        <w:rPr>
          <w:rFonts w:ascii="Consolas" w:hAnsi="Consolas"/>
        </w:rPr>
        <w:t>return(</w:t>
      </w:r>
      <w:proofErr w:type="gramEnd"/>
      <w:r w:rsidRPr="004E26A1">
        <w:rPr>
          <w:rFonts w:ascii="Consolas" w:hAnsi="Consolas"/>
        </w:rPr>
        <w:t>&lt;Component6 navigator={navigator} title='component6'</w:t>
      </w:r>
    </w:p>
    <w:p w14:paraId="059401EB" w14:textId="44C5A449" w:rsidR="004E26A1" w:rsidRPr="004E26A1" w:rsidRDefault="001B27BB" w:rsidP="004E26A1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="004E26A1" w:rsidRPr="004E26A1">
        <w:rPr>
          <w:rFonts w:ascii="Consolas" w:hAnsi="Consolas"/>
        </w:rPr>
        <w:t>user={</w:t>
      </w:r>
      <w:proofErr w:type="spellStart"/>
      <w:r w:rsidR="004E26A1" w:rsidRPr="004E26A1">
        <w:rPr>
          <w:rFonts w:ascii="Consolas" w:hAnsi="Consolas"/>
        </w:rPr>
        <w:t>route.user</w:t>
      </w:r>
      <w:proofErr w:type="spellEnd"/>
      <w:r w:rsidR="004E26A1" w:rsidRPr="004E26A1">
        <w:rPr>
          <w:rFonts w:ascii="Consolas" w:hAnsi="Consolas"/>
        </w:rPr>
        <w:t>}/&gt;)</w:t>
      </w:r>
    </w:p>
    <w:p w14:paraId="1A1A3591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}</w:t>
      </w:r>
    </w:p>
    <w:p w14:paraId="7A85C10E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}</w:t>
      </w:r>
    </w:p>
    <w:p w14:paraId="784C3DEE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</w:p>
    <w:p w14:paraId="1FF0B971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render(){</w:t>
      </w:r>
    </w:p>
    <w:p w14:paraId="7106DFC4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return(</w:t>
      </w:r>
    </w:p>
    <w:p w14:paraId="2FC3597E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&lt;Navigator</w:t>
      </w:r>
    </w:p>
    <w:p w14:paraId="744CF0D7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initialRoute={{id: 'component5'}}</w:t>
      </w:r>
    </w:p>
    <w:p w14:paraId="46C05F8B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renderScene={this.renderScene}</w:t>
      </w:r>
    </w:p>
    <w:p w14:paraId="66625993" w14:textId="77777777" w:rsidR="001B27BB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  </w:t>
      </w:r>
      <w:proofErr w:type="spellStart"/>
      <w:r w:rsidRPr="004E26A1">
        <w:rPr>
          <w:rFonts w:ascii="Consolas" w:hAnsi="Consolas"/>
        </w:rPr>
        <w:t>configureScreen</w:t>
      </w:r>
      <w:proofErr w:type="spellEnd"/>
      <w:proofErr w:type="gramStart"/>
      <w:r w:rsidRPr="004E26A1">
        <w:rPr>
          <w:rFonts w:ascii="Consolas" w:hAnsi="Consolas"/>
        </w:rPr>
        <w:t>={</w:t>
      </w:r>
      <w:proofErr w:type="gramEnd"/>
      <w:r w:rsidRPr="004E26A1">
        <w:rPr>
          <w:rFonts w:ascii="Consolas" w:hAnsi="Consolas"/>
        </w:rPr>
        <w:t xml:space="preserve">(route, </w:t>
      </w:r>
      <w:proofErr w:type="spellStart"/>
      <w:r w:rsidRPr="004E26A1">
        <w:rPr>
          <w:rFonts w:ascii="Consolas" w:hAnsi="Consolas"/>
        </w:rPr>
        <w:t>routeStack</w:t>
      </w:r>
      <w:proofErr w:type="spellEnd"/>
      <w:r w:rsidRPr="004E26A1">
        <w:rPr>
          <w:rFonts w:ascii="Consolas" w:hAnsi="Consolas"/>
        </w:rPr>
        <w:t>) =&gt;</w:t>
      </w:r>
    </w:p>
    <w:p w14:paraId="5D1E1FA7" w14:textId="57B04D9A" w:rsidR="004E26A1" w:rsidRPr="004E26A1" w:rsidRDefault="001B27BB" w:rsidP="004E26A1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bookmarkStart w:id="0" w:name="_GoBack"/>
      <w:bookmarkEnd w:id="0"/>
      <w:proofErr w:type="spellStart"/>
      <w:proofErr w:type="gramStart"/>
      <w:r w:rsidR="004E26A1" w:rsidRPr="004E26A1">
        <w:rPr>
          <w:rFonts w:ascii="Consolas" w:hAnsi="Consolas"/>
        </w:rPr>
        <w:t>Navigator.SceneConfigs.FloatFromBottom</w:t>
      </w:r>
      <w:proofErr w:type="spellEnd"/>
      <w:proofErr w:type="gramEnd"/>
      <w:r w:rsidR="004E26A1" w:rsidRPr="004E26A1">
        <w:rPr>
          <w:rFonts w:ascii="Consolas" w:hAnsi="Consolas"/>
        </w:rPr>
        <w:t>}/&gt;</w:t>
      </w:r>
    </w:p>
    <w:p w14:paraId="67B1206F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);</w:t>
      </w:r>
    </w:p>
    <w:p w14:paraId="11362934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// We want to be able to tap on the item in component 5 and</w:t>
      </w:r>
    </w:p>
    <w:p w14:paraId="65D7726D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  // open up the details page</w:t>
      </w:r>
    </w:p>
    <w:p w14:paraId="154DA4D4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 xml:space="preserve">  }</w:t>
      </w:r>
    </w:p>
    <w:p w14:paraId="5EB91BB3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}</w:t>
      </w:r>
    </w:p>
    <w:p w14:paraId="7E689530" w14:textId="77777777" w:rsidR="004E26A1" w:rsidRPr="004E26A1" w:rsidRDefault="004E26A1" w:rsidP="004E26A1">
      <w:pPr>
        <w:spacing w:after="0" w:line="260" w:lineRule="exact"/>
        <w:rPr>
          <w:rFonts w:ascii="Consolas" w:hAnsi="Consolas"/>
        </w:rPr>
      </w:pPr>
    </w:p>
    <w:p w14:paraId="0D30599D" w14:textId="77777777" w:rsidR="00033728" w:rsidRDefault="004E26A1" w:rsidP="004E26A1">
      <w:pPr>
        <w:spacing w:after="0" w:line="260" w:lineRule="exact"/>
        <w:rPr>
          <w:rFonts w:ascii="Consolas" w:hAnsi="Consolas"/>
        </w:rPr>
      </w:pPr>
      <w:r w:rsidRPr="004E26A1">
        <w:rPr>
          <w:rFonts w:ascii="Consolas" w:hAnsi="Consolas"/>
        </w:rPr>
        <w:t>AppRegistry.registerComponent('MyApp', () =&gt; MyApp);</w:t>
      </w:r>
    </w:p>
    <w:p w14:paraId="12EA833A" w14:textId="77777777" w:rsidR="004E26A1" w:rsidRDefault="004E26A1" w:rsidP="004E26A1">
      <w:pPr>
        <w:spacing w:after="0" w:line="260" w:lineRule="exact"/>
        <w:rPr>
          <w:rFonts w:ascii="Consolas" w:hAnsi="Consolas"/>
        </w:rPr>
      </w:pPr>
    </w:p>
    <w:p w14:paraId="49B8FB7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/* ./app/components/Component_5/Component_5.js */</w:t>
      </w:r>
    </w:p>
    <w:p w14:paraId="58941BA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import React, {Component} from 'react';</w:t>
      </w:r>
    </w:p>
    <w:p w14:paraId="44F5FFE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import {AppRegistry, ListView, StyleSheet, Text, TouchableHighlight, View} from 'react-native';</w:t>
      </w:r>
    </w:p>
    <w:p w14:paraId="2C673522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0E6E28A1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export default class Component5 extends Component{</w:t>
      </w:r>
    </w:p>
    <w:p w14:paraId="331962B5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constructor(){</w:t>
      </w:r>
    </w:p>
    <w:p w14:paraId="6FEC98C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super();</w:t>
      </w:r>
    </w:p>
    <w:p w14:paraId="62AD56F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lastRenderedPageBreak/>
        <w:t xml:space="preserve">    const ds = new ListView.DataSource({rowHasChanged: (r1, r2) =&gt; r1 !== r2});</w:t>
      </w:r>
    </w:p>
    <w:p w14:paraId="2EEE31C0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this.state = {</w:t>
      </w:r>
    </w:p>
    <w:p w14:paraId="02F75B6F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userDataSource: ds,</w:t>
      </w:r>
    </w:p>
    <w:p w14:paraId="667B6C24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};</w:t>
      </w:r>
    </w:p>
    <w:p w14:paraId="27F0917A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5309AB1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34F687C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componentDidMount(){</w:t>
      </w:r>
    </w:p>
    <w:p w14:paraId="70C383A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this.fetchUsers();</w:t>
      </w:r>
    </w:p>
    <w:p w14:paraId="179E9DE0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3B1B45C2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205003D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fetchUsers(){</w:t>
      </w:r>
    </w:p>
    <w:p w14:paraId="38AFF2D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fetch('https://jsonplaceholder.typicode.com/users')</w:t>
      </w:r>
    </w:p>
    <w:p w14:paraId="51043AF5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.then((response) =&gt; response.json())</w:t>
      </w:r>
    </w:p>
    <w:p w14:paraId="2A56B7D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.then((response) =&gt; {</w:t>
      </w:r>
    </w:p>
    <w:p w14:paraId="5BD6E5E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this.setState({</w:t>
      </w:r>
    </w:p>
    <w:p w14:paraId="5E3FB1DA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userDataSource: this.state.userDataSource.cloneWithRows(response)</w:t>
      </w:r>
    </w:p>
    <w:p w14:paraId="4C96E29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})</w:t>
      </w:r>
    </w:p>
    <w:p w14:paraId="537FB85C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})</w:t>
      </w:r>
    </w:p>
    <w:p w14:paraId="65D084C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0B829A9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2C71539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onPress(user){</w:t>
      </w:r>
    </w:p>
    <w:p w14:paraId="12A0C5AA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// console.log(user);</w:t>
      </w:r>
    </w:p>
    <w:p w14:paraId="3CCBBD4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this.props.navigator.push({</w:t>
      </w:r>
    </w:p>
    <w:p w14:paraId="6F28772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id: 'component6',</w:t>
      </w:r>
    </w:p>
    <w:p w14:paraId="7E6FD56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user: user</w:t>
      </w:r>
    </w:p>
    <w:p w14:paraId="235AC02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});</w:t>
      </w:r>
    </w:p>
    <w:p w14:paraId="6B89D1F5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21489CA4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79AE0422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renderRow(user, sectionId, rowId, highlightRow){</w:t>
      </w:r>
    </w:p>
    <w:p w14:paraId="23E1944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// There are some extra parameters</w:t>
      </w:r>
    </w:p>
    <w:p w14:paraId="2002081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return(</w:t>
      </w:r>
    </w:p>
    <w:p w14:paraId="08FD18D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&lt;TouchableHighlight onPress={() =&gt; {this.onPress(user)}}&gt;</w:t>
      </w:r>
    </w:p>
    <w:p w14:paraId="70AF030A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&lt;View style={styles.row}&gt;</w:t>
      </w:r>
    </w:p>
    <w:p w14:paraId="0514780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  &lt;Text style={styles.rowText}&gt;{user.name}: {user.email}&lt;/Text&gt;</w:t>
      </w:r>
    </w:p>
    <w:p w14:paraId="7D4DF690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&lt;/View&gt;</w:t>
      </w:r>
    </w:p>
    <w:p w14:paraId="32F8F7D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&lt;/TouchableHighlight&gt;</w:t>
      </w:r>
    </w:p>
    <w:p w14:paraId="14489A9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);</w:t>
      </w:r>
    </w:p>
    <w:p w14:paraId="405F887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2C042A5C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36D9C412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render(){</w:t>
      </w:r>
    </w:p>
    <w:p w14:paraId="5B43A64D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return(</w:t>
      </w:r>
    </w:p>
    <w:p w14:paraId="4D4FC7EA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&lt;ListView</w:t>
      </w:r>
    </w:p>
    <w:p w14:paraId="08B5441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dataSource={this.state.userDataSource}</w:t>
      </w:r>
    </w:p>
    <w:p w14:paraId="2D01BEEF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renderRow={this.renderRow.bind(this)}/&gt;</w:t>
      </w:r>
    </w:p>
    <w:p w14:paraId="3706A07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);</w:t>
      </w:r>
    </w:p>
    <w:p w14:paraId="1447575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0FEF6BF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}</w:t>
      </w:r>
    </w:p>
    <w:p w14:paraId="6F0DD31F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006937CA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const styles = StyleSheet.create({</w:t>
      </w:r>
    </w:p>
    <w:p w14:paraId="5F8DE6A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row: {</w:t>
      </w:r>
    </w:p>
    <w:p w14:paraId="61D7275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flexDirection: 'row',</w:t>
      </w:r>
    </w:p>
    <w:p w14:paraId="160DB23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justifyContent: 'center',</w:t>
      </w:r>
    </w:p>
    <w:p w14:paraId="267BA262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padding: 10,</w:t>
      </w:r>
    </w:p>
    <w:p w14:paraId="7011435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backgroundColor: '#f4f4f4',</w:t>
      </w:r>
    </w:p>
    <w:p w14:paraId="61526F1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marginBottom: 3,</w:t>
      </w:r>
    </w:p>
    <w:p w14:paraId="327C048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},</w:t>
      </w:r>
    </w:p>
    <w:p w14:paraId="5AC71DC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rowText: {</w:t>
      </w:r>
    </w:p>
    <w:p w14:paraId="23CDB6C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flex: 1</w:t>
      </w:r>
    </w:p>
    <w:p w14:paraId="25EAC512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3A96FAE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lastRenderedPageBreak/>
        <w:t>});</w:t>
      </w:r>
    </w:p>
    <w:p w14:paraId="4D249F6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1103F555" w14:textId="77777777" w:rsid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AppRegistry.registerComponent('Component5', () =&gt; Component5);</w:t>
      </w:r>
    </w:p>
    <w:p w14:paraId="5FE77938" w14:textId="77777777" w:rsidR="002D4760" w:rsidRDefault="002D4760" w:rsidP="004E26A1">
      <w:pPr>
        <w:spacing w:after="0" w:line="260" w:lineRule="exact"/>
        <w:rPr>
          <w:rFonts w:ascii="Consolas" w:hAnsi="Consolas"/>
        </w:rPr>
      </w:pPr>
    </w:p>
    <w:p w14:paraId="4E22542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/* ./app/components/Component_6/Component_6.js */</w:t>
      </w:r>
    </w:p>
    <w:p w14:paraId="16032AD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import React, {Component} from 'react';</w:t>
      </w:r>
    </w:p>
    <w:p w14:paraId="128F6FAC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import {AppRegistry, Button, Text, View} from 'react-native';</w:t>
      </w:r>
    </w:p>
    <w:p w14:paraId="23BBCCBD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76AA2B6D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export default class Component6 extends Component{</w:t>
      </w:r>
    </w:p>
    <w:p w14:paraId="7950DA5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constructor(props){</w:t>
      </w:r>
    </w:p>
    <w:p w14:paraId="2DD57BF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super(props);</w:t>
      </w:r>
    </w:p>
    <w:p w14:paraId="7200D73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this.state = {</w:t>
      </w:r>
    </w:p>
    <w:p w14:paraId="254E47A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name: this.props.user.name,</w:t>
      </w:r>
    </w:p>
    <w:p w14:paraId="4720B640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email: this.props.user.email</w:t>
      </w:r>
    </w:p>
    <w:p w14:paraId="4CFC9F7F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}</w:t>
      </w:r>
    </w:p>
    <w:p w14:paraId="127FBAB5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492A76FD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7D239B74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onPress(){</w:t>
      </w:r>
    </w:p>
    <w:p w14:paraId="5A0F9F4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this.props.navigator.push({</w:t>
      </w:r>
    </w:p>
    <w:p w14:paraId="245E8DF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id: 'component5'</w:t>
      </w:r>
    </w:p>
    <w:p w14:paraId="5A78D30F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})</w:t>
      </w:r>
    </w:p>
    <w:p w14:paraId="6845C53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57AC6005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0AEC75C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render(){</w:t>
      </w:r>
    </w:p>
    <w:p w14:paraId="2C6E7A6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return(</w:t>
      </w:r>
    </w:p>
    <w:p w14:paraId="255B9778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&lt;View&gt;</w:t>
      </w:r>
    </w:p>
    <w:p w14:paraId="45CE9156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&lt;Text&gt;{this.state.name}&lt;/Text&gt;</w:t>
      </w:r>
    </w:p>
    <w:p w14:paraId="20AA79AB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&lt;Text&gt;{this.state.email}&lt;/Text&gt;</w:t>
      </w:r>
    </w:p>
    <w:p w14:paraId="470A5E67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&lt;Button</w:t>
      </w:r>
    </w:p>
    <w:p w14:paraId="73D4619E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onPress={this.onPress.bind(this)}</w:t>
      </w:r>
    </w:p>
    <w:p w14:paraId="35B1E030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  title="Go Back"/&gt;</w:t>
      </w:r>
    </w:p>
    <w:p w14:paraId="03F25999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  &lt;/View&gt;</w:t>
      </w:r>
    </w:p>
    <w:p w14:paraId="0363F2FD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  );</w:t>
      </w:r>
    </w:p>
    <w:p w14:paraId="2C6D946D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 xml:space="preserve">  }</w:t>
      </w:r>
    </w:p>
    <w:p w14:paraId="02E3DC23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  <w:r w:rsidRPr="002D4760">
        <w:rPr>
          <w:rFonts w:ascii="Consolas" w:hAnsi="Consolas"/>
        </w:rPr>
        <w:t>}</w:t>
      </w:r>
    </w:p>
    <w:p w14:paraId="7A80E994" w14:textId="77777777" w:rsidR="002D4760" w:rsidRPr="002D4760" w:rsidRDefault="002D4760" w:rsidP="002D4760">
      <w:pPr>
        <w:spacing w:after="0" w:line="260" w:lineRule="exact"/>
        <w:rPr>
          <w:rFonts w:ascii="Consolas" w:hAnsi="Consolas"/>
        </w:rPr>
      </w:pPr>
    </w:p>
    <w:p w14:paraId="3E8DBBD1" w14:textId="77777777" w:rsidR="005209F7" w:rsidRPr="007C485C" w:rsidRDefault="002D4760" w:rsidP="00B6675A">
      <w:pPr>
        <w:spacing w:after="0" w:line="260" w:lineRule="exact"/>
        <w:rPr>
          <w:rFonts w:asciiTheme="minorHAnsi" w:hAnsiTheme="minorHAnsi"/>
          <w:b/>
        </w:rPr>
      </w:pPr>
      <w:r w:rsidRPr="002D4760">
        <w:rPr>
          <w:rFonts w:ascii="Consolas" w:hAnsi="Consolas"/>
        </w:rPr>
        <w:t>AppRegistry.registerComponent('Component6', () =&gt; Component6);</w:t>
      </w:r>
    </w:p>
    <w:sectPr w:rsidR="005209F7" w:rsidRPr="007C485C" w:rsidSect="00206F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C5A46" w14:textId="77777777" w:rsidR="00E30921" w:rsidRDefault="00E30921" w:rsidP="001E1C9B">
      <w:pPr>
        <w:spacing w:after="0" w:line="240" w:lineRule="auto"/>
      </w:pPr>
      <w:r>
        <w:separator/>
      </w:r>
    </w:p>
  </w:endnote>
  <w:endnote w:type="continuationSeparator" w:id="0">
    <w:p w14:paraId="65455BFA" w14:textId="77777777" w:rsidR="00E30921" w:rsidRDefault="00E30921" w:rsidP="001E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80188" w14:textId="77777777" w:rsidR="00E30921" w:rsidRDefault="00E30921" w:rsidP="001E1C9B">
      <w:pPr>
        <w:spacing w:after="0" w:line="240" w:lineRule="auto"/>
      </w:pPr>
      <w:r>
        <w:separator/>
      </w:r>
    </w:p>
  </w:footnote>
  <w:footnote w:type="continuationSeparator" w:id="0">
    <w:p w14:paraId="26877360" w14:textId="77777777" w:rsidR="00E30921" w:rsidRDefault="00E30921" w:rsidP="001E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59E7"/>
    <w:multiLevelType w:val="hybridMultilevel"/>
    <w:tmpl w:val="96C6B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A3D4C"/>
    <w:multiLevelType w:val="hybridMultilevel"/>
    <w:tmpl w:val="7E283E70"/>
    <w:lvl w:ilvl="0" w:tplc="CF240F88">
      <w:numFmt w:val="bullet"/>
      <w:lvlText w:val="-"/>
      <w:lvlJc w:val="left"/>
      <w:pPr>
        <w:ind w:left="720" w:hanging="360"/>
      </w:pPr>
      <w:rPr>
        <w:rFonts w:ascii="Lato" w:eastAsiaTheme="minorEastAsia" w:hAnsi="Lato" w:cs="Times New Roman" w:hint="default"/>
      </w:rPr>
    </w:lvl>
    <w:lvl w:ilvl="1" w:tplc="B7F0F44E">
      <w:start w:val="1"/>
      <w:numFmt w:val="bullet"/>
      <w:lvlText w:val="~"/>
      <w:lvlJc w:val="left"/>
      <w:pPr>
        <w:ind w:left="1440" w:hanging="360"/>
      </w:pPr>
      <w:rPr>
        <w:rFonts w:ascii="Lato" w:hAnsi="Lat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20A8A"/>
    <w:multiLevelType w:val="hybridMultilevel"/>
    <w:tmpl w:val="58EA72AE"/>
    <w:lvl w:ilvl="0" w:tplc="0EFE7546">
      <w:numFmt w:val="bullet"/>
      <w:lvlText w:val="-"/>
      <w:lvlJc w:val="left"/>
      <w:pPr>
        <w:ind w:left="720" w:hanging="360"/>
      </w:pPr>
      <w:rPr>
        <w:rFonts w:ascii="Lato" w:eastAsiaTheme="minorEastAsia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F749A"/>
    <w:multiLevelType w:val="hybridMultilevel"/>
    <w:tmpl w:val="389C2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A6FF8">
      <w:start w:val="1"/>
      <w:numFmt w:val="bullet"/>
      <w:lvlText w:val="-"/>
      <w:lvlJc w:val="left"/>
      <w:pPr>
        <w:ind w:left="1440" w:hanging="360"/>
      </w:pPr>
      <w:rPr>
        <w:rFonts w:ascii="Lato" w:hAnsi="Lato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23F5"/>
    <w:multiLevelType w:val="hybridMultilevel"/>
    <w:tmpl w:val="4B7C50EA"/>
    <w:lvl w:ilvl="0" w:tplc="F8DA6FF8">
      <w:start w:val="1"/>
      <w:numFmt w:val="bullet"/>
      <w:lvlText w:val="-"/>
      <w:lvlJc w:val="left"/>
      <w:pPr>
        <w:ind w:left="720" w:hanging="360"/>
      </w:pPr>
      <w:rPr>
        <w:rFonts w:ascii="Lato" w:hAnsi="Lato" w:hint="default"/>
      </w:rPr>
    </w:lvl>
    <w:lvl w:ilvl="1" w:tplc="B7F0F44E">
      <w:start w:val="1"/>
      <w:numFmt w:val="bullet"/>
      <w:lvlText w:val="~"/>
      <w:lvlJc w:val="left"/>
      <w:pPr>
        <w:ind w:left="1440" w:hanging="360"/>
      </w:pPr>
      <w:rPr>
        <w:rFonts w:ascii="Lato" w:hAnsi="Lat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zE1sjQ0NLEws7BU0lEKTi0uzszPAykwNKwFAPsV88ktAAAA"/>
  </w:docVars>
  <w:rsids>
    <w:rsidRoot w:val="001F2717"/>
    <w:rsid w:val="00014EC4"/>
    <w:rsid w:val="00033728"/>
    <w:rsid w:val="00057DE4"/>
    <w:rsid w:val="00060058"/>
    <w:rsid w:val="000C6539"/>
    <w:rsid w:val="000E3F2D"/>
    <w:rsid w:val="000F3F94"/>
    <w:rsid w:val="00122A4D"/>
    <w:rsid w:val="001244A7"/>
    <w:rsid w:val="001359CB"/>
    <w:rsid w:val="00137670"/>
    <w:rsid w:val="00182D1C"/>
    <w:rsid w:val="001A06F4"/>
    <w:rsid w:val="001B27BB"/>
    <w:rsid w:val="001E1C9B"/>
    <w:rsid w:val="001F2717"/>
    <w:rsid w:val="001F689D"/>
    <w:rsid w:val="001F6B4A"/>
    <w:rsid w:val="001F7857"/>
    <w:rsid w:val="00200058"/>
    <w:rsid w:val="00206F8C"/>
    <w:rsid w:val="0022301B"/>
    <w:rsid w:val="0023692F"/>
    <w:rsid w:val="002407D9"/>
    <w:rsid w:val="00243202"/>
    <w:rsid w:val="0025290D"/>
    <w:rsid w:val="002565AB"/>
    <w:rsid w:val="00264F17"/>
    <w:rsid w:val="0028759F"/>
    <w:rsid w:val="00297FE3"/>
    <w:rsid w:val="002A33E3"/>
    <w:rsid w:val="002A7A90"/>
    <w:rsid w:val="002B46EE"/>
    <w:rsid w:val="002D4760"/>
    <w:rsid w:val="002E6B95"/>
    <w:rsid w:val="002F5D0A"/>
    <w:rsid w:val="00342EF0"/>
    <w:rsid w:val="003715C7"/>
    <w:rsid w:val="003E3E55"/>
    <w:rsid w:val="00403385"/>
    <w:rsid w:val="00413B2C"/>
    <w:rsid w:val="00431038"/>
    <w:rsid w:val="00450699"/>
    <w:rsid w:val="00472F08"/>
    <w:rsid w:val="00476124"/>
    <w:rsid w:val="004B0FC9"/>
    <w:rsid w:val="004B3D06"/>
    <w:rsid w:val="004C469C"/>
    <w:rsid w:val="004E0DE9"/>
    <w:rsid w:val="004E26A1"/>
    <w:rsid w:val="004E310E"/>
    <w:rsid w:val="004F1835"/>
    <w:rsid w:val="005209F7"/>
    <w:rsid w:val="00522E94"/>
    <w:rsid w:val="005268DE"/>
    <w:rsid w:val="00536970"/>
    <w:rsid w:val="00546532"/>
    <w:rsid w:val="005560AE"/>
    <w:rsid w:val="0055668B"/>
    <w:rsid w:val="005832AB"/>
    <w:rsid w:val="005A5D67"/>
    <w:rsid w:val="00602A7B"/>
    <w:rsid w:val="00660CBA"/>
    <w:rsid w:val="00662D98"/>
    <w:rsid w:val="0066420E"/>
    <w:rsid w:val="0067112E"/>
    <w:rsid w:val="006946F4"/>
    <w:rsid w:val="006958F4"/>
    <w:rsid w:val="006B06C1"/>
    <w:rsid w:val="006E55BE"/>
    <w:rsid w:val="00717DBA"/>
    <w:rsid w:val="00741FC5"/>
    <w:rsid w:val="00751F45"/>
    <w:rsid w:val="007769B5"/>
    <w:rsid w:val="0078759D"/>
    <w:rsid w:val="007968AB"/>
    <w:rsid w:val="007B4D56"/>
    <w:rsid w:val="007C485C"/>
    <w:rsid w:val="007E08F6"/>
    <w:rsid w:val="007E59DA"/>
    <w:rsid w:val="007F72EF"/>
    <w:rsid w:val="00837479"/>
    <w:rsid w:val="00845768"/>
    <w:rsid w:val="00853E15"/>
    <w:rsid w:val="0085407D"/>
    <w:rsid w:val="00885F74"/>
    <w:rsid w:val="0088681F"/>
    <w:rsid w:val="00886A34"/>
    <w:rsid w:val="00887501"/>
    <w:rsid w:val="009167E8"/>
    <w:rsid w:val="00930A5F"/>
    <w:rsid w:val="00945F04"/>
    <w:rsid w:val="009911E4"/>
    <w:rsid w:val="00991A67"/>
    <w:rsid w:val="00994397"/>
    <w:rsid w:val="009A5907"/>
    <w:rsid w:val="009B2E19"/>
    <w:rsid w:val="009D208D"/>
    <w:rsid w:val="009E6F9E"/>
    <w:rsid w:val="00A042E6"/>
    <w:rsid w:val="00A215AE"/>
    <w:rsid w:val="00A33ADA"/>
    <w:rsid w:val="00A46C48"/>
    <w:rsid w:val="00A74C53"/>
    <w:rsid w:val="00A95FFE"/>
    <w:rsid w:val="00AA2516"/>
    <w:rsid w:val="00AC6BF6"/>
    <w:rsid w:val="00AC771C"/>
    <w:rsid w:val="00AE1AC5"/>
    <w:rsid w:val="00B17278"/>
    <w:rsid w:val="00B200D8"/>
    <w:rsid w:val="00B61A29"/>
    <w:rsid w:val="00B6675A"/>
    <w:rsid w:val="00BC2E03"/>
    <w:rsid w:val="00BE54AB"/>
    <w:rsid w:val="00BE581D"/>
    <w:rsid w:val="00C14FE8"/>
    <w:rsid w:val="00C36BA8"/>
    <w:rsid w:val="00C80182"/>
    <w:rsid w:val="00C94F63"/>
    <w:rsid w:val="00CB1C5C"/>
    <w:rsid w:val="00CE5C73"/>
    <w:rsid w:val="00D60232"/>
    <w:rsid w:val="00DB545F"/>
    <w:rsid w:val="00DD2CE2"/>
    <w:rsid w:val="00E30921"/>
    <w:rsid w:val="00E4120F"/>
    <w:rsid w:val="00E57DF4"/>
    <w:rsid w:val="00E629DA"/>
    <w:rsid w:val="00E76B7D"/>
    <w:rsid w:val="00E91827"/>
    <w:rsid w:val="00E92671"/>
    <w:rsid w:val="00E9560D"/>
    <w:rsid w:val="00EB1B48"/>
    <w:rsid w:val="00F03401"/>
    <w:rsid w:val="00F0691C"/>
    <w:rsid w:val="00F81049"/>
    <w:rsid w:val="00FD20BD"/>
    <w:rsid w:val="00FD2B52"/>
    <w:rsid w:val="00FD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66E58"/>
  <w15:chartTrackingRefBased/>
  <w15:docId w15:val="{5337295D-B32C-429A-96D7-2BC4C1E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Times New Roman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A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B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1C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1E1C9B"/>
  </w:style>
  <w:style w:type="paragraph" w:styleId="a6">
    <w:name w:val="footer"/>
    <w:basedOn w:val="a"/>
    <w:link w:val="a7"/>
    <w:uiPriority w:val="99"/>
    <w:unhideWhenUsed/>
    <w:rsid w:val="001E1C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1E1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Tang\Documents\Custom%20Office%20Templates\&#31558;&#35352;.dotx" TargetMode="External"/></Relationships>
</file>

<file path=word/theme/theme1.xml><?xml version="1.0" encoding="utf-8"?>
<a:theme xmlns:a="http://schemas.openxmlformats.org/drawingml/2006/main" name="自訂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to">
      <a:majorFont>
        <a:latin typeface="Lato"/>
        <a:ea typeface="微軟正黑體"/>
        <a:cs typeface=""/>
      </a:majorFont>
      <a:minorFont>
        <a:latin typeface="Lat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8D2B-B39B-40CE-BCA4-984460DA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筆記</Template>
  <TotalTime>2499</TotalTime>
  <Pages>16</Pages>
  <Words>3444</Words>
  <Characters>19632</Characters>
  <Application>Microsoft Office Word</Application>
  <DocSecurity>0</DocSecurity>
  <Lines>163</Lines>
  <Paragraphs>46</Paragraphs>
  <ScaleCrop>false</ScaleCrop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</dc:creator>
  <cp:keywords/>
  <dc:description>https://www.youtube.com/watch?v=mkualZPRZCs &amp; https://www.youtube.com/watch?v=KRLLjlpy0r4</dc:description>
  <cp:lastModifiedBy>David Tang</cp:lastModifiedBy>
  <cp:revision>26</cp:revision>
  <cp:lastPrinted>2018-08-06T07:42:00Z</cp:lastPrinted>
  <dcterms:created xsi:type="dcterms:W3CDTF">2018-08-03T09:48:00Z</dcterms:created>
  <dcterms:modified xsi:type="dcterms:W3CDTF">2018-08-06T07:53:00Z</dcterms:modified>
</cp:coreProperties>
</file>